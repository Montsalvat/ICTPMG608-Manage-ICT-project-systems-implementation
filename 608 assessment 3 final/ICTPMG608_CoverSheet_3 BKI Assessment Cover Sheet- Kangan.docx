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774" w:type="dxa"/>
        <w:tblInd w:w="-34" w:type="dxa"/>
        <w:tblLayout w:type="fixed"/>
        <w:tblCellMar>
          <w:top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088"/>
        <w:gridCol w:w="181"/>
        <w:gridCol w:w="850"/>
        <w:gridCol w:w="310"/>
        <w:gridCol w:w="824"/>
        <w:gridCol w:w="387"/>
        <w:gridCol w:w="38"/>
        <w:gridCol w:w="709"/>
        <w:gridCol w:w="564"/>
        <w:gridCol w:w="179"/>
        <w:gridCol w:w="816"/>
        <w:gridCol w:w="155"/>
        <w:gridCol w:w="163"/>
        <w:gridCol w:w="675"/>
        <w:gridCol w:w="283"/>
        <w:gridCol w:w="190"/>
        <w:gridCol w:w="377"/>
        <w:gridCol w:w="156"/>
        <w:gridCol w:w="1829"/>
      </w:tblGrid>
      <w:sdt>
        <w:sdtPr>
          <w:rPr>
            <w:b/>
            <w:bCs/>
            <w:i/>
            <w:iCs/>
            <w:color w:val="FFFFFF" w:themeColor="background1"/>
            <w:sz w:val="24"/>
            <w:szCs w:val="24"/>
          </w:rPr>
          <w:id w:val="-1360432487"/>
          <w:lock w:val="contentLocked"/>
          <w:placeholder>
            <w:docPart w:val="DefaultPlaceholder_1082065158"/>
          </w:placeholder>
          <w:group/>
        </w:sdtPr>
        <w:sdtEndPr/>
        <w:sdtContent>
          <w:tr w:rsidR="003A3745" w:rsidRPr="00761B8C" w14:paraId="6A112352" w14:textId="77777777" w:rsidTr="003527FB">
            <w:trPr>
              <w:trHeight w:val="298"/>
            </w:trPr>
            <w:tc>
              <w:tcPr>
                <w:tcW w:w="10774" w:type="dxa"/>
                <w:gridSpan w:val="19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F79646" w:themeFill="accent6"/>
                <w:vAlign w:val="center"/>
              </w:tcPr>
              <w:p w14:paraId="0FC740E4" w14:textId="47670D45" w:rsidR="003A3745" w:rsidRPr="003527FB" w:rsidRDefault="003A3745" w:rsidP="007E5977">
                <w:pPr>
                  <w:outlineLvl w:val="0"/>
                  <w:rPr>
                    <w:i/>
                    <w:sz w:val="24"/>
                    <w:szCs w:val="24"/>
                  </w:rPr>
                </w:pPr>
                <w:r w:rsidRPr="003527FB">
                  <w:rPr>
                    <w:b/>
                    <w:bCs/>
                    <w:i/>
                    <w:iCs/>
                    <w:color w:val="FFFFFF" w:themeColor="background1"/>
                    <w:sz w:val="24"/>
                    <w:szCs w:val="24"/>
                  </w:rPr>
                  <w:t>Purpose</w:t>
                </w:r>
              </w:p>
            </w:tc>
          </w:tr>
        </w:sdtContent>
      </w:sdt>
      <w:tr w:rsidR="003A3745" w:rsidRPr="003A3745" w14:paraId="101DE0FA" w14:textId="77777777" w:rsidTr="00FE3075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1023"/>
        </w:trPr>
        <w:tc>
          <w:tcPr>
            <w:tcW w:w="226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6FC0A5DF" w14:textId="77777777" w:rsidR="003A3745" w:rsidRPr="003A3745" w:rsidRDefault="003A3745" w:rsidP="004D0BA6">
            <w:pPr>
              <w:pStyle w:val="Heading2"/>
              <w:spacing w:before="120" w:after="120"/>
            </w:pPr>
          </w:p>
        </w:tc>
        <w:tc>
          <w:tcPr>
            <w:tcW w:w="8505" w:type="dxa"/>
            <w:gridSpan w:val="17"/>
            <w:tcBorders>
              <w:top w:val="nil"/>
              <w:bottom w:val="single" w:sz="4" w:space="0" w:color="FABF8F" w:themeColor="accent6" w:themeTint="99"/>
            </w:tcBorders>
            <w:shd w:val="clear" w:color="auto" w:fill="F2F2F2" w:themeFill="background1" w:themeFillShade="F2"/>
          </w:tcPr>
          <w:sdt>
            <w:sdtPr>
              <w:id w:val="1762639848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14:paraId="08B12D27" w14:textId="06CE5463" w:rsidR="003A3745" w:rsidRPr="003527FB" w:rsidRDefault="003A3745" w:rsidP="004D0BA6">
                <w:pPr>
                  <w:spacing w:before="120" w:after="120"/>
                </w:pPr>
                <w:r w:rsidRPr="003527FB">
                  <w:t>This document is your declaration that the work is your own and has not been plagiarised or completed by someone else, you have retained a copy and understand the return of and retention time of assignments.</w:t>
                </w:r>
              </w:p>
            </w:sdtContent>
          </w:sdt>
        </w:tc>
      </w:tr>
      <w:tr w:rsidR="007B058C" w:rsidRPr="00761B8C" w14:paraId="5508A709" w14:textId="77777777" w:rsidTr="003527FB">
        <w:trPr>
          <w:trHeight w:val="298"/>
        </w:trPr>
        <w:tc>
          <w:tcPr>
            <w:tcW w:w="10774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F79646" w:themeFill="accent6"/>
            <w:vAlign w:val="center"/>
          </w:tcPr>
          <w:sdt>
            <w:sdtPr>
              <w:id w:val="-1713103968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14:paraId="388B5A01" w14:textId="4907D7E6" w:rsidR="007B058C" w:rsidRPr="003527FB" w:rsidRDefault="00BF5617" w:rsidP="00251F40">
                <w:pPr>
                  <w:pStyle w:val="Heading1"/>
                </w:pPr>
                <w:r w:rsidRPr="003527FB">
                  <w:t>Instructions</w:t>
                </w:r>
              </w:p>
            </w:sdtContent>
          </w:sdt>
        </w:tc>
      </w:tr>
      <w:tr w:rsidR="00815D0C" w:rsidRPr="003A3745" w14:paraId="6C66D862" w14:textId="77777777" w:rsidTr="007942A7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1459"/>
        </w:trPr>
        <w:tc>
          <w:tcPr>
            <w:tcW w:w="2269" w:type="dxa"/>
            <w:gridSpan w:val="2"/>
            <w:tcBorders>
              <w:top w:val="nil"/>
              <w:bottom w:val="nil"/>
            </w:tcBorders>
            <w:shd w:val="clear" w:color="auto" w:fill="FFFFFF" w:themeFill="background1"/>
          </w:tcPr>
          <w:p w14:paraId="47FCF9D5" w14:textId="21C507D0" w:rsidR="00815D0C" w:rsidRPr="003A3745" w:rsidRDefault="00815D0C" w:rsidP="003A3745">
            <w:pPr>
              <w:pStyle w:val="Heading2"/>
              <w:spacing w:before="120" w:after="120"/>
            </w:pPr>
          </w:p>
        </w:tc>
        <w:tc>
          <w:tcPr>
            <w:tcW w:w="8505" w:type="dxa"/>
            <w:gridSpan w:val="17"/>
            <w:tcBorders>
              <w:top w:val="nil"/>
              <w:bottom w:val="nil"/>
            </w:tcBorders>
            <w:shd w:val="clear" w:color="auto" w:fill="F2F2F2" w:themeFill="background1" w:themeFillShade="F2"/>
          </w:tcPr>
          <w:sdt>
            <w:sdtPr>
              <w:rPr>
                <w:b/>
              </w:rPr>
              <w:id w:val="-446314748"/>
              <w:lock w:val="contentLocked"/>
              <w:placeholder>
                <w:docPart w:val="DefaultPlaceholder_1082065158"/>
              </w:placeholder>
              <w:group/>
            </w:sdtPr>
            <w:sdtEndPr>
              <w:rPr>
                <w:b w:val="0"/>
              </w:rPr>
            </w:sdtEndPr>
            <w:sdtContent>
              <w:p w14:paraId="291A2E16" w14:textId="24B29964" w:rsidR="003A3745" w:rsidRPr="003527FB" w:rsidRDefault="00815D0C" w:rsidP="002B6166">
                <w:pPr>
                  <w:spacing w:before="120" w:after="120"/>
                </w:pPr>
                <w:r w:rsidRPr="003527FB">
                  <w:rPr>
                    <w:b/>
                  </w:rPr>
                  <w:t xml:space="preserve">Please </w:t>
                </w:r>
                <w:r w:rsidR="00E651D0" w:rsidRPr="003527FB">
                  <w:rPr>
                    <w:b/>
                  </w:rPr>
                  <w:t xml:space="preserve">complete and submit this form </w:t>
                </w:r>
                <w:r w:rsidR="003A3745" w:rsidRPr="003527FB">
                  <w:rPr>
                    <w:b/>
                  </w:rPr>
                  <w:t>with</w:t>
                </w:r>
                <w:r w:rsidR="00E651D0" w:rsidRPr="003527FB">
                  <w:rPr>
                    <w:b/>
                  </w:rPr>
                  <w:t xml:space="preserve"> each assessment task</w:t>
                </w:r>
                <w:r w:rsidR="000871EA" w:rsidRPr="003527FB">
                  <w:t xml:space="preserve"> </w:t>
                </w:r>
                <w:r w:rsidR="000871EA" w:rsidRPr="003527FB">
                  <w:rPr>
                    <w:b/>
                  </w:rPr>
                  <w:t>either in person or through MyLearning</w:t>
                </w:r>
                <w:r w:rsidR="00E651D0" w:rsidRPr="003527FB">
                  <w:rPr>
                    <w:b/>
                  </w:rPr>
                  <w:t xml:space="preserve">. </w:t>
                </w:r>
                <w:r w:rsidR="003A3745" w:rsidRPr="003527FB">
                  <w:rPr>
                    <w:b/>
                  </w:rPr>
                  <w:t>This is a requirement and submissions without a coversheet will not be accepted.</w:t>
                </w:r>
                <w:r w:rsidR="002B6166" w:rsidRPr="003527FB">
                  <w:rPr>
                    <w:b/>
                  </w:rPr>
                  <w:t xml:space="preserve"> </w:t>
                </w:r>
                <w:r w:rsidR="00E651D0" w:rsidRPr="003527FB">
                  <w:t xml:space="preserve">You can submit this form to your assessor </w:t>
                </w:r>
                <w:r w:rsidR="000871EA" w:rsidRPr="003527FB">
                  <w:t xml:space="preserve">with your assessment task </w:t>
                </w:r>
                <w:r w:rsidR="00E651D0" w:rsidRPr="003527FB">
                  <w:t xml:space="preserve">as a hard copy by printing and signing where indicated </w:t>
                </w:r>
                <w:r w:rsidR="00E651D0" w:rsidRPr="003527FB">
                  <w:rPr>
                    <w:b/>
                  </w:rPr>
                  <w:t>OR</w:t>
                </w:r>
                <w:r w:rsidR="002B6166" w:rsidRPr="003527FB">
                  <w:rPr>
                    <w:b/>
                  </w:rPr>
                  <w:t xml:space="preserve"> </w:t>
                </w:r>
                <w:r w:rsidR="000871EA" w:rsidRPr="003527FB">
                  <w:t>If it has been agreed with your assessor that you can email your assessment, please use your institute email</w:t>
                </w:r>
                <w:r w:rsidR="009947AE" w:rsidRPr="003527FB">
                  <w:t>.</w:t>
                </w:r>
              </w:p>
            </w:sdtContent>
          </w:sdt>
        </w:tc>
      </w:tr>
      <w:tr w:rsidR="00761B8C" w:rsidRPr="006E513E" w14:paraId="6F6F824D" w14:textId="77777777" w:rsidTr="003527FB">
        <w:trPr>
          <w:trHeight w:val="298"/>
          <w:tblHeader/>
        </w:trPr>
        <w:tc>
          <w:tcPr>
            <w:tcW w:w="10774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F79646" w:themeFill="accent6"/>
            <w:vAlign w:val="center"/>
          </w:tcPr>
          <w:sdt>
            <w:sdtPr>
              <w:id w:val="1769742190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14:paraId="43715FA8" w14:textId="62D8361E" w:rsidR="00761B8C" w:rsidRPr="006E513E" w:rsidRDefault="006C6B28" w:rsidP="00251F40">
                <w:pPr>
                  <w:pStyle w:val="Heading1"/>
                </w:pPr>
                <w:r>
                  <w:t>Details</w:t>
                </w:r>
              </w:p>
            </w:sdtContent>
          </w:sdt>
        </w:tc>
      </w:tr>
      <w:sdt>
        <w:sdtPr>
          <w:rPr>
            <w:b w:val="0"/>
            <w:noProof w:val="0"/>
            <w:color w:val="F79646" w:themeColor="accent6"/>
            <w:sz w:val="20"/>
            <w:szCs w:val="20"/>
          </w:rPr>
          <w:id w:val="1903636878"/>
          <w:lock w:val="contentLocked"/>
          <w:placeholder>
            <w:docPart w:val="DefaultPlaceholder_1082065158"/>
          </w:placeholder>
          <w:group/>
        </w:sdtPr>
        <w:sdtEndPr>
          <w:rPr>
            <w:color w:val="auto"/>
          </w:rPr>
        </w:sdtEndPr>
        <w:sdtContent>
          <w:tr w:rsidR="00F536F7" w:rsidRPr="00AD232D" w14:paraId="33221C66" w14:textId="77777777" w:rsidTr="004813BA">
            <w:tblPrEx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</w:tblPrEx>
            <w:trPr>
              <w:cantSplit/>
              <w:trHeight w:val="388"/>
            </w:trPr>
            <w:tc>
              <w:tcPr>
                <w:tcW w:w="2269" w:type="dxa"/>
                <w:gridSpan w:val="2"/>
                <w:tcBorders>
                  <w:top w:val="nil"/>
                  <w:bottom w:val="single" w:sz="12" w:space="0" w:color="FBD4B4" w:themeColor="accent6" w:themeTint="66"/>
                  <w:right w:val="nil"/>
                </w:tcBorders>
                <w:shd w:val="clear" w:color="auto" w:fill="auto"/>
              </w:tcPr>
              <w:p w14:paraId="385D3489" w14:textId="1322CA69" w:rsidR="00F536F7" w:rsidRPr="003527FB" w:rsidRDefault="00F536F7" w:rsidP="00F536F7">
                <w:pPr>
                  <w:pStyle w:val="Heading2"/>
                  <w:rPr>
                    <w:color w:val="F79646" w:themeColor="accent6"/>
                  </w:rPr>
                </w:pPr>
                <w:r w:rsidRPr="003527FB">
                  <w:rPr>
                    <w:color w:val="F79646" w:themeColor="accent6"/>
                  </w:rPr>
                  <w:t>Qualification</w:t>
                </w:r>
              </w:p>
            </w:tc>
            <w:tc>
              <w:tcPr>
                <w:tcW w:w="850" w:type="dxa"/>
                <w:tcBorders>
                  <w:top w:val="nil"/>
                  <w:left w:val="nil"/>
                  <w:bottom w:val="single" w:sz="12" w:space="0" w:color="FBD4B4" w:themeColor="accent6" w:themeTint="66"/>
                  <w:right w:val="nil"/>
                </w:tcBorders>
                <w:shd w:val="clear" w:color="auto" w:fill="F2F2F2" w:themeFill="background1" w:themeFillShade="F2"/>
              </w:tcPr>
              <w:p w14:paraId="6AB54F6C" w14:textId="77777777" w:rsidR="00F536F7" w:rsidRPr="00E137CE" w:rsidRDefault="00F536F7" w:rsidP="00F536F7">
                <w:pPr>
                  <w:pStyle w:val="Heading3"/>
                </w:pPr>
                <w:r>
                  <w:t xml:space="preserve"> Code</w:t>
                </w:r>
              </w:p>
            </w:tc>
            <w:sdt>
              <w:sdtPr>
                <w:tag w:val="ACS1"/>
                <w:id w:val="-126709523"/>
                <w:placeholder>
                  <w:docPart w:val="DefaultPlaceholder_1082065158"/>
                </w:placeholder>
              </w:sdtPr>
              <w:sdtEndPr/>
              <w:sdtContent>
                <w:tc>
                  <w:tcPr>
                    <w:tcW w:w="1559" w:type="dxa"/>
                    <w:gridSpan w:val="4"/>
                    <w:tcBorders>
                      <w:top w:val="nil"/>
                      <w:left w:val="nil"/>
                      <w:bottom w:val="single" w:sz="12" w:space="0" w:color="FBD4B4" w:themeColor="accent6" w:themeTint="66"/>
                      <w:right w:val="nil"/>
                    </w:tcBorders>
                    <w:shd w:val="clear" w:color="auto" w:fill="FFFFFF" w:themeFill="background1"/>
                  </w:tcPr>
                  <w:p w14:paraId="48B4D267" w14:textId="48325382" w:rsidR="00F536F7" w:rsidRPr="00E137CE" w:rsidRDefault="003D4F9B" w:rsidP="00F536F7">
                    <w:r w:rsidRPr="00ED2DEC">
                      <w:rPr>
                        <w:noProof/>
                      </w:rPr>
                      <w:t>ICT60515</w:t>
                    </w:r>
                  </w:p>
                </w:tc>
              </w:sdtContent>
            </w:sdt>
            <w:tc>
              <w:tcPr>
                <w:tcW w:w="709" w:type="dxa"/>
                <w:tcBorders>
                  <w:top w:val="nil"/>
                  <w:left w:val="nil"/>
                  <w:bottom w:val="single" w:sz="12" w:space="0" w:color="FBD4B4" w:themeColor="accent6" w:themeTint="66"/>
                  <w:right w:val="nil"/>
                </w:tcBorders>
                <w:shd w:val="clear" w:color="auto" w:fill="F2F2F2" w:themeFill="background1" w:themeFillShade="F2"/>
              </w:tcPr>
              <w:p w14:paraId="5BF89009" w14:textId="77777777" w:rsidR="00F536F7" w:rsidRPr="00E137CE" w:rsidRDefault="00F536F7" w:rsidP="00F536F7">
                <w:pPr>
                  <w:pStyle w:val="Heading3"/>
                </w:pPr>
                <w:r>
                  <w:t>Title</w:t>
                </w:r>
              </w:p>
            </w:tc>
            <w:sdt>
              <w:sdtPr>
                <w:tag w:val="ACS2"/>
                <w:id w:val="-555557437"/>
                <w:lock w:val="sdtLocked"/>
                <w:placeholder>
                  <w:docPart w:val="DefaultPlaceholder_1082065158"/>
                </w:placeholder>
              </w:sdtPr>
              <w:sdtEndPr/>
              <w:sdtContent>
                <w:tc>
                  <w:tcPr>
                    <w:tcW w:w="5387" w:type="dxa"/>
                    <w:gridSpan w:val="11"/>
                    <w:tcBorders>
                      <w:top w:val="nil"/>
                      <w:left w:val="nil"/>
                      <w:bottom w:val="single" w:sz="12" w:space="0" w:color="FBD4B4" w:themeColor="accent6" w:themeTint="66"/>
                      <w:right w:val="nil"/>
                    </w:tcBorders>
                    <w:shd w:val="clear" w:color="auto" w:fill="FFFFFF" w:themeFill="background1"/>
                  </w:tcPr>
                  <w:p w14:paraId="69BA8235" w14:textId="4A6F3267" w:rsidR="00F536F7" w:rsidRPr="00E137CE" w:rsidRDefault="003D4F9B" w:rsidP="00F536F7">
                    <w:r w:rsidRPr="00ED2DEC">
                      <w:rPr>
                        <w:noProof/>
                      </w:rPr>
                      <w:t>Advanced Diploma of Computer Systems Technology</w:t>
                    </w:r>
                  </w:p>
                </w:tc>
              </w:sdtContent>
            </w:sdt>
          </w:tr>
        </w:sdtContent>
      </w:sdt>
      <w:sdt>
        <w:sdtPr>
          <w:rPr>
            <w:b w:val="0"/>
            <w:noProof w:val="0"/>
            <w:color w:val="F79646" w:themeColor="accent6"/>
            <w:sz w:val="20"/>
            <w:szCs w:val="20"/>
          </w:rPr>
          <w:id w:val="-195239028"/>
          <w:lock w:val="contentLocked"/>
          <w:placeholder>
            <w:docPart w:val="DefaultPlaceholder_1082065158"/>
          </w:placeholder>
          <w:group/>
        </w:sdtPr>
        <w:sdtEndPr>
          <w:rPr>
            <w:color w:val="auto"/>
          </w:rPr>
        </w:sdtEndPr>
        <w:sdtContent>
          <w:tr w:rsidR="00F536F7" w:rsidRPr="00AD232D" w14:paraId="4938A84B" w14:textId="77777777" w:rsidTr="004813BA">
            <w:tblPrEx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</w:tblPrEx>
            <w:trPr>
              <w:cantSplit/>
            </w:trPr>
            <w:tc>
              <w:tcPr>
                <w:tcW w:w="2269" w:type="dxa"/>
                <w:gridSpan w:val="2"/>
                <w:tcBorders>
                  <w:top w:val="single" w:sz="12" w:space="0" w:color="FBD4B4" w:themeColor="accent6" w:themeTint="66"/>
                  <w:bottom w:val="single" w:sz="12" w:space="0" w:color="FBD4B4" w:themeColor="accent6" w:themeTint="66"/>
                  <w:right w:val="nil"/>
                </w:tcBorders>
                <w:shd w:val="clear" w:color="auto" w:fill="auto"/>
              </w:tcPr>
              <w:p w14:paraId="7CBB5427" w14:textId="2FAC25B1" w:rsidR="00F536F7" w:rsidRPr="003527FB" w:rsidRDefault="00F536F7" w:rsidP="00F536F7">
                <w:pPr>
                  <w:pStyle w:val="Heading2"/>
                  <w:rPr>
                    <w:color w:val="F79646" w:themeColor="accent6"/>
                  </w:rPr>
                </w:pPr>
                <w:r w:rsidRPr="003527FB">
                  <w:rPr>
                    <w:color w:val="F79646" w:themeColor="accent6"/>
                  </w:rPr>
                  <w:t>Unit</w:t>
                </w:r>
              </w:p>
            </w:tc>
            <w:tc>
              <w:tcPr>
                <w:tcW w:w="850" w:type="dxa"/>
                <w:tcBorders>
                  <w:top w:val="single" w:sz="12" w:space="0" w:color="FBD4B4" w:themeColor="accent6" w:themeTint="66"/>
                  <w:left w:val="nil"/>
                  <w:bottom w:val="single" w:sz="12" w:space="0" w:color="FBD4B4" w:themeColor="accent6" w:themeTint="66"/>
                  <w:right w:val="nil"/>
                </w:tcBorders>
                <w:shd w:val="clear" w:color="auto" w:fill="F2F2F2" w:themeFill="background1" w:themeFillShade="F2"/>
              </w:tcPr>
              <w:p w14:paraId="39985E65" w14:textId="77777777" w:rsidR="00F536F7" w:rsidRPr="00E137CE" w:rsidRDefault="00F536F7" w:rsidP="00F536F7">
                <w:pPr>
                  <w:pStyle w:val="Heading3"/>
                </w:pPr>
                <w:r>
                  <w:t xml:space="preserve"> Code</w:t>
                </w:r>
              </w:p>
            </w:tc>
            <w:sdt>
              <w:sdtPr>
                <w:tag w:val="ACS3"/>
                <w:id w:val="-876778902"/>
                <w:lock w:val="sdtLocked"/>
                <w:placeholder>
                  <w:docPart w:val="DefaultPlaceholder_1082065158"/>
                </w:placeholder>
              </w:sdtPr>
              <w:sdtEndPr/>
              <w:sdtContent>
                <w:tc>
                  <w:tcPr>
                    <w:tcW w:w="1559" w:type="dxa"/>
                    <w:gridSpan w:val="4"/>
                    <w:tcBorders>
                      <w:top w:val="single" w:sz="12" w:space="0" w:color="FBD4B4" w:themeColor="accent6" w:themeTint="66"/>
                      <w:left w:val="nil"/>
                      <w:bottom w:val="single" w:sz="12" w:space="0" w:color="FBD4B4" w:themeColor="accent6" w:themeTint="66"/>
                      <w:right w:val="nil"/>
                    </w:tcBorders>
                    <w:shd w:val="clear" w:color="auto" w:fill="FFFFFF" w:themeFill="background1"/>
                  </w:tcPr>
                  <w:p w14:paraId="256A16B2" w14:textId="6EADE22C" w:rsidR="00F536F7" w:rsidRPr="00E137CE" w:rsidRDefault="00A61AD9" w:rsidP="00C16476">
                    <w:r w:rsidRPr="00EA13BB">
                      <w:t>ICT</w:t>
                    </w:r>
                    <w:r w:rsidR="00A46BE2">
                      <w:t>PMG608</w:t>
                    </w:r>
                  </w:p>
                </w:tc>
              </w:sdtContent>
            </w:sdt>
            <w:tc>
              <w:tcPr>
                <w:tcW w:w="709" w:type="dxa"/>
                <w:tcBorders>
                  <w:top w:val="single" w:sz="12" w:space="0" w:color="FBD4B4" w:themeColor="accent6" w:themeTint="66"/>
                  <w:left w:val="nil"/>
                  <w:bottom w:val="single" w:sz="12" w:space="0" w:color="FBD4B4" w:themeColor="accent6" w:themeTint="66"/>
                  <w:right w:val="nil"/>
                </w:tcBorders>
                <w:shd w:val="clear" w:color="auto" w:fill="F2F2F2" w:themeFill="background1" w:themeFillShade="F2"/>
              </w:tcPr>
              <w:p w14:paraId="71F56182" w14:textId="77777777" w:rsidR="00F536F7" w:rsidRPr="00E137CE" w:rsidRDefault="00F536F7" w:rsidP="00F536F7">
                <w:pPr>
                  <w:pStyle w:val="Heading3"/>
                </w:pPr>
                <w:r>
                  <w:t>Title</w:t>
                </w:r>
              </w:p>
            </w:tc>
            <w:sdt>
              <w:sdtPr>
                <w:tag w:val="ACS4"/>
                <w:id w:val="-220142227"/>
                <w:lock w:val="sdtLocked"/>
                <w:placeholder>
                  <w:docPart w:val="DefaultPlaceholder_1082065158"/>
                </w:placeholder>
              </w:sdtPr>
              <w:sdtEndPr/>
              <w:sdtContent>
                <w:sdt>
                  <w:sdtPr>
                    <w:tag w:val="ATI7"/>
                    <w:id w:val="-1083838257"/>
                    <w:placeholder>
                      <w:docPart w:val="9178E84EA64149D2869A256EB46E00BD"/>
                    </w:placeholder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:text w:multiLine="1"/>
                  </w:sdtPr>
                  <w:sdtEndPr>
                    <w:rPr>
                      <w:rFonts w:cstheme="minorBidi"/>
                      <w:sz w:val="22"/>
                      <w:szCs w:val="22"/>
                    </w:rPr>
                  </w:sdtEndPr>
                  <w:sdtContent>
                    <w:tc>
                      <w:tcPr>
                        <w:tcW w:w="5387" w:type="dxa"/>
                        <w:gridSpan w:val="11"/>
                        <w:tcBorders>
                          <w:top w:val="single" w:sz="12" w:space="0" w:color="FBD4B4" w:themeColor="accent6" w:themeTint="66"/>
                          <w:left w:val="nil"/>
                          <w:bottom w:val="single" w:sz="12" w:space="0" w:color="FBD4B4" w:themeColor="accent6" w:themeTint="66"/>
                          <w:right w:val="nil"/>
                        </w:tcBorders>
                        <w:shd w:val="clear" w:color="auto" w:fill="FFFFFF" w:themeFill="background1"/>
                      </w:tcPr>
                      <w:p w14:paraId="6DAAB6EE" w14:textId="7A998B23" w:rsidR="00F536F7" w:rsidRPr="00E137CE" w:rsidRDefault="00A46BE2" w:rsidP="00DC614C">
                        <w:r w:rsidRPr="00A46BE2">
                          <w:rPr>
                            <w:rFonts w:cstheme="minorBidi"/>
                            <w:sz w:val="22"/>
                            <w:szCs w:val="22"/>
                          </w:rPr>
                          <w:t>Manage ICT project systems implementation</w:t>
                        </w:r>
                      </w:p>
                    </w:tc>
                  </w:sdtContent>
                </w:sdt>
              </w:sdtContent>
            </w:sdt>
          </w:tr>
        </w:sdtContent>
      </w:sdt>
      <w:tr w:rsidR="00F536F7" w:rsidRPr="00AD232D" w14:paraId="55D0150D" w14:textId="77777777" w:rsidTr="004813BA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269" w:type="dxa"/>
            <w:gridSpan w:val="2"/>
            <w:tcBorders>
              <w:top w:val="single" w:sz="12" w:space="0" w:color="FBD4B4" w:themeColor="accent6" w:themeTint="66"/>
              <w:bottom w:val="single" w:sz="12" w:space="0" w:color="FBD4B4" w:themeColor="accent6" w:themeTint="66"/>
              <w:right w:val="nil"/>
            </w:tcBorders>
            <w:shd w:val="clear" w:color="auto" w:fill="auto"/>
          </w:tcPr>
          <w:sdt>
            <w:sdtPr>
              <w:rPr>
                <w:b/>
                <w:noProof/>
                <w:color w:val="F79646" w:themeColor="accent6"/>
                <w:sz w:val="24"/>
                <w:szCs w:val="24"/>
              </w:rPr>
              <w:id w:val="1382594903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14:paraId="75C7FA05" w14:textId="3C9B345C" w:rsidR="00F536F7" w:rsidRPr="003527FB" w:rsidRDefault="00F536F7" w:rsidP="007E5977">
                <w:pPr>
                  <w:outlineLvl w:val="1"/>
                  <w:rPr>
                    <w:color w:val="F79646" w:themeColor="accent6"/>
                  </w:rPr>
                </w:pPr>
                <w:r w:rsidRPr="003527FB">
                  <w:rPr>
                    <w:b/>
                    <w:noProof/>
                    <w:color w:val="F79646" w:themeColor="accent6"/>
                    <w:sz w:val="24"/>
                    <w:szCs w:val="24"/>
                  </w:rPr>
                  <w:t>Student(s)</w:t>
                </w:r>
              </w:p>
            </w:sdtContent>
          </w:sdt>
        </w:tc>
        <w:tc>
          <w:tcPr>
            <w:tcW w:w="850" w:type="dxa"/>
            <w:tcBorders>
              <w:top w:val="single" w:sz="12" w:space="0" w:color="FBD4B4" w:themeColor="accent6" w:themeTint="66"/>
              <w:left w:val="nil"/>
              <w:bottom w:val="single" w:sz="12" w:space="0" w:color="FBD4B4" w:themeColor="accent6" w:themeTint="66"/>
              <w:right w:val="nil"/>
            </w:tcBorders>
            <w:shd w:val="clear" w:color="auto" w:fill="F2F2F2" w:themeFill="background1" w:themeFillShade="F2"/>
          </w:tcPr>
          <w:p w14:paraId="13CF9445" w14:textId="72C8E9E2" w:rsidR="00F536F7" w:rsidRPr="00E137CE" w:rsidRDefault="00F536F7" w:rsidP="00F536F7">
            <w:pPr>
              <w:pStyle w:val="Heading3"/>
            </w:pPr>
            <w:r>
              <w:t xml:space="preserve"> </w:t>
            </w:r>
            <w:sdt>
              <w:sdtPr>
                <w:id w:val="1099068403"/>
                <w:lock w:val="contentLocked"/>
                <w:placeholder>
                  <w:docPart w:val="DefaultPlaceholder_1082065158"/>
                </w:placeholder>
                <w:group/>
              </w:sdtPr>
              <w:sdtEndPr/>
              <w:sdtContent>
                <w:r>
                  <w:t>ID(s)</w:t>
                </w:r>
              </w:sdtContent>
            </w:sdt>
          </w:p>
        </w:tc>
        <w:sdt>
          <w:sdtPr>
            <w:tag w:val="ACS5"/>
            <w:id w:val="-685819927"/>
            <w:placeholder>
              <w:docPart w:val="DefaultPlaceholder_1082065158"/>
            </w:placeholder>
          </w:sdtPr>
          <w:sdtEndPr/>
          <w:sdtContent>
            <w:tc>
              <w:tcPr>
                <w:tcW w:w="2268" w:type="dxa"/>
                <w:gridSpan w:val="5"/>
                <w:tcBorders>
                  <w:top w:val="single" w:sz="12" w:space="0" w:color="FBD4B4" w:themeColor="accent6" w:themeTint="66"/>
                  <w:left w:val="nil"/>
                  <w:bottom w:val="single" w:sz="12" w:space="0" w:color="FBD4B4" w:themeColor="accent6" w:themeTint="66"/>
                  <w:right w:val="nil"/>
                </w:tcBorders>
                <w:shd w:val="clear" w:color="auto" w:fill="FFFFFF" w:themeFill="background1"/>
              </w:tcPr>
              <w:p w14:paraId="1D77D7B0" w14:textId="26910CDF" w:rsidR="00F536F7" w:rsidRPr="00E137CE" w:rsidRDefault="00F41551" w:rsidP="00F41551">
                <w:r>
                  <w:t>Cal14385330</w:t>
                </w:r>
              </w:p>
            </w:tc>
          </w:sdtContent>
        </w:sdt>
        <w:tc>
          <w:tcPr>
            <w:tcW w:w="1877" w:type="dxa"/>
            <w:gridSpan w:val="5"/>
            <w:tcBorders>
              <w:top w:val="single" w:sz="12" w:space="0" w:color="FBD4B4" w:themeColor="accent6" w:themeTint="66"/>
              <w:left w:val="nil"/>
              <w:bottom w:val="single" w:sz="12" w:space="0" w:color="FBD4B4" w:themeColor="accent6" w:themeTint="66"/>
              <w:right w:val="nil"/>
            </w:tcBorders>
            <w:shd w:val="clear" w:color="auto" w:fill="F2F2F2" w:themeFill="background1" w:themeFillShade="F2"/>
          </w:tcPr>
          <w:sdt>
            <w:sdtPr>
              <w:id w:val="-836311795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14:paraId="199A2C65" w14:textId="1305F84E" w:rsidR="00F536F7" w:rsidRPr="00E137CE" w:rsidRDefault="00F536F7" w:rsidP="00F536F7">
                <w:pPr>
                  <w:pStyle w:val="Heading3"/>
                </w:pPr>
                <w:r>
                  <w:t>Student name(s)</w:t>
                </w:r>
              </w:p>
            </w:sdtContent>
          </w:sdt>
        </w:tc>
        <w:sdt>
          <w:sdtPr>
            <w:tag w:val="ACS6"/>
            <w:id w:val="1631749050"/>
            <w:placeholder>
              <w:docPart w:val="DefaultPlaceholder_1082065158"/>
            </w:placeholder>
          </w:sdtPr>
          <w:sdtEndPr/>
          <w:sdtContent>
            <w:tc>
              <w:tcPr>
                <w:tcW w:w="3510" w:type="dxa"/>
                <w:gridSpan w:val="6"/>
                <w:tcBorders>
                  <w:top w:val="single" w:sz="12" w:space="0" w:color="FBD4B4" w:themeColor="accent6" w:themeTint="66"/>
                  <w:left w:val="nil"/>
                  <w:bottom w:val="single" w:sz="12" w:space="0" w:color="FBD4B4" w:themeColor="accent6" w:themeTint="66"/>
                  <w:right w:val="nil"/>
                </w:tcBorders>
                <w:shd w:val="clear" w:color="auto" w:fill="FFFFFF" w:themeFill="background1"/>
              </w:tcPr>
              <w:p w14:paraId="4AA5CDAC" w14:textId="44B81D5A" w:rsidR="00F536F7" w:rsidRPr="00E137CE" w:rsidRDefault="00F41551" w:rsidP="00F41551">
                <w:r>
                  <w:t xml:space="preserve">Benjamen Calleja 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F536F7" w:rsidRPr="00AD232D" w14:paraId="22B490A6" w14:textId="77777777" w:rsidTr="004813BA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269" w:type="dxa"/>
            <w:gridSpan w:val="2"/>
            <w:tcBorders>
              <w:top w:val="single" w:sz="12" w:space="0" w:color="FBD4B4" w:themeColor="accent6" w:themeTint="66"/>
              <w:bottom w:val="nil"/>
              <w:right w:val="nil"/>
            </w:tcBorders>
            <w:shd w:val="clear" w:color="auto" w:fill="auto"/>
          </w:tcPr>
          <w:sdt>
            <w:sdtPr>
              <w:rPr>
                <w:color w:val="F79646" w:themeColor="accent6"/>
              </w:rPr>
              <w:id w:val="-1585065382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14:paraId="792533C3" w14:textId="3768F671" w:rsidR="00F536F7" w:rsidRPr="003527FB" w:rsidRDefault="00F536F7" w:rsidP="00F536F7">
                <w:pPr>
                  <w:pStyle w:val="Heading2"/>
                  <w:rPr>
                    <w:color w:val="F79646" w:themeColor="accent6"/>
                  </w:rPr>
                </w:pPr>
                <w:r w:rsidRPr="003527FB">
                  <w:rPr>
                    <w:color w:val="F79646" w:themeColor="accent6"/>
                  </w:rPr>
                  <w:t>Assessment</w:t>
                </w:r>
              </w:p>
            </w:sdtContent>
          </w:sdt>
        </w:tc>
        <w:tc>
          <w:tcPr>
            <w:tcW w:w="1984" w:type="dxa"/>
            <w:gridSpan w:val="3"/>
            <w:tcBorders>
              <w:top w:val="single" w:sz="12" w:space="0" w:color="FBD4B4" w:themeColor="accent6" w:themeTint="66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sdt>
            <w:sdtPr>
              <w:id w:val="-1080063159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14:paraId="233FBBC6" w14:textId="4D235710" w:rsidR="00F536F7" w:rsidRPr="00E137CE" w:rsidRDefault="00F536F7" w:rsidP="00F536F7">
                <w:pPr>
                  <w:pStyle w:val="Heading3"/>
                </w:pPr>
                <w:r>
                  <w:t xml:space="preserve"> Assessment task title </w:t>
                </w:r>
              </w:p>
            </w:sdtContent>
          </w:sdt>
        </w:tc>
        <w:sdt>
          <w:sdtPr>
            <w:tag w:val="ACS7"/>
            <w:id w:val="258884335"/>
            <w:lock w:val="sdtLocked"/>
            <w:placeholder>
              <w:docPart w:val="DefaultPlaceholder_1082065158"/>
            </w:placeholder>
          </w:sdtPr>
          <w:sdtEndPr/>
          <w:sdtContent>
            <w:tc>
              <w:tcPr>
                <w:tcW w:w="6521" w:type="dxa"/>
                <w:gridSpan w:val="14"/>
                <w:tcBorders>
                  <w:top w:val="single" w:sz="12" w:space="0" w:color="FBD4B4" w:themeColor="accent6" w:themeTint="66"/>
                  <w:left w:val="nil"/>
                  <w:bottom w:val="nil"/>
                  <w:right w:val="nil"/>
                </w:tcBorders>
                <w:shd w:val="clear" w:color="auto" w:fill="FFFFFF" w:themeFill="background1"/>
              </w:tcPr>
              <w:p w14:paraId="6587B841" w14:textId="4D902AED" w:rsidR="00F536F7" w:rsidRPr="00E137CE" w:rsidRDefault="006D1E51" w:rsidP="00F536F7">
                <w:r>
                  <w:t xml:space="preserve">Assessment Item </w:t>
                </w:r>
                <w:r w:rsidR="00A65E5A">
                  <w:t>3</w:t>
                </w:r>
              </w:p>
            </w:tc>
          </w:sdtContent>
        </w:sdt>
      </w:tr>
      <w:sdt>
        <w:sdtPr>
          <w:rPr>
            <w:b w:val="0"/>
            <w:noProof w:val="0"/>
            <w:color w:val="F79646" w:themeColor="accent6"/>
            <w:sz w:val="20"/>
            <w:szCs w:val="20"/>
          </w:rPr>
          <w:id w:val="1255467330"/>
          <w:lock w:val="contentLocked"/>
          <w:placeholder>
            <w:docPart w:val="DefaultPlaceholder_1082065158"/>
          </w:placeholder>
          <w:group/>
        </w:sdtPr>
        <w:sdtEndPr>
          <w:rPr>
            <w:color w:val="auto"/>
          </w:rPr>
        </w:sdtEndPr>
        <w:sdtContent>
          <w:tr w:rsidR="00F536F7" w:rsidRPr="00AD232D" w14:paraId="4A1415F7" w14:textId="77777777" w:rsidTr="004813BA">
            <w:tblPrEx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</w:tblPrEx>
            <w:trPr>
              <w:cantSplit/>
            </w:trPr>
            <w:tc>
              <w:tcPr>
                <w:tcW w:w="2269" w:type="dxa"/>
                <w:gridSpan w:val="2"/>
                <w:tcBorders>
                  <w:top w:val="nil"/>
                  <w:bottom w:val="single" w:sz="12" w:space="0" w:color="FBD4B4" w:themeColor="accent6" w:themeTint="66"/>
                  <w:right w:val="nil"/>
                </w:tcBorders>
                <w:shd w:val="clear" w:color="auto" w:fill="auto"/>
              </w:tcPr>
              <w:p w14:paraId="5EDB1972" w14:textId="69F2DF37" w:rsidR="00F536F7" w:rsidRPr="003527FB" w:rsidRDefault="00F536F7" w:rsidP="00F536F7">
                <w:pPr>
                  <w:pStyle w:val="Heading2"/>
                  <w:rPr>
                    <w:color w:val="F79646" w:themeColor="accent6"/>
                  </w:rPr>
                </w:pPr>
              </w:p>
            </w:tc>
            <w:tc>
              <w:tcPr>
                <w:tcW w:w="1984" w:type="dxa"/>
                <w:gridSpan w:val="3"/>
                <w:tcBorders>
                  <w:top w:val="nil"/>
                  <w:left w:val="nil"/>
                  <w:bottom w:val="single" w:sz="12" w:space="0" w:color="FBD4B4" w:themeColor="accent6" w:themeTint="66"/>
                  <w:right w:val="nil"/>
                </w:tcBorders>
                <w:shd w:val="clear" w:color="auto" w:fill="F2F2F2" w:themeFill="background1" w:themeFillShade="F2"/>
              </w:tcPr>
              <w:p w14:paraId="28351ADF" w14:textId="66464F39" w:rsidR="00F536F7" w:rsidRPr="00E137CE" w:rsidRDefault="00F536F7" w:rsidP="00F536F7">
                <w:pPr>
                  <w:pStyle w:val="Heading3"/>
                </w:pPr>
                <w:r>
                  <w:t xml:space="preserve"> Assessor’s name</w:t>
                </w:r>
              </w:p>
            </w:tc>
            <w:sdt>
              <w:sdtPr>
                <w:tag w:val="ACS8"/>
                <w:id w:val="-919634670"/>
                <w:lock w:val="sdtLocked"/>
                <w:placeholder>
                  <w:docPart w:val="DefaultPlaceholder_1082065158"/>
                </w:placeholder>
              </w:sdtPr>
              <w:sdtEndPr/>
              <w:sdtContent>
                <w:tc>
                  <w:tcPr>
                    <w:tcW w:w="6521" w:type="dxa"/>
                    <w:gridSpan w:val="14"/>
                    <w:tcBorders>
                      <w:top w:val="nil"/>
                      <w:left w:val="nil"/>
                      <w:bottom w:val="single" w:sz="12" w:space="0" w:color="FBD4B4" w:themeColor="accent6" w:themeTint="66"/>
                      <w:right w:val="nil"/>
                    </w:tcBorders>
                    <w:shd w:val="clear" w:color="auto" w:fill="FFFFFF" w:themeFill="background1"/>
                  </w:tcPr>
                  <w:p w14:paraId="166C0BF9" w14:textId="1D5D3A65" w:rsidR="00F536F7" w:rsidRPr="00E137CE" w:rsidRDefault="00F505C5" w:rsidP="00F536F7">
                    <w:r w:rsidRPr="00F505C5">
                      <w:t>Vikram Behal</w:t>
                    </w:r>
                  </w:p>
                </w:tc>
              </w:sdtContent>
            </w:sdt>
          </w:tr>
        </w:sdtContent>
      </w:sdt>
      <w:sdt>
        <w:sdtPr>
          <w:rPr>
            <w:b w:val="0"/>
            <w:noProof w:val="0"/>
            <w:color w:val="F79646" w:themeColor="accent6"/>
            <w:sz w:val="20"/>
            <w:szCs w:val="20"/>
          </w:rPr>
          <w:id w:val="1558431690"/>
          <w:lock w:val="contentLocked"/>
          <w:placeholder>
            <w:docPart w:val="DefaultPlaceholder_1082065158"/>
          </w:placeholder>
          <w:group/>
        </w:sdtPr>
        <w:sdtEndPr>
          <w:rPr>
            <w:color w:val="auto"/>
          </w:rPr>
        </w:sdtEndPr>
        <w:sdtContent>
          <w:tr w:rsidR="00F536F7" w:rsidRPr="00AD232D" w14:paraId="7C1197CE" w14:textId="77777777" w:rsidTr="004813BA">
            <w:tblPrEx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</w:tblPrEx>
            <w:trPr>
              <w:cantSplit/>
              <w:trHeight w:val="252"/>
            </w:trPr>
            <w:tc>
              <w:tcPr>
                <w:tcW w:w="2269" w:type="dxa"/>
                <w:gridSpan w:val="2"/>
                <w:tcBorders>
                  <w:top w:val="single" w:sz="12" w:space="0" w:color="FBD4B4" w:themeColor="accent6" w:themeTint="66"/>
                  <w:bottom w:val="nil"/>
                  <w:right w:val="nil"/>
                </w:tcBorders>
                <w:shd w:val="clear" w:color="auto" w:fill="auto"/>
              </w:tcPr>
              <w:p w14:paraId="2B38C2B3" w14:textId="606C1BC3" w:rsidR="00F536F7" w:rsidRPr="003527FB" w:rsidRDefault="00F536F7" w:rsidP="00F536F7">
                <w:pPr>
                  <w:pStyle w:val="Heading2"/>
                  <w:rPr>
                    <w:color w:val="F79646" w:themeColor="accent6"/>
                  </w:rPr>
                </w:pPr>
                <w:r w:rsidRPr="003527FB">
                  <w:rPr>
                    <w:color w:val="F79646" w:themeColor="accent6"/>
                  </w:rPr>
                  <w:t>Dates</w:t>
                </w:r>
              </w:p>
            </w:tc>
            <w:tc>
              <w:tcPr>
                <w:tcW w:w="1984" w:type="dxa"/>
                <w:gridSpan w:val="3"/>
                <w:tcBorders>
                  <w:top w:val="single" w:sz="12" w:space="0" w:color="FBD4B4" w:themeColor="accent6" w:themeTint="66"/>
                  <w:left w:val="nil"/>
                  <w:bottom w:val="nil"/>
                  <w:right w:val="nil"/>
                </w:tcBorders>
                <w:shd w:val="clear" w:color="auto" w:fill="F2F2F2" w:themeFill="background1" w:themeFillShade="F2"/>
              </w:tcPr>
              <w:p w14:paraId="3B920AD8" w14:textId="562D7B7E" w:rsidR="00F536F7" w:rsidRPr="00E137CE" w:rsidRDefault="00F536F7" w:rsidP="00F536F7">
                <w:pPr>
                  <w:pStyle w:val="Heading3"/>
                </w:pPr>
                <w:r>
                  <w:t xml:space="preserve"> Due date</w:t>
                </w:r>
              </w:p>
            </w:tc>
            <w:sdt>
              <w:sdtPr>
                <w:tag w:val="ACS9"/>
                <w:id w:val="1337040451"/>
                <w:lock w:val="sdtLocked"/>
                <w:placeholder>
                  <w:docPart w:val="DefaultPlaceholder_1082065158"/>
                </w:placeholder>
              </w:sdtPr>
              <w:sdtEndPr/>
              <w:sdtContent>
                <w:tc>
                  <w:tcPr>
                    <w:tcW w:w="1877" w:type="dxa"/>
                    <w:gridSpan w:val="5"/>
                    <w:tcBorders>
                      <w:top w:val="single" w:sz="12" w:space="0" w:color="FBD4B4" w:themeColor="accent6" w:themeTint="66"/>
                      <w:left w:val="nil"/>
                      <w:bottom w:val="nil"/>
                      <w:right w:val="nil"/>
                    </w:tcBorders>
                    <w:shd w:val="clear" w:color="auto" w:fill="auto"/>
                  </w:tcPr>
                  <w:p w14:paraId="6CB6D4B0" w14:textId="07E53664" w:rsidR="00F536F7" w:rsidRPr="00E137CE" w:rsidRDefault="00E94E5D" w:rsidP="00E94E5D">
                    <w:r>
                      <w:t>24</w:t>
                    </w:r>
                    <w:r w:rsidR="00C16476">
                      <w:t>/</w:t>
                    </w:r>
                    <w:r w:rsidR="00B64C59">
                      <w:t>6</w:t>
                    </w:r>
                    <w:r w:rsidR="00F505C5" w:rsidRPr="00F505C5">
                      <w:t>/201</w:t>
                    </w:r>
                    <w:r>
                      <w:t>9</w:t>
                    </w:r>
                  </w:p>
                </w:tc>
              </w:sdtContent>
            </w:sdt>
            <w:tc>
              <w:tcPr>
                <w:tcW w:w="1134" w:type="dxa"/>
                <w:gridSpan w:val="3"/>
                <w:tcBorders>
                  <w:top w:val="single" w:sz="12" w:space="0" w:color="FBD4B4" w:themeColor="accent6" w:themeTint="66"/>
                  <w:left w:val="nil"/>
                  <w:bottom w:val="nil"/>
                  <w:right w:val="nil"/>
                </w:tcBorders>
                <w:shd w:val="clear" w:color="auto" w:fill="F2F2F2" w:themeFill="background1" w:themeFillShade="F2"/>
              </w:tcPr>
              <w:p w14:paraId="3D0A4412" w14:textId="2CBE488C" w:rsidR="00F536F7" w:rsidRPr="00E137CE" w:rsidRDefault="00F536F7" w:rsidP="00F536F7">
                <w:pPr>
                  <w:pStyle w:val="Heading3"/>
                </w:pPr>
                <w:r>
                  <w:t>Date submitted</w:t>
                </w:r>
              </w:p>
            </w:tc>
            <w:sdt>
              <w:sdtPr>
                <w:tag w:val="ACS10"/>
                <w:id w:val="-474447423"/>
                <w:placeholder>
                  <w:docPart w:val="DefaultPlaceholder_1082065158"/>
                </w:placeholder>
                <w:showingPlcHdr/>
              </w:sdtPr>
              <w:sdtEndPr/>
              <w:sdtContent>
                <w:tc>
                  <w:tcPr>
                    <w:tcW w:w="3510" w:type="dxa"/>
                    <w:gridSpan w:val="6"/>
                    <w:tcBorders>
                      <w:top w:val="single" w:sz="12" w:space="0" w:color="FBD4B4" w:themeColor="accent6" w:themeTint="66"/>
                      <w:left w:val="nil"/>
                      <w:bottom w:val="nil"/>
                      <w:right w:val="nil"/>
                    </w:tcBorders>
                    <w:shd w:val="clear" w:color="auto" w:fill="FFFFFF" w:themeFill="background1"/>
                  </w:tcPr>
                  <w:p w14:paraId="4DE2422D" w14:textId="7CF457BF" w:rsidR="00F536F7" w:rsidRPr="00E137CE" w:rsidRDefault="00076C0C" w:rsidP="00F536F7">
                    <w:r w:rsidRPr="005928BC">
                      <w:rPr>
                        <w:rStyle w:val="PlaceholderText"/>
                      </w:rPr>
                      <w:t>Click here to enter text.</w:t>
                    </w:r>
                  </w:p>
                </w:tc>
              </w:sdtContent>
            </w:sdt>
          </w:tr>
        </w:sdtContent>
      </w:sdt>
      <w:tr w:rsidR="00556271" w:rsidRPr="006E513E" w14:paraId="40F4BB1A" w14:textId="77777777" w:rsidTr="003527FB">
        <w:trPr>
          <w:cantSplit/>
          <w:tblHeader/>
        </w:trPr>
        <w:tc>
          <w:tcPr>
            <w:tcW w:w="10774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F79646" w:themeFill="accent6"/>
            <w:vAlign w:val="center"/>
          </w:tcPr>
          <w:sdt>
            <w:sdtPr>
              <w:id w:val="87205186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14:paraId="1C9CA864" w14:textId="5C31EE8C" w:rsidR="00556271" w:rsidRPr="006E513E" w:rsidRDefault="008E45CF" w:rsidP="00251F40">
                <w:pPr>
                  <w:pStyle w:val="Heading1"/>
                </w:pPr>
                <w:r>
                  <w:t>Declaration</w:t>
                </w:r>
              </w:p>
            </w:sdtContent>
          </w:sdt>
        </w:tc>
      </w:tr>
      <w:sdt>
        <w:sdtPr>
          <w:rPr>
            <w:b w:val="0"/>
            <w:noProof w:val="0"/>
            <w:color w:val="F79646" w:themeColor="accent6"/>
            <w:sz w:val="20"/>
            <w:szCs w:val="20"/>
          </w:rPr>
          <w:id w:val="-1369750070"/>
          <w:lock w:val="contentLocked"/>
          <w:placeholder>
            <w:docPart w:val="DefaultPlaceholder_1082065158"/>
          </w:placeholder>
          <w:group/>
        </w:sdtPr>
        <w:sdtEndPr>
          <w:rPr>
            <w:color w:val="auto"/>
          </w:rPr>
        </w:sdtEndPr>
        <w:sdtContent>
          <w:tr w:rsidR="00B23DB4" w:rsidRPr="00AD232D" w14:paraId="2C866BA3" w14:textId="77777777" w:rsidTr="004813BA">
            <w:tblPrEx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</w:tblPrEx>
            <w:trPr>
              <w:cantSplit/>
            </w:trPr>
            <w:tc>
              <w:tcPr>
                <w:tcW w:w="2088" w:type="dxa"/>
                <w:tcBorders>
                  <w:top w:val="nil"/>
                  <w:bottom w:val="nil"/>
                  <w:right w:val="nil"/>
                </w:tcBorders>
                <w:shd w:val="clear" w:color="auto" w:fill="auto"/>
              </w:tcPr>
              <w:p w14:paraId="2F771CFC" w14:textId="53CF6A4F" w:rsidR="00B23DB4" w:rsidRPr="004813BA" w:rsidRDefault="00B23DB4" w:rsidP="00467A11">
                <w:pPr>
                  <w:pStyle w:val="Heading2"/>
                  <w:rPr>
                    <w:color w:val="F79646" w:themeColor="accent6"/>
                  </w:rPr>
                </w:pPr>
                <w:r w:rsidRPr="004813BA">
                  <w:rPr>
                    <w:color w:val="F79646" w:themeColor="accent6"/>
                  </w:rPr>
                  <w:t>Submission</w:t>
                </w:r>
              </w:p>
            </w:tc>
            <w:tc>
              <w:tcPr>
                <w:tcW w:w="1341" w:type="dxa"/>
                <w:gridSpan w:val="3"/>
                <w:tcBorders>
                  <w:top w:val="nil"/>
                  <w:left w:val="nil"/>
                  <w:bottom w:val="single" w:sz="12" w:space="0" w:color="FBD4B4" w:themeColor="accent6" w:themeTint="66"/>
                  <w:right w:val="nil"/>
                </w:tcBorders>
                <w:shd w:val="clear" w:color="auto" w:fill="F2F2F2" w:themeFill="background1" w:themeFillShade="F2"/>
              </w:tcPr>
              <w:p w14:paraId="079FAF04" w14:textId="5EB0233E" w:rsidR="00B23DB4" w:rsidRPr="00E137CE" w:rsidRDefault="00B23DB4" w:rsidP="00B23DB4">
                <w:pPr>
                  <w:pStyle w:val="Heading3"/>
                </w:pPr>
                <w:r>
                  <w:t>1</w:t>
                </w:r>
                <w:r w:rsidRPr="00B23DB4">
                  <w:rPr>
                    <w:vertAlign w:val="superscript"/>
                  </w:rPr>
                  <w:t>st</w:t>
                </w:r>
                <w:r>
                  <w:t xml:space="preserve"> Submission </w:t>
                </w:r>
              </w:p>
            </w:tc>
            <w:sdt>
              <w:sdtPr>
                <w:tag w:val="ACS11"/>
                <w:id w:val="712705639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tc>
                  <w:tcPr>
                    <w:tcW w:w="1211" w:type="dxa"/>
                    <w:gridSpan w:val="2"/>
                    <w:tcBorders>
                      <w:top w:val="nil"/>
                      <w:left w:val="nil"/>
                      <w:bottom w:val="single" w:sz="12" w:space="0" w:color="FBD4B4" w:themeColor="accent6" w:themeTint="66"/>
                      <w:right w:val="nil"/>
                    </w:tcBorders>
                    <w:shd w:val="clear" w:color="auto" w:fill="auto"/>
                  </w:tcPr>
                  <w:p w14:paraId="1409DA2A" w14:textId="6D448500" w:rsidR="00B23DB4" w:rsidRPr="00E137CE" w:rsidRDefault="00076C0C" w:rsidP="00467A11">
                    <w:r>
                      <w:rPr>
                        <w:rFonts w:ascii="MS Gothic" w:eastAsia="MS Gothic" w:hAnsi="MS Gothic" w:hint="eastAsia"/>
                      </w:rPr>
                      <w:t>☐</w:t>
                    </w:r>
                  </w:p>
                </w:tc>
              </w:sdtContent>
            </w:sdt>
            <w:tc>
              <w:tcPr>
                <w:tcW w:w="1311" w:type="dxa"/>
                <w:gridSpan w:val="3"/>
                <w:tcBorders>
                  <w:top w:val="nil"/>
                  <w:left w:val="nil"/>
                  <w:bottom w:val="single" w:sz="12" w:space="0" w:color="FBD4B4" w:themeColor="accent6" w:themeTint="66"/>
                  <w:right w:val="nil"/>
                </w:tcBorders>
                <w:shd w:val="clear" w:color="auto" w:fill="F2F2F2" w:themeFill="background1" w:themeFillShade="F2"/>
              </w:tcPr>
              <w:p w14:paraId="59032917" w14:textId="6C32541D" w:rsidR="00B23DB4" w:rsidRPr="00E137CE" w:rsidRDefault="00B23DB4" w:rsidP="00467A11">
                <w:pPr>
                  <w:pStyle w:val="Heading3"/>
                </w:pPr>
                <w:r>
                  <w:t>2</w:t>
                </w:r>
                <w:r w:rsidRPr="00B23DB4">
                  <w:rPr>
                    <w:vertAlign w:val="superscript"/>
                  </w:rPr>
                  <w:t>nd</w:t>
                </w:r>
                <w:r>
                  <w:t xml:space="preserve"> Submission</w:t>
                </w:r>
              </w:p>
            </w:tc>
            <w:sdt>
              <w:sdtPr>
                <w:tag w:val="ACS12"/>
                <w:id w:val="-2099790522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tc>
                  <w:tcPr>
                    <w:tcW w:w="1150" w:type="dxa"/>
                    <w:gridSpan w:val="3"/>
                    <w:tcBorders>
                      <w:top w:val="nil"/>
                      <w:left w:val="nil"/>
                      <w:bottom w:val="single" w:sz="12" w:space="0" w:color="FBD4B4" w:themeColor="accent6" w:themeTint="66"/>
                      <w:right w:val="nil"/>
                    </w:tcBorders>
                    <w:shd w:val="clear" w:color="auto" w:fill="FFFFFF" w:themeFill="background1"/>
                  </w:tcPr>
                  <w:p w14:paraId="37B6ADB2" w14:textId="4E830409" w:rsidR="00B23DB4" w:rsidRPr="00E137CE" w:rsidRDefault="00B23DB4" w:rsidP="00467A11">
                    <w:r>
                      <w:rPr>
                        <w:rFonts w:ascii="MS Gothic" w:eastAsia="MS Gothic" w:hAnsi="MS Gothic" w:hint="eastAsia"/>
                      </w:rPr>
                      <w:t>☐</w:t>
                    </w:r>
                  </w:p>
                </w:tc>
              </w:sdtContent>
            </w:sdt>
            <w:tc>
              <w:tcPr>
                <w:tcW w:w="1311" w:type="dxa"/>
                <w:gridSpan w:val="4"/>
                <w:tcBorders>
                  <w:top w:val="nil"/>
                  <w:left w:val="nil"/>
                  <w:bottom w:val="single" w:sz="12" w:space="0" w:color="FBD4B4" w:themeColor="accent6" w:themeTint="66"/>
                  <w:right w:val="nil"/>
                </w:tcBorders>
                <w:shd w:val="clear" w:color="auto" w:fill="F2F2F2" w:themeFill="background1" w:themeFillShade="F2"/>
              </w:tcPr>
              <w:p w14:paraId="76324653" w14:textId="7E1C7995" w:rsidR="00B23DB4" w:rsidRPr="00E137CE" w:rsidRDefault="00B23DB4" w:rsidP="00B23DB4">
                <w:pPr>
                  <w:pStyle w:val="Heading3"/>
                </w:pPr>
                <w:r>
                  <w:t>3</w:t>
                </w:r>
                <w:r w:rsidRPr="00B23DB4">
                  <w:rPr>
                    <w:vertAlign w:val="superscript"/>
                  </w:rPr>
                  <w:t>rd</w:t>
                </w:r>
                <w:r>
                  <w:t xml:space="preserve"> Submission</w:t>
                </w:r>
              </w:p>
            </w:tc>
            <w:sdt>
              <w:sdtPr>
                <w:tag w:val="ACS13"/>
                <w:id w:val="29557465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tc>
                  <w:tcPr>
                    <w:tcW w:w="2362" w:type="dxa"/>
                    <w:gridSpan w:val="3"/>
                    <w:tcBorders>
                      <w:top w:val="nil"/>
                      <w:left w:val="nil"/>
                      <w:bottom w:val="single" w:sz="12" w:space="0" w:color="FBD4B4" w:themeColor="accent6" w:themeTint="66"/>
                      <w:right w:val="nil"/>
                    </w:tcBorders>
                    <w:shd w:val="clear" w:color="auto" w:fill="FFFFFF" w:themeFill="background1"/>
                  </w:tcPr>
                  <w:p w14:paraId="694C3B28" w14:textId="7817013F" w:rsidR="00B23DB4" w:rsidRPr="00E137CE" w:rsidRDefault="00B23DB4" w:rsidP="00467A11">
                    <w:r>
                      <w:rPr>
                        <w:rFonts w:ascii="MS Gothic" w:eastAsia="MS Gothic" w:hAnsi="MS Gothic" w:hint="eastAsia"/>
                      </w:rPr>
                      <w:t>☐</w:t>
                    </w:r>
                  </w:p>
                </w:tc>
              </w:sdtContent>
            </w:sdt>
          </w:tr>
        </w:sdtContent>
      </w:sdt>
      <w:sdt>
        <w:sdtPr>
          <w:rPr>
            <w:b w:val="0"/>
            <w:noProof w:val="0"/>
            <w:color w:val="F79646" w:themeColor="accent6"/>
            <w:sz w:val="20"/>
            <w:szCs w:val="20"/>
          </w:rPr>
          <w:id w:val="1531837510"/>
          <w:lock w:val="contentLocked"/>
          <w:placeholder>
            <w:docPart w:val="DefaultPlaceholder_1082065158"/>
          </w:placeholder>
          <w:group/>
        </w:sdtPr>
        <w:sdtEndPr>
          <w:rPr>
            <w:color w:val="auto"/>
          </w:rPr>
        </w:sdtEndPr>
        <w:sdtContent>
          <w:tr w:rsidR="00B23DB4" w:rsidRPr="00AD232D" w14:paraId="49CDF1CB" w14:textId="77777777" w:rsidTr="004813BA">
            <w:tblPrEx>
              <w:tblBorders>
                <w:left w:val="none" w:sz="0" w:space="0" w:color="auto"/>
                <w:right w:val="none" w:sz="0" w:space="0" w:color="auto"/>
                <w:insideV w:val="none" w:sz="0" w:space="0" w:color="auto"/>
              </w:tblBorders>
            </w:tblPrEx>
            <w:trPr>
              <w:trHeight w:val="889"/>
            </w:trPr>
            <w:tc>
              <w:tcPr>
                <w:tcW w:w="2088" w:type="dxa"/>
                <w:tcBorders>
                  <w:top w:val="nil"/>
                  <w:bottom w:val="single" w:sz="12" w:space="0" w:color="FBD4B4" w:themeColor="accent6" w:themeTint="66"/>
                </w:tcBorders>
                <w:shd w:val="clear" w:color="auto" w:fill="FFFFFF" w:themeFill="background1"/>
              </w:tcPr>
              <w:p w14:paraId="240D305E" w14:textId="4E4AFBB4" w:rsidR="00B23DB4" w:rsidRPr="004813BA" w:rsidRDefault="00B23DB4" w:rsidP="00467A11">
                <w:pPr>
                  <w:pStyle w:val="Heading2"/>
                  <w:rPr>
                    <w:color w:val="F79646" w:themeColor="accent6"/>
                  </w:rPr>
                </w:pPr>
              </w:p>
            </w:tc>
            <w:tc>
              <w:tcPr>
                <w:tcW w:w="8686" w:type="dxa"/>
                <w:gridSpan w:val="18"/>
                <w:tcBorders>
                  <w:top w:val="single" w:sz="12" w:space="0" w:color="FBD4B4" w:themeColor="accent6" w:themeTint="66"/>
                  <w:bottom w:val="single" w:sz="12" w:space="0" w:color="FBD4B4" w:themeColor="accent6" w:themeTint="66"/>
                </w:tcBorders>
                <w:shd w:val="clear" w:color="auto" w:fill="F2F2F2" w:themeFill="background1" w:themeFillShade="F2"/>
              </w:tcPr>
              <w:p w14:paraId="4BBFF0D2" w14:textId="77777777" w:rsidR="00473A39" w:rsidRPr="00022084" w:rsidRDefault="00473A39" w:rsidP="00473A39">
                <w:pPr>
                  <w:pStyle w:val="ListParagraph"/>
                  <w:numPr>
                    <w:ilvl w:val="0"/>
                    <w:numId w:val="35"/>
                  </w:numPr>
                </w:pPr>
                <w:r w:rsidRPr="00022084">
                  <w:t xml:space="preserve">I/We </w:t>
                </w:r>
                <w:r w:rsidRPr="003527FB">
                  <w:t>certify that the content of this assignment is my/our own original work.</w:t>
                </w:r>
              </w:p>
              <w:p w14:paraId="1D86765E" w14:textId="7F8E9262" w:rsidR="00473A39" w:rsidRPr="00022084" w:rsidRDefault="00473A39" w:rsidP="003527FB">
                <w:pPr>
                  <w:pStyle w:val="ListParagraph"/>
                  <w:numPr>
                    <w:ilvl w:val="0"/>
                    <w:numId w:val="35"/>
                  </w:numPr>
                </w:pPr>
                <w:r w:rsidRPr="00022084">
                  <w:t>I/We have retained a copy, of this assignment as proof of its completion.</w:t>
                </w:r>
              </w:p>
              <w:p w14:paraId="29054251" w14:textId="56D897F8" w:rsidR="00B23DB4" w:rsidRPr="008E45CF" w:rsidRDefault="00473A39" w:rsidP="00473A39">
                <w:pPr>
                  <w:pStyle w:val="ListParagraph"/>
                  <w:numPr>
                    <w:ilvl w:val="0"/>
                    <w:numId w:val="35"/>
                  </w:numPr>
                </w:pPr>
                <w:r w:rsidRPr="00022084">
                  <w:t xml:space="preserve">I/We have received and understood information about the </w:t>
                </w:r>
                <w:r>
                  <w:t xml:space="preserve">return of and retention </w:t>
                </w:r>
                <w:r>
                  <w:br/>
                  <w:t xml:space="preserve">time of </w:t>
                </w:r>
                <w:r w:rsidRPr="00022084">
                  <w:t>assignments.</w:t>
                </w:r>
              </w:p>
            </w:tc>
          </w:tr>
        </w:sdtContent>
      </w:sdt>
      <w:tr w:rsidR="00B23DB4" w:rsidRPr="00AD232D" w14:paraId="037647F6" w14:textId="77777777" w:rsidTr="004813BA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cantSplit/>
          <w:trHeight w:val="484"/>
        </w:trPr>
        <w:tc>
          <w:tcPr>
            <w:tcW w:w="2088" w:type="dxa"/>
            <w:tcBorders>
              <w:top w:val="single" w:sz="12" w:space="0" w:color="FBD4B4" w:themeColor="accent6" w:themeTint="66"/>
              <w:bottom w:val="single" w:sz="12" w:space="0" w:color="FBD4B4" w:themeColor="accent6" w:themeTint="66"/>
              <w:right w:val="nil"/>
            </w:tcBorders>
            <w:shd w:val="clear" w:color="auto" w:fill="auto"/>
          </w:tcPr>
          <w:sdt>
            <w:sdtPr>
              <w:rPr>
                <w:b/>
                <w:noProof/>
                <w:color w:val="F79646" w:themeColor="accent6"/>
                <w:sz w:val="24"/>
                <w:szCs w:val="24"/>
              </w:rPr>
              <w:id w:val="499544803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14:paraId="176C2865" w14:textId="2542CDEF" w:rsidR="00B23DB4" w:rsidRPr="004813BA" w:rsidRDefault="00B23DB4" w:rsidP="007E5977">
                <w:pPr>
                  <w:outlineLvl w:val="1"/>
                  <w:rPr>
                    <w:color w:val="F79646" w:themeColor="accent6"/>
                  </w:rPr>
                </w:pPr>
                <w:r w:rsidRPr="004813BA">
                  <w:rPr>
                    <w:b/>
                    <w:noProof/>
                    <w:color w:val="F79646" w:themeColor="accent6"/>
                    <w:sz w:val="24"/>
                    <w:szCs w:val="24"/>
                  </w:rPr>
                  <w:t>Signature</w:t>
                </w:r>
              </w:p>
            </w:sdtContent>
          </w:sdt>
        </w:tc>
        <w:tc>
          <w:tcPr>
            <w:tcW w:w="1341" w:type="dxa"/>
            <w:gridSpan w:val="3"/>
            <w:tcBorders>
              <w:top w:val="single" w:sz="12" w:space="0" w:color="FBD4B4" w:themeColor="accent6" w:themeTint="66"/>
              <w:left w:val="nil"/>
              <w:bottom w:val="single" w:sz="12" w:space="0" w:color="FBD4B4" w:themeColor="accent6" w:themeTint="66"/>
              <w:right w:val="nil"/>
            </w:tcBorders>
            <w:shd w:val="clear" w:color="auto" w:fill="F2F2F2" w:themeFill="background1" w:themeFillShade="F2"/>
          </w:tcPr>
          <w:sdt>
            <w:sdtPr>
              <w:id w:val="1147630103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14:paraId="2B565DCB" w14:textId="5208445F" w:rsidR="00B23DB4" w:rsidRPr="00E137CE" w:rsidRDefault="00B23DB4" w:rsidP="008E45CF">
                <w:pPr>
                  <w:pStyle w:val="Heading3"/>
                </w:pPr>
                <w:r>
                  <w:t xml:space="preserve"> Student signature</w:t>
                </w:r>
              </w:p>
            </w:sdtContent>
          </w:sdt>
        </w:tc>
        <w:tc>
          <w:tcPr>
            <w:tcW w:w="4793" w:type="dxa"/>
            <w:gridSpan w:val="11"/>
            <w:tcBorders>
              <w:top w:val="single" w:sz="12" w:space="0" w:color="FBD4B4" w:themeColor="accent6" w:themeTint="66"/>
              <w:left w:val="nil"/>
              <w:bottom w:val="single" w:sz="12" w:space="0" w:color="FBD4B4" w:themeColor="accent6" w:themeTint="66"/>
              <w:right w:val="nil"/>
            </w:tcBorders>
            <w:shd w:val="clear" w:color="auto" w:fill="auto"/>
          </w:tcPr>
          <w:p w14:paraId="2B5909F1" w14:textId="36853ACD" w:rsidR="00B23DB4" w:rsidRPr="00E137CE" w:rsidRDefault="00B23DB4" w:rsidP="00467A11"/>
        </w:tc>
        <w:tc>
          <w:tcPr>
            <w:tcW w:w="723" w:type="dxa"/>
            <w:gridSpan w:val="3"/>
            <w:tcBorders>
              <w:top w:val="single" w:sz="12" w:space="0" w:color="FBD4B4" w:themeColor="accent6" w:themeTint="66"/>
              <w:left w:val="nil"/>
              <w:bottom w:val="single" w:sz="12" w:space="0" w:color="FBD4B4" w:themeColor="accent6" w:themeTint="66"/>
              <w:right w:val="nil"/>
            </w:tcBorders>
            <w:shd w:val="clear" w:color="auto" w:fill="F2F2F2" w:themeFill="background1" w:themeFillShade="F2"/>
          </w:tcPr>
          <w:sdt>
            <w:sdtPr>
              <w:id w:val="-558327899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14:paraId="11DF2A2F" w14:textId="47DC740A" w:rsidR="00B23DB4" w:rsidRPr="00E137CE" w:rsidRDefault="00B23DB4" w:rsidP="008E45CF">
                <w:pPr>
                  <w:pStyle w:val="Heading3"/>
                </w:pPr>
                <w:r>
                  <w:t>Date</w:t>
                </w:r>
              </w:p>
            </w:sdtContent>
          </w:sdt>
        </w:tc>
        <w:tc>
          <w:tcPr>
            <w:tcW w:w="1829" w:type="dxa"/>
            <w:tcBorders>
              <w:top w:val="single" w:sz="12" w:space="0" w:color="FBD4B4" w:themeColor="accent6" w:themeTint="66"/>
              <w:left w:val="nil"/>
              <w:bottom w:val="single" w:sz="12" w:space="0" w:color="FBD4B4" w:themeColor="accent6" w:themeTint="66"/>
              <w:right w:val="nil"/>
            </w:tcBorders>
            <w:shd w:val="clear" w:color="auto" w:fill="FFFFFF" w:themeFill="background1"/>
          </w:tcPr>
          <w:p w14:paraId="3962196D" w14:textId="302D9687" w:rsidR="00B23DB4" w:rsidRPr="00E137CE" w:rsidRDefault="00B23DB4" w:rsidP="00467A11"/>
        </w:tc>
      </w:tr>
      <w:sdt>
        <w:sdtPr>
          <w:rPr>
            <w:b w:val="0"/>
            <w:i w:val="0"/>
            <w:color w:val="F79646" w:themeColor="accent6"/>
            <w:sz w:val="16"/>
          </w:rPr>
          <w:id w:val="850759315"/>
          <w:lock w:val="contentLocked"/>
          <w:placeholder>
            <w:docPart w:val="DefaultPlaceholder_1082065158"/>
          </w:placeholder>
          <w:group/>
        </w:sdtPr>
        <w:sdtEndPr>
          <w:rPr>
            <w:rFonts w:ascii="Wingdings" w:hAnsi="Wingdings"/>
          </w:rPr>
        </w:sdtEndPr>
        <w:sdtContent>
          <w:tr w:rsidR="002B6166" w:rsidRPr="000F47FC" w14:paraId="2DAB9611" w14:textId="77777777" w:rsidTr="004813BA">
            <w:trPr>
              <w:trHeight w:val="130"/>
            </w:trPr>
            <w:tc>
              <w:tcPr>
                <w:tcW w:w="10774" w:type="dxa"/>
                <w:gridSpan w:val="19"/>
                <w:tcBorders>
                  <w:top w:val="single" w:sz="12" w:space="0" w:color="FBD4B4" w:themeColor="accent6" w:themeTint="66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14:paraId="281AF812" w14:textId="6EE9C5EB" w:rsidR="002B6166" w:rsidRPr="000F47FC" w:rsidRDefault="00832AD5" w:rsidP="0025365F">
                <w:pPr>
                  <w:pStyle w:val="Heading1"/>
                  <w:rPr>
                    <w:b w:val="0"/>
                    <w:i w:val="0"/>
                  </w:rPr>
                </w:pPr>
                <w:r w:rsidRPr="004813BA">
                  <w:rPr>
                    <w:b w:val="0"/>
                    <w:i w:val="0"/>
                    <w:color w:val="F79646" w:themeColor="accent6"/>
                    <w:sz w:val="16"/>
                  </w:rPr>
                  <w:t>…………………………………………………………………………………..</w:t>
                </w:r>
                <w:r w:rsidR="002B6166" w:rsidRPr="004813BA">
                  <w:rPr>
                    <w:b w:val="0"/>
                    <w:i w:val="0"/>
                    <w:color w:val="F79646" w:themeColor="accent6"/>
                    <w:sz w:val="16"/>
                  </w:rPr>
                  <w:t>……………………………………………………………………………………………………………………………………………………………………</w:t>
                </w:r>
                <w:r w:rsidR="002B6166" w:rsidRPr="004813BA">
                  <w:rPr>
                    <w:rFonts w:ascii="Wingdings" w:hAnsi="Wingdings"/>
                    <w:b w:val="0"/>
                    <w:i w:val="0"/>
                    <w:color w:val="F79646" w:themeColor="accent6"/>
                    <w:sz w:val="16"/>
                  </w:rPr>
                  <w:sym w:font="Wingdings" w:char="F022"/>
                </w:r>
              </w:p>
            </w:tc>
          </w:tr>
        </w:sdtContent>
      </w:sdt>
      <w:tr w:rsidR="00803CCE" w:rsidRPr="006E513E" w14:paraId="2281F13E" w14:textId="77777777" w:rsidTr="004813BA">
        <w:trPr>
          <w:trHeight w:val="298"/>
        </w:trPr>
        <w:tc>
          <w:tcPr>
            <w:tcW w:w="10774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F79646" w:themeFill="accent6"/>
            <w:vAlign w:val="center"/>
          </w:tcPr>
          <w:p w14:paraId="630A7045" w14:textId="74C9F0E5" w:rsidR="00803CCE" w:rsidRPr="006E513E" w:rsidRDefault="00473A39" w:rsidP="00251F40">
            <w:pPr>
              <w:pStyle w:val="Heading1"/>
            </w:pPr>
            <w:r>
              <w:t>Lodgement</w:t>
            </w:r>
            <w:r w:rsidR="00E5482D">
              <w:t xml:space="preserve"> (Optional)</w:t>
            </w:r>
          </w:p>
        </w:tc>
      </w:tr>
      <w:tr w:rsidR="00473A39" w:rsidRPr="00AD232D" w14:paraId="50766F77" w14:textId="77777777" w:rsidTr="004813BA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trHeight w:val="30"/>
        </w:trPr>
        <w:tc>
          <w:tcPr>
            <w:tcW w:w="2269" w:type="dxa"/>
            <w:gridSpan w:val="2"/>
            <w:tcBorders>
              <w:top w:val="nil"/>
              <w:bottom w:val="single" w:sz="12" w:space="0" w:color="FBD4B4" w:themeColor="accent6" w:themeTint="66"/>
            </w:tcBorders>
            <w:shd w:val="clear" w:color="auto" w:fill="FFFFFF" w:themeFill="background1"/>
          </w:tcPr>
          <w:p w14:paraId="7DD0AD3E" w14:textId="77777777" w:rsidR="00473A39" w:rsidRPr="004813BA" w:rsidRDefault="00473A39" w:rsidP="0007205D">
            <w:pPr>
              <w:pStyle w:val="Heading2"/>
              <w:rPr>
                <w:color w:val="F79646" w:themeColor="accent6"/>
              </w:rPr>
            </w:pPr>
          </w:p>
        </w:tc>
        <w:tc>
          <w:tcPr>
            <w:tcW w:w="8505" w:type="dxa"/>
            <w:gridSpan w:val="17"/>
            <w:tcBorders>
              <w:top w:val="nil"/>
              <w:bottom w:val="single" w:sz="12" w:space="0" w:color="FBD4B4" w:themeColor="accent6" w:themeTint="66"/>
            </w:tcBorders>
            <w:shd w:val="clear" w:color="auto" w:fill="F2F2F2" w:themeFill="background1" w:themeFillShade="F2"/>
          </w:tcPr>
          <w:p w14:paraId="22F29CCF" w14:textId="2FB7E242" w:rsidR="00473A39" w:rsidRPr="00473A39" w:rsidRDefault="00E5482D" w:rsidP="00473A39">
            <w:pPr>
              <w:rPr>
                <w:rFonts w:ascii="Wingdings" w:hAnsi="Wingdings"/>
              </w:rPr>
            </w:pPr>
            <w:r>
              <w:t>T</w:t>
            </w:r>
            <w:r w:rsidR="00473A39" w:rsidRPr="00805E29">
              <w:t>o be retained by the student if verification of lodgement is provided</w:t>
            </w:r>
          </w:p>
        </w:tc>
      </w:tr>
      <w:tr w:rsidR="00F536F7" w:rsidRPr="00AD232D" w14:paraId="242C5E0F" w14:textId="77777777" w:rsidTr="005C79C0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cantSplit/>
          <w:trHeight w:val="470"/>
        </w:trPr>
        <w:tc>
          <w:tcPr>
            <w:tcW w:w="2269" w:type="dxa"/>
            <w:gridSpan w:val="2"/>
            <w:tcBorders>
              <w:top w:val="single" w:sz="12" w:space="0" w:color="FBD4B4" w:themeColor="accent6" w:themeTint="66"/>
              <w:bottom w:val="single" w:sz="12" w:space="0" w:color="FBD4B4" w:themeColor="accent6" w:themeTint="66"/>
              <w:right w:val="nil"/>
            </w:tcBorders>
            <w:shd w:val="clear" w:color="auto" w:fill="FFFFFF" w:themeFill="background1"/>
          </w:tcPr>
          <w:sdt>
            <w:sdtPr>
              <w:rPr>
                <w:color w:val="F79646" w:themeColor="accent6"/>
              </w:rPr>
              <w:id w:val="-960870607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14:paraId="28A47AD3" w14:textId="6E80EF01" w:rsidR="00F536F7" w:rsidRPr="004813BA" w:rsidRDefault="00F536F7" w:rsidP="00F536F7">
                <w:pPr>
                  <w:pStyle w:val="Heading2"/>
                  <w:rPr>
                    <w:color w:val="F79646" w:themeColor="accent6"/>
                  </w:rPr>
                </w:pPr>
                <w:r w:rsidRPr="004813BA">
                  <w:rPr>
                    <w:color w:val="F79646" w:themeColor="accent6"/>
                  </w:rPr>
                  <w:t>Student(s)</w:t>
                </w:r>
              </w:p>
            </w:sdtContent>
          </w:sdt>
        </w:tc>
        <w:tc>
          <w:tcPr>
            <w:tcW w:w="850" w:type="dxa"/>
            <w:tcBorders>
              <w:top w:val="single" w:sz="12" w:space="0" w:color="FBD4B4" w:themeColor="accent6" w:themeTint="66"/>
              <w:left w:val="nil"/>
              <w:bottom w:val="single" w:sz="12" w:space="0" w:color="FBD4B4" w:themeColor="accent6" w:themeTint="66"/>
              <w:right w:val="nil"/>
            </w:tcBorders>
            <w:shd w:val="clear" w:color="auto" w:fill="F2F2F2" w:themeFill="background1" w:themeFillShade="F2"/>
          </w:tcPr>
          <w:sdt>
            <w:sdtPr>
              <w:id w:val="-2086442296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14:paraId="4908C8FE" w14:textId="72304BA0" w:rsidR="00F536F7" w:rsidRPr="00E137CE" w:rsidRDefault="00F536F7" w:rsidP="00F536F7">
                <w:pPr>
                  <w:pStyle w:val="Heading3"/>
                </w:pPr>
                <w:r>
                  <w:t xml:space="preserve"> ID(s)</w:t>
                </w:r>
              </w:p>
            </w:sdtContent>
          </w:sdt>
        </w:tc>
        <w:sdt>
          <w:sdtPr>
            <w:tag w:val="ACS14"/>
            <w:id w:val="-1532960636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2268" w:type="dxa"/>
                <w:gridSpan w:val="5"/>
                <w:tcBorders>
                  <w:top w:val="single" w:sz="12" w:space="0" w:color="FBD4B4" w:themeColor="accent6" w:themeTint="66"/>
                  <w:left w:val="nil"/>
                  <w:bottom w:val="single" w:sz="12" w:space="0" w:color="FBD4B4" w:themeColor="accent6" w:themeTint="66"/>
                  <w:right w:val="nil"/>
                </w:tcBorders>
                <w:shd w:val="clear" w:color="auto" w:fill="FFFFFF" w:themeFill="background1"/>
              </w:tcPr>
              <w:p w14:paraId="71139807" w14:textId="41E0AF8F" w:rsidR="00F536F7" w:rsidRPr="00F536F7" w:rsidRDefault="005C79C0" w:rsidP="00F536F7">
                <w:r w:rsidRPr="005928B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  <w:tc>
          <w:tcPr>
            <w:tcW w:w="1559" w:type="dxa"/>
            <w:gridSpan w:val="3"/>
            <w:tcBorders>
              <w:top w:val="single" w:sz="12" w:space="0" w:color="FBD4B4" w:themeColor="accent6" w:themeTint="66"/>
              <w:left w:val="nil"/>
              <w:bottom w:val="single" w:sz="12" w:space="0" w:color="FBD4B4" w:themeColor="accent6" w:themeTint="66"/>
              <w:right w:val="nil"/>
            </w:tcBorders>
            <w:shd w:val="clear" w:color="auto" w:fill="F2F2F2" w:themeFill="background1" w:themeFillShade="F2"/>
          </w:tcPr>
          <w:sdt>
            <w:sdtPr>
              <w:id w:val="-46610251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14:paraId="17BC49FE" w14:textId="7D674A5E" w:rsidR="00F536F7" w:rsidRPr="00E137CE" w:rsidRDefault="00F536F7" w:rsidP="00F536F7">
                <w:pPr>
                  <w:pStyle w:val="Heading3"/>
                </w:pPr>
                <w:r>
                  <w:t>Student name(s)</w:t>
                </w:r>
              </w:p>
            </w:sdtContent>
          </w:sdt>
        </w:tc>
        <w:sdt>
          <w:sdtPr>
            <w:tag w:val="ACS15"/>
            <w:id w:val="-2131778089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3828" w:type="dxa"/>
                <w:gridSpan w:val="8"/>
                <w:tcBorders>
                  <w:top w:val="single" w:sz="12" w:space="0" w:color="FBD4B4" w:themeColor="accent6" w:themeTint="66"/>
                  <w:left w:val="nil"/>
                  <w:bottom w:val="single" w:sz="12" w:space="0" w:color="FBD4B4" w:themeColor="accent6" w:themeTint="66"/>
                  <w:right w:val="nil"/>
                </w:tcBorders>
                <w:shd w:val="clear" w:color="auto" w:fill="FFFFFF" w:themeFill="background1"/>
              </w:tcPr>
              <w:p w14:paraId="2D6F5C15" w14:textId="47B923A8" w:rsidR="00F536F7" w:rsidRPr="00E137CE" w:rsidRDefault="005C79C0" w:rsidP="00F536F7">
                <w:r w:rsidRPr="005928B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F536F7" w:rsidRPr="00AD232D" w14:paraId="494B48E6" w14:textId="77777777" w:rsidTr="005C79C0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cantSplit/>
          <w:trHeight w:val="422"/>
        </w:trPr>
        <w:tc>
          <w:tcPr>
            <w:tcW w:w="2269" w:type="dxa"/>
            <w:gridSpan w:val="2"/>
            <w:tcBorders>
              <w:top w:val="single" w:sz="12" w:space="0" w:color="FBD4B4" w:themeColor="accent6" w:themeTint="66"/>
              <w:bottom w:val="single" w:sz="12" w:space="0" w:color="FBD4B4" w:themeColor="accent6" w:themeTint="66"/>
              <w:right w:val="nil"/>
            </w:tcBorders>
            <w:shd w:val="clear" w:color="auto" w:fill="FFFFFF" w:themeFill="background1"/>
          </w:tcPr>
          <w:sdt>
            <w:sdtPr>
              <w:rPr>
                <w:color w:val="F79646" w:themeColor="accent6"/>
              </w:rPr>
              <w:id w:val="-2032026838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14:paraId="6427C978" w14:textId="7B994ECC" w:rsidR="00F536F7" w:rsidRPr="004813BA" w:rsidRDefault="00F536F7" w:rsidP="00F536F7">
                <w:pPr>
                  <w:pStyle w:val="Heading2"/>
                  <w:rPr>
                    <w:color w:val="F79646" w:themeColor="accent6"/>
                  </w:rPr>
                </w:pPr>
                <w:r w:rsidRPr="004813BA">
                  <w:rPr>
                    <w:color w:val="F79646" w:themeColor="accent6"/>
                  </w:rPr>
                  <w:t>Unit</w:t>
                </w:r>
              </w:p>
            </w:sdtContent>
          </w:sdt>
        </w:tc>
        <w:tc>
          <w:tcPr>
            <w:tcW w:w="850" w:type="dxa"/>
            <w:tcBorders>
              <w:top w:val="single" w:sz="12" w:space="0" w:color="FBD4B4" w:themeColor="accent6" w:themeTint="66"/>
              <w:left w:val="nil"/>
              <w:bottom w:val="single" w:sz="12" w:space="0" w:color="FBD4B4" w:themeColor="accent6" w:themeTint="66"/>
              <w:right w:val="nil"/>
            </w:tcBorders>
            <w:shd w:val="clear" w:color="auto" w:fill="F2F2F2" w:themeFill="background1" w:themeFillShade="F2"/>
          </w:tcPr>
          <w:p w14:paraId="6568E54C" w14:textId="20B535C6" w:rsidR="00F536F7" w:rsidRPr="00E137CE" w:rsidRDefault="00F536F7" w:rsidP="00F536F7">
            <w:pPr>
              <w:pStyle w:val="Heading3"/>
            </w:pPr>
            <w:r>
              <w:t xml:space="preserve"> </w:t>
            </w:r>
            <w:sdt>
              <w:sdtPr>
                <w:id w:val="-977760736"/>
                <w:lock w:val="contentLocked"/>
                <w:placeholder>
                  <w:docPart w:val="DefaultPlaceholder_1082065158"/>
                </w:placeholder>
                <w:group/>
              </w:sdtPr>
              <w:sdtEndPr/>
              <w:sdtContent>
                <w:r>
                  <w:t>Code</w:t>
                </w:r>
              </w:sdtContent>
            </w:sdt>
          </w:p>
        </w:tc>
        <w:sdt>
          <w:sdtPr>
            <w:tag w:val="ACS16"/>
            <w:id w:val="285856559"/>
            <w:placeholder>
              <w:docPart w:val="DefaultPlaceholder_1082065158"/>
            </w:placeholder>
          </w:sdtPr>
          <w:sdtEndPr/>
          <w:sdtContent>
            <w:tc>
              <w:tcPr>
                <w:tcW w:w="1559" w:type="dxa"/>
                <w:gridSpan w:val="4"/>
                <w:tcBorders>
                  <w:top w:val="single" w:sz="12" w:space="0" w:color="FBD4B4" w:themeColor="accent6" w:themeTint="66"/>
                  <w:left w:val="nil"/>
                  <w:bottom w:val="single" w:sz="12" w:space="0" w:color="FBD4B4" w:themeColor="accent6" w:themeTint="66"/>
                  <w:right w:val="nil"/>
                </w:tcBorders>
                <w:shd w:val="clear" w:color="auto" w:fill="FFFFFF" w:themeFill="background1"/>
              </w:tcPr>
              <w:p w14:paraId="0431733F" w14:textId="5F42CA79" w:rsidR="00F536F7" w:rsidRPr="00F536F7" w:rsidRDefault="00A61AD9" w:rsidP="00A46BE2">
                <w:r w:rsidRPr="00EA13BB">
                  <w:t>ICT</w:t>
                </w:r>
                <w:r w:rsidR="00C16476">
                  <w:t>PMG60</w:t>
                </w:r>
                <w:r w:rsidR="00A46BE2">
                  <w:t>8</w:t>
                </w:r>
              </w:p>
            </w:tc>
          </w:sdtContent>
        </w:sdt>
        <w:tc>
          <w:tcPr>
            <w:tcW w:w="709" w:type="dxa"/>
            <w:tcBorders>
              <w:top w:val="single" w:sz="12" w:space="0" w:color="FBD4B4" w:themeColor="accent6" w:themeTint="66"/>
              <w:left w:val="nil"/>
              <w:bottom w:val="single" w:sz="12" w:space="0" w:color="FBD4B4" w:themeColor="accent6" w:themeTint="66"/>
              <w:right w:val="nil"/>
            </w:tcBorders>
            <w:shd w:val="clear" w:color="auto" w:fill="F2F2F2" w:themeFill="background1" w:themeFillShade="F2"/>
          </w:tcPr>
          <w:sdt>
            <w:sdtPr>
              <w:id w:val="-1309855131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14:paraId="781EFB2B" w14:textId="1312F2BE" w:rsidR="00F536F7" w:rsidRPr="00E137CE" w:rsidRDefault="00F536F7" w:rsidP="00F536F7">
                <w:pPr>
                  <w:pStyle w:val="Heading3"/>
                </w:pPr>
                <w:r>
                  <w:t>Title</w:t>
                </w:r>
              </w:p>
            </w:sdtContent>
          </w:sdt>
        </w:tc>
        <w:sdt>
          <w:sdtPr>
            <w:tag w:val="ACS17"/>
            <w:id w:val="198208858"/>
            <w:placeholder>
              <w:docPart w:val="DefaultPlaceholder_1082065158"/>
            </w:placeholder>
          </w:sdtPr>
          <w:sdtEndPr/>
          <w:sdtContent>
            <w:sdt>
              <w:sdtPr>
                <w:tag w:val="ACS4"/>
                <w:id w:val="-1137876609"/>
              </w:sdtPr>
              <w:sdtEndPr/>
              <w:sdtContent>
                <w:sdt>
                  <w:sdtPr>
                    <w:tag w:val="ATI7"/>
                    <w:id w:val="2114701925"/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:text w:multiLine="1"/>
                  </w:sdtPr>
                  <w:sdtEndPr>
                    <w:rPr>
                      <w:rFonts w:cstheme="minorBidi"/>
                      <w:sz w:val="22"/>
                      <w:szCs w:val="22"/>
                    </w:rPr>
                  </w:sdtEndPr>
                  <w:sdtContent>
                    <w:tc>
                      <w:tcPr>
                        <w:tcW w:w="5387" w:type="dxa"/>
                        <w:gridSpan w:val="11"/>
                        <w:tcBorders>
                          <w:top w:val="single" w:sz="12" w:space="0" w:color="FBD4B4" w:themeColor="accent6" w:themeTint="66"/>
                          <w:left w:val="nil"/>
                          <w:bottom w:val="single" w:sz="12" w:space="0" w:color="FBD4B4" w:themeColor="accent6" w:themeTint="66"/>
                          <w:right w:val="nil"/>
                        </w:tcBorders>
                        <w:shd w:val="clear" w:color="auto" w:fill="FFFFFF" w:themeFill="background1"/>
                      </w:tcPr>
                      <w:p w14:paraId="5796A52B" w14:textId="541859B8" w:rsidR="00F536F7" w:rsidRPr="00E137CE" w:rsidRDefault="00A46BE2" w:rsidP="00F536F7">
                        <w:r w:rsidRPr="00A46BE2">
                          <w:rPr>
                            <w:rFonts w:cstheme="minorBidi"/>
                            <w:sz w:val="22"/>
                            <w:szCs w:val="22"/>
                          </w:rPr>
                          <w:t>Manage ICT project systems implementation</w:t>
                        </w:r>
                      </w:p>
                    </w:tc>
                  </w:sdtContent>
                </w:sdt>
              </w:sdtContent>
            </w:sdt>
          </w:sdtContent>
        </w:sdt>
      </w:tr>
      <w:tr w:rsidR="00F536F7" w:rsidRPr="00AD232D" w14:paraId="621FCC49" w14:textId="77777777" w:rsidTr="004813BA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2269" w:type="dxa"/>
            <w:gridSpan w:val="2"/>
            <w:tcBorders>
              <w:top w:val="single" w:sz="12" w:space="0" w:color="FBD4B4" w:themeColor="accent6" w:themeTint="66"/>
              <w:bottom w:val="nil"/>
              <w:right w:val="nil"/>
            </w:tcBorders>
            <w:shd w:val="clear" w:color="auto" w:fill="FFFFFF" w:themeFill="background1"/>
          </w:tcPr>
          <w:sdt>
            <w:sdtPr>
              <w:rPr>
                <w:color w:val="F79646" w:themeColor="accent6"/>
              </w:rPr>
              <w:id w:val="110097445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14:paraId="68387712" w14:textId="768FBCB9" w:rsidR="00F536F7" w:rsidRPr="004813BA" w:rsidRDefault="00F536F7" w:rsidP="00F536F7">
                <w:pPr>
                  <w:pStyle w:val="Heading2"/>
                  <w:rPr>
                    <w:color w:val="F79646" w:themeColor="accent6"/>
                  </w:rPr>
                </w:pPr>
                <w:r w:rsidRPr="004813BA">
                  <w:rPr>
                    <w:color w:val="F79646" w:themeColor="accent6"/>
                  </w:rPr>
                  <w:t>Assessment</w:t>
                </w:r>
              </w:p>
            </w:sdtContent>
          </w:sdt>
        </w:tc>
        <w:tc>
          <w:tcPr>
            <w:tcW w:w="2409" w:type="dxa"/>
            <w:gridSpan w:val="5"/>
            <w:tcBorders>
              <w:top w:val="single" w:sz="12" w:space="0" w:color="FBD4B4" w:themeColor="accent6" w:themeTint="66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93CCD5F" w14:textId="1A86CA59" w:rsidR="00F536F7" w:rsidRPr="00E137CE" w:rsidRDefault="00F536F7" w:rsidP="00F536F7">
            <w:pPr>
              <w:pStyle w:val="Heading3"/>
            </w:pPr>
            <w:r>
              <w:t xml:space="preserve"> </w:t>
            </w:r>
            <w:sdt>
              <w:sdtPr>
                <w:id w:val="-2145730811"/>
                <w:lock w:val="contentLocked"/>
                <w:placeholder>
                  <w:docPart w:val="DefaultPlaceholder_1082065158"/>
                </w:placeholder>
                <w:group/>
              </w:sdtPr>
              <w:sdtEndPr/>
              <w:sdtContent>
                <w:r>
                  <w:t>Assessment task title</w:t>
                </w:r>
              </w:sdtContent>
            </w:sdt>
            <w:r>
              <w:t xml:space="preserve"> </w:t>
            </w:r>
          </w:p>
        </w:tc>
        <w:sdt>
          <w:sdtPr>
            <w:tag w:val="ACS18"/>
            <w:id w:val="-2106637331"/>
            <w:placeholder>
              <w:docPart w:val="DefaultPlaceholder_1082065158"/>
            </w:placeholder>
          </w:sdtPr>
          <w:sdtEndPr/>
          <w:sdtContent>
            <w:tc>
              <w:tcPr>
                <w:tcW w:w="6096" w:type="dxa"/>
                <w:gridSpan w:val="12"/>
                <w:tcBorders>
                  <w:top w:val="single" w:sz="12" w:space="0" w:color="FBD4B4" w:themeColor="accent6" w:themeTint="66"/>
                  <w:left w:val="nil"/>
                  <w:bottom w:val="nil"/>
                  <w:right w:val="nil"/>
                </w:tcBorders>
                <w:shd w:val="clear" w:color="auto" w:fill="FFFFFF" w:themeFill="background1"/>
              </w:tcPr>
              <w:p w14:paraId="0C9F9B91" w14:textId="07C6B6C0" w:rsidR="00F536F7" w:rsidRPr="00E137CE" w:rsidRDefault="006D1E51" w:rsidP="00A65E5A">
                <w:r>
                  <w:t xml:space="preserve">Assessment Item </w:t>
                </w:r>
                <w:r w:rsidR="00A65E5A">
                  <w:t>3</w:t>
                </w:r>
              </w:p>
            </w:tc>
          </w:sdtContent>
        </w:sdt>
      </w:tr>
      <w:tr w:rsidR="00F536F7" w:rsidRPr="00AD232D" w14:paraId="21C1C136" w14:textId="77777777" w:rsidTr="004813BA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cantSplit/>
          <w:trHeight w:val="30"/>
        </w:trPr>
        <w:tc>
          <w:tcPr>
            <w:tcW w:w="2269" w:type="dxa"/>
            <w:gridSpan w:val="2"/>
            <w:tcBorders>
              <w:top w:val="nil"/>
              <w:bottom w:val="single" w:sz="12" w:space="0" w:color="FBD4B4" w:themeColor="accent6" w:themeTint="66"/>
              <w:right w:val="nil"/>
            </w:tcBorders>
            <w:shd w:val="clear" w:color="auto" w:fill="FFFFFF" w:themeFill="background1"/>
          </w:tcPr>
          <w:p w14:paraId="6A15A76C" w14:textId="6ED28A63" w:rsidR="00F536F7" w:rsidRPr="004813BA" w:rsidRDefault="00F536F7" w:rsidP="00F536F7">
            <w:pPr>
              <w:pStyle w:val="Heading2"/>
              <w:rPr>
                <w:color w:val="F79646" w:themeColor="accent6"/>
              </w:rPr>
            </w:pPr>
          </w:p>
        </w:tc>
        <w:tc>
          <w:tcPr>
            <w:tcW w:w="2409" w:type="dxa"/>
            <w:gridSpan w:val="5"/>
            <w:tcBorders>
              <w:top w:val="nil"/>
              <w:left w:val="nil"/>
              <w:bottom w:val="single" w:sz="12" w:space="0" w:color="FBD4B4" w:themeColor="accent6" w:themeTint="66"/>
              <w:right w:val="nil"/>
            </w:tcBorders>
            <w:shd w:val="clear" w:color="auto" w:fill="F2F2F2" w:themeFill="background1" w:themeFillShade="F2"/>
          </w:tcPr>
          <w:p w14:paraId="5BC4C59B" w14:textId="734F3B3B" w:rsidR="00F536F7" w:rsidRPr="00E137CE" w:rsidRDefault="00F536F7" w:rsidP="00F536F7">
            <w:pPr>
              <w:pStyle w:val="Heading3"/>
            </w:pPr>
            <w:r>
              <w:t xml:space="preserve"> </w:t>
            </w:r>
            <w:sdt>
              <w:sdtPr>
                <w:id w:val="-2092993038"/>
                <w:lock w:val="contentLocked"/>
                <w:placeholder>
                  <w:docPart w:val="DefaultPlaceholder_1082065158"/>
                </w:placeholder>
                <w:group/>
              </w:sdtPr>
              <w:sdtEndPr/>
              <w:sdtContent>
                <w:r>
                  <w:t>Assessor’s name</w:t>
                </w:r>
              </w:sdtContent>
            </w:sdt>
          </w:p>
        </w:tc>
        <w:sdt>
          <w:sdtPr>
            <w:tag w:val="ACS19"/>
            <w:id w:val="1282999605"/>
            <w:placeholder>
              <w:docPart w:val="DefaultPlaceholder_1082065158"/>
            </w:placeholder>
          </w:sdtPr>
          <w:sdtEndPr/>
          <w:sdtContent>
            <w:tc>
              <w:tcPr>
                <w:tcW w:w="6096" w:type="dxa"/>
                <w:gridSpan w:val="12"/>
                <w:tcBorders>
                  <w:top w:val="nil"/>
                  <w:left w:val="nil"/>
                  <w:bottom w:val="single" w:sz="12" w:space="0" w:color="FBD4B4" w:themeColor="accent6" w:themeTint="66"/>
                  <w:right w:val="nil"/>
                </w:tcBorders>
                <w:shd w:val="clear" w:color="auto" w:fill="FFFFFF" w:themeFill="background1"/>
              </w:tcPr>
              <w:p w14:paraId="26DDB050" w14:textId="282F6A1B" w:rsidR="00F536F7" w:rsidRPr="00E137CE" w:rsidRDefault="00F505C5" w:rsidP="00F536F7">
                <w:r w:rsidRPr="00F505C5">
                  <w:t>Vikram Behal</w:t>
                </w:r>
              </w:p>
            </w:tc>
          </w:sdtContent>
        </w:sdt>
      </w:tr>
      <w:tr w:rsidR="00F536F7" w:rsidRPr="00AD232D" w14:paraId="25EFCD00" w14:textId="77777777" w:rsidTr="00FB408C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cantSplit/>
          <w:trHeight w:val="470"/>
        </w:trPr>
        <w:tc>
          <w:tcPr>
            <w:tcW w:w="2269" w:type="dxa"/>
            <w:gridSpan w:val="2"/>
            <w:tcBorders>
              <w:top w:val="single" w:sz="12" w:space="0" w:color="FBD4B4" w:themeColor="accent6" w:themeTint="66"/>
              <w:bottom w:val="single" w:sz="12" w:space="0" w:color="FBD4B4" w:themeColor="accent6" w:themeTint="66"/>
              <w:right w:val="nil"/>
            </w:tcBorders>
            <w:shd w:val="clear" w:color="auto" w:fill="FFFFFF" w:themeFill="background1"/>
          </w:tcPr>
          <w:sdt>
            <w:sdtPr>
              <w:rPr>
                <w:color w:val="F79646" w:themeColor="accent6"/>
              </w:rPr>
              <w:id w:val="19366342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14:paraId="45690471" w14:textId="2571248C" w:rsidR="00F536F7" w:rsidRPr="004813BA" w:rsidRDefault="00F536F7" w:rsidP="00F536F7">
                <w:pPr>
                  <w:pStyle w:val="Heading2"/>
                  <w:rPr>
                    <w:color w:val="F79646" w:themeColor="accent6"/>
                  </w:rPr>
                </w:pPr>
                <w:r w:rsidRPr="004813BA">
                  <w:rPr>
                    <w:color w:val="F79646" w:themeColor="accent6"/>
                  </w:rPr>
                  <w:t>Received by</w:t>
                </w:r>
              </w:p>
            </w:sdtContent>
          </w:sdt>
        </w:tc>
        <w:tc>
          <w:tcPr>
            <w:tcW w:w="2409" w:type="dxa"/>
            <w:gridSpan w:val="5"/>
            <w:tcBorders>
              <w:top w:val="single" w:sz="12" w:space="0" w:color="FBD4B4" w:themeColor="accent6" w:themeTint="66"/>
              <w:left w:val="nil"/>
              <w:bottom w:val="single" w:sz="12" w:space="0" w:color="FBD4B4" w:themeColor="accent6" w:themeTint="66"/>
              <w:right w:val="nil"/>
            </w:tcBorders>
            <w:shd w:val="clear" w:color="auto" w:fill="F2F2F2" w:themeFill="background1" w:themeFillShade="F2"/>
          </w:tcPr>
          <w:p w14:paraId="68DC3804" w14:textId="7FA5EA77" w:rsidR="00F536F7" w:rsidRPr="00E137CE" w:rsidRDefault="00F536F7" w:rsidP="00F536F7">
            <w:pPr>
              <w:pStyle w:val="Heading3"/>
            </w:pPr>
            <w:r>
              <w:t xml:space="preserve"> </w:t>
            </w:r>
            <w:sdt>
              <w:sdtPr>
                <w:id w:val="910272583"/>
                <w:lock w:val="contentLocked"/>
                <w:placeholder>
                  <w:docPart w:val="DefaultPlaceholder_1082065158"/>
                </w:placeholder>
                <w:group/>
              </w:sdtPr>
              <w:sdtEndPr/>
              <w:sdtContent>
                <w:r>
                  <w:t>Received by</w:t>
                </w:r>
              </w:sdtContent>
            </w:sdt>
          </w:p>
        </w:tc>
        <w:sdt>
          <w:sdtPr>
            <w:tag w:val="ACS20"/>
            <w:id w:val="101851607"/>
            <w:placeholder>
              <w:docPart w:val="DefaultPlaceholder_1082065158"/>
            </w:placeholder>
            <w:showingPlcHdr/>
          </w:sdtPr>
          <w:sdtEndPr/>
          <w:sdtContent>
            <w:tc>
              <w:tcPr>
                <w:tcW w:w="6096" w:type="dxa"/>
                <w:gridSpan w:val="12"/>
                <w:tcBorders>
                  <w:top w:val="single" w:sz="12" w:space="0" w:color="FBD4B4" w:themeColor="accent6" w:themeTint="66"/>
                  <w:left w:val="nil"/>
                  <w:bottom w:val="single" w:sz="12" w:space="0" w:color="FBD4B4" w:themeColor="accent6" w:themeTint="66"/>
                  <w:right w:val="nil"/>
                </w:tcBorders>
                <w:shd w:val="clear" w:color="auto" w:fill="FFFFFF" w:themeFill="background1"/>
              </w:tcPr>
              <w:p w14:paraId="635DF0E8" w14:textId="4B016F8C" w:rsidR="00F536F7" w:rsidRPr="00E137CE" w:rsidRDefault="005C79C0" w:rsidP="00F536F7">
                <w:r w:rsidRPr="005928BC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  <w:tr w:rsidR="00F536F7" w:rsidRPr="00AD232D" w14:paraId="4F747FA4" w14:textId="77777777" w:rsidTr="00FB408C">
        <w:tblPrEx>
          <w:tblBorders>
            <w:left w:val="none" w:sz="0" w:space="0" w:color="auto"/>
            <w:right w:val="none" w:sz="0" w:space="0" w:color="auto"/>
            <w:insideV w:val="none" w:sz="0" w:space="0" w:color="auto"/>
          </w:tblBorders>
        </w:tblPrEx>
        <w:trPr>
          <w:cantSplit/>
          <w:trHeight w:val="422"/>
        </w:trPr>
        <w:tc>
          <w:tcPr>
            <w:tcW w:w="2269" w:type="dxa"/>
            <w:gridSpan w:val="2"/>
            <w:tcBorders>
              <w:top w:val="single" w:sz="12" w:space="0" w:color="FBD4B4" w:themeColor="accent6" w:themeTint="66"/>
              <w:bottom w:val="single" w:sz="12" w:space="0" w:color="FBD4B4" w:themeColor="accent6" w:themeTint="66"/>
              <w:right w:val="nil"/>
            </w:tcBorders>
            <w:shd w:val="clear" w:color="auto" w:fill="FFFFFF" w:themeFill="background1"/>
          </w:tcPr>
          <w:sdt>
            <w:sdtPr>
              <w:rPr>
                <w:color w:val="F79646" w:themeColor="accent6"/>
              </w:rPr>
              <w:id w:val="-1217669457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14:paraId="1C7DC092" w14:textId="2298D1D0" w:rsidR="00F536F7" w:rsidRPr="004813BA" w:rsidRDefault="00F536F7" w:rsidP="00F536F7">
                <w:pPr>
                  <w:pStyle w:val="Heading2"/>
                  <w:rPr>
                    <w:color w:val="F79646" w:themeColor="accent6"/>
                  </w:rPr>
                </w:pPr>
                <w:r w:rsidRPr="004813BA">
                  <w:rPr>
                    <w:color w:val="F79646" w:themeColor="accent6"/>
                  </w:rPr>
                  <w:t>Signature</w:t>
                </w:r>
              </w:p>
            </w:sdtContent>
          </w:sdt>
        </w:tc>
        <w:tc>
          <w:tcPr>
            <w:tcW w:w="2409" w:type="dxa"/>
            <w:gridSpan w:val="5"/>
            <w:tcBorders>
              <w:top w:val="single" w:sz="12" w:space="0" w:color="FBD4B4" w:themeColor="accent6" w:themeTint="66"/>
              <w:left w:val="nil"/>
              <w:bottom w:val="single" w:sz="12" w:space="0" w:color="FBD4B4" w:themeColor="accent6" w:themeTint="66"/>
              <w:right w:val="nil"/>
            </w:tcBorders>
            <w:shd w:val="clear" w:color="auto" w:fill="F2F2F2" w:themeFill="background1" w:themeFillShade="F2"/>
          </w:tcPr>
          <w:p w14:paraId="1F516500" w14:textId="3312BD67" w:rsidR="00F536F7" w:rsidRPr="00E137CE" w:rsidRDefault="00F536F7" w:rsidP="00F536F7">
            <w:pPr>
              <w:pStyle w:val="Heading3"/>
            </w:pPr>
            <w:r>
              <w:t xml:space="preserve"> </w:t>
            </w:r>
            <w:sdt>
              <w:sdtPr>
                <w:id w:val="-504353263"/>
                <w:lock w:val="contentLocked"/>
                <w:placeholder>
                  <w:docPart w:val="DefaultPlaceholder_1082065158"/>
                </w:placeholder>
                <w:group/>
              </w:sdtPr>
              <w:sdtEndPr/>
              <w:sdtContent>
                <w:r>
                  <w:t>Receiver signature</w:t>
                </w:r>
              </w:sdtContent>
            </w:sdt>
          </w:p>
        </w:tc>
        <w:tc>
          <w:tcPr>
            <w:tcW w:w="3261" w:type="dxa"/>
            <w:gridSpan w:val="7"/>
            <w:tcBorders>
              <w:top w:val="single" w:sz="12" w:space="0" w:color="FBD4B4" w:themeColor="accent6" w:themeTint="66"/>
              <w:left w:val="nil"/>
              <w:bottom w:val="single" w:sz="12" w:space="0" w:color="FBD4B4" w:themeColor="accent6" w:themeTint="66"/>
              <w:right w:val="nil"/>
            </w:tcBorders>
            <w:shd w:val="clear" w:color="auto" w:fill="auto"/>
          </w:tcPr>
          <w:p w14:paraId="109C812D" w14:textId="4304918E" w:rsidR="00F536F7" w:rsidRPr="00E137CE" w:rsidRDefault="00F536F7" w:rsidP="00F536F7"/>
        </w:tc>
        <w:tc>
          <w:tcPr>
            <w:tcW w:w="850" w:type="dxa"/>
            <w:gridSpan w:val="3"/>
            <w:tcBorders>
              <w:top w:val="single" w:sz="12" w:space="0" w:color="FBD4B4" w:themeColor="accent6" w:themeTint="66"/>
              <w:left w:val="nil"/>
              <w:bottom w:val="single" w:sz="12" w:space="0" w:color="FBD4B4" w:themeColor="accent6" w:themeTint="66"/>
              <w:right w:val="nil"/>
            </w:tcBorders>
            <w:shd w:val="clear" w:color="auto" w:fill="F2F2F2" w:themeFill="background1" w:themeFillShade="F2"/>
          </w:tcPr>
          <w:sdt>
            <w:sdtPr>
              <w:id w:val="-151532540"/>
              <w:lock w:val="contentLocked"/>
              <w:placeholder>
                <w:docPart w:val="DefaultPlaceholder_1082065158"/>
              </w:placeholder>
              <w:group/>
            </w:sdtPr>
            <w:sdtEndPr/>
            <w:sdtContent>
              <w:p w14:paraId="5F145C75" w14:textId="079F0B2B" w:rsidR="00F536F7" w:rsidRPr="00E137CE" w:rsidRDefault="00F536F7" w:rsidP="00F536F7">
                <w:pPr>
                  <w:pStyle w:val="Heading3"/>
                </w:pPr>
                <w:r>
                  <w:t>Date</w:t>
                </w:r>
              </w:p>
            </w:sdtContent>
          </w:sdt>
        </w:tc>
        <w:tc>
          <w:tcPr>
            <w:tcW w:w="1985" w:type="dxa"/>
            <w:gridSpan w:val="2"/>
            <w:tcBorders>
              <w:top w:val="single" w:sz="12" w:space="0" w:color="FBD4B4" w:themeColor="accent6" w:themeTint="66"/>
              <w:left w:val="nil"/>
              <w:bottom w:val="single" w:sz="12" w:space="0" w:color="FBD4B4" w:themeColor="accent6" w:themeTint="66"/>
              <w:right w:val="nil"/>
            </w:tcBorders>
            <w:shd w:val="clear" w:color="auto" w:fill="FFFFFF" w:themeFill="background1"/>
          </w:tcPr>
          <w:p w14:paraId="2B2BEECA" w14:textId="2150C19D" w:rsidR="00F536F7" w:rsidRPr="00E137CE" w:rsidRDefault="00F536F7" w:rsidP="00F536F7"/>
        </w:tc>
      </w:tr>
    </w:tbl>
    <w:p w14:paraId="2FD641D0" w14:textId="77777777" w:rsidR="00251F40" w:rsidRDefault="00251F40" w:rsidP="00832AD5"/>
    <w:sectPr w:rsidR="00251F40" w:rsidSect="00832AD5">
      <w:headerReference w:type="default" r:id="rId13"/>
      <w:footerReference w:type="default" r:id="rId14"/>
      <w:endnotePr>
        <w:numFmt w:val="decimal"/>
      </w:endnotePr>
      <w:pgSz w:w="11907" w:h="16839" w:code="9"/>
      <w:pgMar w:top="142" w:right="720" w:bottom="426" w:left="720" w:header="17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ECE6D6" w14:textId="77777777" w:rsidR="00323F99" w:rsidRDefault="00323F99" w:rsidP="00AE1D47">
      <w:r>
        <w:separator/>
      </w:r>
    </w:p>
  </w:endnote>
  <w:endnote w:type="continuationSeparator" w:id="0">
    <w:p w14:paraId="1EB4D456" w14:textId="77777777" w:rsidR="00323F99" w:rsidRDefault="00323F99" w:rsidP="00AE1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latino">
    <w:charset w:val="00"/>
    <w:family w:val="auto"/>
    <w:pitch w:val="variable"/>
    <w:sig w:usb0="A00002FF" w:usb1="7800205A" w:usb2="146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1EDCE8" w14:textId="77777777" w:rsidR="00FB408C" w:rsidRPr="00551859" w:rsidRDefault="00FB408C" w:rsidP="00FB408C">
    <w:pPr>
      <w:pStyle w:val="Header"/>
      <w:tabs>
        <w:tab w:val="clear" w:pos="4513"/>
        <w:tab w:val="clear" w:pos="9026"/>
        <w:tab w:val="center" w:pos="5245"/>
        <w:tab w:val="right" w:pos="10490"/>
      </w:tabs>
      <w:ind w:right="-170"/>
      <w:rPr>
        <w:rFonts w:ascii="Calibri" w:hAnsi="Calibri" w:cs="Open Sans"/>
        <w:color w:val="7F7F7F" w:themeColor="text1" w:themeTint="80"/>
        <w:sz w:val="16"/>
        <w:szCs w:val="16"/>
      </w:rPr>
    </w:pPr>
    <w:r w:rsidRPr="00C679A9">
      <w:tab/>
    </w:r>
    <w:r>
      <w:t>RTO Identifier 3077 | CRICOS provider number 01218G</w:t>
    </w:r>
  </w:p>
  <w:p w14:paraId="6CF4FFC4" w14:textId="754D4869" w:rsidR="00213304" w:rsidRPr="00FB408C" w:rsidRDefault="00FB408C" w:rsidP="00FB408C">
    <w:pPr>
      <w:pStyle w:val="Footer"/>
      <w:tabs>
        <w:tab w:val="clear" w:pos="4513"/>
        <w:tab w:val="clear" w:pos="9026"/>
        <w:tab w:val="center" w:pos="5245"/>
        <w:tab w:val="right" w:pos="10632"/>
      </w:tabs>
      <w:ind w:right="-23"/>
    </w:pPr>
    <w:r w:rsidRPr="00C679A9">
      <w:t xml:space="preserve">Version </w:t>
    </w:r>
    <w:r>
      <w:t>1</w:t>
    </w:r>
    <w:r w:rsidRPr="00C679A9">
      <w:t>.0</w:t>
    </w:r>
    <w:r w:rsidRPr="00C679A9">
      <w:tab/>
    </w:r>
    <w:r>
      <w:t xml:space="preserve">Last saved </w:t>
    </w:r>
    <w:r>
      <w:fldChar w:fldCharType="begin"/>
    </w:r>
    <w:r>
      <w:instrText xml:space="preserve"> SAVEDATE  \@ "d/MM/yyyy"  \* MERGEFORMAT </w:instrText>
    </w:r>
    <w:r>
      <w:fldChar w:fldCharType="separate"/>
    </w:r>
    <w:r w:rsidR="00F41551">
      <w:rPr>
        <w:noProof/>
      </w:rPr>
      <w:t>1/05/2019</w:t>
    </w:r>
    <w:r>
      <w:fldChar w:fldCharType="end"/>
    </w:r>
    <w:r>
      <w:tab/>
    </w:r>
    <w:r w:rsidRPr="00C679A9">
      <w:t xml:space="preserve">Page </w:t>
    </w:r>
    <w:r w:rsidRPr="00C679A9">
      <w:fldChar w:fldCharType="begin"/>
    </w:r>
    <w:r w:rsidRPr="00C679A9">
      <w:instrText xml:space="preserve"> PAGE </w:instrText>
    </w:r>
    <w:r w:rsidRPr="00C679A9">
      <w:fldChar w:fldCharType="separate"/>
    </w:r>
    <w:r w:rsidR="00F41551">
      <w:rPr>
        <w:noProof/>
      </w:rPr>
      <w:t>1</w:t>
    </w:r>
    <w:r w:rsidRPr="00C679A9">
      <w:fldChar w:fldCharType="end"/>
    </w:r>
    <w:r>
      <w:t xml:space="preserve"> of </w:t>
    </w:r>
    <w:r w:rsidR="00323F99">
      <w:fldChar w:fldCharType="begin"/>
    </w:r>
    <w:r w:rsidR="00323F99">
      <w:instrText xml:space="preserve"> NUMPAGES  </w:instrText>
    </w:r>
    <w:r w:rsidR="00323F99">
      <w:fldChar w:fldCharType="separate"/>
    </w:r>
    <w:r w:rsidR="00F41551">
      <w:rPr>
        <w:noProof/>
      </w:rPr>
      <w:t>1</w:t>
    </w:r>
    <w:r w:rsidR="00323F9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FDF584" w14:textId="77777777" w:rsidR="00323F99" w:rsidRDefault="00323F99" w:rsidP="00AE1D47">
      <w:r>
        <w:separator/>
      </w:r>
    </w:p>
  </w:footnote>
  <w:footnote w:type="continuationSeparator" w:id="0">
    <w:p w14:paraId="56BA8D6B" w14:textId="77777777" w:rsidR="00323F99" w:rsidRDefault="00323F99" w:rsidP="00AE1D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5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43"/>
      <w:gridCol w:w="3181"/>
    </w:tblGrid>
    <w:tr w:rsidR="003522D4" w14:paraId="57336A4A" w14:textId="77777777" w:rsidTr="007819AD">
      <w:trPr>
        <w:trHeight w:val="689"/>
      </w:trPr>
      <w:tc>
        <w:tcPr>
          <w:tcW w:w="7536" w:type="dxa"/>
          <w:vAlign w:val="center"/>
        </w:tcPr>
        <w:p w14:paraId="3153601B" w14:textId="072F6421" w:rsidR="003522D4" w:rsidRPr="002B6166" w:rsidRDefault="003522D4" w:rsidP="003522D4">
          <w:pPr>
            <w:pStyle w:val="Header"/>
            <w:ind w:right="-170"/>
            <w:rPr>
              <w:b/>
              <w:color w:val="B55607"/>
              <w:sz w:val="36"/>
              <w:szCs w:val="36"/>
            </w:rPr>
          </w:pPr>
          <w:r w:rsidRPr="005B3038">
            <w:rPr>
              <w:b/>
              <w:sz w:val="36"/>
              <w:szCs w:val="36"/>
            </w:rPr>
            <w:t xml:space="preserve">Assessment Cover Sheet </w:t>
          </w:r>
        </w:p>
      </w:tc>
      <w:tc>
        <w:tcPr>
          <w:tcW w:w="3204" w:type="dxa"/>
        </w:tcPr>
        <w:p w14:paraId="669AAEDE" w14:textId="26034833" w:rsidR="003522D4" w:rsidRDefault="007819AD" w:rsidP="002B6166">
          <w:pPr>
            <w:pStyle w:val="Header"/>
            <w:tabs>
              <w:tab w:val="clear" w:pos="4513"/>
              <w:tab w:val="clear" w:pos="9026"/>
              <w:tab w:val="left" w:pos="1664"/>
            </w:tabs>
            <w:ind w:right="-170"/>
            <w:rPr>
              <w:b/>
            </w:rPr>
          </w:pPr>
          <w:r w:rsidRPr="00413140">
            <w:rPr>
              <w:noProof/>
              <w:lang w:eastAsia="en-AU"/>
            </w:rPr>
            <w:drawing>
              <wp:anchor distT="0" distB="0" distL="114300" distR="114300" simplePos="0" relativeHeight="251660800" behindDoc="1" locked="0" layoutInCell="1" allowOverlap="1" wp14:anchorId="66F59C06" wp14:editId="7F315BC1">
                <wp:simplePos x="0" y="0"/>
                <wp:positionH relativeFrom="column">
                  <wp:posOffset>318770</wp:posOffset>
                </wp:positionH>
                <wp:positionV relativeFrom="paragraph">
                  <wp:posOffset>101600</wp:posOffset>
                </wp:positionV>
                <wp:extent cx="1467485" cy="431800"/>
                <wp:effectExtent l="0" t="0" r="0" b="6350"/>
                <wp:wrapTight wrapText="bothSides">
                  <wp:wrapPolygon edited="0">
                    <wp:start x="0" y="0"/>
                    <wp:lineTo x="0" y="20965"/>
                    <wp:lineTo x="21310" y="20965"/>
                    <wp:lineTo x="21310" y="0"/>
                    <wp:lineTo x="0" y="0"/>
                  </wp:wrapPolygon>
                </wp:wrapTight>
                <wp:docPr id="13" name="Pictur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I_wide_colour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7485" cy="43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</w:tbl>
  <w:p w14:paraId="649DF4BA" w14:textId="265DC315" w:rsidR="007B2F34" w:rsidRPr="003A3745" w:rsidRDefault="007B2F34" w:rsidP="003527FB">
    <w:pPr>
      <w:pStyle w:val="Header"/>
      <w:tabs>
        <w:tab w:val="clear" w:pos="4513"/>
        <w:tab w:val="clear" w:pos="9026"/>
        <w:tab w:val="right" w:pos="10065"/>
      </w:tabs>
      <w:ind w:right="-12"/>
      <w:rPr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27E03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ACC99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EB9A16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B28158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FC2829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1C7C4A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D1E52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848667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6BADF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DDEB8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1082B54"/>
    <w:multiLevelType w:val="hybridMultilevel"/>
    <w:tmpl w:val="F662AB4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D34064"/>
    <w:multiLevelType w:val="hybridMultilevel"/>
    <w:tmpl w:val="593A7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384A00"/>
    <w:multiLevelType w:val="hybridMultilevel"/>
    <w:tmpl w:val="073CDF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647AFF"/>
    <w:multiLevelType w:val="hybridMultilevel"/>
    <w:tmpl w:val="D5802482"/>
    <w:lvl w:ilvl="0" w:tplc="7140443A">
      <w:start w:val="1"/>
      <w:numFmt w:val="decimal"/>
      <w:pStyle w:val="Section2heading2"/>
      <w:lvlText w:val="2.%1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EF7FE6"/>
    <w:multiLevelType w:val="hybridMultilevel"/>
    <w:tmpl w:val="D952C566"/>
    <w:lvl w:ilvl="0" w:tplc="42FE586A">
      <w:start w:val="1"/>
      <w:numFmt w:val="decimal"/>
      <w:pStyle w:val="Style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BD63FB"/>
    <w:multiLevelType w:val="hybridMultilevel"/>
    <w:tmpl w:val="AC3AC00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13302B"/>
    <w:multiLevelType w:val="hybridMultilevel"/>
    <w:tmpl w:val="613A5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213FE6"/>
    <w:multiLevelType w:val="hybridMultilevel"/>
    <w:tmpl w:val="49605A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E6117A"/>
    <w:multiLevelType w:val="hybridMultilevel"/>
    <w:tmpl w:val="26062F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8C02C0"/>
    <w:multiLevelType w:val="hybridMultilevel"/>
    <w:tmpl w:val="0BE8070E"/>
    <w:lvl w:ilvl="0" w:tplc="F2AE8EFC">
      <w:start w:val="1"/>
      <w:numFmt w:val="decimal"/>
      <w:pStyle w:val="basictext"/>
      <w:lvlText w:val="%1."/>
      <w:lvlJc w:val="left"/>
      <w:pPr>
        <w:ind w:left="24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1611C50"/>
    <w:multiLevelType w:val="hybridMultilevel"/>
    <w:tmpl w:val="9F1C93A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4768A6"/>
    <w:multiLevelType w:val="hybridMultilevel"/>
    <w:tmpl w:val="09F42B2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5922DD"/>
    <w:multiLevelType w:val="hybridMultilevel"/>
    <w:tmpl w:val="54CC876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630A80"/>
    <w:multiLevelType w:val="hybridMultilevel"/>
    <w:tmpl w:val="0F382D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06558"/>
    <w:multiLevelType w:val="hybridMultilevel"/>
    <w:tmpl w:val="7EC0191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6D4795"/>
    <w:multiLevelType w:val="hybridMultilevel"/>
    <w:tmpl w:val="79F4002C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A7759B1"/>
    <w:multiLevelType w:val="hybridMultilevel"/>
    <w:tmpl w:val="69F4460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D6F2A91"/>
    <w:multiLevelType w:val="hybridMultilevel"/>
    <w:tmpl w:val="6C9CFFDA"/>
    <w:lvl w:ilvl="0" w:tplc="DA5C792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033E02"/>
    <w:multiLevelType w:val="hybridMultilevel"/>
    <w:tmpl w:val="1D7C8B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A52A28"/>
    <w:multiLevelType w:val="hybridMultilevel"/>
    <w:tmpl w:val="B4CA1C8E"/>
    <w:lvl w:ilvl="0" w:tplc="1E4A66D6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A16432"/>
    <w:multiLevelType w:val="hybridMultilevel"/>
    <w:tmpl w:val="3440CC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CD0CE4"/>
    <w:multiLevelType w:val="multilevel"/>
    <w:tmpl w:val="EBACE656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E65E0F"/>
    <w:multiLevelType w:val="hybridMultilevel"/>
    <w:tmpl w:val="8604C774"/>
    <w:lvl w:ilvl="0" w:tplc="0C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2"/>
  </w:num>
  <w:num w:numId="3">
    <w:abstractNumId w:val="19"/>
  </w:num>
  <w:num w:numId="4">
    <w:abstractNumId w:val="14"/>
  </w:num>
  <w:num w:numId="5">
    <w:abstractNumId w:val="19"/>
  </w:num>
  <w:num w:numId="6">
    <w:abstractNumId w:val="21"/>
  </w:num>
  <w:num w:numId="7">
    <w:abstractNumId w:val="17"/>
  </w:num>
  <w:num w:numId="8">
    <w:abstractNumId w:val="17"/>
  </w:num>
  <w:num w:numId="9">
    <w:abstractNumId w:val="25"/>
  </w:num>
  <w:num w:numId="10">
    <w:abstractNumId w:val="22"/>
  </w:num>
  <w:num w:numId="11">
    <w:abstractNumId w:val="18"/>
  </w:num>
  <w:num w:numId="12">
    <w:abstractNumId w:val="16"/>
  </w:num>
  <w:num w:numId="13">
    <w:abstractNumId w:val="13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4"/>
  </w:num>
  <w:num w:numId="19">
    <w:abstractNumId w:val="9"/>
  </w:num>
  <w:num w:numId="20">
    <w:abstractNumId w:val="5"/>
  </w:num>
  <w:num w:numId="21">
    <w:abstractNumId w:val="6"/>
  </w:num>
  <w:num w:numId="22">
    <w:abstractNumId w:val="7"/>
  </w:num>
  <w:num w:numId="23">
    <w:abstractNumId w:val="8"/>
  </w:num>
  <w:num w:numId="24">
    <w:abstractNumId w:val="27"/>
  </w:num>
  <w:num w:numId="25">
    <w:abstractNumId w:val="31"/>
  </w:num>
  <w:num w:numId="26">
    <w:abstractNumId w:val="11"/>
  </w:num>
  <w:num w:numId="27">
    <w:abstractNumId w:val="15"/>
  </w:num>
  <w:num w:numId="28">
    <w:abstractNumId w:val="26"/>
  </w:num>
  <w:num w:numId="29">
    <w:abstractNumId w:val="30"/>
  </w:num>
  <w:num w:numId="30">
    <w:abstractNumId w:val="29"/>
  </w:num>
  <w:num w:numId="31">
    <w:abstractNumId w:val="24"/>
  </w:num>
  <w:num w:numId="32">
    <w:abstractNumId w:val="23"/>
  </w:num>
  <w:num w:numId="33">
    <w:abstractNumId w:val="20"/>
  </w:num>
  <w:num w:numId="34">
    <w:abstractNumId w:val="10"/>
  </w:num>
  <w:num w:numId="3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enforcement="1" w:cryptProviderType="rsaFull" w:cryptAlgorithmClass="hash" w:cryptAlgorithmType="typeAny" w:cryptAlgorithmSid="4" w:cryptSpinCount="100000" w:hash="hhbDQZIvMPfPm1qUHFuAymq81yY=" w:salt="OyrNeE8ZoIbcQJQ4E7Jr6Q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838"/>
    <w:rsid w:val="00005DF3"/>
    <w:rsid w:val="000061CD"/>
    <w:rsid w:val="00007E4A"/>
    <w:rsid w:val="00014741"/>
    <w:rsid w:val="00015078"/>
    <w:rsid w:val="00016E8F"/>
    <w:rsid w:val="00022660"/>
    <w:rsid w:val="0002698F"/>
    <w:rsid w:val="0002746E"/>
    <w:rsid w:val="00033ED0"/>
    <w:rsid w:val="000404FF"/>
    <w:rsid w:val="000423D1"/>
    <w:rsid w:val="00043B5B"/>
    <w:rsid w:val="00047F27"/>
    <w:rsid w:val="00051275"/>
    <w:rsid w:val="000543AA"/>
    <w:rsid w:val="0005454B"/>
    <w:rsid w:val="00054720"/>
    <w:rsid w:val="000571CC"/>
    <w:rsid w:val="00060875"/>
    <w:rsid w:val="00065FB1"/>
    <w:rsid w:val="00067906"/>
    <w:rsid w:val="00070864"/>
    <w:rsid w:val="00072837"/>
    <w:rsid w:val="000733C5"/>
    <w:rsid w:val="00073C8E"/>
    <w:rsid w:val="00076C0C"/>
    <w:rsid w:val="000832AA"/>
    <w:rsid w:val="00086B44"/>
    <w:rsid w:val="000871EA"/>
    <w:rsid w:val="00091B41"/>
    <w:rsid w:val="000925D4"/>
    <w:rsid w:val="0009373B"/>
    <w:rsid w:val="0009397F"/>
    <w:rsid w:val="00096CCF"/>
    <w:rsid w:val="000A2345"/>
    <w:rsid w:val="000A4417"/>
    <w:rsid w:val="000A75C9"/>
    <w:rsid w:val="000B1593"/>
    <w:rsid w:val="000B33ED"/>
    <w:rsid w:val="000B6E2C"/>
    <w:rsid w:val="000B714C"/>
    <w:rsid w:val="000C0313"/>
    <w:rsid w:val="000C6457"/>
    <w:rsid w:val="000D17EE"/>
    <w:rsid w:val="000D5B1B"/>
    <w:rsid w:val="000E0819"/>
    <w:rsid w:val="000E258E"/>
    <w:rsid w:val="000F11C0"/>
    <w:rsid w:val="000F1A04"/>
    <w:rsid w:val="000F1A5B"/>
    <w:rsid w:val="000F34A6"/>
    <w:rsid w:val="000F4168"/>
    <w:rsid w:val="000F5651"/>
    <w:rsid w:val="000F77B1"/>
    <w:rsid w:val="0010021E"/>
    <w:rsid w:val="00101682"/>
    <w:rsid w:val="00106458"/>
    <w:rsid w:val="00114B4E"/>
    <w:rsid w:val="0011580C"/>
    <w:rsid w:val="00120BD8"/>
    <w:rsid w:val="00122D33"/>
    <w:rsid w:val="0012652C"/>
    <w:rsid w:val="00130F90"/>
    <w:rsid w:val="00132E61"/>
    <w:rsid w:val="001338DB"/>
    <w:rsid w:val="0013401A"/>
    <w:rsid w:val="0013490C"/>
    <w:rsid w:val="001349A7"/>
    <w:rsid w:val="00134C94"/>
    <w:rsid w:val="00136776"/>
    <w:rsid w:val="00136876"/>
    <w:rsid w:val="00137242"/>
    <w:rsid w:val="00144081"/>
    <w:rsid w:val="00146A90"/>
    <w:rsid w:val="00147CC5"/>
    <w:rsid w:val="001502E5"/>
    <w:rsid w:val="0015032F"/>
    <w:rsid w:val="0015307A"/>
    <w:rsid w:val="00157673"/>
    <w:rsid w:val="00157F74"/>
    <w:rsid w:val="001667D5"/>
    <w:rsid w:val="00170BFF"/>
    <w:rsid w:val="00176208"/>
    <w:rsid w:val="00176B7B"/>
    <w:rsid w:val="00177570"/>
    <w:rsid w:val="001840B9"/>
    <w:rsid w:val="00190634"/>
    <w:rsid w:val="00192A76"/>
    <w:rsid w:val="001934E6"/>
    <w:rsid w:val="00196B48"/>
    <w:rsid w:val="001A1C56"/>
    <w:rsid w:val="001A3A8B"/>
    <w:rsid w:val="001A5F05"/>
    <w:rsid w:val="001B52D3"/>
    <w:rsid w:val="001B53CF"/>
    <w:rsid w:val="001C42AA"/>
    <w:rsid w:val="001C42B5"/>
    <w:rsid w:val="001D0E7E"/>
    <w:rsid w:val="001D11C3"/>
    <w:rsid w:val="001D2D27"/>
    <w:rsid w:val="001D35FE"/>
    <w:rsid w:val="001D380A"/>
    <w:rsid w:val="001D61B9"/>
    <w:rsid w:val="001E0265"/>
    <w:rsid w:val="001E5466"/>
    <w:rsid w:val="001E78E1"/>
    <w:rsid w:val="001F138F"/>
    <w:rsid w:val="001F1C5E"/>
    <w:rsid w:val="001F4FB0"/>
    <w:rsid w:val="001F6FDB"/>
    <w:rsid w:val="00200C08"/>
    <w:rsid w:val="00203D50"/>
    <w:rsid w:val="002077AD"/>
    <w:rsid w:val="00213304"/>
    <w:rsid w:val="002205F6"/>
    <w:rsid w:val="00220E7A"/>
    <w:rsid w:val="002229E4"/>
    <w:rsid w:val="00227488"/>
    <w:rsid w:val="00227C48"/>
    <w:rsid w:val="002342E4"/>
    <w:rsid w:val="002361B5"/>
    <w:rsid w:val="00241AB4"/>
    <w:rsid w:val="00241C5A"/>
    <w:rsid w:val="0024664D"/>
    <w:rsid w:val="00246939"/>
    <w:rsid w:val="00250838"/>
    <w:rsid w:val="00251A4B"/>
    <w:rsid w:val="00251F40"/>
    <w:rsid w:val="00252343"/>
    <w:rsid w:val="002531F7"/>
    <w:rsid w:val="00253DDE"/>
    <w:rsid w:val="00255770"/>
    <w:rsid w:val="0025754C"/>
    <w:rsid w:val="002609A2"/>
    <w:rsid w:val="00265394"/>
    <w:rsid w:val="0026592B"/>
    <w:rsid w:val="00267D75"/>
    <w:rsid w:val="00281A82"/>
    <w:rsid w:val="00286531"/>
    <w:rsid w:val="002879B8"/>
    <w:rsid w:val="002936F0"/>
    <w:rsid w:val="0029549D"/>
    <w:rsid w:val="002A0BDF"/>
    <w:rsid w:val="002A5B20"/>
    <w:rsid w:val="002A6AAE"/>
    <w:rsid w:val="002A7500"/>
    <w:rsid w:val="002B0917"/>
    <w:rsid w:val="002B0DCC"/>
    <w:rsid w:val="002B4CD0"/>
    <w:rsid w:val="002B6166"/>
    <w:rsid w:val="002B64A3"/>
    <w:rsid w:val="002B6950"/>
    <w:rsid w:val="002C5DAD"/>
    <w:rsid w:val="002C67B8"/>
    <w:rsid w:val="002D430F"/>
    <w:rsid w:val="002D64CC"/>
    <w:rsid w:val="002D763A"/>
    <w:rsid w:val="002D7FDF"/>
    <w:rsid w:val="002E17CE"/>
    <w:rsid w:val="002E238A"/>
    <w:rsid w:val="002E6885"/>
    <w:rsid w:val="002E6C7E"/>
    <w:rsid w:val="002F05AE"/>
    <w:rsid w:val="002F322A"/>
    <w:rsid w:val="003000B0"/>
    <w:rsid w:val="00300A8F"/>
    <w:rsid w:val="003018B7"/>
    <w:rsid w:val="0030270D"/>
    <w:rsid w:val="00302E0A"/>
    <w:rsid w:val="003030CB"/>
    <w:rsid w:val="00305964"/>
    <w:rsid w:val="00305F39"/>
    <w:rsid w:val="00306F34"/>
    <w:rsid w:val="003152BD"/>
    <w:rsid w:val="0031580A"/>
    <w:rsid w:val="00323F99"/>
    <w:rsid w:val="003264F3"/>
    <w:rsid w:val="003347AC"/>
    <w:rsid w:val="0033672F"/>
    <w:rsid w:val="0034063F"/>
    <w:rsid w:val="00340684"/>
    <w:rsid w:val="003427FD"/>
    <w:rsid w:val="00344A88"/>
    <w:rsid w:val="00345BA6"/>
    <w:rsid w:val="00350A1B"/>
    <w:rsid w:val="003514CF"/>
    <w:rsid w:val="003522D4"/>
    <w:rsid w:val="003527FB"/>
    <w:rsid w:val="003573F2"/>
    <w:rsid w:val="0035797D"/>
    <w:rsid w:val="0036752B"/>
    <w:rsid w:val="00372776"/>
    <w:rsid w:val="0037372D"/>
    <w:rsid w:val="0037613B"/>
    <w:rsid w:val="00381876"/>
    <w:rsid w:val="003849AA"/>
    <w:rsid w:val="00384C87"/>
    <w:rsid w:val="00384E5E"/>
    <w:rsid w:val="0039186C"/>
    <w:rsid w:val="00391AE9"/>
    <w:rsid w:val="0039216F"/>
    <w:rsid w:val="00392D88"/>
    <w:rsid w:val="003931B5"/>
    <w:rsid w:val="003967AB"/>
    <w:rsid w:val="003979EF"/>
    <w:rsid w:val="003A1F24"/>
    <w:rsid w:val="003A2F00"/>
    <w:rsid w:val="003A3745"/>
    <w:rsid w:val="003A4069"/>
    <w:rsid w:val="003A70F6"/>
    <w:rsid w:val="003B084A"/>
    <w:rsid w:val="003B2C38"/>
    <w:rsid w:val="003B2E6C"/>
    <w:rsid w:val="003B6373"/>
    <w:rsid w:val="003B7F0F"/>
    <w:rsid w:val="003C19CB"/>
    <w:rsid w:val="003C27FE"/>
    <w:rsid w:val="003D4277"/>
    <w:rsid w:val="003D4F9B"/>
    <w:rsid w:val="003D7933"/>
    <w:rsid w:val="003E1F86"/>
    <w:rsid w:val="003F150D"/>
    <w:rsid w:val="003F5523"/>
    <w:rsid w:val="003F5730"/>
    <w:rsid w:val="003F7DC4"/>
    <w:rsid w:val="003F7F59"/>
    <w:rsid w:val="004020C4"/>
    <w:rsid w:val="00402F6C"/>
    <w:rsid w:val="00412E9C"/>
    <w:rsid w:val="00413140"/>
    <w:rsid w:val="00413908"/>
    <w:rsid w:val="00420756"/>
    <w:rsid w:val="0042234F"/>
    <w:rsid w:val="00423325"/>
    <w:rsid w:val="00425F52"/>
    <w:rsid w:val="00425F9D"/>
    <w:rsid w:val="00426D2A"/>
    <w:rsid w:val="00430026"/>
    <w:rsid w:val="004312A5"/>
    <w:rsid w:val="004336E7"/>
    <w:rsid w:val="0043391C"/>
    <w:rsid w:val="00435F6D"/>
    <w:rsid w:val="0043767C"/>
    <w:rsid w:val="0044001C"/>
    <w:rsid w:val="00440502"/>
    <w:rsid w:val="00442993"/>
    <w:rsid w:val="004454DF"/>
    <w:rsid w:val="00450FDA"/>
    <w:rsid w:val="004531E7"/>
    <w:rsid w:val="00454C45"/>
    <w:rsid w:val="00457EB9"/>
    <w:rsid w:val="00462504"/>
    <w:rsid w:val="00464AA3"/>
    <w:rsid w:val="004652A2"/>
    <w:rsid w:val="00466A22"/>
    <w:rsid w:val="004671AE"/>
    <w:rsid w:val="004708C0"/>
    <w:rsid w:val="00470FBD"/>
    <w:rsid w:val="00473A39"/>
    <w:rsid w:val="004752EC"/>
    <w:rsid w:val="0048009A"/>
    <w:rsid w:val="004813BA"/>
    <w:rsid w:val="00481F94"/>
    <w:rsid w:val="004854AB"/>
    <w:rsid w:val="004878BC"/>
    <w:rsid w:val="004930F8"/>
    <w:rsid w:val="004A057D"/>
    <w:rsid w:val="004A51A5"/>
    <w:rsid w:val="004A660C"/>
    <w:rsid w:val="004B035C"/>
    <w:rsid w:val="004B2E87"/>
    <w:rsid w:val="004B3A42"/>
    <w:rsid w:val="004B4870"/>
    <w:rsid w:val="004B52F3"/>
    <w:rsid w:val="004D14C4"/>
    <w:rsid w:val="004D2A5E"/>
    <w:rsid w:val="004D4C43"/>
    <w:rsid w:val="004E3EB6"/>
    <w:rsid w:val="004E53D5"/>
    <w:rsid w:val="004F3E0B"/>
    <w:rsid w:val="004F5722"/>
    <w:rsid w:val="004F6322"/>
    <w:rsid w:val="004F6538"/>
    <w:rsid w:val="004F7266"/>
    <w:rsid w:val="004F7608"/>
    <w:rsid w:val="00500489"/>
    <w:rsid w:val="00500723"/>
    <w:rsid w:val="00501E1A"/>
    <w:rsid w:val="005042D1"/>
    <w:rsid w:val="005071B5"/>
    <w:rsid w:val="00507ACD"/>
    <w:rsid w:val="005130A2"/>
    <w:rsid w:val="00520E3D"/>
    <w:rsid w:val="00523FA8"/>
    <w:rsid w:val="005252C3"/>
    <w:rsid w:val="00526559"/>
    <w:rsid w:val="00526723"/>
    <w:rsid w:val="00526EA9"/>
    <w:rsid w:val="00527463"/>
    <w:rsid w:val="005305E6"/>
    <w:rsid w:val="00541AF9"/>
    <w:rsid w:val="00546EE8"/>
    <w:rsid w:val="00556271"/>
    <w:rsid w:val="0056300A"/>
    <w:rsid w:val="00563B25"/>
    <w:rsid w:val="005646D6"/>
    <w:rsid w:val="0056741D"/>
    <w:rsid w:val="0057067B"/>
    <w:rsid w:val="005710B8"/>
    <w:rsid w:val="00572578"/>
    <w:rsid w:val="00573D4C"/>
    <w:rsid w:val="00577255"/>
    <w:rsid w:val="00586F76"/>
    <w:rsid w:val="0058793D"/>
    <w:rsid w:val="00593A55"/>
    <w:rsid w:val="00593D5D"/>
    <w:rsid w:val="00594089"/>
    <w:rsid w:val="005A38F8"/>
    <w:rsid w:val="005A5517"/>
    <w:rsid w:val="005A5E9F"/>
    <w:rsid w:val="005A6095"/>
    <w:rsid w:val="005B1157"/>
    <w:rsid w:val="005B3038"/>
    <w:rsid w:val="005B3A27"/>
    <w:rsid w:val="005B3EA7"/>
    <w:rsid w:val="005B4F34"/>
    <w:rsid w:val="005C023B"/>
    <w:rsid w:val="005C02D4"/>
    <w:rsid w:val="005C1034"/>
    <w:rsid w:val="005C283C"/>
    <w:rsid w:val="005C458F"/>
    <w:rsid w:val="005C5F14"/>
    <w:rsid w:val="005C61D8"/>
    <w:rsid w:val="005C79C0"/>
    <w:rsid w:val="005D4954"/>
    <w:rsid w:val="005D4F4F"/>
    <w:rsid w:val="005E0E82"/>
    <w:rsid w:val="005E2871"/>
    <w:rsid w:val="005E4A5B"/>
    <w:rsid w:val="005E4AD0"/>
    <w:rsid w:val="005E7BFB"/>
    <w:rsid w:val="005F0513"/>
    <w:rsid w:val="005F2B7C"/>
    <w:rsid w:val="006009F2"/>
    <w:rsid w:val="00600C56"/>
    <w:rsid w:val="006024B6"/>
    <w:rsid w:val="006039EA"/>
    <w:rsid w:val="006118EF"/>
    <w:rsid w:val="0061191B"/>
    <w:rsid w:val="0062064F"/>
    <w:rsid w:val="006207F1"/>
    <w:rsid w:val="0062400F"/>
    <w:rsid w:val="00630EE3"/>
    <w:rsid w:val="0063174C"/>
    <w:rsid w:val="00631C70"/>
    <w:rsid w:val="00635E2B"/>
    <w:rsid w:val="00640226"/>
    <w:rsid w:val="006432BA"/>
    <w:rsid w:val="00652892"/>
    <w:rsid w:val="00657BB4"/>
    <w:rsid w:val="0066052E"/>
    <w:rsid w:val="00663836"/>
    <w:rsid w:val="00665055"/>
    <w:rsid w:val="0066583C"/>
    <w:rsid w:val="0066666F"/>
    <w:rsid w:val="00666D4A"/>
    <w:rsid w:val="00673AA3"/>
    <w:rsid w:val="00673AC2"/>
    <w:rsid w:val="00676320"/>
    <w:rsid w:val="0068436B"/>
    <w:rsid w:val="00684E4C"/>
    <w:rsid w:val="00685CF4"/>
    <w:rsid w:val="00686FD4"/>
    <w:rsid w:val="00687196"/>
    <w:rsid w:val="00690B0C"/>
    <w:rsid w:val="00692D83"/>
    <w:rsid w:val="00692ECB"/>
    <w:rsid w:val="006966D6"/>
    <w:rsid w:val="00697964"/>
    <w:rsid w:val="006A331B"/>
    <w:rsid w:val="006A37BA"/>
    <w:rsid w:val="006A4470"/>
    <w:rsid w:val="006A4D94"/>
    <w:rsid w:val="006B5291"/>
    <w:rsid w:val="006B6F89"/>
    <w:rsid w:val="006B7C45"/>
    <w:rsid w:val="006C1568"/>
    <w:rsid w:val="006C52D1"/>
    <w:rsid w:val="006C6B28"/>
    <w:rsid w:val="006D08BC"/>
    <w:rsid w:val="006D1E51"/>
    <w:rsid w:val="006D4E73"/>
    <w:rsid w:val="006D5727"/>
    <w:rsid w:val="006D771B"/>
    <w:rsid w:val="006D7A45"/>
    <w:rsid w:val="006E0082"/>
    <w:rsid w:val="006E0919"/>
    <w:rsid w:val="006E0E7E"/>
    <w:rsid w:val="006E10E1"/>
    <w:rsid w:val="006E43E2"/>
    <w:rsid w:val="006E44E4"/>
    <w:rsid w:val="006E513E"/>
    <w:rsid w:val="006E6137"/>
    <w:rsid w:val="006E7592"/>
    <w:rsid w:val="006F0660"/>
    <w:rsid w:val="006F0663"/>
    <w:rsid w:val="006F3319"/>
    <w:rsid w:val="006F46C6"/>
    <w:rsid w:val="006F54E0"/>
    <w:rsid w:val="006F68E2"/>
    <w:rsid w:val="006F74A7"/>
    <w:rsid w:val="00700479"/>
    <w:rsid w:val="0070099B"/>
    <w:rsid w:val="00700D65"/>
    <w:rsid w:val="0070336C"/>
    <w:rsid w:val="00703F87"/>
    <w:rsid w:val="00706C9B"/>
    <w:rsid w:val="0071004A"/>
    <w:rsid w:val="007162FB"/>
    <w:rsid w:val="0071634A"/>
    <w:rsid w:val="0071763F"/>
    <w:rsid w:val="007206B8"/>
    <w:rsid w:val="00720A57"/>
    <w:rsid w:val="00720CD7"/>
    <w:rsid w:val="00723BE5"/>
    <w:rsid w:val="0072611F"/>
    <w:rsid w:val="00730165"/>
    <w:rsid w:val="007351B9"/>
    <w:rsid w:val="00736237"/>
    <w:rsid w:val="0073776F"/>
    <w:rsid w:val="00750638"/>
    <w:rsid w:val="00751A0A"/>
    <w:rsid w:val="0075262E"/>
    <w:rsid w:val="007547C2"/>
    <w:rsid w:val="00761B8C"/>
    <w:rsid w:val="007625D2"/>
    <w:rsid w:val="007626E3"/>
    <w:rsid w:val="0076373A"/>
    <w:rsid w:val="00764C8A"/>
    <w:rsid w:val="00765E27"/>
    <w:rsid w:val="00765E5B"/>
    <w:rsid w:val="007670E7"/>
    <w:rsid w:val="00767160"/>
    <w:rsid w:val="00771106"/>
    <w:rsid w:val="0077298A"/>
    <w:rsid w:val="00773D0F"/>
    <w:rsid w:val="00774129"/>
    <w:rsid w:val="00774163"/>
    <w:rsid w:val="00776D8C"/>
    <w:rsid w:val="00780680"/>
    <w:rsid w:val="00780FDE"/>
    <w:rsid w:val="007819AD"/>
    <w:rsid w:val="007821F9"/>
    <w:rsid w:val="00784D9F"/>
    <w:rsid w:val="00786DA2"/>
    <w:rsid w:val="00791260"/>
    <w:rsid w:val="00793BDE"/>
    <w:rsid w:val="007942A7"/>
    <w:rsid w:val="00794DFF"/>
    <w:rsid w:val="007A03D6"/>
    <w:rsid w:val="007A3765"/>
    <w:rsid w:val="007A578D"/>
    <w:rsid w:val="007B058C"/>
    <w:rsid w:val="007B2F34"/>
    <w:rsid w:val="007B30F2"/>
    <w:rsid w:val="007B5EA5"/>
    <w:rsid w:val="007B5EDE"/>
    <w:rsid w:val="007B6494"/>
    <w:rsid w:val="007B6D6D"/>
    <w:rsid w:val="007C0DEE"/>
    <w:rsid w:val="007C3209"/>
    <w:rsid w:val="007C7550"/>
    <w:rsid w:val="007C7F39"/>
    <w:rsid w:val="007D2B9A"/>
    <w:rsid w:val="007D4080"/>
    <w:rsid w:val="007D4E62"/>
    <w:rsid w:val="007D4FAB"/>
    <w:rsid w:val="007D6C53"/>
    <w:rsid w:val="007D7414"/>
    <w:rsid w:val="007D74B6"/>
    <w:rsid w:val="007E50FE"/>
    <w:rsid w:val="007E5977"/>
    <w:rsid w:val="007F1159"/>
    <w:rsid w:val="007F152A"/>
    <w:rsid w:val="007F4D29"/>
    <w:rsid w:val="00803CCE"/>
    <w:rsid w:val="00804D25"/>
    <w:rsid w:val="008056B1"/>
    <w:rsid w:val="00805C34"/>
    <w:rsid w:val="00807066"/>
    <w:rsid w:val="008073D1"/>
    <w:rsid w:val="0081057C"/>
    <w:rsid w:val="008111D5"/>
    <w:rsid w:val="00811AB7"/>
    <w:rsid w:val="0081220F"/>
    <w:rsid w:val="00815D0C"/>
    <w:rsid w:val="00815F49"/>
    <w:rsid w:val="00816717"/>
    <w:rsid w:val="00820A68"/>
    <w:rsid w:val="00820F51"/>
    <w:rsid w:val="008226B8"/>
    <w:rsid w:val="008233A2"/>
    <w:rsid w:val="00824458"/>
    <w:rsid w:val="008279AB"/>
    <w:rsid w:val="00827FAC"/>
    <w:rsid w:val="00832AD5"/>
    <w:rsid w:val="00833695"/>
    <w:rsid w:val="00835FE3"/>
    <w:rsid w:val="00843190"/>
    <w:rsid w:val="0084483C"/>
    <w:rsid w:val="00845262"/>
    <w:rsid w:val="00847466"/>
    <w:rsid w:val="008532CC"/>
    <w:rsid w:val="00854DF5"/>
    <w:rsid w:val="008560E1"/>
    <w:rsid w:val="00860764"/>
    <w:rsid w:val="00860DB1"/>
    <w:rsid w:val="00860EAD"/>
    <w:rsid w:val="0086286B"/>
    <w:rsid w:val="00865CD9"/>
    <w:rsid w:val="008665EF"/>
    <w:rsid w:val="0087339A"/>
    <w:rsid w:val="00875169"/>
    <w:rsid w:val="008827F5"/>
    <w:rsid w:val="008827F8"/>
    <w:rsid w:val="008861EC"/>
    <w:rsid w:val="00892A1D"/>
    <w:rsid w:val="00893DB7"/>
    <w:rsid w:val="00894460"/>
    <w:rsid w:val="00894C0E"/>
    <w:rsid w:val="0089500F"/>
    <w:rsid w:val="00896258"/>
    <w:rsid w:val="008A080A"/>
    <w:rsid w:val="008A36CC"/>
    <w:rsid w:val="008A513B"/>
    <w:rsid w:val="008A6BDC"/>
    <w:rsid w:val="008A740C"/>
    <w:rsid w:val="008B2382"/>
    <w:rsid w:val="008B311A"/>
    <w:rsid w:val="008B4F1D"/>
    <w:rsid w:val="008B629A"/>
    <w:rsid w:val="008C0551"/>
    <w:rsid w:val="008C1848"/>
    <w:rsid w:val="008C3A99"/>
    <w:rsid w:val="008C3B9F"/>
    <w:rsid w:val="008C4B48"/>
    <w:rsid w:val="008C5581"/>
    <w:rsid w:val="008C616F"/>
    <w:rsid w:val="008D226F"/>
    <w:rsid w:val="008D2AC1"/>
    <w:rsid w:val="008D2DDE"/>
    <w:rsid w:val="008D41C7"/>
    <w:rsid w:val="008D6B1F"/>
    <w:rsid w:val="008E27D3"/>
    <w:rsid w:val="008E3217"/>
    <w:rsid w:val="008E3D2B"/>
    <w:rsid w:val="008E45CF"/>
    <w:rsid w:val="008F0A21"/>
    <w:rsid w:val="008F0E9D"/>
    <w:rsid w:val="008F2052"/>
    <w:rsid w:val="00902008"/>
    <w:rsid w:val="00902E19"/>
    <w:rsid w:val="00905FB7"/>
    <w:rsid w:val="00912302"/>
    <w:rsid w:val="00913598"/>
    <w:rsid w:val="00914BFD"/>
    <w:rsid w:val="00914D00"/>
    <w:rsid w:val="00920441"/>
    <w:rsid w:val="009209CA"/>
    <w:rsid w:val="00920D6A"/>
    <w:rsid w:val="00921905"/>
    <w:rsid w:val="009265ED"/>
    <w:rsid w:val="009318C4"/>
    <w:rsid w:val="00933380"/>
    <w:rsid w:val="00933EEF"/>
    <w:rsid w:val="00934559"/>
    <w:rsid w:val="00941892"/>
    <w:rsid w:val="00943BF2"/>
    <w:rsid w:val="00945B17"/>
    <w:rsid w:val="00946866"/>
    <w:rsid w:val="00946CE6"/>
    <w:rsid w:val="00954B4A"/>
    <w:rsid w:val="00955A74"/>
    <w:rsid w:val="00960FED"/>
    <w:rsid w:val="009647A6"/>
    <w:rsid w:val="00965EA6"/>
    <w:rsid w:val="00966DFA"/>
    <w:rsid w:val="00971E74"/>
    <w:rsid w:val="00974051"/>
    <w:rsid w:val="0097535B"/>
    <w:rsid w:val="00977683"/>
    <w:rsid w:val="00977783"/>
    <w:rsid w:val="00991B5C"/>
    <w:rsid w:val="00994483"/>
    <w:rsid w:val="009947AE"/>
    <w:rsid w:val="009975A9"/>
    <w:rsid w:val="009A1BF4"/>
    <w:rsid w:val="009A33DB"/>
    <w:rsid w:val="009A3828"/>
    <w:rsid w:val="009A4C19"/>
    <w:rsid w:val="009B0160"/>
    <w:rsid w:val="009B160C"/>
    <w:rsid w:val="009B280D"/>
    <w:rsid w:val="009B5A45"/>
    <w:rsid w:val="009B71AB"/>
    <w:rsid w:val="009C109A"/>
    <w:rsid w:val="009C2074"/>
    <w:rsid w:val="009C22F2"/>
    <w:rsid w:val="009C331C"/>
    <w:rsid w:val="009C4940"/>
    <w:rsid w:val="009C5A1E"/>
    <w:rsid w:val="009C6031"/>
    <w:rsid w:val="009C7324"/>
    <w:rsid w:val="009D0C9A"/>
    <w:rsid w:val="009D2AC7"/>
    <w:rsid w:val="009D2D64"/>
    <w:rsid w:val="009D702C"/>
    <w:rsid w:val="009D7304"/>
    <w:rsid w:val="009D74B7"/>
    <w:rsid w:val="009D79DC"/>
    <w:rsid w:val="009E17EC"/>
    <w:rsid w:val="009E38DA"/>
    <w:rsid w:val="009E3D17"/>
    <w:rsid w:val="009E57C4"/>
    <w:rsid w:val="009F208D"/>
    <w:rsid w:val="009F30F4"/>
    <w:rsid w:val="009F3363"/>
    <w:rsid w:val="009F74A6"/>
    <w:rsid w:val="00A02205"/>
    <w:rsid w:val="00A02DC5"/>
    <w:rsid w:val="00A0326B"/>
    <w:rsid w:val="00A07D81"/>
    <w:rsid w:val="00A14642"/>
    <w:rsid w:val="00A162C7"/>
    <w:rsid w:val="00A16A14"/>
    <w:rsid w:val="00A26304"/>
    <w:rsid w:val="00A273F3"/>
    <w:rsid w:val="00A31D80"/>
    <w:rsid w:val="00A32866"/>
    <w:rsid w:val="00A336E6"/>
    <w:rsid w:val="00A42868"/>
    <w:rsid w:val="00A43129"/>
    <w:rsid w:val="00A4349E"/>
    <w:rsid w:val="00A44189"/>
    <w:rsid w:val="00A46BE2"/>
    <w:rsid w:val="00A523E1"/>
    <w:rsid w:val="00A52B30"/>
    <w:rsid w:val="00A53167"/>
    <w:rsid w:val="00A5728C"/>
    <w:rsid w:val="00A6060A"/>
    <w:rsid w:val="00A6133F"/>
    <w:rsid w:val="00A615E4"/>
    <w:rsid w:val="00A618A3"/>
    <w:rsid w:val="00A61AD9"/>
    <w:rsid w:val="00A6301E"/>
    <w:rsid w:val="00A637C0"/>
    <w:rsid w:val="00A641AC"/>
    <w:rsid w:val="00A64C12"/>
    <w:rsid w:val="00A65E5A"/>
    <w:rsid w:val="00A67247"/>
    <w:rsid w:val="00A72868"/>
    <w:rsid w:val="00A73E30"/>
    <w:rsid w:val="00A76D49"/>
    <w:rsid w:val="00A771BE"/>
    <w:rsid w:val="00A81048"/>
    <w:rsid w:val="00A82DA3"/>
    <w:rsid w:val="00A8665A"/>
    <w:rsid w:val="00A87278"/>
    <w:rsid w:val="00A908A3"/>
    <w:rsid w:val="00A94266"/>
    <w:rsid w:val="00A948F2"/>
    <w:rsid w:val="00A96462"/>
    <w:rsid w:val="00A966AE"/>
    <w:rsid w:val="00AA4D71"/>
    <w:rsid w:val="00AB1A33"/>
    <w:rsid w:val="00AB5776"/>
    <w:rsid w:val="00AC234C"/>
    <w:rsid w:val="00AC7CED"/>
    <w:rsid w:val="00AD232D"/>
    <w:rsid w:val="00AD31BD"/>
    <w:rsid w:val="00AD3B72"/>
    <w:rsid w:val="00AD65A6"/>
    <w:rsid w:val="00AE1D47"/>
    <w:rsid w:val="00AE37CC"/>
    <w:rsid w:val="00AE4E14"/>
    <w:rsid w:val="00AE72AB"/>
    <w:rsid w:val="00AF5D9C"/>
    <w:rsid w:val="00AF6307"/>
    <w:rsid w:val="00B00881"/>
    <w:rsid w:val="00B0163E"/>
    <w:rsid w:val="00B02A95"/>
    <w:rsid w:val="00B0625C"/>
    <w:rsid w:val="00B0767B"/>
    <w:rsid w:val="00B12877"/>
    <w:rsid w:val="00B12A31"/>
    <w:rsid w:val="00B13488"/>
    <w:rsid w:val="00B14D35"/>
    <w:rsid w:val="00B1510E"/>
    <w:rsid w:val="00B15B61"/>
    <w:rsid w:val="00B17D53"/>
    <w:rsid w:val="00B23DB4"/>
    <w:rsid w:val="00B24A49"/>
    <w:rsid w:val="00B2565E"/>
    <w:rsid w:val="00B263B1"/>
    <w:rsid w:val="00B3076E"/>
    <w:rsid w:val="00B35B63"/>
    <w:rsid w:val="00B425E2"/>
    <w:rsid w:val="00B43279"/>
    <w:rsid w:val="00B44125"/>
    <w:rsid w:val="00B46C77"/>
    <w:rsid w:val="00B474E2"/>
    <w:rsid w:val="00B47EF6"/>
    <w:rsid w:val="00B523EF"/>
    <w:rsid w:val="00B5252A"/>
    <w:rsid w:val="00B52D97"/>
    <w:rsid w:val="00B55121"/>
    <w:rsid w:val="00B57863"/>
    <w:rsid w:val="00B61C8C"/>
    <w:rsid w:val="00B64C59"/>
    <w:rsid w:val="00B6720A"/>
    <w:rsid w:val="00B70305"/>
    <w:rsid w:val="00B72358"/>
    <w:rsid w:val="00B769DE"/>
    <w:rsid w:val="00B851EF"/>
    <w:rsid w:val="00B86188"/>
    <w:rsid w:val="00B90F02"/>
    <w:rsid w:val="00B9297A"/>
    <w:rsid w:val="00B92CA0"/>
    <w:rsid w:val="00B93F1C"/>
    <w:rsid w:val="00BA047E"/>
    <w:rsid w:val="00BA0A91"/>
    <w:rsid w:val="00BA44DC"/>
    <w:rsid w:val="00BB0AF3"/>
    <w:rsid w:val="00BB2B29"/>
    <w:rsid w:val="00BB3259"/>
    <w:rsid w:val="00BB33B5"/>
    <w:rsid w:val="00BB3453"/>
    <w:rsid w:val="00BB6132"/>
    <w:rsid w:val="00BD009D"/>
    <w:rsid w:val="00BD1710"/>
    <w:rsid w:val="00BD256D"/>
    <w:rsid w:val="00BD375E"/>
    <w:rsid w:val="00BD44BB"/>
    <w:rsid w:val="00BD7914"/>
    <w:rsid w:val="00BE0D74"/>
    <w:rsid w:val="00BE4ACE"/>
    <w:rsid w:val="00BF1C3A"/>
    <w:rsid w:val="00BF2F4E"/>
    <w:rsid w:val="00BF3CC5"/>
    <w:rsid w:val="00BF5617"/>
    <w:rsid w:val="00BF6460"/>
    <w:rsid w:val="00BF7B6F"/>
    <w:rsid w:val="00C04B41"/>
    <w:rsid w:val="00C10DA1"/>
    <w:rsid w:val="00C16476"/>
    <w:rsid w:val="00C20DEA"/>
    <w:rsid w:val="00C237D8"/>
    <w:rsid w:val="00C260A1"/>
    <w:rsid w:val="00C3026B"/>
    <w:rsid w:val="00C32F66"/>
    <w:rsid w:val="00C333A9"/>
    <w:rsid w:val="00C33EC7"/>
    <w:rsid w:val="00C35794"/>
    <w:rsid w:val="00C37EBE"/>
    <w:rsid w:val="00C37F6E"/>
    <w:rsid w:val="00C42212"/>
    <w:rsid w:val="00C51B33"/>
    <w:rsid w:val="00C56FED"/>
    <w:rsid w:val="00C61020"/>
    <w:rsid w:val="00C64BD2"/>
    <w:rsid w:val="00C66A4F"/>
    <w:rsid w:val="00C679A9"/>
    <w:rsid w:val="00C67FCC"/>
    <w:rsid w:val="00C71122"/>
    <w:rsid w:val="00C7114E"/>
    <w:rsid w:val="00C72028"/>
    <w:rsid w:val="00C748B0"/>
    <w:rsid w:val="00C7578F"/>
    <w:rsid w:val="00C80BE5"/>
    <w:rsid w:val="00C816C2"/>
    <w:rsid w:val="00C81832"/>
    <w:rsid w:val="00C820FF"/>
    <w:rsid w:val="00C82930"/>
    <w:rsid w:val="00C86F03"/>
    <w:rsid w:val="00C870D2"/>
    <w:rsid w:val="00C90480"/>
    <w:rsid w:val="00C90FD2"/>
    <w:rsid w:val="00C9212D"/>
    <w:rsid w:val="00C92CF4"/>
    <w:rsid w:val="00C956DD"/>
    <w:rsid w:val="00C969BA"/>
    <w:rsid w:val="00CA11A9"/>
    <w:rsid w:val="00CA2458"/>
    <w:rsid w:val="00CA2789"/>
    <w:rsid w:val="00CA5665"/>
    <w:rsid w:val="00CA5C44"/>
    <w:rsid w:val="00CA68C2"/>
    <w:rsid w:val="00CA6E11"/>
    <w:rsid w:val="00CB02B7"/>
    <w:rsid w:val="00CB02BD"/>
    <w:rsid w:val="00CB15A9"/>
    <w:rsid w:val="00CB2FC6"/>
    <w:rsid w:val="00CB680B"/>
    <w:rsid w:val="00CB7025"/>
    <w:rsid w:val="00CB7626"/>
    <w:rsid w:val="00CC287E"/>
    <w:rsid w:val="00CC5FD8"/>
    <w:rsid w:val="00CD1866"/>
    <w:rsid w:val="00CD3F09"/>
    <w:rsid w:val="00CE28CF"/>
    <w:rsid w:val="00CE3E74"/>
    <w:rsid w:val="00CE5191"/>
    <w:rsid w:val="00CE6FB3"/>
    <w:rsid w:val="00CF6BA5"/>
    <w:rsid w:val="00CF7BDD"/>
    <w:rsid w:val="00D01892"/>
    <w:rsid w:val="00D03A55"/>
    <w:rsid w:val="00D03B03"/>
    <w:rsid w:val="00D07206"/>
    <w:rsid w:val="00D102ED"/>
    <w:rsid w:val="00D10DBE"/>
    <w:rsid w:val="00D15442"/>
    <w:rsid w:val="00D16106"/>
    <w:rsid w:val="00D168D3"/>
    <w:rsid w:val="00D16EA8"/>
    <w:rsid w:val="00D17C0A"/>
    <w:rsid w:val="00D27C2F"/>
    <w:rsid w:val="00D27F07"/>
    <w:rsid w:val="00D27FF1"/>
    <w:rsid w:val="00D32335"/>
    <w:rsid w:val="00D33B7F"/>
    <w:rsid w:val="00D34567"/>
    <w:rsid w:val="00D37284"/>
    <w:rsid w:val="00D44395"/>
    <w:rsid w:val="00D44895"/>
    <w:rsid w:val="00D45A3F"/>
    <w:rsid w:val="00D51EFD"/>
    <w:rsid w:val="00D52BCE"/>
    <w:rsid w:val="00D53046"/>
    <w:rsid w:val="00D57699"/>
    <w:rsid w:val="00D6037D"/>
    <w:rsid w:val="00D63039"/>
    <w:rsid w:val="00D73C95"/>
    <w:rsid w:val="00D766F6"/>
    <w:rsid w:val="00D77159"/>
    <w:rsid w:val="00D77EF9"/>
    <w:rsid w:val="00D81E05"/>
    <w:rsid w:val="00D84F7E"/>
    <w:rsid w:val="00D854B2"/>
    <w:rsid w:val="00D916AA"/>
    <w:rsid w:val="00D93B3C"/>
    <w:rsid w:val="00DA22A1"/>
    <w:rsid w:val="00DA6BC1"/>
    <w:rsid w:val="00DB1B1F"/>
    <w:rsid w:val="00DB5B2C"/>
    <w:rsid w:val="00DC05F7"/>
    <w:rsid w:val="00DC113F"/>
    <w:rsid w:val="00DC1915"/>
    <w:rsid w:val="00DC276C"/>
    <w:rsid w:val="00DC4FCA"/>
    <w:rsid w:val="00DC5376"/>
    <w:rsid w:val="00DC614C"/>
    <w:rsid w:val="00DC67A2"/>
    <w:rsid w:val="00DD1030"/>
    <w:rsid w:val="00DD2B03"/>
    <w:rsid w:val="00DD2B98"/>
    <w:rsid w:val="00DD5AB3"/>
    <w:rsid w:val="00DD7875"/>
    <w:rsid w:val="00DE1927"/>
    <w:rsid w:val="00DE1C65"/>
    <w:rsid w:val="00DE236C"/>
    <w:rsid w:val="00DE4E02"/>
    <w:rsid w:val="00DF0271"/>
    <w:rsid w:val="00DF32C7"/>
    <w:rsid w:val="00DF5BE1"/>
    <w:rsid w:val="00DF64EB"/>
    <w:rsid w:val="00E0171E"/>
    <w:rsid w:val="00E04C19"/>
    <w:rsid w:val="00E06A77"/>
    <w:rsid w:val="00E0731D"/>
    <w:rsid w:val="00E07A4C"/>
    <w:rsid w:val="00E1247E"/>
    <w:rsid w:val="00E1355B"/>
    <w:rsid w:val="00E137CE"/>
    <w:rsid w:val="00E160E0"/>
    <w:rsid w:val="00E17D55"/>
    <w:rsid w:val="00E17E99"/>
    <w:rsid w:val="00E20696"/>
    <w:rsid w:val="00E2570F"/>
    <w:rsid w:val="00E35196"/>
    <w:rsid w:val="00E35D02"/>
    <w:rsid w:val="00E420F4"/>
    <w:rsid w:val="00E45BA6"/>
    <w:rsid w:val="00E50E30"/>
    <w:rsid w:val="00E5482D"/>
    <w:rsid w:val="00E55964"/>
    <w:rsid w:val="00E570D7"/>
    <w:rsid w:val="00E618E4"/>
    <w:rsid w:val="00E651D0"/>
    <w:rsid w:val="00E66BAF"/>
    <w:rsid w:val="00E72702"/>
    <w:rsid w:val="00E75002"/>
    <w:rsid w:val="00E83DB9"/>
    <w:rsid w:val="00E901DE"/>
    <w:rsid w:val="00E94E5D"/>
    <w:rsid w:val="00E95CB2"/>
    <w:rsid w:val="00EA1F79"/>
    <w:rsid w:val="00EA312A"/>
    <w:rsid w:val="00EB2DC0"/>
    <w:rsid w:val="00EB434B"/>
    <w:rsid w:val="00EB4B2B"/>
    <w:rsid w:val="00EC60FA"/>
    <w:rsid w:val="00ED04EA"/>
    <w:rsid w:val="00ED225B"/>
    <w:rsid w:val="00ED5E72"/>
    <w:rsid w:val="00ED5FC7"/>
    <w:rsid w:val="00EE0E2C"/>
    <w:rsid w:val="00EE3780"/>
    <w:rsid w:val="00EE5461"/>
    <w:rsid w:val="00EE7747"/>
    <w:rsid w:val="00EF36B5"/>
    <w:rsid w:val="00EF6716"/>
    <w:rsid w:val="00EF68F3"/>
    <w:rsid w:val="00EF798D"/>
    <w:rsid w:val="00F02E6C"/>
    <w:rsid w:val="00F046C3"/>
    <w:rsid w:val="00F04886"/>
    <w:rsid w:val="00F04B64"/>
    <w:rsid w:val="00F0506C"/>
    <w:rsid w:val="00F073CA"/>
    <w:rsid w:val="00F12D12"/>
    <w:rsid w:val="00F15277"/>
    <w:rsid w:val="00F22E00"/>
    <w:rsid w:val="00F27071"/>
    <w:rsid w:val="00F308DB"/>
    <w:rsid w:val="00F35498"/>
    <w:rsid w:val="00F40464"/>
    <w:rsid w:val="00F41551"/>
    <w:rsid w:val="00F43DFA"/>
    <w:rsid w:val="00F440E4"/>
    <w:rsid w:val="00F475E1"/>
    <w:rsid w:val="00F505C5"/>
    <w:rsid w:val="00F53400"/>
    <w:rsid w:val="00F536F7"/>
    <w:rsid w:val="00F53BDA"/>
    <w:rsid w:val="00F54163"/>
    <w:rsid w:val="00F544BD"/>
    <w:rsid w:val="00F56DC9"/>
    <w:rsid w:val="00F60716"/>
    <w:rsid w:val="00F60E09"/>
    <w:rsid w:val="00F6303F"/>
    <w:rsid w:val="00F63817"/>
    <w:rsid w:val="00F64E25"/>
    <w:rsid w:val="00F666EC"/>
    <w:rsid w:val="00F7045F"/>
    <w:rsid w:val="00F7382C"/>
    <w:rsid w:val="00F771B9"/>
    <w:rsid w:val="00F8248D"/>
    <w:rsid w:val="00F87E15"/>
    <w:rsid w:val="00F92BAC"/>
    <w:rsid w:val="00F97120"/>
    <w:rsid w:val="00F979E8"/>
    <w:rsid w:val="00FA461A"/>
    <w:rsid w:val="00FA57EA"/>
    <w:rsid w:val="00FB408C"/>
    <w:rsid w:val="00FB69D7"/>
    <w:rsid w:val="00FC4522"/>
    <w:rsid w:val="00FC4C08"/>
    <w:rsid w:val="00FC5F23"/>
    <w:rsid w:val="00FD0158"/>
    <w:rsid w:val="00FD06F7"/>
    <w:rsid w:val="00FD1389"/>
    <w:rsid w:val="00FD1BD3"/>
    <w:rsid w:val="00FD5447"/>
    <w:rsid w:val="00FD5470"/>
    <w:rsid w:val="00FD7910"/>
    <w:rsid w:val="00FD7D61"/>
    <w:rsid w:val="00FE3075"/>
    <w:rsid w:val="00FE4D7B"/>
    <w:rsid w:val="00FE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9FE95"/>
  <w15:docId w15:val="{C48531E0-B74F-4918-A8A0-D7139317D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08D"/>
    <w:rPr>
      <w:rFonts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1F40"/>
    <w:pPr>
      <w:outlineLvl w:val="0"/>
    </w:pPr>
    <w:rPr>
      <w:b/>
      <w:bCs/>
      <w:i/>
      <w:iCs/>
      <w:color w:val="FFFFFF" w:themeColor="background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4E4"/>
    <w:pPr>
      <w:outlineLvl w:val="1"/>
    </w:pPr>
    <w:rPr>
      <w:b/>
      <w:noProof/>
      <w:color w:val="31849B" w:themeColor="accent5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6FD4"/>
    <w:pPr>
      <w:jc w:val="right"/>
      <w:outlineLvl w:val="2"/>
    </w:pPr>
    <w:rPr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96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96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96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96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964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96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1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3140"/>
  </w:style>
  <w:style w:type="paragraph" w:styleId="Footer">
    <w:name w:val="footer"/>
    <w:basedOn w:val="Normal"/>
    <w:link w:val="FooterChar"/>
    <w:uiPriority w:val="99"/>
    <w:unhideWhenUsed/>
    <w:rsid w:val="004131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3140"/>
  </w:style>
  <w:style w:type="paragraph" w:styleId="BalloonText">
    <w:name w:val="Balloon Text"/>
    <w:basedOn w:val="Normal"/>
    <w:link w:val="BalloonTextChar"/>
    <w:uiPriority w:val="99"/>
    <w:semiHidden/>
    <w:unhideWhenUsed/>
    <w:rsid w:val="004131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31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131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2F00"/>
    <w:pPr>
      <w:ind w:left="720"/>
      <w:contextualSpacing/>
    </w:pPr>
  </w:style>
  <w:style w:type="paragraph" w:customStyle="1" w:styleId="LTGbase">
    <w:name w:val="LTG base"/>
    <w:link w:val="LTGbaseChar"/>
    <w:autoRedefine/>
    <w:qFormat/>
    <w:rsid w:val="003A2F00"/>
    <w:rPr>
      <w:rFonts w:ascii="Open Sans" w:eastAsiaTheme="minorEastAsia" w:hAnsi="Open Sans" w:cs="Open Sans"/>
      <w:b/>
      <w:bCs/>
      <w:color w:val="595959" w:themeColor="text1" w:themeTint="A6"/>
      <w:sz w:val="20"/>
      <w:szCs w:val="20"/>
      <w:lang w:val="en-US"/>
    </w:rPr>
  </w:style>
  <w:style w:type="character" w:customStyle="1" w:styleId="LTGbaseChar">
    <w:name w:val="LTG base Char"/>
    <w:link w:val="LTGbase"/>
    <w:locked/>
    <w:rsid w:val="003A2F00"/>
    <w:rPr>
      <w:rFonts w:ascii="Open Sans" w:eastAsiaTheme="minorEastAsia" w:hAnsi="Open Sans" w:cs="Open Sans"/>
      <w:b/>
      <w:bCs/>
      <w:color w:val="595959" w:themeColor="text1" w:themeTint="A6"/>
      <w:sz w:val="20"/>
      <w:szCs w:val="20"/>
      <w:lang w:val="en-US"/>
    </w:rPr>
  </w:style>
  <w:style w:type="table" w:styleId="LightShading-Accent6">
    <w:name w:val="Light Shading Accent 6"/>
    <w:basedOn w:val="TableNormal"/>
    <w:uiPriority w:val="60"/>
    <w:rsid w:val="00C829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PlaceholderText">
    <w:name w:val="Placeholder Text"/>
    <w:basedOn w:val="DefaultParagraphFont"/>
    <w:uiPriority w:val="99"/>
    <w:semiHidden/>
    <w:rsid w:val="00A4349E"/>
    <w:rPr>
      <w:color w:val="808080"/>
    </w:rPr>
  </w:style>
  <w:style w:type="table" w:styleId="LightGrid-Accent1">
    <w:name w:val="Light Grid Accent 1"/>
    <w:basedOn w:val="TableNormal"/>
    <w:uiPriority w:val="62"/>
    <w:rsid w:val="008532C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933EE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6">
    <w:name w:val="Light Grid Accent 6"/>
    <w:basedOn w:val="TableNormal"/>
    <w:uiPriority w:val="62"/>
    <w:rsid w:val="00933EE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customStyle="1" w:styleId="Guidelines">
    <w:name w:val="Guidelines"/>
    <w:basedOn w:val="LTGbase"/>
    <w:link w:val="GuidelinesChar"/>
    <w:qFormat/>
    <w:rsid w:val="003A2F00"/>
    <w:rPr>
      <w:rFonts w:ascii="Corbel" w:eastAsia="Calibri" w:hAnsi="Corbel" w:cs="Corbel"/>
      <w:b w:val="0"/>
      <w:i/>
      <w:iCs/>
      <w:color w:val="808080" w:themeColor="background1" w:themeShade="80"/>
      <w:sz w:val="18"/>
    </w:rPr>
  </w:style>
  <w:style w:type="character" w:customStyle="1" w:styleId="GuidelinesChar">
    <w:name w:val="Guidelines Char"/>
    <w:basedOn w:val="LTGbaseChar"/>
    <w:link w:val="Guidelines"/>
    <w:rsid w:val="003A2F00"/>
    <w:rPr>
      <w:rFonts w:ascii="Corbel" w:eastAsia="Calibri" w:hAnsi="Corbel" w:cs="Corbel"/>
      <w:b w:val="0"/>
      <w:bCs/>
      <w:i/>
      <w:iCs/>
      <w:color w:val="808080" w:themeColor="background1" w:themeShade="80"/>
      <w:sz w:val="18"/>
      <w:szCs w:val="20"/>
      <w:lang w:val="en-US"/>
    </w:rPr>
  </w:style>
  <w:style w:type="paragraph" w:customStyle="1" w:styleId="Questions">
    <w:name w:val="Questions"/>
    <w:basedOn w:val="LTGbase"/>
    <w:link w:val="QuestionsChar"/>
    <w:qFormat/>
    <w:rsid w:val="003A2F00"/>
    <w:rPr>
      <w:rFonts w:ascii="Corbel" w:eastAsia="Calibri" w:hAnsi="Corbel" w:cs="Corbel"/>
      <w:iCs/>
      <w:sz w:val="18"/>
    </w:rPr>
  </w:style>
  <w:style w:type="character" w:customStyle="1" w:styleId="QuestionsChar">
    <w:name w:val="Questions Char"/>
    <w:basedOn w:val="LTGbaseChar"/>
    <w:link w:val="Questions"/>
    <w:rsid w:val="003A2F00"/>
    <w:rPr>
      <w:rFonts w:ascii="Corbel" w:eastAsia="Calibri" w:hAnsi="Corbel" w:cs="Corbel"/>
      <w:b/>
      <w:bCs/>
      <w:iCs/>
      <w:color w:val="595959" w:themeColor="text1" w:themeTint="A6"/>
      <w:sz w:val="18"/>
      <w:szCs w:val="20"/>
      <w:lang w:val="en-US"/>
    </w:rPr>
  </w:style>
  <w:style w:type="paragraph" w:customStyle="1" w:styleId="Instruction">
    <w:name w:val="Instruction"/>
    <w:basedOn w:val="LTGbase"/>
    <w:link w:val="InstructionChar"/>
    <w:qFormat/>
    <w:rsid w:val="006E44E4"/>
    <w:rPr>
      <w:rFonts w:ascii="Corbel" w:eastAsia="Calibri" w:hAnsi="Corbel" w:cs="Corbel"/>
      <w:iCs/>
      <w:color w:val="31849B" w:themeColor="accent5" w:themeShade="BF"/>
      <w:sz w:val="18"/>
    </w:rPr>
  </w:style>
  <w:style w:type="character" w:customStyle="1" w:styleId="InstructionChar">
    <w:name w:val="Instruction Char"/>
    <w:basedOn w:val="LTGbaseChar"/>
    <w:link w:val="Instruction"/>
    <w:rsid w:val="006E44E4"/>
    <w:rPr>
      <w:rFonts w:ascii="Corbel" w:eastAsia="Calibri" w:hAnsi="Corbel" w:cs="Corbel"/>
      <w:b/>
      <w:bCs/>
      <w:iCs/>
      <w:color w:val="31849B" w:themeColor="accent5" w:themeShade="BF"/>
      <w:sz w:val="18"/>
      <w:szCs w:val="20"/>
      <w:lang w:val="en-US"/>
    </w:rPr>
  </w:style>
  <w:style w:type="paragraph" w:customStyle="1" w:styleId="Style1">
    <w:name w:val="Style1"/>
    <w:basedOn w:val="ListBullet"/>
    <w:autoRedefine/>
    <w:qFormat/>
    <w:rsid w:val="003A2F00"/>
    <w:pPr>
      <w:keepNext/>
      <w:keepLines/>
      <w:spacing w:before="40" w:after="40"/>
      <w:ind w:left="0" w:firstLine="0"/>
    </w:pPr>
    <w:rPr>
      <w:rFonts w:ascii="Corbel" w:eastAsia="Times New Roman" w:hAnsi="Corbel" w:cs="Times New Roman"/>
      <w:b/>
      <w:sz w:val="24"/>
      <w:szCs w:val="24"/>
      <w:lang w:eastAsia="ja-JP"/>
    </w:rPr>
  </w:style>
  <w:style w:type="paragraph" w:styleId="ListBullet">
    <w:name w:val="List Bullet"/>
    <w:basedOn w:val="Normal"/>
    <w:uiPriority w:val="99"/>
    <w:semiHidden/>
    <w:unhideWhenUsed/>
    <w:rsid w:val="005E4A5B"/>
    <w:pPr>
      <w:ind w:left="2486" w:hanging="360"/>
      <w:contextualSpacing/>
    </w:pPr>
  </w:style>
  <w:style w:type="paragraph" w:customStyle="1" w:styleId="basictext">
    <w:name w:val="basic text"/>
    <w:basedOn w:val="Normal"/>
    <w:autoRedefine/>
    <w:qFormat/>
    <w:rsid w:val="006E44E4"/>
    <w:pPr>
      <w:numPr>
        <w:numId w:val="5"/>
      </w:numPr>
    </w:pPr>
    <w:rPr>
      <w:rFonts w:ascii="Arial" w:eastAsia="MS Mincho" w:hAnsi="Arial" w:cs="Times New Roman"/>
      <w:b/>
      <w:color w:val="31849B" w:themeColor="accent5" w:themeShade="BF"/>
      <w:lang w:eastAsia="ja-JP"/>
    </w:rPr>
  </w:style>
  <w:style w:type="paragraph" w:customStyle="1" w:styleId="Style3">
    <w:name w:val="Style3"/>
    <w:basedOn w:val="Heading1"/>
    <w:link w:val="Style3Char"/>
    <w:autoRedefine/>
    <w:rsid w:val="0062400F"/>
    <w:pPr>
      <w:numPr>
        <w:numId w:val="4"/>
      </w:numPr>
      <w:spacing w:before="240"/>
      <w:ind w:left="431" w:hanging="431"/>
    </w:pPr>
    <w:rPr>
      <w:rFonts w:ascii="Comic Sans MS" w:hAnsi="Comic Sans MS"/>
      <w:b w:val="0"/>
      <w:color w:val="008000"/>
      <w:sz w:val="52"/>
      <w:szCs w:val="40"/>
      <w:lang w:eastAsia="ja-JP"/>
    </w:rPr>
  </w:style>
  <w:style w:type="character" w:customStyle="1" w:styleId="Style3Char">
    <w:name w:val="Style3 Char"/>
    <w:link w:val="Style3"/>
    <w:rsid w:val="0062400F"/>
    <w:rPr>
      <w:rFonts w:ascii="Comic Sans MS" w:eastAsiaTheme="majorEastAsia" w:hAnsi="Comic Sans MS" w:cstheme="majorBidi"/>
      <w:bCs/>
      <w:color w:val="008000"/>
      <w:sz w:val="52"/>
      <w:szCs w:val="4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251F40"/>
    <w:rPr>
      <w:rFonts w:cs="Arial"/>
      <w:b/>
      <w:bCs/>
      <w:i/>
      <w:iCs/>
      <w:color w:val="FFFFFF" w:themeColor="background1"/>
      <w:sz w:val="24"/>
      <w:szCs w:val="24"/>
    </w:rPr>
  </w:style>
  <w:style w:type="character" w:styleId="IntenseEmphasis">
    <w:name w:val="Intense Emphasis"/>
    <w:uiPriority w:val="21"/>
    <w:qFormat/>
    <w:rsid w:val="00E55964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6E44E4"/>
    <w:rPr>
      <w:rFonts w:cs="Arial"/>
      <w:b/>
      <w:noProof/>
      <w:color w:val="31849B" w:themeColor="accent5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686FD4"/>
    <w:rPr>
      <w:rFonts w:cs="Arial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96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96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96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9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9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9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55964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596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55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9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559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E55964"/>
    <w:rPr>
      <w:b/>
      <w:bCs/>
    </w:rPr>
  </w:style>
  <w:style w:type="character" w:styleId="Emphasis">
    <w:name w:val="Emphasis"/>
    <w:uiPriority w:val="20"/>
    <w:qFormat/>
    <w:rsid w:val="00E55964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E55964"/>
  </w:style>
  <w:style w:type="character" w:customStyle="1" w:styleId="NoSpacingChar">
    <w:name w:val="No Spacing Char"/>
    <w:basedOn w:val="DefaultParagraphFont"/>
    <w:link w:val="NoSpacing"/>
    <w:uiPriority w:val="1"/>
    <w:rsid w:val="00E55964"/>
  </w:style>
  <w:style w:type="paragraph" w:styleId="Quote">
    <w:name w:val="Quote"/>
    <w:basedOn w:val="Normal"/>
    <w:next w:val="Normal"/>
    <w:link w:val="QuoteChar"/>
    <w:uiPriority w:val="29"/>
    <w:qFormat/>
    <w:rsid w:val="00E5596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5596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96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964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E55964"/>
    <w:rPr>
      <w:i/>
      <w:iCs/>
      <w:color w:val="808080" w:themeColor="text1" w:themeTint="7F"/>
    </w:rPr>
  </w:style>
  <w:style w:type="character" w:styleId="SubtleReference">
    <w:name w:val="Subtle Reference"/>
    <w:uiPriority w:val="31"/>
    <w:qFormat/>
    <w:rsid w:val="00E55964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E55964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E55964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5964"/>
    <w:pPr>
      <w:outlineLvl w:val="9"/>
    </w:pPr>
  </w:style>
  <w:style w:type="character" w:styleId="CommentReference">
    <w:name w:val="annotation reference"/>
    <w:basedOn w:val="DefaultParagraphFont"/>
    <w:uiPriority w:val="99"/>
    <w:semiHidden/>
    <w:unhideWhenUsed/>
    <w:rsid w:val="00CC28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287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28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28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287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C287E"/>
  </w:style>
  <w:style w:type="paragraph" w:customStyle="1" w:styleId="MajorTableText">
    <w:name w:val="Major Table Text"/>
    <w:basedOn w:val="Normal"/>
    <w:rsid w:val="00FB69D7"/>
    <w:pPr>
      <w:spacing w:before="60" w:after="60"/>
    </w:pPr>
    <w:rPr>
      <w:rFonts w:ascii="Palatino" w:hAnsi="Palatino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A4417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36F0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36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936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D5AB3"/>
    <w:pPr>
      <w:spacing w:after="180"/>
    </w:pPr>
  </w:style>
  <w:style w:type="character" w:customStyle="1" w:styleId="EndnoteTextChar">
    <w:name w:val="Endnote Text Char"/>
    <w:basedOn w:val="DefaultParagraphFont"/>
    <w:link w:val="EndnoteText"/>
    <w:uiPriority w:val="99"/>
    <w:rsid w:val="00DD5AB3"/>
    <w:rPr>
      <w:rFonts w:cs="Arial"/>
      <w:sz w:val="20"/>
      <w:szCs w:val="20"/>
    </w:rPr>
  </w:style>
  <w:style w:type="character" w:styleId="EndnoteReference">
    <w:name w:val="endnote reference"/>
    <w:basedOn w:val="DefaultParagraphFont"/>
    <w:uiPriority w:val="99"/>
    <w:unhideWhenUsed/>
    <w:rsid w:val="00AF5D9C"/>
    <w:rPr>
      <w:vertAlign w:val="superscript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10DA1"/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0DA1"/>
    <w:rPr>
      <w:rFonts w:ascii="Times New Roman" w:hAnsi="Times New Roman" w:cs="Times New Roman"/>
      <w:sz w:val="24"/>
      <w:szCs w:val="24"/>
    </w:rPr>
  </w:style>
  <w:style w:type="paragraph" w:customStyle="1" w:styleId="Checkbox">
    <w:name w:val="Check box"/>
    <w:basedOn w:val="Normal"/>
    <w:qFormat/>
    <w:rsid w:val="00AD31BD"/>
    <w:rPr>
      <w:rFonts w:ascii="MS Gothic" w:eastAsia="MS Gothic" w:hAnsi="MS Gothic"/>
    </w:rPr>
  </w:style>
  <w:style w:type="paragraph" w:customStyle="1" w:styleId="Section2heading2">
    <w:name w:val="Section 2 heading 2"/>
    <w:basedOn w:val="Heading2"/>
    <w:qFormat/>
    <w:rsid w:val="006E44E4"/>
    <w:pPr>
      <w:numPr>
        <w:numId w:val="13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137242"/>
    <w:rPr>
      <w:color w:val="800080" w:themeColor="followedHyperlink"/>
      <w:u w:val="single"/>
    </w:rPr>
  </w:style>
  <w:style w:type="paragraph" w:customStyle="1" w:styleId="StyleFirstline127cm">
    <w:name w:val="Style First line:  1.27 cm"/>
    <w:basedOn w:val="Normal"/>
    <w:rsid w:val="00BB6132"/>
    <w:pPr>
      <w:tabs>
        <w:tab w:val="left" w:pos="2268"/>
      </w:tabs>
      <w:ind w:firstLine="2115"/>
    </w:pPr>
    <w:rPr>
      <w:rFonts w:eastAsia="Times New Roman" w:cs="Times New Roman"/>
    </w:rPr>
  </w:style>
  <w:style w:type="paragraph" w:customStyle="1" w:styleId="Unitcodeandtitle">
    <w:name w:val="Unit code and title"/>
    <w:qFormat/>
    <w:rsid w:val="006E44E4"/>
    <w:pPr>
      <w:spacing w:before="120"/>
    </w:pPr>
    <w:rPr>
      <w:rFonts w:cs="Arial"/>
      <w:b/>
      <w:color w:val="31849B" w:themeColor="accent5" w:themeShade="BF"/>
      <w:sz w:val="36"/>
      <w:szCs w:val="36"/>
    </w:rPr>
  </w:style>
  <w:style w:type="paragraph" w:customStyle="1" w:styleId="bodytext">
    <w:name w:val="bodytext"/>
    <w:basedOn w:val="NoSpacing"/>
    <w:qFormat/>
    <w:rsid w:val="00473A39"/>
    <w:pPr>
      <w:spacing w:after="120"/>
    </w:pPr>
    <w:rPr>
      <w:rFonts w:ascii="Arial" w:eastAsia="Calibri" w:hAnsi="Arial"/>
    </w:rPr>
  </w:style>
  <w:style w:type="table" w:customStyle="1" w:styleId="TableGrid1">
    <w:name w:val="Table Grid1"/>
    <w:basedOn w:val="TableNormal"/>
    <w:next w:val="TableGrid"/>
    <w:uiPriority w:val="59"/>
    <w:rsid w:val="007E59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1846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3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66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7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20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1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northcott\Desktop\Initial%20TAS%20desig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E5FC59-7279-47DA-A43C-D2F0DDDFB581}"/>
      </w:docPartPr>
      <w:docPartBody>
        <w:p w:rsidR="00256471" w:rsidRDefault="00CC3904">
          <w:r w:rsidRPr="005928BC">
            <w:rPr>
              <w:rStyle w:val="PlaceholderText"/>
            </w:rPr>
            <w:t>Click here to enter text.</w:t>
          </w:r>
        </w:p>
      </w:docPartBody>
    </w:docPart>
    <w:docPart>
      <w:docPartPr>
        <w:name w:val="9178E84EA64149D2869A256EB46E0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756FF-4313-454F-95D8-2EB67A29E828}"/>
      </w:docPartPr>
      <w:docPartBody>
        <w:p w:rsidR="003222D9" w:rsidRDefault="00082182" w:rsidP="00082182">
          <w:pPr>
            <w:pStyle w:val="9178E84EA64149D2869A256EB46E00BD"/>
          </w:pPr>
          <w:r>
            <w:rPr>
              <w:rStyle w:val="PlaceholderText"/>
            </w:rPr>
            <w:t>Click here to 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Palatino">
    <w:charset w:val="00"/>
    <w:family w:val="auto"/>
    <w:pitch w:val="variable"/>
    <w:sig w:usb0="A00002FF" w:usb1="7800205A" w:usb2="14600000" w:usb3="00000000" w:csb0="000001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AF3"/>
    <w:rsid w:val="00061422"/>
    <w:rsid w:val="00075F9F"/>
    <w:rsid w:val="00082182"/>
    <w:rsid w:val="000A45EF"/>
    <w:rsid w:val="000D6D0E"/>
    <w:rsid w:val="000E3B7C"/>
    <w:rsid w:val="00126600"/>
    <w:rsid w:val="00130697"/>
    <w:rsid w:val="00134690"/>
    <w:rsid w:val="001A78B9"/>
    <w:rsid w:val="001B794E"/>
    <w:rsid w:val="001B7B80"/>
    <w:rsid w:val="001C2683"/>
    <w:rsid w:val="001E6CB4"/>
    <w:rsid w:val="001F4139"/>
    <w:rsid w:val="002168A0"/>
    <w:rsid w:val="002363A4"/>
    <w:rsid w:val="00256471"/>
    <w:rsid w:val="00257EF9"/>
    <w:rsid w:val="00283E5E"/>
    <w:rsid w:val="00290E3A"/>
    <w:rsid w:val="002A1517"/>
    <w:rsid w:val="002D2146"/>
    <w:rsid w:val="003222C2"/>
    <w:rsid w:val="003222D9"/>
    <w:rsid w:val="0034178A"/>
    <w:rsid w:val="00357383"/>
    <w:rsid w:val="00360054"/>
    <w:rsid w:val="00365ECC"/>
    <w:rsid w:val="003A707D"/>
    <w:rsid w:val="003C70A4"/>
    <w:rsid w:val="003F56A6"/>
    <w:rsid w:val="00400630"/>
    <w:rsid w:val="004141CF"/>
    <w:rsid w:val="004143F1"/>
    <w:rsid w:val="00420BC2"/>
    <w:rsid w:val="00421602"/>
    <w:rsid w:val="004415BD"/>
    <w:rsid w:val="004473E7"/>
    <w:rsid w:val="00472118"/>
    <w:rsid w:val="004C3C40"/>
    <w:rsid w:val="004E2CDB"/>
    <w:rsid w:val="004E3EA4"/>
    <w:rsid w:val="004E42ED"/>
    <w:rsid w:val="004E4CFB"/>
    <w:rsid w:val="00565AF3"/>
    <w:rsid w:val="005A7692"/>
    <w:rsid w:val="005B412C"/>
    <w:rsid w:val="005D396F"/>
    <w:rsid w:val="005E41FC"/>
    <w:rsid w:val="005E7F9A"/>
    <w:rsid w:val="00634B7C"/>
    <w:rsid w:val="00652312"/>
    <w:rsid w:val="00672DD2"/>
    <w:rsid w:val="006754EA"/>
    <w:rsid w:val="00675C5F"/>
    <w:rsid w:val="006D0207"/>
    <w:rsid w:val="006D2801"/>
    <w:rsid w:val="006E3034"/>
    <w:rsid w:val="006F5893"/>
    <w:rsid w:val="00726D74"/>
    <w:rsid w:val="00751646"/>
    <w:rsid w:val="007D4C9E"/>
    <w:rsid w:val="0083411C"/>
    <w:rsid w:val="00863BE1"/>
    <w:rsid w:val="008C2AB2"/>
    <w:rsid w:val="008D47FE"/>
    <w:rsid w:val="008F7FEA"/>
    <w:rsid w:val="009560E9"/>
    <w:rsid w:val="0096232A"/>
    <w:rsid w:val="009834EC"/>
    <w:rsid w:val="009A0E0C"/>
    <w:rsid w:val="009C1FE6"/>
    <w:rsid w:val="009F277A"/>
    <w:rsid w:val="00A0240A"/>
    <w:rsid w:val="00A02EA8"/>
    <w:rsid w:val="00A67C7A"/>
    <w:rsid w:val="00A745E6"/>
    <w:rsid w:val="00A80A15"/>
    <w:rsid w:val="00A849B0"/>
    <w:rsid w:val="00AC3620"/>
    <w:rsid w:val="00AE1535"/>
    <w:rsid w:val="00B02C47"/>
    <w:rsid w:val="00B36729"/>
    <w:rsid w:val="00B81C7E"/>
    <w:rsid w:val="00B94958"/>
    <w:rsid w:val="00BB3162"/>
    <w:rsid w:val="00BB34D0"/>
    <w:rsid w:val="00BC75D3"/>
    <w:rsid w:val="00C452ED"/>
    <w:rsid w:val="00C51FED"/>
    <w:rsid w:val="00CC3904"/>
    <w:rsid w:val="00CC48C6"/>
    <w:rsid w:val="00CC7328"/>
    <w:rsid w:val="00CD37F5"/>
    <w:rsid w:val="00CD7490"/>
    <w:rsid w:val="00CE2EF4"/>
    <w:rsid w:val="00D30CE9"/>
    <w:rsid w:val="00D509BB"/>
    <w:rsid w:val="00DB0441"/>
    <w:rsid w:val="00DC7CD6"/>
    <w:rsid w:val="00E413A6"/>
    <w:rsid w:val="00E61D4F"/>
    <w:rsid w:val="00EE20EA"/>
    <w:rsid w:val="00EE3C41"/>
    <w:rsid w:val="00F05A30"/>
    <w:rsid w:val="00F269C5"/>
    <w:rsid w:val="00F3457F"/>
    <w:rsid w:val="00F717F1"/>
    <w:rsid w:val="00FB2762"/>
    <w:rsid w:val="00FE3196"/>
    <w:rsid w:val="00FE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520C6C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2182"/>
    <w:rPr>
      <w:color w:val="808080"/>
    </w:rPr>
  </w:style>
  <w:style w:type="paragraph" w:customStyle="1" w:styleId="6ED3104A375A4E3885098BE1485D5526">
    <w:name w:val="6ED3104A375A4E3885098BE1485D5526"/>
  </w:style>
  <w:style w:type="paragraph" w:customStyle="1" w:styleId="98FFDAD91092411194D5BA8BB88986D3">
    <w:name w:val="98FFDAD91092411194D5BA8BB88986D3"/>
  </w:style>
  <w:style w:type="paragraph" w:customStyle="1" w:styleId="2071B298707B4A64B755E4BC2846A90D">
    <w:name w:val="2071B298707B4A64B755E4BC2846A90D"/>
  </w:style>
  <w:style w:type="paragraph" w:customStyle="1" w:styleId="B11002E5820941B5B851B861C77D3E94">
    <w:name w:val="B11002E5820941B5B851B861C77D3E94"/>
  </w:style>
  <w:style w:type="paragraph" w:customStyle="1" w:styleId="99A178AF324642FD9E7E91459043F843">
    <w:name w:val="99A178AF324642FD9E7E91459043F843"/>
  </w:style>
  <w:style w:type="paragraph" w:customStyle="1" w:styleId="64ACC281953E43DEBC7AF5ED6750A94F">
    <w:name w:val="64ACC281953E43DEBC7AF5ED6750A94F"/>
  </w:style>
  <w:style w:type="paragraph" w:customStyle="1" w:styleId="631A59BC96B2496F9AABC7727834C108">
    <w:name w:val="631A59BC96B2496F9AABC7727834C108"/>
  </w:style>
  <w:style w:type="paragraph" w:customStyle="1" w:styleId="D2DB4921E87D4C45AE6CB76797C0B33D">
    <w:name w:val="D2DB4921E87D4C45AE6CB76797C0B33D"/>
  </w:style>
  <w:style w:type="paragraph" w:customStyle="1" w:styleId="F5A0C45A73C546B395544963AF30E0E7">
    <w:name w:val="F5A0C45A73C546B395544963AF30E0E7"/>
  </w:style>
  <w:style w:type="paragraph" w:customStyle="1" w:styleId="A1FF6A03AE294C53864271EF55A13D70">
    <w:name w:val="A1FF6A03AE294C53864271EF55A13D70"/>
  </w:style>
  <w:style w:type="paragraph" w:customStyle="1" w:styleId="624C442143B14A01AEDC28D9C6CF11D3">
    <w:name w:val="624C442143B14A01AEDC28D9C6CF11D3"/>
  </w:style>
  <w:style w:type="paragraph" w:customStyle="1" w:styleId="8685E752FA9344E590BB17CFAF0DACFD">
    <w:name w:val="8685E752FA9344E590BB17CFAF0DACFD"/>
  </w:style>
  <w:style w:type="paragraph" w:customStyle="1" w:styleId="9FC1DBD0D1214C7CB5BB496EA4C985B5">
    <w:name w:val="9FC1DBD0D1214C7CB5BB496EA4C985B5"/>
  </w:style>
  <w:style w:type="paragraph" w:customStyle="1" w:styleId="55BB87606D084FBFBBC971153F14BA57">
    <w:name w:val="55BB87606D084FBFBBC971153F14BA57"/>
  </w:style>
  <w:style w:type="paragraph" w:customStyle="1" w:styleId="A51D8AF379D84DDB93766D791D4DAF65">
    <w:name w:val="A51D8AF379D84DDB93766D791D4DAF65"/>
  </w:style>
  <w:style w:type="paragraph" w:customStyle="1" w:styleId="7AC0D8554DC04A80995F95245A80FA18">
    <w:name w:val="7AC0D8554DC04A80995F95245A80FA18"/>
  </w:style>
  <w:style w:type="paragraph" w:customStyle="1" w:styleId="A17450B7ECAD47568A3B6586971A238F">
    <w:name w:val="A17450B7ECAD47568A3B6586971A238F"/>
  </w:style>
  <w:style w:type="paragraph" w:customStyle="1" w:styleId="800001617ACF4B51AC5D97293AC0297E">
    <w:name w:val="800001617ACF4B51AC5D97293AC0297E"/>
  </w:style>
  <w:style w:type="paragraph" w:customStyle="1" w:styleId="F015814937D247F59E8B5E915CAA4634">
    <w:name w:val="F015814937D247F59E8B5E915CAA4634"/>
  </w:style>
  <w:style w:type="paragraph" w:customStyle="1" w:styleId="5B8BCB23A06A4A54BA099D8E9D33B373">
    <w:name w:val="5B8BCB23A06A4A54BA099D8E9D33B373"/>
  </w:style>
  <w:style w:type="paragraph" w:customStyle="1" w:styleId="9582B35B2CBF4201A407BF6308C2EF83">
    <w:name w:val="9582B35B2CBF4201A407BF6308C2EF83"/>
  </w:style>
  <w:style w:type="paragraph" w:customStyle="1" w:styleId="37784FB6D5764893885D4BBD217D8D82">
    <w:name w:val="37784FB6D5764893885D4BBD217D8D82"/>
    <w:rsid w:val="00FE3196"/>
  </w:style>
  <w:style w:type="paragraph" w:customStyle="1" w:styleId="64ACC281953E43DEBC7AF5ED6750A94F1">
    <w:name w:val="64ACC281953E43DEBC7AF5ED6750A94F1"/>
    <w:rsid w:val="00FE3196"/>
    <w:rPr>
      <w:rFonts w:eastAsiaTheme="minorHAnsi"/>
      <w:lang w:eastAsia="en-US"/>
    </w:rPr>
  </w:style>
  <w:style w:type="paragraph" w:customStyle="1" w:styleId="5B8BCB23A06A4A54BA099D8E9D33B3731">
    <w:name w:val="5B8BCB23A06A4A54BA099D8E9D33B3731"/>
    <w:rsid w:val="00FE3196"/>
    <w:rPr>
      <w:rFonts w:eastAsiaTheme="minorHAnsi"/>
      <w:lang w:eastAsia="en-US"/>
    </w:rPr>
  </w:style>
  <w:style w:type="paragraph" w:customStyle="1" w:styleId="5678B884A9E94B5ABEAF445965C1B7FC">
    <w:name w:val="5678B884A9E94B5ABEAF445965C1B7FC"/>
    <w:rsid w:val="00FE3196"/>
  </w:style>
  <w:style w:type="paragraph" w:customStyle="1" w:styleId="19DB5D81D24947E5ACBF731004028911">
    <w:name w:val="19DB5D81D24947E5ACBF731004028911"/>
    <w:rsid w:val="00FE3196"/>
  </w:style>
  <w:style w:type="paragraph" w:customStyle="1" w:styleId="9F20A886594C4C8B9BE16808C403FC90">
    <w:name w:val="9F20A886594C4C8B9BE16808C403FC90"/>
    <w:rsid w:val="00FE3196"/>
  </w:style>
  <w:style w:type="paragraph" w:customStyle="1" w:styleId="A730FAEB104A4083A40CF06B076D1801">
    <w:name w:val="A730FAEB104A4083A40CF06B076D1801"/>
    <w:rsid w:val="00FE3196"/>
  </w:style>
  <w:style w:type="paragraph" w:customStyle="1" w:styleId="F39855F843654063B426A6C7AEBDE2AE">
    <w:name w:val="F39855F843654063B426A6C7AEBDE2AE"/>
    <w:rsid w:val="00FE3196"/>
  </w:style>
  <w:style w:type="paragraph" w:customStyle="1" w:styleId="57CFC714344C461CA420D46569D69CE4">
    <w:name w:val="57CFC714344C461CA420D46569D69CE4"/>
    <w:rsid w:val="00FE3196"/>
  </w:style>
  <w:style w:type="paragraph" w:customStyle="1" w:styleId="5F99937753F64E6BAE92AB3B0D6B1CD0">
    <w:name w:val="5F99937753F64E6BAE92AB3B0D6B1CD0"/>
    <w:rsid w:val="00FE3196"/>
  </w:style>
  <w:style w:type="paragraph" w:customStyle="1" w:styleId="5E16A665022F4BFABF5387B6A26BE172">
    <w:name w:val="5E16A665022F4BFABF5387B6A26BE172"/>
    <w:rsid w:val="00FE3196"/>
  </w:style>
  <w:style w:type="paragraph" w:customStyle="1" w:styleId="93D18EE72A034547A955675B581934F1">
    <w:name w:val="93D18EE72A034547A955675B581934F1"/>
    <w:rsid w:val="00FE3196"/>
  </w:style>
  <w:style w:type="paragraph" w:customStyle="1" w:styleId="BCCDCE45197348F9B8342014853373C8">
    <w:name w:val="BCCDCE45197348F9B8342014853373C8"/>
    <w:rsid w:val="00FE3196"/>
  </w:style>
  <w:style w:type="paragraph" w:customStyle="1" w:styleId="E489FB8C0B044886B839EEC11CCD4F72">
    <w:name w:val="E489FB8C0B044886B839EEC11CCD4F72"/>
    <w:rsid w:val="00FE3196"/>
  </w:style>
  <w:style w:type="paragraph" w:customStyle="1" w:styleId="70D6840B47954A50A54057E469C5120F">
    <w:name w:val="70D6840B47954A50A54057E469C5120F"/>
    <w:rsid w:val="00FE3196"/>
  </w:style>
  <w:style w:type="paragraph" w:customStyle="1" w:styleId="3595DB8E100445DBA58BCDA8A1BA7580">
    <w:name w:val="3595DB8E100445DBA58BCDA8A1BA7580"/>
    <w:rsid w:val="00FE3196"/>
  </w:style>
  <w:style w:type="paragraph" w:customStyle="1" w:styleId="FF9DBEC480294F51845BDDA11F9C2DDF">
    <w:name w:val="FF9DBEC480294F51845BDDA11F9C2DDF"/>
    <w:rsid w:val="00FE3196"/>
  </w:style>
  <w:style w:type="paragraph" w:customStyle="1" w:styleId="8822F1ED0CEB4E20A11AAB9541A7DE78">
    <w:name w:val="8822F1ED0CEB4E20A11AAB9541A7DE78"/>
    <w:rsid w:val="00FE3196"/>
  </w:style>
  <w:style w:type="paragraph" w:customStyle="1" w:styleId="53DE9FDDF16E488EA7573478A1C8B0F6">
    <w:name w:val="53DE9FDDF16E488EA7573478A1C8B0F6"/>
    <w:rsid w:val="00FE3196"/>
  </w:style>
  <w:style w:type="paragraph" w:customStyle="1" w:styleId="CD4906E16AC949B39CAE464E56871671">
    <w:name w:val="CD4906E16AC949B39CAE464E56871671"/>
    <w:rsid w:val="00FE3196"/>
  </w:style>
  <w:style w:type="paragraph" w:customStyle="1" w:styleId="24CF721B0EAB400FB5C41423EAA5D0C6">
    <w:name w:val="24CF721B0EAB400FB5C41423EAA5D0C6"/>
    <w:rsid w:val="00FE3196"/>
  </w:style>
  <w:style w:type="paragraph" w:customStyle="1" w:styleId="8B5AEFBCC7F74FF89C0DE14EEDE8836B">
    <w:name w:val="8B5AEFBCC7F74FF89C0DE14EEDE8836B"/>
    <w:rsid w:val="00FE3196"/>
  </w:style>
  <w:style w:type="paragraph" w:customStyle="1" w:styleId="6C7F5E643D1E409D88A0CF7EF9FB3798">
    <w:name w:val="6C7F5E643D1E409D88A0CF7EF9FB3798"/>
    <w:rsid w:val="00FE3196"/>
  </w:style>
  <w:style w:type="paragraph" w:customStyle="1" w:styleId="466295EE0FBE462A93F7D5D29B847C6C">
    <w:name w:val="466295EE0FBE462A93F7D5D29B847C6C"/>
    <w:rsid w:val="00FE3196"/>
  </w:style>
  <w:style w:type="paragraph" w:customStyle="1" w:styleId="E58A4F4C29324F9DBA3F539D170B6FAC">
    <w:name w:val="E58A4F4C29324F9DBA3F539D170B6FAC"/>
    <w:rsid w:val="00FE3196"/>
  </w:style>
  <w:style w:type="paragraph" w:customStyle="1" w:styleId="45B00514B59041D6BBAEAD0BF995262B">
    <w:name w:val="45B00514B59041D6BBAEAD0BF995262B"/>
    <w:rsid w:val="00FE3196"/>
  </w:style>
  <w:style w:type="paragraph" w:customStyle="1" w:styleId="05E738B4F6384824B4216DC9669F76AB">
    <w:name w:val="05E738B4F6384824B4216DC9669F76AB"/>
    <w:rsid w:val="00FE3196"/>
  </w:style>
  <w:style w:type="paragraph" w:customStyle="1" w:styleId="4B078E6B6D0744D692BD352F0674F0D9">
    <w:name w:val="4B078E6B6D0744D692BD352F0674F0D9"/>
    <w:rsid w:val="00FE3196"/>
  </w:style>
  <w:style w:type="paragraph" w:customStyle="1" w:styleId="79F52C1917D74E6B8D1051F07894CC9A">
    <w:name w:val="79F52C1917D74E6B8D1051F07894CC9A"/>
    <w:rsid w:val="00FE3196"/>
  </w:style>
  <w:style w:type="paragraph" w:customStyle="1" w:styleId="743B5A6372BB4E498F563B213F677373">
    <w:name w:val="743B5A6372BB4E498F563B213F677373"/>
    <w:rsid w:val="00FE3196"/>
  </w:style>
  <w:style w:type="paragraph" w:customStyle="1" w:styleId="BE0AD4CF41F94043830F51E8837424A5">
    <w:name w:val="BE0AD4CF41F94043830F51E8837424A5"/>
    <w:rsid w:val="00FE3196"/>
  </w:style>
  <w:style w:type="paragraph" w:customStyle="1" w:styleId="7F1BF87352704EB19D497C817AEA22E8">
    <w:name w:val="7F1BF87352704EB19D497C817AEA22E8"/>
    <w:rsid w:val="00FE3196"/>
  </w:style>
  <w:style w:type="paragraph" w:customStyle="1" w:styleId="F204CFDFE747494984EBEAD97D781096">
    <w:name w:val="F204CFDFE747494984EBEAD97D781096"/>
    <w:rsid w:val="00FE3196"/>
  </w:style>
  <w:style w:type="paragraph" w:customStyle="1" w:styleId="4BB351C7009A4D3D94849B0B5B8946A4">
    <w:name w:val="4BB351C7009A4D3D94849B0B5B8946A4"/>
    <w:rsid w:val="00FE3196"/>
  </w:style>
  <w:style w:type="paragraph" w:customStyle="1" w:styleId="953AACBFADF2427FB1FF97927922247A">
    <w:name w:val="953AACBFADF2427FB1FF97927922247A"/>
    <w:rsid w:val="00FE3196"/>
  </w:style>
  <w:style w:type="paragraph" w:customStyle="1" w:styleId="8FACD44A26E940C6BDD0426582EBB7D3">
    <w:name w:val="8FACD44A26E940C6BDD0426582EBB7D3"/>
    <w:rsid w:val="00FE3196"/>
  </w:style>
  <w:style w:type="paragraph" w:customStyle="1" w:styleId="51FFDA2945144B84A2E34E6DB6F56933">
    <w:name w:val="51FFDA2945144B84A2E34E6DB6F56933"/>
    <w:rsid w:val="00FE3196"/>
  </w:style>
  <w:style w:type="paragraph" w:customStyle="1" w:styleId="835747A9853446CDA2512DD856708AA0">
    <w:name w:val="835747A9853446CDA2512DD856708AA0"/>
    <w:rsid w:val="00FE3196"/>
  </w:style>
  <w:style w:type="paragraph" w:customStyle="1" w:styleId="D00F6EC2C2BA4F55AEE6B9CDFF5BA937">
    <w:name w:val="D00F6EC2C2BA4F55AEE6B9CDFF5BA937"/>
    <w:rsid w:val="00FE3196"/>
  </w:style>
  <w:style w:type="paragraph" w:customStyle="1" w:styleId="3357A6A27EE141B7B038AFBA7587CB4F">
    <w:name w:val="3357A6A27EE141B7B038AFBA7587CB4F"/>
    <w:rsid w:val="00FE3196"/>
  </w:style>
  <w:style w:type="paragraph" w:customStyle="1" w:styleId="3C9CC3F192644ED68AA4A8616E0B0CF4">
    <w:name w:val="3C9CC3F192644ED68AA4A8616E0B0CF4"/>
    <w:rsid w:val="00FE3196"/>
  </w:style>
  <w:style w:type="paragraph" w:customStyle="1" w:styleId="763F96DE22314F53A86C4CFCB8191551">
    <w:name w:val="763F96DE22314F53A86C4CFCB8191551"/>
    <w:rsid w:val="00FE3196"/>
  </w:style>
  <w:style w:type="paragraph" w:customStyle="1" w:styleId="9920AA281F864AE88DCA14AD6BD5A6CE">
    <w:name w:val="9920AA281F864AE88DCA14AD6BD5A6CE"/>
    <w:rsid w:val="00FE3196"/>
  </w:style>
  <w:style w:type="paragraph" w:customStyle="1" w:styleId="B1F1D750FF9D477CB518BF387CD026A4">
    <w:name w:val="B1F1D750FF9D477CB518BF387CD026A4"/>
    <w:rsid w:val="00FE3196"/>
  </w:style>
  <w:style w:type="paragraph" w:customStyle="1" w:styleId="2C64AA95702C45EBBA359E807F2DE656">
    <w:name w:val="2C64AA95702C45EBBA359E807F2DE656"/>
    <w:rsid w:val="00FE3196"/>
  </w:style>
  <w:style w:type="paragraph" w:customStyle="1" w:styleId="CD85BD905AF64FD2B5F5D6D9D31529DD">
    <w:name w:val="CD85BD905AF64FD2B5F5D6D9D31529DD"/>
    <w:rsid w:val="00FE3196"/>
  </w:style>
  <w:style w:type="paragraph" w:customStyle="1" w:styleId="CB65A4CD415B4EA2ABD37BA72AB7FCC9">
    <w:name w:val="CB65A4CD415B4EA2ABD37BA72AB7FCC9"/>
    <w:rsid w:val="00FE3196"/>
  </w:style>
  <w:style w:type="paragraph" w:customStyle="1" w:styleId="844C007CFF9E48FEB31C5483AA1E0972">
    <w:name w:val="844C007CFF9E48FEB31C5483AA1E0972"/>
    <w:rsid w:val="00FE3196"/>
  </w:style>
  <w:style w:type="paragraph" w:customStyle="1" w:styleId="4F3CCCE36F7F4172A2D4A47C2AB1796E">
    <w:name w:val="4F3CCCE36F7F4172A2D4A47C2AB1796E"/>
    <w:rsid w:val="00FE3196"/>
  </w:style>
  <w:style w:type="paragraph" w:customStyle="1" w:styleId="EC0269B10C8B47728686AA4EB8F0619F">
    <w:name w:val="EC0269B10C8B47728686AA4EB8F0619F"/>
    <w:rsid w:val="00FE3196"/>
  </w:style>
  <w:style w:type="paragraph" w:customStyle="1" w:styleId="D55C7D585E7E4770B500C6F881A233D8">
    <w:name w:val="D55C7D585E7E4770B500C6F881A233D8"/>
    <w:rsid w:val="00FE3196"/>
  </w:style>
  <w:style w:type="paragraph" w:customStyle="1" w:styleId="B16C84F6C5864D1F8D7CC408CCFFBDD9">
    <w:name w:val="B16C84F6C5864D1F8D7CC408CCFFBDD9"/>
    <w:rsid w:val="00FE3196"/>
  </w:style>
  <w:style w:type="paragraph" w:customStyle="1" w:styleId="551FA2E7A56C4A42A5563242EF2ECA9F">
    <w:name w:val="551FA2E7A56C4A42A5563242EF2ECA9F"/>
    <w:rsid w:val="00FE3196"/>
  </w:style>
  <w:style w:type="paragraph" w:customStyle="1" w:styleId="A6CAE0F4303642EDA73CE2A3E8C8F2C6">
    <w:name w:val="A6CAE0F4303642EDA73CE2A3E8C8F2C6"/>
    <w:rsid w:val="00FE3196"/>
  </w:style>
  <w:style w:type="paragraph" w:customStyle="1" w:styleId="FF29A251F00347B2ACE573AD8DDC8FE2">
    <w:name w:val="FF29A251F00347B2ACE573AD8DDC8FE2"/>
    <w:rsid w:val="00FE3196"/>
  </w:style>
  <w:style w:type="paragraph" w:customStyle="1" w:styleId="EEC78830D9954784884630698853E64A">
    <w:name w:val="EEC78830D9954784884630698853E64A"/>
    <w:rsid w:val="00FE3196"/>
  </w:style>
  <w:style w:type="paragraph" w:customStyle="1" w:styleId="EF50A831A5AA4C73AB8DB85B2860680D">
    <w:name w:val="EF50A831A5AA4C73AB8DB85B2860680D"/>
    <w:rsid w:val="00FE3196"/>
  </w:style>
  <w:style w:type="paragraph" w:customStyle="1" w:styleId="93D21CB0A99B41E59667FC9A28DFCD5F">
    <w:name w:val="93D21CB0A99B41E59667FC9A28DFCD5F"/>
    <w:rsid w:val="00FE3196"/>
  </w:style>
  <w:style w:type="paragraph" w:customStyle="1" w:styleId="9BA57DFA4F51428B9B222D9EC1C865EF">
    <w:name w:val="9BA57DFA4F51428B9B222D9EC1C865EF"/>
    <w:rsid w:val="00FE3196"/>
  </w:style>
  <w:style w:type="paragraph" w:customStyle="1" w:styleId="A8A58F3D2AAA4C66BEE551DE80136E44">
    <w:name w:val="A8A58F3D2AAA4C66BEE551DE80136E44"/>
    <w:rsid w:val="00FE3196"/>
  </w:style>
  <w:style w:type="paragraph" w:customStyle="1" w:styleId="DD555E8607E8402A9A06DB5EAA9417ED">
    <w:name w:val="DD555E8607E8402A9A06DB5EAA9417ED"/>
    <w:rsid w:val="00FE3196"/>
  </w:style>
  <w:style w:type="paragraph" w:customStyle="1" w:styleId="EA2A09EF4C6B4516BB7F7D1F797A3F4C">
    <w:name w:val="EA2A09EF4C6B4516BB7F7D1F797A3F4C"/>
    <w:rsid w:val="00FE3196"/>
  </w:style>
  <w:style w:type="paragraph" w:customStyle="1" w:styleId="B745C6EE4FF64184A4F98BA4EBCE4CE7">
    <w:name w:val="B745C6EE4FF64184A4F98BA4EBCE4CE7"/>
    <w:rsid w:val="00FE3196"/>
  </w:style>
  <w:style w:type="paragraph" w:customStyle="1" w:styleId="FD4BC302119247218C1A81C68BBB3D5C">
    <w:name w:val="FD4BC302119247218C1A81C68BBB3D5C"/>
    <w:rsid w:val="00FE3196"/>
  </w:style>
  <w:style w:type="paragraph" w:customStyle="1" w:styleId="AAF44253B41646F8944AF219372129CA">
    <w:name w:val="AAF44253B41646F8944AF219372129CA"/>
    <w:rsid w:val="00FE3196"/>
  </w:style>
  <w:style w:type="paragraph" w:customStyle="1" w:styleId="C124DE1DF9BC4995A8C9912A12A9A83E">
    <w:name w:val="C124DE1DF9BC4995A8C9912A12A9A83E"/>
    <w:rsid w:val="00FE3196"/>
  </w:style>
  <w:style w:type="paragraph" w:customStyle="1" w:styleId="11506C16AA064DC69CEEAEFADCAF1A5E">
    <w:name w:val="11506C16AA064DC69CEEAEFADCAF1A5E"/>
    <w:rsid w:val="00FE3196"/>
  </w:style>
  <w:style w:type="paragraph" w:customStyle="1" w:styleId="5B64948C4A964B64AD7DC3E4CEDB62FA">
    <w:name w:val="5B64948C4A964B64AD7DC3E4CEDB62FA"/>
    <w:rsid w:val="00FE3196"/>
  </w:style>
  <w:style w:type="paragraph" w:customStyle="1" w:styleId="1391F5023DBA4EA581E87D159FC70990">
    <w:name w:val="1391F5023DBA4EA581E87D159FC70990"/>
    <w:rsid w:val="00FE3196"/>
  </w:style>
  <w:style w:type="paragraph" w:customStyle="1" w:styleId="123AFEB80FBC4F199AE24C2D468DC1C6">
    <w:name w:val="123AFEB80FBC4F199AE24C2D468DC1C6"/>
    <w:rsid w:val="00FE3196"/>
  </w:style>
  <w:style w:type="paragraph" w:customStyle="1" w:styleId="FF1160774FFF46A9BD655CACA8640FD1">
    <w:name w:val="FF1160774FFF46A9BD655CACA8640FD1"/>
    <w:rsid w:val="00FE3196"/>
  </w:style>
  <w:style w:type="paragraph" w:customStyle="1" w:styleId="CB663C29421F4F63B9A22080F3EAA7CA">
    <w:name w:val="CB663C29421F4F63B9A22080F3EAA7CA"/>
    <w:rsid w:val="00FE3196"/>
  </w:style>
  <w:style w:type="paragraph" w:customStyle="1" w:styleId="359DD3601216494C909D7F39EE5C60D8">
    <w:name w:val="359DD3601216494C909D7F39EE5C60D8"/>
    <w:rsid w:val="00FE3196"/>
  </w:style>
  <w:style w:type="paragraph" w:customStyle="1" w:styleId="DE2492AB1CEE43F3AFC22A0B1CC61212">
    <w:name w:val="DE2492AB1CEE43F3AFC22A0B1CC61212"/>
    <w:rsid w:val="00FE3196"/>
  </w:style>
  <w:style w:type="paragraph" w:customStyle="1" w:styleId="94533B8E803E42C1B3EF762E9A62F30D">
    <w:name w:val="94533B8E803E42C1B3EF762E9A62F30D"/>
    <w:rsid w:val="00FE3196"/>
  </w:style>
  <w:style w:type="paragraph" w:customStyle="1" w:styleId="CEA930D375584275A0BD2B785096C508">
    <w:name w:val="CEA930D375584275A0BD2B785096C508"/>
    <w:rsid w:val="00FE3196"/>
  </w:style>
  <w:style w:type="paragraph" w:customStyle="1" w:styleId="060484DFAC9A443195FC86D75A65F23C">
    <w:name w:val="060484DFAC9A443195FC86D75A65F23C"/>
    <w:rsid w:val="00FE3196"/>
  </w:style>
  <w:style w:type="paragraph" w:customStyle="1" w:styleId="D6A494661E18436E81C2103B98D7C165">
    <w:name w:val="D6A494661E18436E81C2103B98D7C165"/>
    <w:rsid w:val="00FE3196"/>
  </w:style>
  <w:style w:type="paragraph" w:customStyle="1" w:styleId="E6AD7EA314B347AE989648255E290A7B">
    <w:name w:val="E6AD7EA314B347AE989648255E290A7B"/>
    <w:rsid w:val="00FE3196"/>
  </w:style>
  <w:style w:type="paragraph" w:customStyle="1" w:styleId="1FA0F97986B446DBA1594B391690683F">
    <w:name w:val="1FA0F97986B446DBA1594B391690683F"/>
    <w:rsid w:val="00FE3196"/>
  </w:style>
  <w:style w:type="paragraph" w:customStyle="1" w:styleId="4A348AD0B1D84DD491D1EEA62FF576F2">
    <w:name w:val="4A348AD0B1D84DD491D1EEA62FF576F2"/>
    <w:rsid w:val="00FE3196"/>
  </w:style>
  <w:style w:type="paragraph" w:customStyle="1" w:styleId="1B2BC2EAF89B4240BD91592D349C8C69">
    <w:name w:val="1B2BC2EAF89B4240BD91592D349C8C69"/>
    <w:rsid w:val="00FE3196"/>
  </w:style>
  <w:style w:type="paragraph" w:customStyle="1" w:styleId="81F1745A30E142E6BF4BF686DBAA146F">
    <w:name w:val="81F1745A30E142E6BF4BF686DBAA146F"/>
    <w:rsid w:val="00FE3196"/>
  </w:style>
  <w:style w:type="paragraph" w:customStyle="1" w:styleId="B41713F3A5D942B282C05F57151009DF">
    <w:name w:val="B41713F3A5D942B282C05F57151009DF"/>
    <w:rsid w:val="00FE3196"/>
  </w:style>
  <w:style w:type="paragraph" w:customStyle="1" w:styleId="D228CF2A2FF844A5B4D57F6934741110">
    <w:name w:val="D228CF2A2FF844A5B4D57F6934741110"/>
    <w:rsid w:val="00FE3196"/>
  </w:style>
  <w:style w:type="paragraph" w:customStyle="1" w:styleId="247C00B1EBDF40D58B72471532F33EDC">
    <w:name w:val="247C00B1EBDF40D58B72471532F33EDC"/>
    <w:rsid w:val="00FE3196"/>
  </w:style>
  <w:style w:type="paragraph" w:customStyle="1" w:styleId="77983AA03E9C44EAA9B86BCD8051E4A1">
    <w:name w:val="77983AA03E9C44EAA9B86BCD8051E4A1"/>
    <w:rsid w:val="00FE3196"/>
  </w:style>
  <w:style w:type="paragraph" w:customStyle="1" w:styleId="7D434C89A45B4759811A78141AE2C09E">
    <w:name w:val="7D434C89A45B4759811A78141AE2C09E"/>
    <w:rsid w:val="00FE3196"/>
  </w:style>
  <w:style w:type="paragraph" w:customStyle="1" w:styleId="49C8E2DBBC28432091B452E0C250F80A">
    <w:name w:val="49C8E2DBBC28432091B452E0C250F80A"/>
    <w:rsid w:val="00FE3196"/>
  </w:style>
  <w:style w:type="paragraph" w:customStyle="1" w:styleId="A6B07EC0A81E4C998EA9B610209E8837">
    <w:name w:val="A6B07EC0A81E4C998EA9B610209E8837"/>
    <w:rsid w:val="00FE3196"/>
  </w:style>
  <w:style w:type="paragraph" w:customStyle="1" w:styleId="ED35475CD55E4EA9889F16E11A541CF1">
    <w:name w:val="ED35475CD55E4EA9889F16E11A541CF1"/>
    <w:rsid w:val="00FE3196"/>
  </w:style>
  <w:style w:type="paragraph" w:customStyle="1" w:styleId="E5FBE7B244FF4245A671BD2538A26D86">
    <w:name w:val="E5FBE7B244FF4245A671BD2538A26D86"/>
    <w:rsid w:val="00FE3196"/>
  </w:style>
  <w:style w:type="paragraph" w:customStyle="1" w:styleId="E303ACB27B6840599C6DDD540A926C87">
    <w:name w:val="E303ACB27B6840599C6DDD540A926C87"/>
    <w:rsid w:val="00FE3196"/>
  </w:style>
  <w:style w:type="paragraph" w:customStyle="1" w:styleId="0E633A220FEA4BBD819AB25FB765ED3B">
    <w:name w:val="0E633A220FEA4BBD819AB25FB765ED3B"/>
    <w:rsid w:val="00FE3196"/>
  </w:style>
  <w:style w:type="paragraph" w:customStyle="1" w:styleId="6ECA42366B2946349E1881617C51CFB3">
    <w:name w:val="6ECA42366B2946349E1881617C51CFB3"/>
    <w:rsid w:val="00FE3196"/>
  </w:style>
  <w:style w:type="paragraph" w:customStyle="1" w:styleId="9B6B4195281F418384823C0B660EF278">
    <w:name w:val="9B6B4195281F418384823C0B660EF278"/>
    <w:rsid w:val="00FE3196"/>
  </w:style>
  <w:style w:type="paragraph" w:customStyle="1" w:styleId="3A59C4C23DD34873AB2B8C810B42870C">
    <w:name w:val="3A59C4C23DD34873AB2B8C810B42870C"/>
    <w:rsid w:val="00FE3196"/>
  </w:style>
  <w:style w:type="paragraph" w:customStyle="1" w:styleId="3B0AE4BF3CFB49D2A1F9F7D0F685972D">
    <w:name w:val="3B0AE4BF3CFB49D2A1F9F7D0F685972D"/>
    <w:rsid w:val="00FE3196"/>
  </w:style>
  <w:style w:type="paragraph" w:customStyle="1" w:styleId="BCBFDC15BD8F4474A1A3BBBF8C7B9F27">
    <w:name w:val="BCBFDC15BD8F4474A1A3BBBF8C7B9F27"/>
    <w:rsid w:val="00FE3196"/>
  </w:style>
  <w:style w:type="paragraph" w:customStyle="1" w:styleId="09047BC8E1B44FCC9C286E774E1B17BE">
    <w:name w:val="09047BC8E1B44FCC9C286E774E1B17BE"/>
    <w:rsid w:val="00FE3196"/>
  </w:style>
  <w:style w:type="paragraph" w:customStyle="1" w:styleId="7C21BF45F2824DD190E2C17E54FBAE75">
    <w:name w:val="7C21BF45F2824DD190E2C17E54FBAE75"/>
    <w:rsid w:val="00FE3196"/>
  </w:style>
  <w:style w:type="paragraph" w:customStyle="1" w:styleId="B42EE302E56B414AAC11D016CA816DB7">
    <w:name w:val="B42EE302E56B414AAC11D016CA816DB7"/>
    <w:rsid w:val="00FE3196"/>
  </w:style>
  <w:style w:type="paragraph" w:customStyle="1" w:styleId="80232FC8C1504AB2AB329FF46EDC8AAC">
    <w:name w:val="80232FC8C1504AB2AB329FF46EDC8AAC"/>
    <w:rsid w:val="00FE3196"/>
  </w:style>
  <w:style w:type="paragraph" w:customStyle="1" w:styleId="DEE05D7F1F5841A29778D3A44C309B87">
    <w:name w:val="DEE05D7F1F5841A29778D3A44C309B87"/>
    <w:rsid w:val="00FE3196"/>
  </w:style>
  <w:style w:type="paragraph" w:customStyle="1" w:styleId="FA08A83197864D5DBD0AB4A64DEA4F97">
    <w:name w:val="FA08A83197864D5DBD0AB4A64DEA4F97"/>
    <w:rsid w:val="00FE3196"/>
  </w:style>
  <w:style w:type="paragraph" w:customStyle="1" w:styleId="BAEACE3193D24E679AF8F060D5C6F3C5">
    <w:name w:val="BAEACE3193D24E679AF8F060D5C6F3C5"/>
    <w:rsid w:val="00FE3196"/>
  </w:style>
  <w:style w:type="paragraph" w:customStyle="1" w:styleId="13F2E1B8A328488DACAB3B6FCEDF64EC">
    <w:name w:val="13F2E1B8A328488DACAB3B6FCEDF64EC"/>
    <w:rsid w:val="00FE3196"/>
  </w:style>
  <w:style w:type="paragraph" w:customStyle="1" w:styleId="30EA71FFEFDA4A47939705B14FACD2FA">
    <w:name w:val="30EA71FFEFDA4A47939705B14FACD2FA"/>
    <w:rsid w:val="00FE3196"/>
  </w:style>
  <w:style w:type="paragraph" w:customStyle="1" w:styleId="75CFD828C56247418BE9AECA2355B276">
    <w:name w:val="75CFD828C56247418BE9AECA2355B276"/>
    <w:rsid w:val="00FE3196"/>
  </w:style>
  <w:style w:type="paragraph" w:customStyle="1" w:styleId="909F465415EC46B797169148A5239E7A">
    <w:name w:val="909F465415EC46B797169148A5239E7A"/>
    <w:rsid w:val="00A0240A"/>
  </w:style>
  <w:style w:type="paragraph" w:customStyle="1" w:styleId="1D75D6FEF9EF45BE861C8280BF44C83A">
    <w:name w:val="1D75D6FEF9EF45BE861C8280BF44C83A"/>
    <w:rsid w:val="00A0240A"/>
  </w:style>
  <w:style w:type="paragraph" w:customStyle="1" w:styleId="92BCDD0C4662450C95577C1AD2CA4E3F">
    <w:name w:val="92BCDD0C4662450C95577C1AD2CA4E3F"/>
    <w:rsid w:val="00A0240A"/>
  </w:style>
  <w:style w:type="paragraph" w:customStyle="1" w:styleId="5E796631F2564CC58795951AAC2E608D">
    <w:name w:val="5E796631F2564CC58795951AAC2E608D"/>
    <w:rsid w:val="00A0240A"/>
  </w:style>
  <w:style w:type="paragraph" w:customStyle="1" w:styleId="09E1EC9BE07245ECACC371D9D2A7BC2A">
    <w:name w:val="09E1EC9BE07245ECACC371D9D2A7BC2A"/>
    <w:rsid w:val="00A0240A"/>
  </w:style>
  <w:style w:type="paragraph" w:customStyle="1" w:styleId="417E28DDDE934731BCFCC6B0508857D0">
    <w:name w:val="417E28DDDE934731BCFCC6B0508857D0"/>
    <w:rsid w:val="00A0240A"/>
  </w:style>
  <w:style w:type="paragraph" w:customStyle="1" w:styleId="708307B17DDB435196EEAB1510E5145B">
    <w:name w:val="708307B17DDB435196EEAB1510E5145B"/>
    <w:rsid w:val="00A0240A"/>
  </w:style>
  <w:style w:type="paragraph" w:customStyle="1" w:styleId="5D7098CAAF6A4F34A40AF9B3A9D90F45">
    <w:name w:val="5D7098CAAF6A4F34A40AF9B3A9D90F45"/>
    <w:rsid w:val="00A0240A"/>
  </w:style>
  <w:style w:type="paragraph" w:customStyle="1" w:styleId="5C5C05906A2C4585A674C103074078D7">
    <w:name w:val="5C5C05906A2C4585A674C103074078D7"/>
    <w:rsid w:val="00A0240A"/>
  </w:style>
  <w:style w:type="paragraph" w:customStyle="1" w:styleId="42DD6804E41D4DCA82D66F2B3F654C54">
    <w:name w:val="42DD6804E41D4DCA82D66F2B3F654C54"/>
    <w:rsid w:val="00A0240A"/>
  </w:style>
  <w:style w:type="paragraph" w:customStyle="1" w:styleId="4C839F52BB554E43A1CF83386E54FF3E">
    <w:name w:val="4C839F52BB554E43A1CF83386E54FF3E"/>
    <w:rsid w:val="00A0240A"/>
  </w:style>
  <w:style w:type="paragraph" w:customStyle="1" w:styleId="832F04B571AF429CBFBCD756731D395E">
    <w:name w:val="832F04B571AF429CBFBCD756731D395E"/>
    <w:rsid w:val="00A0240A"/>
  </w:style>
  <w:style w:type="paragraph" w:customStyle="1" w:styleId="D9133971C0C44038A753074B46B01923">
    <w:name w:val="D9133971C0C44038A753074B46B01923"/>
    <w:rsid w:val="00A0240A"/>
  </w:style>
  <w:style w:type="paragraph" w:customStyle="1" w:styleId="2B275EDB3797491D954E92A32F25592F">
    <w:name w:val="2B275EDB3797491D954E92A32F25592F"/>
    <w:rsid w:val="00A0240A"/>
  </w:style>
  <w:style w:type="paragraph" w:customStyle="1" w:styleId="A0B9ADC8FA204106BAF8F5F1A8EF3C7C">
    <w:name w:val="A0B9ADC8FA204106BAF8F5F1A8EF3C7C"/>
    <w:rsid w:val="00A0240A"/>
  </w:style>
  <w:style w:type="paragraph" w:customStyle="1" w:styleId="B57CAF18A0D043E9BCA88C82686D8626">
    <w:name w:val="B57CAF18A0D043E9BCA88C82686D8626"/>
    <w:rsid w:val="00A0240A"/>
  </w:style>
  <w:style w:type="paragraph" w:customStyle="1" w:styleId="49EB6C30B97B4231B351F5E659D480D2">
    <w:name w:val="49EB6C30B97B4231B351F5E659D480D2"/>
    <w:rsid w:val="00A0240A"/>
  </w:style>
  <w:style w:type="paragraph" w:customStyle="1" w:styleId="6339ECA50C5A4E4A8D2AC51363C68534">
    <w:name w:val="6339ECA50C5A4E4A8D2AC51363C68534"/>
    <w:rsid w:val="00A0240A"/>
  </w:style>
  <w:style w:type="paragraph" w:customStyle="1" w:styleId="C44A4DA547E044F5A00C87B77BDA9030">
    <w:name w:val="C44A4DA547E044F5A00C87B77BDA9030"/>
    <w:rsid w:val="00A0240A"/>
  </w:style>
  <w:style w:type="paragraph" w:customStyle="1" w:styleId="B66D6362A37844C5A106FDFFAF4DCAEC">
    <w:name w:val="B66D6362A37844C5A106FDFFAF4DCAEC"/>
    <w:rsid w:val="00A0240A"/>
  </w:style>
  <w:style w:type="paragraph" w:customStyle="1" w:styleId="72F58DC7A4704D90885A45CCEAE0AF33">
    <w:name w:val="72F58DC7A4704D90885A45CCEAE0AF33"/>
    <w:rsid w:val="00A0240A"/>
  </w:style>
  <w:style w:type="paragraph" w:customStyle="1" w:styleId="BD661639DE644DE78F7483CA0B8D0B97">
    <w:name w:val="BD661639DE644DE78F7483CA0B8D0B97"/>
    <w:rsid w:val="00A0240A"/>
  </w:style>
  <w:style w:type="paragraph" w:customStyle="1" w:styleId="1649DF45DD6E400DBA4CBCFB0CD69C28">
    <w:name w:val="1649DF45DD6E400DBA4CBCFB0CD69C28"/>
    <w:rsid w:val="00A0240A"/>
  </w:style>
  <w:style w:type="paragraph" w:customStyle="1" w:styleId="B6B9D0FF419D46B1812DDFA566479863">
    <w:name w:val="B6B9D0FF419D46B1812DDFA566479863"/>
    <w:rsid w:val="00A0240A"/>
  </w:style>
  <w:style w:type="paragraph" w:customStyle="1" w:styleId="10F2FC22F41B453092C690C4D0263832">
    <w:name w:val="10F2FC22F41B453092C690C4D0263832"/>
    <w:rsid w:val="00A0240A"/>
  </w:style>
  <w:style w:type="paragraph" w:customStyle="1" w:styleId="D481388055994BE9958A85D2E7FB6250">
    <w:name w:val="D481388055994BE9958A85D2E7FB6250"/>
    <w:rsid w:val="00A0240A"/>
  </w:style>
  <w:style w:type="paragraph" w:customStyle="1" w:styleId="4663C78B078242CFBCF3DE7BB411EA5E">
    <w:name w:val="4663C78B078242CFBCF3DE7BB411EA5E"/>
    <w:rsid w:val="00A0240A"/>
  </w:style>
  <w:style w:type="paragraph" w:customStyle="1" w:styleId="616E87FAA4E442BEB1F7B9AC25E8D93B">
    <w:name w:val="616E87FAA4E442BEB1F7B9AC25E8D93B"/>
    <w:rsid w:val="00A0240A"/>
  </w:style>
  <w:style w:type="paragraph" w:customStyle="1" w:styleId="46071926AD114E50ABFF1AD4DE9A9A9F">
    <w:name w:val="46071926AD114E50ABFF1AD4DE9A9A9F"/>
    <w:rsid w:val="00A0240A"/>
  </w:style>
  <w:style w:type="paragraph" w:customStyle="1" w:styleId="640826B6830B4928B672E002AE77CD67">
    <w:name w:val="640826B6830B4928B672E002AE77CD67"/>
    <w:rsid w:val="00A0240A"/>
  </w:style>
  <w:style w:type="paragraph" w:customStyle="1" w:styleId="15AFA052CD5B4EE79A62C7BB7BE1B651">
    <w:name w:val="15AFA052CD5B4EE79A62C7BB7BE1B651"/>
    <w:rsid w:val="00A0240A"/>
  </w:style>
  <w:style w:type="paragraph" w:customStyle="1" w:styleId="74A79BBAE8FB40ACAB58379A46FC8A2D">
    <w:name w:val="74A79BBAE8FB40ACAB58379A46FC8A2D"/>
    <w:rsid w:val="00A0240A"/>
  </w:style>
  <w:style w:type="paragraph" w:customStyle="1" w:styleId="11E8E0ABE3514062B1FCACA478C66CA4">
    <w:name w:val="11E8E0ABE3514062B1FCACA478C66CA4"/>
    <w:rsid w:val="00A0240A"/>
  </w:style>
  <w:style w:type="paragraph" w:customStyle="1" w:styleId="680CF267F9264E14AEFA8626BE38DEDD">
    <w:name w:val="680CF267F9264E14AEFA8626BE38DEDD"/>
    <w:rsid w:val="00A0240A"/>
  </w:style>
  <w:style w:type="paragraph" w:customStyle="1" w:styleId="EC5F5787473943BDB0F849F1D15138D3">
    <w:name w:val="EC5F5787473943BDB0F849F1D15138D3"/>
    <w:rsid w:val="00A0240A"/>
  </w:style>
  <w:style w:type="paragraph" w:customStyle="1" w:styleId="E9AA25CCFBAF43A68ABC6DC0F2D298BA">
    <w:name w:val="E9AA25CCFBAF43A68ABC6DC0F2D298BA"/>
    <w:rsid w:val="00A0240A"/>
  </w:style>
  <w:style w:type="paragraph" w:customStyle="1" w:styleId="1A942A9C5FA54026A44D33CBF119593E">
    <w:name w:val="1A942A9C5FA54026A44D33CBF119593E"/>
    <w:rsid w:val="00A0240A"/>
  </w:style>
  <w:style w:type="paragraph" w:customStyle="1" w:styleId="8B0E48EABCD04391B08FD3063AD7031E">
    <w:name w:val="8B0E48EABCD04391B08FD3063AD7031E"/>
    <w:rsid w:val="00A0240A"/>
  </w:style>
  <w:style w:type="paragraph" w:customStyle="1" w:styleId="37831F23A8F84066BB2FDBD7E4768F08">
    <w:name w:val="37831F23A8F84066BB2FDBD7E4768F08"/>
    <w:rsid w:val="00A0240A"/>
  </w:style>
  <w:style w:type="paragraph" w:customStyle="1" w:styleId="AB750BDD7584434A93AAB14AF8FB82E0">
    <w:name w:val="AB750BDD7584434A93AAB14AF8FB82E0"/>
    <w:rsid w:val="00A0240A"/>
  </w:style>
  <w:style w:type="paragraph" w:customStyle="1" w:styleId="3A5589A512D64C8986AFBD7AB4CBD17C">
    <w:name w:val="3A5589A512D64C8986AFBD7AB4CBD17C"/>
    <w:rsid w:val="00A0240A"/>
  </w:style>
  <w:style w:type="paragraph" w:customStyle="1" w:styleId="7FB3A0EF0E0045DBB9D9F98DF9289040">
    <w:name w:val="7FB3A0EF0E0045DBB9D9F98DF9289040"/>
    <w:rsid w:val="00A0240A"/>
  </w:style>
  <w:style w:type="paragraph" w:customStyle="1" w:styleId="4A7CA759A52F40F9AA44564CEFD990FA">
    <w:name w:val="4A7CA759A52F40F9AA44564CEFD990FA"/>
    <w:rsid w:val="00A0240A"/>
  </w:style>
  <w:style w:type="paragraph" w:customStyle="1" w:styleId="B1A915DCA3F24E7B8883543A7C8634FF">
    <w:name w:val="B1A915DCA3F24E7B8883543A7C8634FF"/>
    <w:rsid w:val="00A0240A"/>
  </w:style>
  <w:style w:type="paragraph" w:customStyle="1" w:styleId="DD99ED774B414E77B145ECB76807E1A3">
    <w:name w:val="DD99ED774B414E77B145ECB76807E1A3"/>
    <w:rsid w:val="00A0240A"/>
  </w:style>
  <w:style w:type="paragraph" w:customStyle="1" w:styleId="1E30B718669F45D5A6B62F6087EA80DF">
    <w:name w:val="1E30B718669F45D5A6B62F6087EA80DF"/>
    <w:rsid w:val="00A0240A"/>
  </w:style>
  <w:style w:type="paragraph" w:customStyle="1" w:styleId="D5D6069B29C64576842C2C9D32C58C8D">
    <w:name w:val="D5D6069B29C64576842C2C9D32C58C8D"/>
    <w:rsid w:val="00A0240A"/>
  </w:style>
  <w:style w:type="paragraph" w:customStyle="1" w:styleId="E5FC9AC0146D4671BB6E653B059C862A">
    <w:name w:val="E5FC9AC0146D4671BB6E653B059C862A"/>
    <w:rsid w:val="00A0240A"/>
  </w:style>
  <w:style w:type="paragraph" w:customStyle="1" w:styleId="43FFCB8901094433A4D3F648B84E5FB9">
    <w:name w:val="43FFCB8901094433A4D3F648B84E5FB9"/>
    <w:rsid w:val="00A0240A"/>
  </w:style>
  <w:style w:type="paragraph" w:customStyle="1" w:styleId="CFF48D80E2C642FDA4937836414A080E">
    <w:name w:val="CFF48D80E2C642FDA4937836414A080E"/>
    <w:rsid w:val="00A0240A"/>
  </w:style>
  <w:style w:type="paragraph" w:customStyle="1" w:styleId="2D7557FB55AB490CB14471FF734F2884">
    <w:name w:val="2D7557FB55AB490CB14471FF734F2884"/>
    <w:rsid w:val="00A0240A"/>
  </w:style>
  <w:style w:type="paragraph" w:customStyle="1" w:styleId="BE1D983FE60A4056885BA1FE77DB0BFB">
    <w:name w:val="BE1D983FE60A4056885BA1FE77DB0BFB"/>
    <w:rsid w:val="00A0240A"/>
  </w:style>
  <w:style w:type="paragraph" w:customStyle="1" w:styleId="1539560EB21A43899B31217F47F1C8EB">
    <w:name w:val="1539560EB21A43899B31217F47F1C8EB"/>
    <w:rsid w:val="00A0240A"/>
  </w:style>
  <w:style w:type="paragraph" w:customStyle="1" w:styleId="80528F13007943B2A84F4C8B33E9E15C">
    <w:name w:val="80528F13007943B2A84F4C8B33E9E15C"/>
    <w:rsid w:val="00A0240A"/>
  </w:style>
  <w:style w:type="paragraph" w:customStyle="1" w:styleId="84786681C54D4CBA899D9FB79C6F5E69">
    <w:name w:val="84786681C54D4CBA899D9FB79C6F5E69"/>
    <w:rsid w:val="00A0240A"/>
  </w:style>
  <w:style w:type="paragraph" w:customStyle="1" w:styleId="59D69C83E82F48DBBD9F1EBDE20CA00F">
    <w:name w:val="59D69C83E82F48DBBD9F1EBDE20CA00F"/>
    <w:rsid w:val="00A0240A"/>
  </w:style>
  <w:style w:type="paragraph" w:customStyle="1" w:styleId="6AB1D2FD16944E11ABC2543D8B173022">
    <w:name w:val="6AB1D2FD16944E11ABC2543D8B173022"/>
    <w:rsid w:val="00A0240A"/>
  </w:style>
  <w:style w:type="paragraph" w:customStyle="1" w:styleId="BE5458E01A6246ADAA8557E9A4A4A7F9">
    <w:name w:val="BE5458E01A6246ADAA8557E9A4A4A7F9"/>
    <w:rsid w:val="00A0240A"/>
  </w:style>
  <w:style w:type="paragraph" w:customStyle="1" w:styleId="6CA64C097E5E430BB9191A7C1798B57C">
    <w:name w:val="6CA64C097E5E430BB9191A7C1798B57C"/>
    <w:rsid w:val="00A0240A"/>
  </w:style>
  <w:style w:type="paragraph" w:customStyle="1" w:styleId="DA78B923C72146E3BB33AACD17B75300">
    <w:name w:val="DA78B923C72146E3BB33AACD17B75300"/>
    <w:rsid w:val="00A0240A"/>
  </w:style>
  <w:style w:type="paragraph" w:customStyle="1" w:styleId="745949B1ED5C4EA6B75F670A5DD0F749">
    <w:name w:val="745949B1ED5C4EA6B75F670A5DD0F749"/>
    <w:rsid w:val="00A0240A"/>
  </w:style>
  <w:style w:type="paragraph" w:customStyle="1" w:styleId="1F4D13F1CB004718A7305CBF4969B202">
    <w:name w:val="1F4D13F1CB004718A7305CBF4969B202"/>
    <w:rsid w:val="00A0240A"/>
  </w:style>
  <w:style w:type="paragraph" w:customStyle="1" w:styleId="3643B849D6BA4EB79F588171B345E244">
    <w:name w:val="3643B849D6BA4EB79F588171B345E244"/>
    <w:rsid w:val="00A0240A"/>
  </w:style>
  <w:style w:type="paragraph" w:customStyle="1" w:styleId="1C928250D1E14DC6B2DA30CC5A71C40D">
    <w:name w:val="1C928250D1E14DC6B2DA30CC5A71C40D"/>
    <w:rsid w:val="00A0240A"/>
  </w:style>
  <w:style w:type="paragraph" w:customStyle="1" w:styleId="C415860170DF4D669F93263F6F46E25B">
    <w:name w:val="C415860170DF4D669F93263F6F46E25B"/>
    <w:rsid w:val="00A0240A"/>
  </w:style>
  <w:style w:type="paragraph" w:customStyle="1" w:styleId="0367CBC4C7E841ED894196775D845F21">
    <w:name w:val="0367CBC4C7E841ED894196775D845F21"/>
    <w:rsid w:val="00A0240A"/>
  </w:style>
  <w:style w:type="paragraph" w:customStyle="1" w:styleId="AA30B33FA9CE48A59B872CFCFC56F2F2">
    <w:name w:val="AA30B33FA9CE48A59B872CFCFC56F2F2"/>
    <w:rsid w:val="00A0240A"/>
  </w:style>
  <w:style w:type="paragraph" w:customStyle="1" w:styleId="DAD25444E5034BBF8B0C83A327F750DB">
    <w:name w:val="DAD25444E5034BBF8B0C83A327F750DB"/>
    <w:rsid w:val="00A0240A"/>
  </w:style>
  <w:style w:type="paragraph" w:customStyle="1" w:styleId="384FE11A530F41839C591690FD999FDA">
    <w:name w:val="384FE11A530F41839C591690FD999FDA"/>
    <w:rsid w:val="00A0240A"/>
  </w:style>
  <w:style w:type="paragraph" w:customStyle="1" w:styleId="C9D6FC9E1ECC43B38859F9D12FF07191">
    <w:name w:val="C9D6FC9E1ECC43B38859F9D12FF07191"/>
    <w:rsid w:val="00A0240A"/>
  </w:style>
  <w:style w:type="paragraph" w:customStyle="1" w:styleId="467CCBB0B97943D89A65F21705957902">
    <w:name w:val="467CCBB0B97943D89A65F21705957902"/>
    <w:rsid w:val="00A0240A"/>
  </w:style>
  <w:style w:type="paragraph" w:customStyle="1" w:styleId="E0A62B28024D4C71B1C4636704815A9C">
    <w:name w:val="E0A62B28024D4C71B1C4636704815A9C"/>
    <w:rsid w:val="00A0240A"/>
  </w:style>
  <w:style w:type="paragraph" w:customStyle="1" w:styleId="F4D898E401EE4238AE1EFBB05618C105">
    <w:name w:val="F4D898E401EE4238AE1EFBB05618C105"/>
    <w:rsid w:val="00A0240A"/>
  </w:style>
  <w:style w:type="paragraph" w:customStyle="1" w:styleId="0A801B9458F54D52B6ECE4F994A03C21">
    <w:name w:val="0A801B9458F54D52B6ECE4F994A03C21"/>
    <w:rsid w:val="00A0240A"/>
  </w:style>
  <w:style w:type="paragraph" w:customStyle="1" w:styleId="4A9792B8916F4FA49CAB36512513198D">
    <w:name w:val="4A9792B8916F4FA49CAB36512513198D"/>
    <w:rsid w:val="00A0240A"/>
  </w:style>
  <w:style w:type="paragraph" w:customStyle="1" w:styleId="6607F917A3CA4D61AF4728DC6AF0BFEB">
    <w:name w:val="6607F917A3CA4D61AF4728DC6AF0BFEB"/>
    <w:rsid w:val="00A0240A"/>
  </w:style>
  <w:style w:type="paragraph" w:customStyle="1" w:styleId="F4555DA70C03423DB9F73B6EC9350F46">
    <w:name w:val="F4555DA70C03423DB9F73B6EC9350F46"/>
    <w:rsid w:val="00A0240A"/>
  </w:style>
  <w:style w:type="paragraph" w:customStyle="1" w:styleId="49404A80300945F28408FF4C9A330AC0">
    <w:name w:val="49404A80300945F28408FF4C9A330AC0"/>
    <w:rsid w:val="00A0240A"/>
  </w:style>
  <w:style w:type="paragraph" w:customStyle="1" w:styleId="00B79193322346968CF2B2A3F9B0ADC3">
    <w:name w:val="00B79193322346968CF2B2A3F9B0ADC3"/>
    <w:rsid w:val="00A0240A"/>
  </w:style>
  <w:style w:type="paragraph" w:customStyle="1" w:styleId="1B8E5FDAC3804FD78C863234C0C3E43F">
    <w:name w:val="1B8E5FDAC3804FD78C863234C0C3E43F"/>
    <w:rsid w:val="00A0240A"/>
  </w:style>
  <w:style w:type="paragraph" w:customStyle="1" w:styleId="59BBAFEEF91A4C4F9F7B43CECF1A529E">
    <w:name w:val="59BBAFEEF91A4C4F9F7B43CECF1A529E"/>
    <w:rsid w:val="00A0240A"/>
  </w:style>
  <w:style w:type="paragraph" w:customStyle="1" w:styleId="CC4083C487EB41A780658258C7054DA4">
    <w:name w:val="CC4083C487EB41A780658258C7054DA4"/>
    <w:rsid w:val="00A0240A"/>
  </w:style>
  <w:style w:type="paragraph" w:customStyle="1" w:styleId="C1450FFC673B41349945C3B4C4AEE519">
    <w:name w:val="C1450FFC673B41349945C3B4C4AEE519"/>
    <w:rsid w:val="00A0240A"/>
  </w:style>
  <w:style w:type="paragraph" w:customStyle="1" w:styleId="88118BFB42C54C94A541D9483D89C75B">
    <w:name w:val="88118BFB42C54C94A541D9483D89C75B"/>
    <w:rsid w:val="00A0240A"/>
  </w:style>
  <w:style w:type="paragraph" w:customStyle="1" w:styleId="A9CEC8FE08B74C1798E999A8CA14FEC3">
    <w:name w:val="A9CEC8FE08B74C1798E999A8CA14FEC3"/>
    <w:rsid w:val="00A0240A"/>
  </w:style>
  <w:style w:type="paragraph" w:customStyle="1" w:styleId="92EF0A29171A4915AC24B954D0FA4C71">
    <w:name w:val="92EF0A29171A4915AC24B954D0FA4C71"/>
    <w:rsid w:val="00A0240A"/>
  </w:style>
  <w:style w:type="paragraph" w:customStyle="1" w:styleId="784C899B0B0D44DD9952A50167A98864">
    <w:name w:val="784C899B0B0D44DD9952A50167A98864"/>
    <w:rsid w:val="00A0240A"/>
  </w:style>
  <w:style w:type="paragraph" w:customStyle="1" w:styleId="749C05E5618B4E1F8C3DCA3A00303172">
    <w:name w:val="749C05E5618B4E1F8C3DCA3A00303172"/>
    <w:rsid w:val="00A0240A"/>
  </w:style>
  <w:style w:type="paragraph" w:customStyle="1" w:styleId="E583EC3806284FB5BEE41ECDCAB7A402">
    <w:name w:val="E583EC3806284FB5BEE41ECDCAB7A402"/>
    <w:rsid w:val="00A0240A"/>
  </w:style>
  <w:style w:type="paragraph" w:customStyle="1" w:styleId="CD0A88BB833C4E6F9BD050D4980F3535">
    <w:name w:val="CD0A88BB833C4E6F9BD050D4980F3535"/>
    <w:rsid w:val="00A0240A"/>
  </w:style>
  <w:style w:type="paragraph" w:customStyle="1" w:styleId="C5733E7D5630445BB60288855B1F4318">
    <w:name w:val="C5733E7D5630445BB60288855B1F4318"/>
    <w:rsid w:val="00A0240A"/>
  </w:style>
  <w:style w:type="paragraph" w:customStyle="1" w:styleId="57B893790C1740379B32E5D3BCF5A14F">
    <w:name w:val="57B893790C1740379B32E5D3BCF5A14F"/>
    <w:rsid w:val="00A0240A"/>
  </w:style>
  <w:style w:type="paragraph" w:customStyle="1" w:styleId="7B862FFCC2334D52BC3ED9F598F1CC93">
    <w:name w:val="7B862FFCC2334D52BC3ED9F598F1CC93"/>
    <w:rsid w:val="00A0240A"/>
  </w:style>
  <w:style w:type="paragraph" w:customStyle="1" w:styleId="FFA8A5CB43374E509C6E2179D46E5F95">
    <w:name w:val="FFA8A5CB43374E509C6E2179D46E5F95"/>
    <w:rsid w:val="00A0240A"/>
  </w:style>
  <w:style w:type="paragraph" w:customStyle="1" w:styleId="7895C8D534154802930EA6A0391AB352">
    <w:name w:val="7895C8D534154802930EA6A0391AB352"/>
    <w:rsid w:val="00A0240A"/>
  </w:style>
  <w:style w:type="paragraph" w:customStyle="1" w:styleId="827D7E91DB264E809DFB63162CDEDD9B">
    <w:name w:val="827D7E91DB264E809DFB63162CDEDD9B"/>
    <w:rsid w:val="00A0240A"/>
  </w:style>
  <w:style w:type="paragraph" w:customStyle="1" w:styleId="76ED96ECB32142B69C4F576AC5AE1793">
    <w:name w:val="76ED96ECB32142B69C4F576AC5AE1793"/>
    <w:rsid w:val="00A0240A"/>
  </w:style>
  <w:style w:type="paragraph" w:customStyle="1" w:styleId="97BC65092E4240F9870EE4D54B841E6D">
    <w:name w:val="97BC65092E4240F9870EE4D54B841E6D"/>
    <w:rsid w:val="00A0240A"/>
  </w:style>
  <w:style w:type="paragraph" w:customStyle="1" w:styleId="0913DA01B2A14631A095846A017A549A">
    <w:name w:val="0913DA01B2A14631A095846A017A549A"/>
    <w:rsid w:val="00A0240A"/>
  </w:style>
  <w:style w:type="paragraph" w:customStyle="1" w:styleId="BF27E31DD43D47328D01F0D8E2CFBAFC">
    <w:name w:val="BF27E31DD43D47328D01F0D8E2CFBAFC"/>
    <w:rsid w:val="00A0240A"/>
  </w:style>
  <w:style w:type="paragraph" w:customStyle="1" w:styleId="7733B3D37B0240129586A1CC4C5C99A7">
    <w:name w:val="7733B3D37B0240129586A1CC4C5C99A7"/>
    <w:rsid w:val="00A0240A"/>
  </w:style>
  <w:style w:type="paragraph" w:customStyle="1" w:styleId="CCCD5853B6444DEDAF8984D995FA9DFF">
    <w:name w:val="CCCD5853B6444DEDAF8984D995FA9DFF"/>
    <w:rsid w:val="00A0240A"/>
  </w:style>
  <w:style w:type="paragraph" w:customStyle="1" w:styleId="3F1A4D3E5BF14EEBB4D9F9CB66799464">
    <w:name w:val="3F1A4D3E5BF14EEBB4D9F9CB66799464"/>
    <w:rsid w:val="00A0240A"/>
  </w:style>
  <w:style w:type="paragraph" w:customStyle="1" w:styleId="947DEE9949CB4E2C983240C3BEAA2665">
    <w:name w:val="947DEE9949CB4E2C983240C3BEAA2665"/>
    <w:rsid w:val="00A0240A"/>
  </w:style>
  <w:style w:type="paragraph" w:customStyle="1" w:styleId="D83F5F25F4EC49E887B15C8BDC5BEB22">
    <w:name w:val="D83F5F25F4EC49E887B15C8BDC5BEB22"/>
    <w:rsid w:val="00A0240A"/>
  </w:style>
  <w:style w:type="paragraph" w:customStyle="1" w:styleId="3DB5E3C85BD84BD0AB50A938D6CB0B58">
    <w:name w:val="3DB5E3C85BD84BD0AB50A938D6CB0B58"/>
    <w:rsid w:val="00A0240A"/>
  </w:style>
  <w:style w:type="paragraph" w:customStyle="1" w:styleId="5175C4C013F94DAA9D25AD4DEF023C87">
    <w:name w:val="5175C4C013F94DAA9D25AD4DEF023C87"/>
    <w:rsid w:val="00A0240A"/>
  </w:style>
  <w:style w:type="paragraph" w:customStyle="1" w:styleId="112CF2497C554D22A7E747D5F8FE4683">
    <w:name w:val="112CF2497C554D22A7E747D5F8FE4683"/>
    <w:rsid w:val="00A0240A"/>
  </w:style>
  <w:style w:type="paragraph" w:customStyle="1" w:styleId="43DA0008900D46A1A04DDDA6C7F0435B">
    <w:name w:val="43DA0008900D46A1A04DDDA6C7F0435B"/>
    <w:rsid w:val="00A0240A"/>
  </w:style>
  <w:style w:type="paragraph" w:customStyle="1" w:styleId="68EFDA0927274438AA11ED1E0A5F3ED2">
    <w:name w:val="68EFDA0927274438AA11ED1E0A5F3ED2"/>
    <w:rsid w:val="00A0240A"/>
  </w:style>
  <w:style w:type="paragraph" w:customStyle="1" w:styleId="BF2AE2A9AE2541ADB6A13066AA88E9AC">
    <w:name w:val="BF2AE2A9AE2541ADB6A13066AA88E9AC"/>
    <w:rsid w:val="00A0240A"/>
  </w:style>
  <w:style w:type="paragraph" w:customStyle="1" w:styleId="D47A52EDC4EF466799E001B3F6FE657D">
    <w:name w:val="D47A52EDC4EF466799E001B3F6FE657D"/>
    <w:rsid w:val="00A0240A"/>
  </w:style>
  <w:style w:type="paragraph" w:customStyle="1" w:styleId="70C169631B424BA1BF3A7E705271939E">
    <w:name w:val="70C169631B424BA1BF3A7E705271939E"/>
    <w:rsid w:val="00A0240A"/>
  </w:style>
  <w:style w:type="paragraph" w:customStyle="1" w:styleId="14EB47F13FFE4F4CACDFC35ED3D93833">
    <w:name w:val="14EB47F13FFE4F4CACDFC35ED3D93833"/>
    <w:rsid w:val="00A0240A"/>
  </w:style>
  <w:style w:type="paragraph" w:customStyle="1" w:styleId="0996D8F74A804F2CACAA809A3816756A">
    <w:name w:val="0996D8F74A804F2CACAA809A3816756A"/>
    <w:rsid w:val="00A0240A"/>
  </w:style>
  <w:style w:type="paragraph" w:customStyle="1" w:styleId="188A0B63DE1144E0AA03BA6988BE088E">
    <w:name w:val="188A0B63DE1144E0AA03BA6988BE088E"/>
    <w:rsid w:val="00A0240A"/>
  </w:style>
  <w:style w:type="paragraph" w:customStyle="1" w:styleId="C2544DDC91B749FA9E96BCFB5B759036">
    <w:name w:val="C2544DDC91B749FA9E96BCFB5B759036"/>
    <w:rsid w:val="00A0240A"/>
  </w:style>
  <w:style w:type="paragraph" w:customStyle="1" w:styleId="F98A15B1428B45C785C5A150DB259277">
    <w:name w:val="F98A15B1428B45C785C5A150DB259277"/>
    <w:rsid w:val="00A0240A"/>
  </w:style>
  <w:style w:type="paragraph" w:customStyle="1" w:styleId="C5A76FF4E215466AB18FC220B539C41C">
    <w:name w:val="C5A76FF4E215466AB18FC220B539C41C"/>
    <w:rsid w:val="00A0240A"/>
  </w:style>
  <w:style w:type="paragraph" w:customStyle="1" w:styleId="D2E059695BCF45AF901D185514DAEC36">
    <w:name w:val="D2E059695BCF45AF901D185514DAEC36"/>
    <w:rsid w:val="00A0240A"/>
  </w:style>
  <w:style w:type="paragraph" w:customStyle="1" w:styleId="8A9AF9C61E23451B89C91E1D56A40882">
    <w:name w:val="8A9AF9C61E23451B89C91E1D56A40882"/>
    <w:rsid w:val="00A0240A"/>
  </w:style>
  <w:style w:type="paragraph" w:customStyle="1" w:styleId="60CD65853A0D492D955D5D46A2FACBD1">
    <w:name w:val="60CD65853A0D492D955D5D46A2FACBD1"/>
    <w:rsid w:val="00A0240A"/>
  </w:style>
  <w:style w:type="paragraph" w:customStyle="1" w:styleId="48226C63F8F7470AAF8BE176BFBA1407">
    <w:name w:val="48226C63F8F7470AAF8BE176BFBA1407"/>
    <w:rsid w:val="00A0240A"/>
  </w:style>
  <w:style w:type="paragraph" w:customStyle="1" w:styleId="540ECC1BB68D42E8B924341E188AFC5E">
    <w:name w:val="540ECC1BB68D42E8B924341E188AFC5E"/>
    <w:rsid w:val="00A0240A"/>
  </w:style>
  <w:style w:type="paragraph" w:customStyle="1" w:styleId="2CAA4D0141114CC29557B4006D1C32E3">
    <w:name w:val="2CAA4D0141114CC29557B4006D1C32E3"/>
    <w:rsid w:val="00A0240A"/>
  </w:style>
  <w:style w:type="paragraph" w:customStyle="1" w:styleId="EF5C1491E3B44EF39E59C0A4073B98C2">
    <w:name w:val="EF5C1491E3B44EF39E59C0A4073B98C2"/>
    <w:rsid w:val="00A0240A"/>
  </w:style>
  <w:style w:type="paragraph" w:customStyle="1" w:styleId="533BCB89C730486C9085994E1B36BB0A">
    <w:name w:val="533BCB89C730486C9085994E1B36BB0A"/>
    <w:rsid w:val="00A0240A"/>
  </w:style>
  <w:style w:type="paragraph" w:customStyle="1" w:styleId="63C1A06D32EA410482F52B037818E9CA">
    <w:name w:val="63C1A06D32EA410482F52B037818E9CA"/>
    <w:rsid w:val="00A0240A"/>
  </w:style>
  <w:style w:type="paragraph" w:customStyle="1" w:styleId="EE9210363ACA43078DF05F6534E31C6E">
    <w:name w:val="EE9210363ACA43078DF05F6534E31C6E"/>
    <w:rsid w:val="00A0240A"/>
  </w:style>
  <w:style w:type="paragraph" w:customStyle="1" w:styleId="4BFFD2E3A48F4027A3DD9E8DC76217E5">
    <w:name w:val="4BFFD2E3A48F4027A3DD9E8DC76217E5"/>
    <w:rsid w:val="00A0240A"/>
  </w:style>
  <w:style w:type="paragraph" w:customStyle="1" w:styleId="E73BBDD855264A779EAE53CEB3EFE86D">
    <w:name w:val="E73BBDD855264A779EAE53CEB3EFE86D"/>
    <w:rsid w:val="00A0240A"/>
  </w:style>
  <w:style w:type="paragraph" w:customStyle="1" w:styleId="D0810651EF00473D8D37CE91D934BD10">
    <w:name w:val="D0810651EF00473D8D37CE91D934BD10"/>
    <w:rsid w:val="00A0240A"/>
  </w:style>
  <w:style w:type="paragraph" w:customStyle="1" w:styleId="14BB05663A464CDDA1D37A9CA2F50679">
    <w:name w:val="14BB05663A464CDDA1D37A9CA2F50679"/>
    <w:rsid w:val="00A0240A"/>
  </w:style>
  <w:style w:type="paragraph" w:customStyle="1" w:styleId="A320D21FB0D9462F9AEDB3F08B119753">
    <w:name w:val="A320D21FB0D9462F9AEDB3F08B119753"/>
    <w:rsid w:val="00A0240A"/>
  </w:style>
  <w:style w:type="paragraph" w:customStyle="1" w:styleId="D8971D7B25544912AF91849A46C30CF8">
    <w:name w:val="D8971D7B25544912AF91849A46C30CF8"/>
    <w:rsid w:val="00A0240A"/>
  </w:style>
  <w:style w:type="paragraph" w:customStyle="1" w:styleId="8C89DDD2BAA54DEE8DBCD24A14D93F60">
    <w:name w:val="8C89DDD2BAA54DEE8DBCD24A14D93F60"/>
    <w:rsid w:val="00A0240A"/>
  </w:style>
  <w:style w:type="paragraph" w:customStyle="1" w:styleId="64387A41FCFA4D7CADE7E5609B4EA663">
    <w:name w:val="64387A41FCFA4D7CADE7E5609B4EA663"/>
    <w:rsid w:val="00A0240A"/>
  </w:style>
  <w:style w:type="paragraph" w:customStyle="1" w:styleId="370ADC8DAB374FD5BA30399ACA36E22A">
    <w:name w:val="370ADC8DAB374FD5BA30399ACA36E22A"/>
    <w:rsid w:val="00A0240A"/>
  </w:style>
  <w:style w:type="paragraph" w:customStyle="1" w:styleId="5A26DB9E85964347B6766EFF8755B89B">
    <w:name w:val="5A26DB9E85964347B6766EFF8755B89B"/>
    <w:rsid w:val="00A0240A"/>
  </w:style>
  <w:style w:type="paragraph" w:customStyle="1" w:styleId="2075AC1C172A47A2966E62980F40D0EE">
    <w:name w:val="2075AC1C172A47A2966E62980F40D0EE"/>
    <w:rsid w:val="00A0240A"/>
  </w:style>
  <w:style w:type="paragraph" w:customStyle="1" w:styleId="9D9BB1D6A9E444E3B7817082C7B86100">
    <w:name w:val="9D9BB1D6A9E444E3B7817082C7B86100"/>
    <w:rsid w:val="00A0240A"/>
  </w:style>
  <w:style w:type="paragraph" w:customStyle="1" w:styleId="7181F6310E494FE79513D903D8476724">
    <w:name w:val="7181F6310E494FE79513D903D8476724"/>
    <w:rsid w:val="00A0240A"/>
  </w:style>
  <w:style w:type="paragraph" w:customStyle="1" w:styleId="2F91F2B8C7054E80ADCE345DDB04806D">
    <w:name w:val="2F91F2B8C7054E80ADCE345DDB04806D"/>
    <w:rsid w:val="00A0240A"/>
  </w:style>
  <w:style w:type="paragraph" w:customStyle="1" w:styleId="D52360507EC143D3B3043DECC68679B0">
    <w:name w:val="D52360507EC143D3B3043DECC68679B0"/>
    <w:rsid w:val="00A0240A"/>
  </w:style>
  <w:style w:type="paragraph" w:customStyle="1" w:styleId="B64ED0515DA34A98A2DA868EB925B2D6">
    <w:name w:val="B64ED0515DA34A98A2DA868EB925B2D6"/>
    <w:rsid w:val="00A0240A"/>
  </w:style>
  <w:style w:type="paragraph" w:customStyle="1" w:styleId="2108491551EC4235B8F36F77DC48BDA0">
    <w:name w:val="2108491551EC4235B8F36F77DC48BDA0"/>
    <w:rsid w:val="00A0240A"/>
  </w:style>
  <w:style w:type="paragraph" w:customStyle="1" w:styleId="442E49E606EC49DE810E424E9EA11F0F">
    <w:name w:val="442E49E606EC49DE810E424E9EA11F0F"/>
    <w:rsid w:val="00A0240A"/>
  </w:style>
  <w:style w:type="paragraph" w:customStyle="1" w:styleId="857C3AF12F1548838C725B13CA2585B7">
    <w:name w:val="857C3AF12F1548838C725B13CA2585B7"/>
    <w:rsid w:val="00A0240A"/>
  </w:style>
  <w:style w:type="paragraph" w:customStyle="1" w:styleId="1CE23AE9F2BF4D708A94C8252A9ABAA1">
    <w:name w:val="1CE23AE9F2BF4D708A94C8252A9ABAA1"/>
    <w:rsid w:val="00A0240A"/>
  </w:style>
  <w:style w:type="paragraph" w:customStyle="1" w:styleId="F90BF64688B349A8A4AFAEAC4E22FB70">
    <w:name w:val="F90BF64688B349A8A4AFAEAC4E22FB70"/>
    <w:rsid w:val="00A0240A"/>
  </w:style>
  <w:style w:type="paragraph" w:customStyle="1" w:styleId="729502801DE4401797159887D44B7FF8">
    <w:name w:val="729502801DE4401797159887D44B7FF8"/>
    <w:rsid w:val="00A0240A"/>
  </w:style>
  <w:style w:type="paragraph" w:customStyle="1" w:styleId="040FEDF285E94205963C64E71E94B519">
    <w:name w:val="040FEDF285E94205963C64E71E94B519"/>
    <w:rsid w:val="00A0240A"/>
  </w:style>
  <w:style w:type="paragraph" w:customStyle="1" w:styleId="DCCFA48431954067B6625CAA175E4ABD">
    <w:name w:val="DCCFA48431954067B6625CAA175E4ABD"/>
    <w:rsid w:val="00A0240A"/>
  </w:style>
  <w:style w:type="paragraph" w:customStyle="1" w:styleId="460BB9BCF35C4EA38FC6722B6A264AB8">
    <w:name w:val="460BB9BCF35C4EA38FC6722B6A264AB8"/>
    <w:rsid w:val="00A0240A"/>
  </w:style>
  <w:style w:type="paragraph" w:customStyle="1" w:styleId="1AF652375AA14E86949D613EFBD4AFBD">
    <w:name w:val="1AF652375AA14E86949D613EFBD4AFBD"/>
    <w:rsid w:val="00A0240A"/>
  </w:style>
  <w:style w:type="paragraph" w:customStyle="1" w:styleId="393EC016436B4821B2C0EB75B49F29A2">
    <w:name w:val="393EC016436B4821B2C0EB75B49F29A2"/>
    <w:rsid w:val="00A0240A"/>
  </w:style>
  <w:style w:type="paragraph" w:customStyle="1" w:styleId="9972C7DD1463405C9C9078449FC17E4D">
    <w:name w:val="9972C7DD1463405C9C9078449FC17E4D"/>
    <w:rsid w:val="00A0240A"/>
  </w:style>
  <w:style w:type="paragraph" w:customStyle="1" w:styleId="8A44675E52004621B5CB8ED2C7CA5406">
    <w:name w:val="8A44675E52004621B5CB8ED2C7CA5406"/>
    <w:rsid w:val="00A0240A"/>
  </w:style>
  <w:style w:type="paragraph" w:customStyle="1" w:styleId="6CE953352B87491282305DCDD7654CA3">
    <w:name w:val="6CE953352B87491282305DCDD7654CA3"/>
    <w:rsid w:val="00A0240A"/>
  </w:style>
  <w:style w:type="paragraph" w:customStyle="1" w:styleId="67CC31605DA949E2A2835F960A44170E">
    <w:name w:val="67CC31605DA949E2A2835F960A44170E"/>
    <w:rsid w:val="00A0240A"/>
  </w:style>
  <w:style w:type="paragraph" w:customStyle="1" w:styleId="CE3EC42F2B1E4FA19A419A07B2B6248C">
    <w:name w:val="CE3EC42F2B1E4FA19A419A07B2B6248C"/>
    <w:rsid w:val="00A0240A"/>
  </w:style>
  <w:style w:type="paragraph" w:customStyle="1" w:styleId="941183937CB3425A8F06A6D93FC23F66">
    <w:name w:val="941183937CB3425A8F06A6D93FC23F66"/>
    <w:rsid w:val="00A0240A"/>
  </w:style>
  <w:style w:type="paragraph" w:customStyle="1" w:styleId="7D39B969A391467CB9C9C76DF08979BE">
    <w:name w:val="7D39B969A391467CB9C9C76DF08979BE"/>
    <w:rsid w:val="00A0240A"/>
  </w:style>
  <w:style w:type="paragraph" w:customStyle="1" w:styleId="CA2CD2ACCE95400CBC10636EFF50E262">
    <w:name w:val="CA2CD2ACCE95400CBC10636EFF50E262"/>
    <w:rsid w:val="00A0240A"/>
  </w:style>
  <w:style w:type="paragraph" w:customStyle="1" w:styleId="BC960C8AF1324008ABE1C945AA8119F0">
    <w:name w:val="BC960C8AF1324008ABE1C945AA8119F0"/>
    <w:rsid w:val="00A0240A"/>
  </w:style>
  <w:style w:type="paragraph" w:customStyle="1" w:styleId="30EB8DCF0FF449E582A3A7A37B3E5611">
    <w:name w:val="30EB8DCF0FF449E582A3A7A37B3E5611"/>
    <w:rsid w:val="00A0240A"/>
  </w:style>
  <w:style w:type="paragraph" w:customStyle="1" w:styleId="95EC0AEA69AC44C4A01C131CF9CDB708">
    <w:name w:val="95EC0AEA69AC44C4A01C131CF9CDB708"/>
    <w:rsid w:val="00A0240A"/>
  </w:style>
  <w:style w:type="paragraph" w:customStyle="1" w:styleId="E275CE57B75D42D29A2DAADD97C06AE7">
    <w:name w:val="E275CE57B75D42D29A2DAADD97C06AE7"/>
    <w:rsid w:val="00A0240A"/>
  </w:style>
  <w:style w:type="paragraph" w:customStyle="1" w:styleId="B690BFE91914478B84D1DF622D07E8B6">
    <w:name w:val="B690BFE91914478B84D1DF622D07E8B6"/>
    <w:rsid w:val="00A0240A"/>
  </w:style>
  <w:style w:type="paragraph" w:customStyle="1" w:styleId="A95BBB6B592A4024AEB8751C24CCED2D">
    <w:name w:val="A95BBB6B592A4024AEB8751C24CCED2D"/>
    <w:rsid w:val="00A0240A"/>
  </w:style>
  <w:style w:type="paragraph" w:customStyle="1" w:styleId="B2D178B797F349F4B1F702BFCD59B743">
    <w:name w:val="B2D178B797F349F4B1F702BFCD59B743"/>
    <w:rsid w:val="00A0240A"/>
  </w:style>
  <w:style w:type="paragraph" w:customStyle="1" w:styleId="7ABAAD78A7A644009283FEEFC494B467">
    <w:name w:val="7ABAAD78A7A644009283FEEFC494B467"/>
    <w:rsid w:val="00A0240A"/>
  </w:style>
  <w:style w:type="paragraph" w:customStyle="1" w:styleId="FE3C398E57BF4AED988E34C8BA5CBBA4">
    <w:name w:val="FE3C398E57BF4AED988E34C8BA5CBBA4"/>
    <w:rsid w:val="00A0240A"/>
  </w:style>
  <w:style w:type="paragraph" w:customStyle="1" w:styleId="233C7E223D7B46B5BE70B65F31BEA2F3">
    <w:name w:val="233C7E223D7B46B5BE70B65F31BEA2F3"/>
    <w:rsid w:val="00A0240A"/>
  </w:style>
  <w:style w:type="paragraph" w:customStyle="1" w:styleId="3824A16E25BE45CA87C3B1A48A884F96">
    <w:name w:val="3824A16E25BE45CA87C3B1A48A884F96"/>
    <w:rsid w:val="00A0240A"/>
  </w:style>
  <w:style w:type="paragraph" w:customStyle="1" w:styleId="C61D8BF290094712AEF01D46E46BABF9">
    <w:name w:val="C61D8BF290094712AEF01D46E46BABF9"/>
    <w:rsid w:val="00A0240A"/>
  </w:style>
  <w:style w:type="paragraph" w:customStyle="1" w:styleId="FE823E6A6897470991C41ECB72ED39CE">
    <w:name w:val="FE823E6A6897470991C41ECB72ED39CE"/>
    <w:rsid w:val="00A0240A"/>
  </w:style>
  <w:style w:type="paragraph" w:customStyle="1" w:styleId="4ECCDEFE67044B59ABC80ACF588373D1">
    <w:name w:val="4ECCDEFE67044B59ABC80ACF588373D1"/>
    <w:rsid w:val="00A0240A"/>
  </w:style>
  <w:style w:type="paragraph" w:customStyle="1" w:styleId="02AD6798069A4B3DAA872CF8BBF887C0">
    <w:name w:val="02AD6798069A4B3DAA872CF8BBF887C0"/>
    <w:rsid w:val="00A0240A"/>
  </w:style>
  <w:style w:type="paragraph" w:customStyle="1" w:styleId="26362C402FFE484BB88B81F6F6B05414">
    <w:name w:val="26362C402FFE484BB88B81F6F6B05414"/>
    <w:rsid w:val="00A0240A"/>
  </w:style>
  <w:style w:type="paragraph" w:customStyle="1" w:styleId="0032AF0195EB43A39F608236DE4F6222">
    <w:name w:val="0032AF0195EB43A39F608236DE4F6222"/>
    <w:rsid w:val="00A0240A"/>
  </w:style>
  <w:style w:type="paragraph" w:customStyle="1" w:styleId="760E485B647B4520BD1C36F1DFA85C91">
    <w:name w:val="760E485B647B4520BD1C36F1DFA85C91"/>
    <w:rsid w:val="00A0240A"/>
  </w:style>
  <w:style w:type="paragraph" w:customStyle="1" w:styleId="E890AD30A9F044838A36960422166118">
    <w:name w:val="E890AD30A9F044838A36960422166118"/>
    <w:rsid w:val="00A0240A"/>
  </w:style>
  <w:style w:type="paragraph" w:customStyle="1" w:styleId="305D5D4F1FFA49B5A071BD22656C60B2">
    <w:name w:val="305D5D4F1FFA49B5A071BD22656C60B2"/>
    <w:rsid w:val="00A0240A"/>
  </w:style>
  <w:style w:type="paragraph" w:customStyle="1" w:styleId="3D5FF1DC2D5849A89EF342426601D0E2">
    <w:name w:val="3D5FF1DC2D5849A89EF342426601D0E2"/>
    <w:rsid w:val="00A0240A"/>
  </w:style>
  <w:style w:type="paragraph" w:customStyle="1" w:styleId="43997016D0AC41DD95F584EC07AA5FDA">
    <w:name w:val="43997016D0AC41DD95F584EC07AA5FDA"/>
    <w:rsid w:val="00A0240A"/>
  </w:style>
  <w:style w:type="paragraph" w:customStyle="1" w:styleId="525F8A19C97E4C1E93712339825DF67F">
    <w:name w:val="525F8A19C97E4C1E93712339825DF67F"/>
    <w:rsid w:val="00A0240A"/>
  </w:style>
  <w:style w:type="paragraph" w:customStyle="1" w:styleId="9A708EEC1F0A470F9E48247DF93CD5EF">
    <w:name w:val="9A708EEC1F0A470F9E48247DF93CD5EF"/>
    <w:rsid w:val="00A0240A"/>
  </w:style>
  <w:style w:type="paragraph" w:customStyle="1" w:styleId="2215B7F9DAC14262A47CC343DFECF840">
    <w:name w:val="2215B7F9DAC14262A47CC343DFECF840"/>
    <w:rsid w:val="00A0240A"/>
  </w:style>
  <w:style w:type="paragraph" w:customStyle="1" w:styleId="C0B1204D9BCA4589AEF0A73CDDB737EE">
    <w:name w:val="C0B1204D9BCA4589AEF0A73CDDB737EE"/>
    <w:rsid w:val="00A0240A"/>
  </w:style>
  <w:style w:type="paragraph" w:customStyle="1" w:styleId="2495149A151C4CBE9DA312D05CE00A25">
    <w:name w:val="2495149A151C4CBE9DA312D05CE00A25"/>
    <w:rsid w:val="00A0240A"/>
  </w:style>
  <w:style w:type="paragraph" w:customStyle="1" w:styleId="4B772EF957F845C0ACFEF045BA9BB140">
    <w:name w:val="4B772EF957F845C0ACFEF045BA9BB140"/>
    <w:rsid w:val="00A0240A"/>
  </w:style>
  <w:style w:type="paragraph" w:customStyle="1" w:styleId="99779EE1B85540918982A77344BC36FD">
    <w:name w:val="99779EE1B85540918982A77344BC36FD"/>
    <w:rsid w:val="00A0240A"/>
  </w:style>
  <w:style w:type="paragraph" w:customStyle="1" w:styleId="578CB522C0D34DA5885F8562B366FE78">
    <w:name w:val="578CB522C0D34DA5885F8562B366FE78"/>
    <w:rsid w:val="00A0240A"/>
  </w:style>
  <w:style w:type="paragraph" w:customStyle="1" w:styleId="135793F3E3D947BCB2418D82F7653CF6">
    <w:name w:val="135793F3E3D947BCB2418D82F7653CF6"/>
    <w:rsid w:val="00A0240A"/>
  </w:style>
  <w:style w:type="paragraph" w:customStyle="1" w:styleId="C87EC713D1A645D9AC864F60D4DEAE80">
    <w:name w:val="C87EC713D1A645D9AC864F60D4DEAE80"/>
    <w:rsid w:val="00A0240A"/>
  </w:style>
  <w:style w:type="paragraph" w:customStyle="1" w:styleId="05EC4619004A4598B0C67DCB53A2E15E">
    <w:name w:val="05EC4619004A4598B0C67DCB53A2E15E"/>
    <w:rsid w:val="00A0240A"/>
  </w:style>
  <w:style w:type="paragraph" w:customStyle="1" w:styleId="88F9E5A1E58442CBAD300C82A3312598">
    <w:name w:val="88F9E5A1E58442CBAD300C82A3312598"/>
    <w:rsid w:val="00A0240A"/>
  </w:style>
  <w:style w:type="paragraph" w:customStyle="1" w:styleId="D74131823D644A1EA5DB0CE33B37F49C">
    <w:name w:val="D74131823D644A1EA5DB0CE33B37F49C"/>
    <w:rsid w:val="00A0240A"/>
  </w:style>
  <w:style w:type="paragraph" w:customStyle="1" w:styleId="A0A32E44FCF045B6BDA5DDB933D0A9B4">
    <w:name w:val="A0A32E44FCF045B6BDA5DDB933D0A9B4"/>
    <w:rsid w:val="00A0240A"/>
  </w:style>
  <w:style w:type="paragraph" w:customStyle="1" w:styleId="4C3072E7E8C14BCDA612C73AFA6AFD30">
    <w:name w:val="4C3072E7E8C14BCDA612C73AFA6AFD30"/>
    <w:rsid w:val="00A0240A"/>
  </w:style>
  <w:style w:type="paragraph" w:customStyle="1" w:styleId="1F6E31E1A85F40FAA41F1422DDEF5CE6">
    <w:name w:val="1F6E31E1A85F40FAA41F1422DDEF5CE6"/>
    <w:rsid w:val="00A0240A"/>
  </w:style>
  <w:style w:type="paragraph" w:customStyle="1" w:styleId="2D1E2541FEBE4B889BA5FDB68FE3FD3A">
    <w:name w:val="2D1E2541FEBE4B889BA5FDB68FE3FD3A"/>
    <w:rsid w:val="00A0240A"/>
  </w:style>
  <w:style w:type="paragraph" w:customStyle="1" w:styleId="2EDAF124D5BE4BCE849E60D13464A2A8">
    <w:name w:val="2EDAF124D5BE4BCE849E60D13464A2A8"/>
    <w:rsid w:val="00A0240A"/>
  </w:style>
  <w:style w:type="paragraph" w:customStyle="1" w:styleId="629DAFCBAE1141279DE16B3EEADB3969">
    <w:name w:val="629DAFCBAE1141279DE16B3EEADB3969"/>
    <w:rsid w:val="00A0240A"/>
  </w:style>
  <w:style w:type="paragraph" w:customStyle="1" w:styleId="A6F2EAD7D590468AAD05949633AC1679">
    <w:name w:val="A6F2EAD7D590468AAD05949633AC1679"/>
    <w:rsid w:val="00A0240A"/>
  </w:style>
  <w:style w:type="paragraph" w:customStyle="1" w:styleId="30E801C8ACD1480CB0BE124C1AEB9D3B">
    <w:name w:val="30E801C8ACD1480CB0BE124C1AEB9D3B"/>
    <w:rsid w:val="00A0240A"/>
  </w:style>
  <w:style w:type="paragraph" w:customStyle="1" w:styleId="40188C0AAC1E43A58A821423598D72AD">
    <w:name w:val="40188C0AAC1E43A58A821423598D72AD"/>
    <w:rsid w:val="00A0240A"/>
  </w:style>
  <w:style w:type="paragraph" w:customStyle="1" w:styleId="1695323A3A0343FDB9B79BAAF567324A">
    <w:name w:val="1695323A3A0343FDB9B79BAAF567324A"/>
    <w:rsid w:val="00A0240A"/>
  </w:style>
  <w:style w:type="paragraph" w:customStyle="1" w:styleId="FAC1F4A7D9EF4CEC96B4F167E5CB027D">
    <w:name w:val="FAC1F4A7D9EF4CEC96B4F167E5CB027D"/>
    <w:rsid w:val="00A0240A"/>
  </w:style>
  <w:style w:type="paragraph" w:customStyle="1" w:styleId="D038DB57819243AB8EC12AC798105754">
    <w:name w:val="D038DB57819243AB8EC12AC798105754"/>
    <w:rsid w:val="00A0240A"/>
  </w:style>
  <w:style w:type="paragraph" w:customStyle="1" w:styleId="88BF8B05540C45A1B4729ED4E934E8F4">
    <w:name w:val="88BF8B05540C45A1B4729ED4E934E8F4"/>
    <w:rsid w:val="00A0240A"/>
  </w:style>
  <w:style w:type="paragraph" w:customStyle="1" w:styleId="FFA2E3B6DEC84133A3A7B7655C8993F6">
    <w:name w:val="FFA2E3B6DEC84133A3A7B7655C8993F6"/>
    <w:rsid w:val="00A0240A"/>
  </w:style>
  <w:style w:type="paragraph" w:customStyle="1" w:styleId="81D5A84003FE4C1A987A865E7983A4D6">
    <w:name w:val="81D5A84003FE4C1A987A865E7983A4D6"/>
    <w:rsid w:val="00A0240A"/>
  </w:style>
  <w:style w:type="paragraph" w:customStyle="1" w:styleId="7AC9D8EC29784AF09B5D608574C52E4D">
    <w:name w:val="7AC9D8EC29784AF09B5D608574C52E4D"/>
    <w:rsid w:val="00A0240A"/>
  </w:style>
  <w:style w:type="paragraph" w:customStyle="1" w:styleId="05A23111FF1941ADAA36B4F4D4172874">
    <w:name w:val="05A23111FF1941ADAA36B4F4D4172874"/>
    <w:rsid w:val="00A0240A"/>
  </w:style>
  <w:style w:type="paragraph" w:customStyle="1" w:styleId="A3CF75B09C814325ACA3EEFFA2035A4F">
    <w:name w:val="A3CF75B09C814325ACA3EEFFA2035A4F"/>
    <w:rsid w:val="00A0240A"/>
  </w:style>
  <w:style w:type="paragraph" w:customStyle="1" w:styleId="9340143048A740F0B39CFB491C3F9A98">
    <w:name w:val="9340143048A740F0B39CFB491C3F9A98"/>
    <w:rsid w:val="00A0240A"/>
  </w:style>
  <w:style w:type="paragraph" w:customStyle="1" w:styleId="84F6F900EEFB4C249892A94171644AD7">
    <w:name w:val="84F6F900EEFB4C249892A94171644AD7"/>
    <w:rsid w:val="00A0240A"/>
  </w:style>
  <w:style w:type="paragraph" w:customStyle="1" w:styleId="5566C53265D6472FABCE12DFADF20F06">
    <w:name w:val="5566C53265D6472FABCE12DFADF20F06"/>
    <w:rsid w:val="00A0240A"/>
  </w:style>
  <w:style w:type="paragraph" w:customStyle="1" w:styleId="DBB48ADC82A24205A9776FD09920AFC8">
    <w:name w:val="DBB48ADC82A24205A9776FD09920AFC8"/>
    <w:rsid w:val="00A0240A"/>
  </w:style>
  <w:style w:type="paragraph" w:customStyle="1" w:styleId="D57B74CAC46A49298276C19D833E8CD9">
    <w:name w:val="D57B74CAC46A49298276C19D833E8CD9"/>
    <w:rsid w:val="00A0240A"/>
  </w:style>
  <w:style w:type="paragraph" w:customStyle="1" w:styleId="763873375AF74C3D9868687EF8B5FD57">
    <w:name w:val="763873375AF74C3D9868687EF8B5FD57"/>
    <w:rsid w:val="00A0240A"/>
  </w:style>
  <w:style w:type="paragraph" w:customStyle="1" w:styleId="3BB53B512D884857BBC08D493E31D452">
    <w:name w:val="3BB53B512D884857BBC08D493E31D452"/>
    <w:rsid w:val="00A0240A"/>
  </w:style>
  <w:style w:type="paragraph" w:customStyle="1" w:styleId="FF8828C881AA4F1AB4AA78456AE452B5">
    <w:name w:val="FF8828C881AA4F1AB4AA78456AE452B5"/>
    <w:rsid w:val="00A0240A"/>
  </w:style>
  <w:style w:type="paragraph" w:customStyle="1" w:styleId="BDB5AC8315E2449DBD126C8B0EFC64A8">
    <w:name w:val="BDB5AC8315E2449DBD126C8B0EFC64A8"/>
    <w:rsid w:val="00A0240A"/>
  </w:style>
  <w:style w:type="paragraph" w:customStyle="1" w:styleId="45EDD79B849F4731B70984A3798DCA06">
    <w:name w:val="45EDD79B849F4731B70984A3798DCA06"/>
    <w:rsid w:val="00A0240A"/>
  </w:style>
  <w:style w:type="paragraph" w:customStyle="1" w:styleId="39AD0170D3F946959E09ABD566A5FF0C">
    <w:name w:val="39AD0170D3F946959E09ABD566A5FF0C"/>
    <w:rsid w:val="00A0240A"/>
  </w:style>
  <w:style w:type="paragraph" w:customStyle="1" w:styleId="935210E3A81D4E1383A2352112A574E7">
    <w:name w:val="935210E3A81D4E1383A2352112A574E7"/>
    <w:rsid w:val="00A0240A"/>
  </w:style>
  <w:style w:type="paragraph" w:customStyle="1" w:styleId="984B848EA9E043CC992E577152140B7C">
    <w:name w:val="984B848EA9E043CC992E577152140B7C"/>
    <w:rsid w:val="00A0240A"/>
  </w:style>
  <w:style w:type="paragraph" w:customStyle="1" w:styleId="969E84627A8E4D868687D7FE1EE4E338">
    <w:name w:val="969E84627A8E4D868687D7FE1EE4E338"/>
    <w:rsid w:val="00A0240A"/>
  </w:style>
  <w:style w:type="paragraph" w:customStyle="1" w:styleId="BB9EEB2B57C946CAAA105DF0C5B4AF12">
    <w:name w:val="BB9EEB2B57C946CAAA105DF0C5B4AF12"/>
    <w:rsid w:val="00A0240A"/>
  </w:style>
  <w:style w:type="paragraph" w:customStyle="1" w:styleId="991B5FA3DFC845F795BA2A8DCB09AFB9">
    <w:name w:val="991B5FA3DFC845F795BA2A8DCB09AFB9"/>
    <w:rsid w:val="00A0240A"/>
  </w:style>
  <w:style w:type="paragraph" w:customStyle="1" w:styleId="F524B1BC61B14222B05AB8511E546E17">
    <w:name w:val="F524B1BC61B14222B05AB8511E546E17"/>
    <w:rsid w:val="00A0240A"/>
  </w:style>
  <w:style w:type="paragraph" w:customStyle="1" w:styleId="E2706B486FC248558B9DF913632D8271">
    <w:name w:val="E2706B486FC248558B9DF913632D8271"/>
    <w:rsid w:val="00A0240A"/>
  </w:style>
  <w:style w:type="paragraph" w:customStyle="1" w:styleId="550E9E9560E14AFDB8AD0259BB848829">
    <w:name w:val="550E9E9560E14AFDB8AD0259BB848829"/>
    <w:rsid w:val="00A0240A"/>
  </w:style>
  <w:style w:type="paragraph" w:customStyle="1" w:styleId="EB54E706621948439BABFC3BA7BEA56A">
    <w:name w:val="EB54E706621948439BABFC3BA7BEA56A"/>
    <w:rsid w:val="00A0240A"/>
  </w:style>
  <w:style w:type="paragraph" w:customStyle="1" w:styleId="48284E0096AA4AE38090349CAE8116CA">
    <w:name w:val="48284E0096AA4AE38090349CAE8116CA"/>
    <w:rsid w:val="00A0240A"/>
  </w:style>
  <w:style w:type="paragraph" w:customStyle="1" w:styleId="5E910B91E07D4A7D8DC54C587D0A46BD">
    <w:name w:val="5E910B91E07D4A7D8DC54C587D0A46BD"/>
    <w:rsid w:val="00A0240A"/>
  </w:style>
  <w:style w:type="paragraph" w:customStyle="1" w:styleId="39EB23C5044F4A80A017490562EFF3D9">
    <w:name w:val="39EB23C5044F4A80A017490562EFF3D9"/>
    <w:rsid w:val="00A0240A"/>
  </w:style>
  <w:style w:type="paragraph" w:customStyle="1" w:styleId="17ADB2FD74D24440973B1765979F3C26">
    <w:name w:val="17ADB2FD74D24440973B1765979F3C26"/>
    <w:rsid w:val="00A0240A"/>
  </w:style>
  <w:style w:type="paragraph" w:customStyle="1" w:styleId="4AC148C1DE0443E1BD06D9A535D086DB">
    <w:name w:val="4AC148C1DE0443E1BD06D9A535D086DB"/>
    <w:rsid w:val="00A0240A"/>
  </w:style>
  <w:style w:type="paragraph" w:customStyle="1" w:styleId="2A6B402BA23D46D785751908F8DE43A6">
    <w:name w:val="2A6B402BA23D46D785751908F8DE43A6"/>
    <w:rsid w:val="00A0240A"/>
  </w:style>
  <w:style w:type="paragraph" w:customStyle="1" w:styleId="0F9ABADF4AD24951BE595B2D35C2063A">
    <w:name w:val="0F9ABADF4AD24951BE595B2D35C2063A"/>
    <w:rsid w:val="00A0240A"/>
  </w:style>
  <w:style w:type="paragraph" w:customStyle="1" w:styleId="84A2E67352DA44E8A890BBB2A80131F3">
    <w:name w:val="84A2E67352DA44E8A890BBB2A80131F3"/>
    <w:rsid w:val="00A0240A"/>
  </w:style>
  <w:style w:type="paragraph" w:customStyle="1" w:styleId="0DB10F24E4F748D293B21F012FF099B0">
    <w:name w:val="0DB10F24E4F748D293B21F012FF099B0"/>
    <w:rsid w:val="00A0240A"/>
  </w:style>
  <w:style w:type="paragraph" w:customStyle="1" w:styleId="8CC410F1546C4F458478D0982BFDB00D">
    <w:name w:val="8CC410F1546C4F458478D0982BFDB00D"/>
    <w:rsid w:val="00A0240A"/>
  </w:style>
  <w:style w:type="paragraph" w:customStyle="1" w:styleId="B8A7863993704A8E97494370058678AE">
    <w:name w:val="B8A7863993704A8E97494370058678AE"/>
    <w:rsid w:val="00A0240A"/>
  </w:style>
  <w:style w:type="paragraph" w:customStyle="1" w:styleId="F1A553FCB9794B578243D14F7E8833F4">
    <w:name w:val="F1A553FCB9794B578243D14F7E8833F4"/>
    <w:rsid w:val="00A0240A"/>
  </w:style>
  <w:style w:type="paragraph" w:customStyle="1" w:styleId="81D10E70D32749EEB547A1FA0A151E67">
    <w:name w:val="81D10E70D32749EEB547A1FA0A151E67"/>
    <w:rsid w:val="00A0240A"/>
  </w:style>
  <w:style w:type="paragraph" w:customStyle="1" w:styleId="B43500BC81A34BD2ADE06BA67A88AFFA">
    <w:name w:val="B43500BC81A34BD2ADE06BA67A88AFFA"/>
    <w:rsid w:val="00A0240A"/>
  </w:style>
  <w:style w:type="paragraph" w:customStyle="1" w:styleId="0565E7C6EB3D4D438A9A10A1A0561854">
    <w:name w:val="0565E7C6EB3D4D438A9A10A1A0561854"/>
    <w:rsid w:val="00A0240A"/>
  </w:style>
  <w:style w:type="paragraph" w:customStyle="1" w:styleId="6D2F80D935AE480A827824B19E4A4A87">
    <w:name w:val="6D2F80D935AE480A827824B19E4A4A87"/>
    <w:rsid w:val="00A0240A"/>
  </w:style>
  <w:style w:type="paragraph" w:customStyle="1" w:styleId="FBBE67BEE5A44CBD92AB116ACF4E8423">
    <w:name w:val="FBBE67BEE5A44CBD92AB116ACF4E8423"/>
    <w:rsid w:val="00A0240A"/>
  </w:style>
  <w:style w:type="paragraph" w:customStyle="1" w:styleId="9EB8C130C2C94C9A9DDEF36C1EFAFD19">
    <w:name w:val="9EB8C130C2C94C9A9DDEF36C1EFAFD19"/>
    <w:rsid w:val="00A0240A"/>
  </w:style>
  <w:style w:type="paragraph" w:customStyle="1" w:styleId="756D324C39D0452B8BB246CA1A78D4ED">
    <w:name w:val="756D324C39D0452B8BB246CA1A78D4ED"/>
    <w:rsid w:val="00A0240A"/>
  </w:style>
  <w:style w:type="paragraph" w:customStyle="1" w:styleId="50947483A9E34259A50C2A2270A69419">
    <w:name w:val="50947483A9E34259A50C2A2270A69419"/>
    <w:rsid w:val="00A0240A"/>
  </w:style>
  <w:style w:type="paragraph" w:customStyle="1" w:styleId="5EA2207230364F859982963D4976B7D6">
    <w:name w:val="5EA2207230364F859982963D4976B7D6"/>
    <w:rsid w:val="00A0240A"/>
  </w:style>
  <w:style w:type="paragraph" w:customStyle="1" w:styleId="AFE89879CD1A41E38B3E1E78FC896FE1">
    <w:name w:val="AFE89879CD1A41E38B3E1E78FC896FE1"/>
    <w:rsid w:val="00A0240A"/>
  </w:style>
  <w:style w:type="paragraph" w:customStyle="1" w:styleId="66853C9BFC864562A76A511974C2C635">
    <w:name w:val="66853C9BFC864562A76A511974C2C635"/>
    <w:rsid w:val="00A0240A"/>
  </w:style>
  <w:style w:type="paragraph" w:customStyle="1" w:styleId="6015E0D81DE045C68B8B5D9315D15B70">
    <w:name w:val="6015E0D81DE045C68B8B5D9315D15B70"/>
    <w:rsid w:val="00A0240A"/>
  </w:style>
  <w:style w:type="paragraph" w:customStyle="1" w:styleId="DD85D2B45FF842EC9827001C7610AA26">
    <w:name w:val="DD85D2B45FF842EC9827001C7610AA26"/>
    <w:rsid w:val="00A0240A"/>
  </w:style>
  <w:style w:type="paragraph" w:customStyle="1" w:styleId="5CA2F2F164464BE2A335305A9574D3AF">
    <w:name w:val="5CA2F2F164464BE2A335305A9574D3AF"/>
    <w:rsid w:val="00A0240A"/>
  </w:style>
  <w:style w:type="paragraph" w:customStyle="1" w:styleId="895D1919142A4DC2BCA940C5CA3E1BBD">
    <w:name w:val="895D1919142A4DC2BCA940C5CA3E1BBD"/>
    <w:rsid w:val="00A0240A"/>
  </w:style>
  <w:style w:type="paragraph" w:customStyle="1" w:styleId="8E524B51B21F4596AE4B42F3B58B6BF2">
    <w:name w:val="8E524B51B21F4596AE4B42F3B58B6BF2"/>
    <w:rsid w:val="00A0240A"/>
  </w:style>
  <w:style w:type="paragraph" w:customStyle="1" w:styleId="3D850F81253E4268A2426BD2F1FD4846">
    <w:name w:val="3D850F81253E4268A2426BD2F1FD4846"/>
    <w:rsid w:val="00A0240A"/>
  </w:style>
  <w:style w:type="paragraph" w:customStyle="1" w:styleId="8A0F1B45365F4D4A8D846C1FAA1A0D04">
    <w:name w:val="8A0F1B45365F4D4A8D846C1FAA1A0D04"/>
    <w:rsid w:val="00A0240A"/>
  </w:style>
  <w:style w:type="paragraph" w:customStyle="1" w:styleId="06E7CDB2C6FD4554A74AAE2F5D6CBF4F">
    <w:name w:val="06E7CDB2C6FD4554A74AAE2F5D6CBF4F"/>
    <w:rsid w:val="00A0240A"/>
  </w:style>
  <w:style w:type="paragraph" w:customStyle="1" w:styleId="CB2513E2E83B4E30A7D4CABA0FE33431">
    <w:name w:val="CB2513E2E83B4E30A7D4CABA0FE33431"/>
    <w:rsid w:val="00A0240A"/>
  </w:style>
  <w:style w:type="paragraph" w:customStyle="1" w:styleId="68AEC533BEEC4A9DAB0904E0F044BF0E">
    <w:name w:val="68AEC533BEEC4A9DAB0904E0F044BF0E"/>
    <w:rsid w:val="00A0240A"/>
  </w:style>
  <w:style w:type="paragraph" w:customStyle="1" w:styleId="F0272B0826214C05A7358C1ABA2A3B65">
    <w:name w:val="F0272B0826214C05A7358C1ABA2A3B65"/>
    <w:rsid w:val="00A0240A"/>
  </w:style>
  <w:style w:type="paragraph" w:customStyle="1" w:styleId="5210A754CD864432B85AA82CBF3C7C4A">
    <w:name w:val="5210A754CD864432B85AA82CBF3C7C4A"/>
    <w:rsid w:val="00A0240A"/>
  </w:style>
  <w:style w:type="paragraph" w:customStyle="1" w:styleId="778AC98042594ED6AAA9A3DC2DD9859C">
    <w:name w:val="778AC98042594ED6AAA9A3DC2DD9859C"/>
    <w:rsid w:val="00A0240A"/>
  </w:style>
  <w:style w:type="paragraph" w:customStyle="1" w:styleId="8A54131CA95B43A199D48AAA2E962090">
    <w:name w:val="8A54131CA95B43A199D48AAA2E962090"/>
    <w:rsid w:val="00A0240A"/>
  </w:style>
  <w:style w:type="paragraph" w:customStyle="1" w:styleId="03B7700C8F98468F86FDA091ADFBA416">
    <w:name w:val="03B7700C8F98468F86FDA091ADFBA416"/>
    <w:rsid w:val="00A0240A"/>
  </w:style>
  <w:style w:type="paragraph" w:customStyle="1" w:styleId="D6BBDDC3E58C459ABE7EE56AFA73290D">
    <w:name w:val="D6BBDDC3E58C459ABE7EE56AFA73290D"/>
    <w:rsid w:val="00A0240A"/>
  </w:style>
  <w:style w:type="paragraph" w:customStyle="1" w:styleId="AE821A139CFC4A198CE594C42F6560B3">
    <w:name w:val="AE821A139CFC4A198CE594C42F6560B3"/>
    <w:rsid w:val="00A0240A"/>
  </w:style>
  <w:style w:type="paragraph" w:customStyle="1" w:styleId="A6FEE18B6F63478CA09CD22317C92241">
    <w:name w:val="A6FEE18B6F63478CA09CD22317C92241"/>
    <w:rsid w:val="00A0240A"/>
  </w:style>
  <w:style w:type="paragraph" w:customStyle="1" w:styleId="9303CDF50AA048D98BE89EA5D755AC73">
    <w:name w:val="9303CDF50AA048D98BE89EA5D755AC73"/>
    <w:rsid w:val="00A0240A"/>
  </w:style>
  <w:style w:type="paragraph" w:customStyle="1" w:styleId="7ABE52B35E0542679E68B3E59128D0E7">
    <w:name w:val="7ABE52B35E0542679E68B3E59128D0E7"/>
    <w:rsid w:val="00A0240A"/>
  </w:style>
  <w:style w:type="paragraph" w:customStyle="1" w:styleId="A4749EAAD5C241CA8796C50AF9FD9B54">
    <w:name w:val="A4749EAAD5C241CA8796C50AF9FD9B54"/>
    <w:rsid w:val="00A0240A"/>
  </w:style>
  <w:style w:type="paragraph" w:customStyle="1" w:styleId="28F293B4948B43F89734A7FF52E3E03C">
    <w:name w:val="28F293B4948B43F89734A7FF52E3E03C"/>
    <w:rsid w:val="00A0240A"/>
  </w:style>
  <w:style w:type="paragraph" w:customStyle="1" w:styleId="49318A8F7C844D05B1407BC913B9AB0E">
    <w:name w:val="49318A8F7C844D05B1407BC913B9AB0E"/>
    <w:rsid w:val="00A0240A"/>
  </w:style>
  <w:style w:type="paragraph" w:customStyle="1" w:styleId="4EE6E01AA2A04B458B853CBD80109944">
    <w:name w:val="4EE6E01AA2A04B458B853CBD80109944"/>
    <w:rsid w:val="00A0240A"/>
  </w:style>
  <w:style w:type="paragraph" w:customStyle="1" w:styleId="9CAC60D0359D4989BF25679F6F393CF8">
    <w:name w:val="9CAC60D0359D4989BF25679F6F393CF8"/>
    <w:rsid w:val="00A0240A"/>
  </w:style>
  <w:style w:type="paragraph" w:customStyle="1" w:styleId="BE0430DC92F741829EC09F848E644FB6">
    <w:name w:val="BE0430DC92F741829EC09F848E644FB6"/>
    <w:rsid w:val="00A0240A"/>
  </w:style>
  <w:style w:type="paragraph" w:customStyle="1" w:styleId="8C154195DA9F40FFBD5184061098D874">
    <w:name w:val="8C154195DA9F40FFBD5184061098D874"/>
    <w:rsid w:val="00A0240A"/>
  </w:style>
  <w:style w:type="paragraph" w:customStyle="1" w:styleId="B8EF30EF5E574A03B3850389A030AA84">
    <w:name w:val="B8EF30EF5E574A03B3850389A030AA84"/>
    <w:rsid w:val="00A0240A"/>
  </w:style>
  <w:style w:type="paragraph" w:customStyle="1" w:styleId="6344CBD28CD94326AE25DFF00C075C13">
    <w:name w:val="6344CBD28CD94326AE25DFF00C075C13"/>
    <w:rsid w:val="00A0240A"/>
  </w:style>
  <w:style w:type="paragraph" w:customStyle="1" w:styleId="5EA45E391D0C439EB45FE95A7FF70BB7">
    <w:name w:val="5EA45E391D0C439EB45FE95A7FF70BB7"/>
    <w:rsid w:val="00A0240A"/>
  </w:style>
  <w:style w:type="paragraph" w:customStyle="1" w:styleId="DF6BCA9CD836440785DEEA371A48A79D">
    <w:name w:val="DF6BCA9CD836440785DEEA371A48A79D"/>
    <w:rsid w:val="00A0240A"/>
  </w:style>
  <w:style w:type="paragraph" w:customStyle="1" w:styleId="0AA816741DE84719856183D4F6651DF5">
    <w:name w:val="0AA816741DE84719856183D4F6651DF5"/>
    <w:rsid w:val="00A0240A"/>
  </w:style>
  <w:style w:type="paragraph" w:customStyle="1" w:styleId="B7B19F27D45B4F77BF1A14F5F03D3235">
    <w:name w:val="B7B19F27D45B4F77BF1A14F5F03D3235"/>
    <w:rsid w:val="00A0240A"/>
  </w:style>
  <w:style w:type="paragraph" w:customStyle="1" w:styleId="067FD861B51C4225AFB4250AAB679807">
    <w:name w:val="067FD861B51C4225AFB4250AAB679807"/>
    <w:rsid w:val="00A0240A"/>
  </w:style>
  <w:style w:type="paragraph" w:customStyle="1" w:styleId="17690C6D244E4823941DBFE0C16DAC2F">
    <w:name w:val="17690C6D244E4823941DBFE0C16DAC2F"/>
    <w:rsid w:val="00A0240A"/>
  </w:style>
  <w:style w:type="paragraph" w:customStyle="1" w:styleId="65DC05866FAD436A8D4CB7F832A52C4D">
    <w:name w:val="65DC05866FAD436A8D4CB7F832A52C4D"/>
    <w:rsid w:val="00A0240A"/>
  </w:style>
  <w:style w:type="paragraph" w:customStyle="1" w:styleId="F05A5C610CAD4BB9BB39636EF8D1CB21">
    <w:name w:val="F05A5C610CAD4BB9BB39636EF8D1CB21"/>
    <w:rsid w:val="00A0240A"/>
  </w:style>
  <w:style w:type="paragraph" w:customStyle="1" w:styleId="F977C1F9097B43CAB6A7F6A40ACB3035">
    <w:name w:val="F977C1F9097B43CAB6A7F6A40ACB3035"/>
    <w:rsid w:val="00A0240A"/>
  </w:style>
  <w:style w:type="paragraph" w:customStyle="1" w:styleId="A3C5AAB1E7C8459BA66620E0A0120824">
    <w:name w:val="A3C5AAB1E7C8459BA66620E0A0120824"/>
    <w:rsid w:val="00A0240A"/>
  </w:style>
  <w:style w:type="paragraph" w:customStyle="1" w:styleId="1758F83A8C5141F8B3896F6F9BAAC8BA">
    <w:name w:val="1758F83A8C5141F8B3896F6F9BAAC8BA"/>
    <w:rsid w:val="00A0240A"/>
  </w:style>
  <w:style w:type="paragraph" w:customStyle="1" w:styleId="81DFA33868A34BFA9376B8DCFE74FDCF">
    <w:name w:val="81DFA33868A34BFA9376B8DCFE74FDCF"/>
    <w:rsid w:val="00A0240A"/>
  </w:style>
  <w:style w:type="paragraph" w:customStyle="1" w:styleId="0F0120C45AA64297BC3E3BAB918A1A6F">
    <w:name w:val="0F0120C45AA64297BC3E3BAB918A1A6F"/>
    <w:rsid w:val="00A0240A"/>
  </w:style>
  <w:style w:type="paragraph" w:customStyle="1" w:styleId="BCFEC65E9F4E4A28B0D43898589469AC">
    <w:name w:val="BCFEC65E9F4E4A28B0D43898589469AC"/>
    <w:rsid w:val="00A0240A"/>
  </w:style>
  <w:style w:type="paragraph" w:customStyle="1" w:styleId="A4974FFB49F84823B38B4B337D95D3AA">
    <w:name w:val="A4974FFB49F84823B38B4B337D95D3AA"/>
    <w:rsid w:val="00A0240A"/>
  </w:style>
  <w:style w:type="paragraph" w:customStyle="1" w:styleId="40E74DCD2E2241A7AB7C944AC950E1A3">
    <w:name w:val="40E74DCD2E2241A7AB7C944AC950E1A3"/>
    <w:rsid w:val="00A0240A"/>
  </w:style>
  <w:style w:type="paragraph" w:customStyle="1" w:styleId="1B709721FCA641F2AD077F4EA79473B9">
    <w:name w:val="1B709721FCA641F2AD077F4EA79473B9"/>
    <w:rsid w:val="00A0240A"/>
  </w:style>
  <w:style w:type="paragraph" w:customStyle="1" w:styleId="27B7DC8C456F4D3687DFE0A4908633CF">
    <w:name w:val="27B7DC8C456F4D3687DFE0A4908633CF"/>
    <w:rsid w:val="00A0240A"/>
  </w:style>
  <w:style w:type="paragraph" w:customStyle="1" w:styleId="27371B3B2D58453B8E368796BBB58575">
    <w:name w:val="27371B3B2D58453B8E368796BBB58575"/>
    <w:rsid w:val="00A0240A"/>
  </w:style>
  <w:style w:type="paragraph" w:customStyle="1" w:styleId="099E147390D143A1A5AF5ABA5370B218">
    <w:name w:val="099E147390D143A1A5AF5ABA5370B218"/>
    <w:rsid w:val="00A0240A"/>
  </w:style>
  <w:style w:type="paragraph" w:customStyle="1" w:styleId="4C7218556A144128965AF50E92F76729">
    <w:name w:val="4C7218556A144128965AF50E92F76729"/>
    <w:rsid w:val="00A0240A"/>
  </w:style>
  <w:style w:type="paragraph" w:customStyle="1" w:styleId="2823DF3EAB8E4E8EA4033A4465A10D43">
    <w:name w:val="2823DF3EAB8E4E8EA4033A4465A10D43"/>
    <w:rsid w:val="00A0240A"/>
  </w:style>
  <w:style w:type="paragraph" w:customStyle="1" w:styleId="F105E183DAEC42C6892090D65CD9694B">
    <w:name w:val="F105E183DAEC42C6892090D65CD9694B"/>
    <w:rsid w:val="00A0240A"/>
  </w:style>
  <w:style w:type="paragraph" w:customStyle="1" w:styleId="67C3FB5B1575497AAA5A17DD325F176C">
    <w:name w:val="67C3FB5B1575497AAA5A17DD325F176C"/>
    <w:rsid w:val="00A0240A"/>
  </w:style>
  <w:style w:type="paragraph" w:customStyle="1" w:styleId="9BA2541AD365474B9563B998FA14BC56">
    <w:name w:val="9BA2541AD365474B9563B998FA14BC56"/>
    <w:rsid w:val="00A0240A"/>
  </w:style>
  <w:style w:type="paragraph" w:customStyle="1" w:styleId="7DAB0BB67069420F832108071CD60F60">
    <w:name w:val="7DAB0BB67069420F832108071CD60F60"/>
    <w:rsid w:val="00A0240A"/>
  </w:style>
  <w:style w:type="paragraph" w:customStyle="1" w:styleId="2B09CAB63F7A423DA1B6BD1126945E9A">
    <w:name w:val="2B09CAB63F7A423DA1B6BD1126945E9A"/>
    <w:rsid w:val="00A0240A"/>
  </w:style>
  <w:style w:type="paragraph" w:customStyle="1" w:styleId="A91852914AEA46C0A2DD2D1315384065">
    <w:name w:val="A91852914AEA46C0A2DD2D1315384065"/>
    <w:rsid w:val="00A0240A"/>
  </w:style>
  <w:style w:type="paragraph" w:customStyle="1" w:styleId="77B9365D430C4D92B3CAB6FFE01409F7">
    <w:name w:val="77B9365D430C4D92B3CAB6FFE01409F7"/>
    <w:rsid w:val="00A0240A"/>
  </w:style>
  <w:style w:type="paragraph" w:customStyle="1" w:styleId="C2B5235145B7414DA53C13274A69F9E8">
    <w:name w:val="C2B5235145B7414DA53C13274A69F9E8"/>
    <w:rsid w:val="00A0240A"/>
  </w:style>
  <w:style w:type="paragraph" w:customStyle="1" w:styleId="98CCF1536B6648F2B4E6AAA4F1D71CC5">
    <w:name w:val="98CCF1536B6648F2B4E6AAA4F1D71CC5"/>
    <w:rsid w:val="00A0240A"/>
  </w:style>
  <w:style w:type="paragraph" w:customStyle="1" w:styleId="56B7D24D12724CF7A50C914CE6ECE280">
    <w:name w:val="56B7D24D12724CF7A50C914CE6ECE280"/>
    <w:rsid w:val="00A0240A"/>
  </w:style>
  <w:style w:type="paragraph" w:customStyle="1" w:styleId="FABCC50A0F944FB2B36B3EA85DADC382">
    <w:name w:val="FABCC50A0F944FB2B36B3EA85DADC382"/>
    <w:rsid w:val="00A0240A"/>
  </w:style>
  <w:style w:type="paragraph" w:customStyle="1" w:styleId="CEDA744515EA40CA84380614B2FBE04B">
    <w:name w:val="CEDA744515EA40CA84380614B2FBE04B"/>
    <w:rsid w:val="00A0240A"/>
  </w:style>
  <w:style w:type="paragraph" w:customStyle="1" w:styleId="49B0E92592624FEAB3092F76082CC174">
    <w:name w:val="49B0E92592624FEAB3092F76082CC174"/>
    <w:rsid w:val="00A0240A"/>
  </w:style>
  <w:style w:type="paragraph" w:customStyle="1" w:styleId="CBB94F8325AC414E990E193E3C857A5F">
    <w:name w:val="CBB94F8325AC414E990E193E3C857A5F"/>
    <w:rsid w:val="00A0240A"/>
  </w:style>
  <w:style w:type="paragraph" w:customStyle="1" w:styleId="7B1BCE55A3C74C58968EE2B0D96D402E">
    <w:name w:val="7B1BCE55A3C74C58968EE2B0D96D402E"/>
    <w:rsid w:val="00A0240A"/>
  </w:style>
  <w:style w:type="paragraph" w:customStyle="1" w:styleId="212011F2B7C140C7A9BDF66DEF1E7BB3">
    <w:name w:val="212011F2B7C140C7A9BDF66DEF1E7BB3"/>
    <w:rsid w:val="00A0240A"/>
  </w:style>
  <w:style w:type="paragraph" w:customStyle="1" w:styleId="9F827F0E88CC4D2FB149ED062D356E12">
    <w:name w:val="9F827F0E88CC4D2FB149ED062D356E12"/>
    <w:rsid w:val="00A0240A"/>
  </w:style>
  <w:style w:type="paragraph" w:customStyle="1" w:styleId="06067958757B40CCAF474EA435722060">
    <w:name w:val="06067958757B40CCAF474EA435722060"/>
    <w:rsid w:val="00A0240A"/>
  </w:style>
  <w:style w:type="paragraph" w:customStyle="1" w:styleId="8CC886B65F124F68AE8A3B6108995129">
    <w:name w:val="8CC886B65F124F68AE8A3B6108995129"/>
    <w:rsid w:val="00A0240A"/>
  </w:style>
  <w:style w:type="paragraph" w:customStyle="1" w:styleId="6803EF54C231459A8210DB11E028D57C">
    <w:name w:val="6803EF54C231459A8210DB11E028D57C"/>
    <w:rsid w:val="00A0240A"/>
  </w:style>
  <w:style w:type="paragraph" w:customStyle="1" w:styleId="14FB1035FA9340A78066CBFCEE67C6A5">
    <w:name w:val="14FB1035FA9340A78066CBFCEE67C6A5"/>
    <w:rsid w:val="00A0240A"/>
  </w:style>
  <w:style w:type="paragraph" w:customStyle="1" w:styleId="E8637463DE1646F39EF7CC25AFE943A2">
    <w:name w:val="E8637463DE1646F39EF7CC25AFE943A2"/>
    <w:rsid w:val="00A0240A"/>
  </w:style>
  <w:style w:type="paragraph" w:customStyle="1" w:styleId="2B108D64D44E42E98BC2FCE0F2D36896">
    <w:name w:val="2B108D64D44E42E98BC2FCE0F2D36896"/>
    <w:rsid w:val="00A0240A"/>
  </w:style>
  <w:style w:type="paragraph" w:customStyle="1" w:styleId="8EEBBDFE24EC4C32BF6E9B682036348A">
    <w:name w:val="8EEBBDFE24EC4C32BF6E9B682036348A"/>
    <w:rsid w:val="00A0240A"/>
  </w:style>
  <w:style w:type="paragraph" w:customStyle="1" w:styleId="B89C6CC252094D8B91878E0ED9F030CA">
    <w:name w:val="B89C6CC252094D8B91878E0ED9F030CA"/>
    <w:rsid w:val="00A0240A"/>
  </w:style>
  <w:style w:type="paragraph" w:customStyle="1" w:styleId="7C5E9F5D05B24B38963139774A8020CC">
    <w:name w:val="7C5E9F5D05B24B38963139774A8020CC"/>
    <w:rsid w:val="00A0240A"/>
  </w:style>
  <w:style w:type="paragraph" w:customStyle="1" w:styleId="AF3D4F06910E4EF8AB334F8E50AF04B0">
    <w:name w:val="AF3D4F06910E4EF8AB334F8E50AF04B0"/>
    <w:rsid w:val="00A0240A"/>
  </w:style>
  <w:style w:type="paragraph" w:customStyle="1" w:styleId="52AB111453A74C499F7C39B7CC078D1D">
    <w:name w:val="52AB111453A74C499F7C39B7CC078D1D"/>
    <w:rsid w:val="00A0240A"/>
  </w:style>
  <w:style w:type="paragraph" w:customStyle="1" w:styleId="6E3A7BBC72184A59AD8A851CB97765CE">
    <w:name w:val="6E3A7BBC72184A59AD8A851CB97765CE"/>
    <w:rsid w:val="00A0240A"/>
  </w:style>
  <w:style w:type="paragraph" w:customStyle="1" w:styleId="77E5631591D34F928FD6824EFDDE534D">
    <w:name w:val="77E5631591D34F928FD6824EFDDE534D"/>
    <w:rsid w:val="00A0240A"/>
  </w:style>
  <w:style w:type="paragraph" w:customStyle="1" w:styleId="AF2AD12CFD4040C3BA9F5BB4DF14A1E8">
    <w:name w:val="AF2AD12CFD4040C3BA9F5BB4DF14A1E8"/>
    <w:rsid w:val="00A0240A"/>
  </w:style>
  <w:style w:type="paragraph" w:customStyle="1" w:styleId="16E9A25267B843ABAA8E9D022C2B9441">
    <w:name w:val="16E9A25267B843ABAA8E9D022C2B9441"/>
    <w:rsid w:val="00A0240A"/>
  </w:style>
  <w:style w:type="paragraph" w:customStyle="1" w:styleId="31ECF3A9D2F24A189C67EADCB67E355F">
    <w:name w:val="31ECF3A9D2F24A189C67EADCB67E355F"/>
    <w:rsid w:val="00A0240A"/>
  </w:style>
  <w:style w:type="paragraph" w:customStyle="1" w:styleId="A3A2E7433E6C4AE4B78A453BA113D034">
    <w:name w:val="A3A2E7433E6C4AE4B78A453BA113D034"/>
    <w:rsid w:val="00A0240A"/>
  </w:style>
  <w:style w:type="paragraph" w:customStyle="1" w:styleId="679799447E324CA698B1334A021BA0C3">
    <w:name w:val="679799447E324CA698B1334A021BA0C3"/>
    <w:rsid w:val="00A0240A"/>
  </w:style>
  <w:style w:type="paragraph" w:customStyle="1" w:styleId="BAF6A4FD7DC2417E917C4803CD6586E0">
    <w:name w:val="BAF6A4FD7DC2417E917C4803CD6586E0"/>
    <w:rsid w:val="00A0240A"/>
  </w:style>
  <w:style w:type="paragraph" w:customStyle="1" w:styleId="8F7A619AF637435F9779A313F7954804">
    <w:name w:val="8F7A619AF637435F9779A313F7954804"/>
    <w:rsid w:val="00A0240A"/>
  </w:style>
  <w:style w:type="paragraph" w:customStyle="1" w:styleId="5FF211B46C904678BD17AC85C5D65C97">
    <w:name w:val="5FF211B46C904678BD17AC85C5D65C97"/>
    <w:rsid w:val="00A0240A"/>
  </w:style>
  <w:style w:type="paragraph" w:customStyle="1" w:styleId="93D9E94243534A528D0181E411A4DB09">
    <w:name w:val="93D9E94243534A528D0181E411A4DB09"/>
    <w:rsid w:val="00A0240A"/>
  </w:style>
  <w:style w:type="paragraph" w:customStyle="1" w:styleId="BF390EA8C07C4B5993B1E0C67D19151D">
    <w:name w:val="BF390EA8C07C4B5993B1E0C67D19151D"/>
    <w:rsid w:val="00A0240A"/>
  </w:style>
  <w:style w:type="paragraph" w:customStyle="1" w:styleId="3199766341EA491B9F6792A43253F3AB">
    <w:name w:val="3199766341EA491B9F6792A43253F3AB"/>
    <w:rsid w:val="00A0240A"/>
  </w:style>
  <w:style w:type="paragraph" w:customStyle="1" w:styleId="94E9865F15A946019A8D05BB8CB93112">
    <w:name w:val="94E9865F15A946019A8D05BB8CB93112"/>
    <w:rsid w:val="00A0240A"/>
  </w:style>
  <w:style w:type="paragraph" w:customStyle="1" w:styleId="12ADDCF3FBDA497B933C2D1FFCF16FB6">
    <w:name w:val="12ADDCF3FBDA497B933C2D1FFCF16FB6"/>
    <w:rsid w:val="00A0240A"/>
  </w:style>
  <w:style w:type="paragraph" w:customStyle="1" w:styleId="0C160561A48345F09EDE5CD8193407CA">
    <w:name w:val="0C160561A48345F09EDE5CD8193407CA"/>
    <w:rsid w:val="00A0240A"/>
  </w:style>
  <w:style w:type="paragraph" w:customStyle="1" w:styleId="40FA9CF5F36F4F3C8970B27CED3AA152">
    <w:name w:val="40FA9CF5F36F4F3C8970B27CED3AA152"/>
    <w:rsid w:val="00A0240A"/>
  </w:style>
  <w:style w:type="paragraph" w:customStyle="1" w:styleId="C2C8E7A92C2941FA8072AED21CCB8196">
    <w:name w:val="C2C8E7A92C2941FA8072AED21CCB8196"/>
    <w:rsid w:val="00A0240A"/>
  </w:style>
  <w:style w:type="paragraph" w:customStyle="1" w:styleId="13F5E63041BB4B428934A0201AB08BF0">
    <w:name w:val="13F5E63041BB4B428934A0201AB08BF0"/>
    <w:rsid w:val="00A0240A"/>
  </w:style>
  <w:style w:type="paragraph" w:customStyle="1" w:styleId="EDD4337E34ED47FBA472797EF9887EEB">
    <w:name w:val="EDD4337E34ED47FBA472797EF9887EEB"/>
    <w:rsid w:val="00A0240A"/>
  </w:style>
  <w:style w:type="paragraph" w:customStyle="1" w:styleId="09FB81851DF84D8683B54AF6548651AC">
    <w:name w:val="09FB81851DF84D8683B54AF6548651AC"/>
    <w:rsid w:val="00A0240A"/>
  </w:style>
  <w:style w:type="paragraph" w:customStyle="1" w:styleId="55571AD818CA44A0BA19DD08F43C2DDE">
    <w:name w:val="55571AD818CA44A0BA19DD08F43C2DDE"/>
    <w:rsid w:val="00A0240A"/>
  </w:style>
  <w:style w:type="paragraph" w:customStyle="1" w:styleId="3E0365B2B22A4C0C9A8999C8BF77AD13">
    <w:name w:val="3E0365B2B22A4C0C9A8999C8BF77AD13"/>
    <w:rsid w:val="00A0240A"/>
  </w:style>
  <w:style w:type="paragraph" w:customStyle="1" w:styleId="6BBFF9919881478AAE11A2348958A73B">
    <w:name w:val="6BBFF9919881478AAE11A2348958A73B"/>
    <w:rsid w:val="00A0240A"/>
  </w:style>
  <w:style w:type="paragraph" w:customStyle="1" w:styleId="550EDBE2CC9A43C683A2D06BBBA12DE6">
    <w:name w:val="550EDBE2CC9A43C683A2D06BBBA12DE6"/>
    <w:rsid w:val="00A0240A"/>
  </w:style>
  <w:style w:type="paragraph" w:customStyle="1" w:styleId="05AD9E78CB6D4822917EBF5DD58EBD8E">
    <w:name w:val="05AD9E78CB6D4822917EBF5DD58EBD8E"/>
    <w:rsid w:val="00A0240A"/>
  </w:style>
  <w:style w:type="paragraph" w:customStyle="1" w:styleId="4CEE7260FE174E8BA3D4F1C803FA4EEF">
    <w:name w:val="4CEE7260FE174E8BA3D4F1C803FA4EEF"/>
    <w:rsid w:val="00A0240A"/>
  </w:style>
  <w:style w:type="paragraph" w:customStyle="1" w:styleId="9D5B94BA28304831BB317FF594440338">
    <w:name w:val="9D5B94BA28304831BB317FF594440338"/>
    <w:rsid w:val="00A0240A"/>
  </w:style>
  <w:style w:type="paragraph" w:customStyle="1" w:styleId="B42E35BBEA6E400AA13BE590547597B0">
    <w:name w:val="B42E35BBEA6E400AA13BE590547597B0"/>
    <w:rsid w:val="00A0240A"/>
  </w:style>
  <w:style w:type="paragraph" w:customStyle="1" w:styleId="25B94C57B9634DD8A5753F31AB681E9B">
    <w:name w:val="25B94C57B9634DD8A5753F31AB681E9B"/>
    <w:rsid w:val="00A0240A"/>
  </w:style>
  <w:style w:type="paragraph" w:customStyle="1" w:styleId="A8B60536AC6944E691A3042FEC308172">
    <w:name w:val="A8B60536AC6944E691A3042FEC308172"/>
    <w:rsid w:val="00A0240A"/>
  </w:style>
  <w:style w:type="paragraph" w:customStyle="1" w:styleId="A2D03CEAEB4B435087F7B3DEEBF07CB2">
    <w:name w:val="A2D03CEAEB4B435087F7B3DEEBF07CB2"/>
    <w:rsid w:val="00A0240A"/>
  </w:style>
  <w:style w:type="paragraph" w:customStyle="1" w:styleId="78172591E44F4689A1D18F0F7046ED6C">
    <w:name w:val="78172591E44F4689A1D18F0F7046ED6C"/>
    <w:rsid w:val="00A0240A"/>
  </w:style>
  <w:style w:type="paragraph" w:customStyle="1" w:styleId="878BE9A403EE47DA89204C9F47B5D920">
    <w:name w:val="878BE9A403EE47DA89204C9F47B5D920"/>
    <w:rsid w:val="00A0240A"/>
  </w:style>
  <w:style w:type="paragraph" w:customStyle="1" w:styleId="6E2EE50DCE4B4FF19A20A77424DD7326">
    <w:name w:val="6E2EE50DCE4B4FF19A20A77424DD7326"/>
    <w:rsid w:val="00A0240A"/>
  </w:style>
  <w:style w:type="paragraph" w:customStyle="1" w:styleId="5423796988CC40C5A82EC5D1DDB70910">
    <w:name w:val="5423796988CC40C5A82EC5D1DDB70910"/>
    <w:rsid w:val="00A0240A"/>
  </w:style>
  <w:style w:type="paragraph" w:customStyle="1" w:styleId="E6E5CD5C160D4C8BA7EB5F1F24583A7A">
    <w:name w:val="E6E5CD5C160D4C8BA7EB5F1F24583A7A"/>
    <w:rsid w:val="00A0240A"/>
  </w:style>
  <w:style w:type="paragraph" w:customStyle="1" w:styleId="ABABBA6712C448AC8FC81209D2904924">
    <w:name w:val="ABABBA6712C448AC8FC81209D2904924"/>
    <w:rsid w:val="00A0240A"/>
  </w:style>
  <w:style w:type="paragraph" w:customStyle="1" w:styleId="212AB6F2CB0E4C5C842D1DA42BFD43F2">
    <w:name w:val="212AB6F2CB0E4C5C842D1DA42BFD43F2"/>
    <w:rsid w:val="00A0240A"/>
  </w:style>
  <w:style w:type="paragraph" w:customStyle="1" w:styleId="D563FB215C5E4A6B9F137AE5A1F55DFF">
    <w:name w:val="D563FB215C5E4A6B9F137AE5A1F55DFF"/>
    <w:rsid w:val="00A0240A"/>
  </w:style>
  <w:style w:type="paragraph" w:customStyle="1" w:styleId="5418553A6A924B7AA6E0986DD65E497F">
    <w:name w:val="5418553A6A924B7AA6E0986DD65E497F"/>
    <w:rsid w:val="00A0240A"/>
  </w:style>
  <w:style w:type="paragraph" w:customStyle="1" w:styleId="DDA8936241A344F299CB38EAAB6FBEB4">
    <w:name w:val="DDA8936241A344F299CB38EAAB6FBEB4"/>
    <w:rsid w:val="00A0240A"/>
  </w:style>
  <w:style w:type="paragraph" w:customStyle="1" w:styleId="FCB1E08235F04D85AE08A5BF779AAFFE">
    <w:name w:val="FCB1E08235F04D85AE08A5BF779AAFFE"/>
    <w:rsid w:val="00A0240A"/>
  </w:style>
  <w:style w:type="paragraph" w:customStyle="1" w:styleId="1EF6272A049749C78FCA305AA3342EFE">
    <w:name w:val="1EF6272A049749C78FCA305AA3342EFE"/>
    <w:rsid w:val="00A0240A"/>
  </w:style>
  <w:style w:type="paragraph" w:customStyle="1" w:styleId="9EF0F4926E7246A3B4DCACACD993FECF">
    <w:name w:val="9EF0F4926E7246A3B4DCACACD993FECF"/>
    <w:rsid w:val="00A0240A"/>
  </w:style>
  <w:style w:type="paragraph" w:customStyle="1" w:styleId="72FBCE6DE8E64DDBB89CBDB0AFFF40DB">
    <w:name w:val="72FBCE6DE8E64DDBB89CBDB0AFFF40DB"/>
    <w:rsid w:val="00A0240A"/>
  </w:style>
  <w:style w:type="paragraph" w:customStyle="1" w:styleId="E5BF18353A4243FB847E5B46DCEE78FF">
    <w:name w:val="E5BF18353A4243FB847E5B46DCEE78FF"/>
    <w:rsid w:val="00A0240A"/>
  </w:style>
  <w:style w:type="paragraph" w:customStyle="1" w:styleId="5B969F1C4562406B94F43252E4A310F9">
    <w:name w:val="5B969F1C4562406B94F43252E4A310F9"/>
    <w:rsid w:val="00A0240A"/>
  </w:style>
  <w:style w:type="paragraph" w:customStyle="1" w:styleId="0BFA3B684E0C4A829EA2A3862683587B">
    <w:name w:val="0BFA3B684E0C4A829EA2A3862683587B"/>
    <w:rsid w:val="00A0240A"/>
  </w:style>
  <w:style w:type="paragraph" w:customStyle="1" w:styleId="240F55BF8836466EA8E1EB3E9F0C8F63">
    <w:name w:val="240F55BF8836466EA8E1EB3E9F0C8F63"/>
    <w:rsid w:val="00A0240A"/>
  </w:style>
  <w:style w:type="paragraph" w:customStyle="1" w:styleId="20846C9A12454F88AD34C2255583C5C8">
    <w:name w:val="20846C9A12454F88AD34C2255583C5C8"/>
    <w:rsid w:val="00A0240A"/>
  </w:style>
  <w:style w:type="paragraph" w:customStyle="1" w:styleId="BE54D45A293E45169B63E95CF9AEBF1A">
    <w:name w:val="BE54D45A293E45169B63E95CF9AEBF1A"/>
    <w:rsid w:val="00A0240A"/>
  </w:style>
  <w:style w:type="paragraph" w:customStyle="1" w:styleId="8413357787A845B4AA78BCC30668097A">
    <w:name w:val="8413357787A845B4AA78BCC30668097A"/>
    <w:rsid w:val="00A0240A"/>
  </w:style>
  <w:style w:type="paragraph" w:customStyle="1" w:styleId="14C3DC00B642459597F9F7FCC088A3B2">
    <w:name w:val="14C3DC00B642459597F9F7FCC088A3B2"/>
    <w:rsid w:val="00A0240A"/>
  </w:style>
  <w:style w:type="paragraph" w:customStyle="1" w:styleId="52F1748C9239451B82D6D648ABDFF2CA">
    <w:name w:val="52F1748C9239451B82D6D648ABDFF2CA"/>
    <w:rsid w:val="00A0240A"/>
  </w:style>
  <w:style w:type="paragraph" w:customStyle="1" w:styleId="0A10A87A73A34A20835E148FBBD78D1F">
    <w:name w:val="0A10A87A73A34A20835E148FBBD78D1F"/>
    <w:rsid w:val="00A0240A"/>
  </w:style>
  <w:style w:type="paragraph" w:customStyle="1" w:styleId="04562592F8324D69B93202138778DCC1">
    <w:name w:val="04562592F8324D69B93202138778DCC1"/>
    <w:rsid w:val="00A0240A"/>
  </w:style>
  <w:style w:type="paragraph" w:customStyle="1" w:styleId="DC58395D3BFA4AC494DDC0F0A165E0BD">
    <w:name w:val="DC58395D3BFA4AC494DDC0F0A165E0BD"/>
    <w:rsid w:val="00A0240A"/>
  </w:style>
  <w:style w:type="paragraph" w:customStyle="1" w:styleId="76416B56058C4178A8BB7AE4DC503B79">
    <w:name w:val="76416B56058C4178A8BB7AE4DC503B79"/>
    <w:rsid w:val="00A0240A"/>
  </w:style>
  <w:style w:type="paragraph" w:customStyle="1" w:styleId="7F28E0BB5903460997CB2045AAC4C263">
    <w:name w:val="7F28E0BB5903460997CB2045AAC4C263"/>
    <w:rsid w:val="00A0240A"/>
  </w:style>
  <w:style w:type="paragraph" w:customStyle="1" w:styleId="6F80986F8ECA463BA16AC95C9FB7ADF5">
    <w:name w:val="6F80986F8ECA463BA16AC95C9FB7ADF5"/>
    <w:rsid w:val="00A0240A"/>
  </w:style>
  <w:style w:type="paragraph" w:customStyle="1" w:styleId="01D61DF4C88A468CB377ABDC2078F320">
    <w:name w:val="01D61DF4C88A468CB377ABDC2078F320"/>
    <w:rsid w:val="00A0240A"/>
  </w:style>
  <w:style w:type="paragraph" w:customStyle="1" w:styleId="0FC612627AE94EB6B196245BF7F918A5">
    <w:name w:val="0FC612627AE94EB6B196245BF7F918A5"/>
    <w:rsid w:val="00A0240A"/>
  </w:style>
  <w:style w:type="paragraph" w:customStyle="1" w:styleId="02E8FA7BB93D42A498B44C5EAE652055">
    <w:name w:val="02E8FA7BB93D42A498B44C5EAE652055"/>
    <w:rsid w:val="00A0240A"/>
  </w:style>
  <w:style w:type="paragraph" w:customStyle="1" w:styleId="677BA5D712894A49B4CEFFBC4E2C1F1A">
    <w:name w:val="677BA5D712894A49B4CEFFBC4E2C1F1A"/>
    <w:rsid w:val="00A0240A"/>
  </w:style>
  <w:style w:type="paragraph" w:customStyle="1" w:styleId="A03F47F57C4342C095763B3B8A6F7E61">
    <w:name w:val="A03F47F57C4342C095763B3B8A6F7E61"/>
    <w:rsid w:val="00A0240A"/>
  </w:style>
  <w:style w:type="paragraph" w:customStyle="1" w:styleId="3BF7CE065D344D0D9B731E56BAD35297">
    <w:name w:val="3BF7CE065D344D0D9B731E56BAD35297"/>
    <w:rsid w:val="00A0240A"/>
  </w:style>
  <w:style w:type="paragraph" w:customStyle="1" w:styleId="314E25883BBB4F93B0175F9E780DEA38">
    <w:name w:val="314E25883BBB4F93B0175F9E780DEA38"/>
    <w:rsid w:val="00A0240A"/>
  </w:style>
  <w:style w:type="paragraph" w:customStyle="1" w:styleId="C1EC026533044A17934533806F7DABB8">
    <w:name w:val="C1EC026533044A17934533806F7DABB8"/>
    <w:rsid w:val="00A0240A"/>
  </w:style>
  <w:style w:type="paragraph" w:customStyle="1" w:styleId="55F9964B55FF47B6A23FC712EEC536E8">
    <w:name w:val="55F9964B55FF47B6A23FC712EEC536E8"/>
    <w:rsid w:val="00A0240A"/>
  </w:style>
  <w:style w:type="paragraph" w:customStyle="1" w:styleId="E0161BD043834CFDBEB766246EE76F99">
    <w:name w:val="E0161BD043834CFDBEB766246EE76F99"/>
    <w:rsid w:val="00A0240A"/>
  </w:style>
  <w:style w:type="paragraph" w:customStyle="1" w:styleId="E261018326A24599A96F609BF3B7B731">
    <w:name w:val="E261018326A24599A96F609BF3B7B731"/>
    <w:rsid w:val="00A0240A"/>
  </w:style>
  <w:style w:type="paragraph" w:customStyle="1" w:styleId="3E8817EB8A764A24A9B6490E86A35E5F">
    <w:name w:val="3E8817EB8A764A24A9B6490E86A35E5F"/>
    <w:rsid w:val="00A0240A"/>
  </w:style>
  <w:style w:type="paragraph" w:customStyle="1" w:styleId="D5319862F2F7437A8C41D58FFA315AC7">
    <w:name w:val="D5319862F2F7437A8C41D58FFA315AC7"/>
    <w:rsid w:val="00A0240A"/>
  </w:style>
  <w:style w:type="paragraph" w:customStyle="1" w:styleId="E4BD76E31A364869828624613E012CB0">
    <w:name w:val="E4BD76E31A364869828624613E012CB0"/>
    <w:rsid w:val="00A0240A"/>
  </w:style>
  <w:style w:type="paragraph" w:customStyle="1" w:styleId="40E089E9A4724CC4AED841CD75858954">
    <w:name w:val="40E089E9A4724CC4AED841CD75858954"/>
    <w:rsid w:val="00A0240A"/>
  </w:style>
  <w:style w:type="paragraph" w:customStyle="1" w:styleId="532B894496FA4BB2903A648DE47AF2D2">
    <w:name w:val="532B894496FA4BB2903A648DE47AF2D2"/>
    <w:rsid w:val="00A0240A"/>
  </w:style>
  <w:style w:type="paragraph" w:customStyle="1" w:styleId="69F75A2910584F22B8AF349FBB3168F9">
    <w:name w:val="69F75A2910584F22B8AF349FBB3168F9"/>
    <w:rsid w:val="00A0240A"/>
  </w:style>
  <w:style w:type="paragraph" w:customStyle="1" w:styleId="3C30E05955D943A69EA1B17F0056C93C">
    <w:name w:val="3C30E05955D943A69EA1B17F0056C93C"/>
    <w:rsid w:val="00A0240A"/>
  </w:style>
  <w:style w:type="paragraph" w:customStyle="1" w:styleId="FA67082A9FB74C218CEBA8BF108CB00A">
    <w:name w:val="FA67082A9FB74C218CEBA8BF108CB00A"/>
    <w:rsid w:val="00A0240A"/>
  </w:style>
  <w:style w:type="paragraph" w:customStyle="1" w:styleId="EDE081FECDDC4195BF03C25EE20A668C">
    <w:name w:val="EDE081FECDDC4195BF03C25EE20A668C"/>
    <w:rsid w:val="00A0240A"/>
  </w:style>
  <w:style w:type="paragraph" w:customStyle="1" w:styleId="D8EA4C1991F14BEB964C3DE4740C29F8">
    <w:name w:val="D8EA4C1991F14BEB964C3DE4740C29F8"/>
    <w:rsid w:val="00A0240A"/>
  </w:style>
  <w:style w:type="paragraph" w:customStyle="1" w:styleId="05DFF652F5D24E908B3DC4039CC8D000">
    <w:name w:val="05DFF652F5D24E908B3DC4039CC8D000"/>
    <w:rsid w:val="00A0240A"/>
  </w:style>
  <w:style w:type="paragraph" w:customStyle="1" w:styleId="B98FB4B109C74232A46C14D6A9A481A3">
    <w:name w:val="B98FB4B109C74232A46C14D6A9A481A3"/>
    <w:rsid w:val="00A0240A"/>
  </w:style>
  <w:style w:type="paragraph" w:customStyle="1" w:styleId="6B03F07A301D4EAAA6F87532491ABE10">
    <w:name w:val="6B03F07A301D4EAAA6F87532491ABE10"/>
    <w:rsid w:val="00A0240A"/>
  </w:style>
  <w:style w:type="paragraph" w:customStyle="1" w:styleId="69B191345D01422C97455AC8B99163B2">
    <w:name w:val="69B191345D01422C97455AC8B99163B2"/>
    <w:rsid w:val="00A0240A"/>
  </w:style>
  <w:style w:type="paragraph" w:customStyle="1" w:styleId="6D459822EE314CF3B498D8C004BB9C68">
    <w:name w:val="6D459822EE314CF3B498D8C004BB9C68"/>
    <w:rsid w:val="00A0240A"/>
  </w:style>
  <w:style w:type="paragraph" w:customStyle="1" w:styleId="E7429D0FBF6245FAA13CABDDD9AEAE30">
    <w:name w:val="E7429D0FBF6245FAA13CABDDD9AEAE30"/>
    <w:rsid w:val="00A0240A"/>
  </w:style>
  <w:style w:type="paragraph" w:customStyle="1" w:styleId="A98B3A7256B34EB492145CCF06E3550E">
    <w:name w:val="A98B3A7256B34EB492145CCF06E3550E"/>
    <w:rsid w:val="00A0240A"/>
  </w:style>
  <w:style w:type="paragraph" w:customStyle="1" w:styleId="B0152A249443461BB837F60BA9D1582E">
    <w:name w:val="B0152A249443461BB837F60BA9D1582E"/>
    <w:rsid w:val="00A0240A"/>
  </w:style>
  <w:style w:type="paragraph" w:customStyle="1" w:styleId="11A5F68B47854C859E5C91BDF1EE5BE6">
    <w:name w:val="11A5F68B47854C859E5C91BDF1EE5BE6"/>
    <w:rsid w:val="00A0240A"/>
  </w:style>
  <w:style w:type="paragraph" w:customStyle="1" w:styleId="6E5C497D77874CCA9AD722C8C7841AED">
    <w:name w:val="6E5C497D77874CCA9AD722C8C7841AED"/>
    <w:rsid w:val="00A0240A"/>
  </w:style>
  <w:style w:type="paragraph" w:customStyle="1" w:styleId="2B6629271A0C45F8A118E8B418742183">
    <w:name w:val="2B6629271A0C45F8A118E8B418742183"/>
    <w:rsid w:val="00A0240A"/>
  </w:style>
  <w:style w:type="paragraph" w:customStyle="1" w:styleId="34B5789B91E94F328BE83EAACAB7C601">
    <w:name w:val="34B5789B91E94F328BE83EAACAB7C601"/>
    <w:rsid w:val="00A0240A"/>
  </w:style>
  <w:style w:type="paragraph" w:customStyle="1" w:styleId="57C4816A44BC4F8A9C6249973BF4EDB6">
    <w:name w:val="57C4816A44BC4F8A9C6249973BF4EDB6"/>
    <w:rsid w:val="00A0240A"/>
  </w:style>
  <w:style w:type="paragraph" w:customStyle="1" w:styleId="CAA68826B9B244289677154973894DDD">
    <w:name w:val="CAA68826B9B244289677154973894DDD"/>
    <w:rsid w:val="00A0240A"/>
  </w:style>
  <w:style w:type="paragraph" w:customStyle="1" w:styleId="40B137D74253411D94F294E315AEAEFD">
    <w:name w:val="40B137D74253411D94F294E315AEAEFD"/>
    <w:rsid w:val="00A0240A"/>
  </w:style>
  <w:style w:type="paragraph" w:customStyle="1" w:styleId="8CC6CD448C124A69B0FDB0A74D5B6A07">
    <w:name w:val="8CC6CD448C124A69B0FDB0A74D5B6A07"/>
    <w:rsid w:val="00A0240A"/>
  </w:style>
  <w:style w:type="paragraph" w:customStyle="1" w:styleId="B489EA03FAAD4BB3B9464CE0868EA5D2">
    <w:name w:val="B489EA03FAAD4BB3B9464CE0868EA5D2"/>
    <w:rsid w:val="00A0240A"/>
  </w:style>
  <w:style w:type="paragraph" w:customStyle="1" w:styleId="CE65BDEDD6AB491ABDC3451779AD1BF6">
    <w:name w:val="CE65BDEDD6AB491ABDC3451779AD1BF6"/>
    <w:rsid w:val="00A0240A"/>
  </w:style>
  <w:style w:type="paragraph" w:customStyle="1" w:styleId="7F20872CDBF64A71A5477E812183F372">
    <w:name w:val="7F20872CDBF64A71A5477E812183F372"/>
    <w:rsid w:val="00A0240A"/>
  </w:style>
  <w:style w:type="paragraph" w:customStyle="1" w:styleId="C90E0B554B9C4F8BBDD69AC58ECF6C29">
    <w:name w:val="C90E0B554B9C4F8BBDD69AC58ECF6C29"/>
    <w:rsid w:val="00A0240A"/>
  </w:style>
  <w:style w:type="paragraph" w:customStyle="1" w:styleId="BFBAA3C84D544EA2817C645BE0C0E39B">
    <w:name w:val="BFBAA3C84D544EA2817C645BE0C0E39B"/>
    <w:rsid w:val="00A0240A"/>
  </w:style>
  <w:style w:type="paragraph" w:customStyle="1" w:styleId="3F90E4F3D2A049F794842B62D16517A1">
    <w:name w:val="3F90E4F3D2A049F794842B62D16517A1"/>
    <w:rsid w:val="00A0240A"/>
  </w:style>
  <w:style w:type="paragraph" w:customStyle="1" w:styleId="529DA227D3F74CCCAF1936C4712160BB">
    <w:name w:val="529DA227D3F74CCCAF1936C4712160BB"/>
    <w:rsid w:val="00A0240A"/>
  </w:style>
  <w:style w:type="paragraph" w:customStyle="1" w:styleId="C69DFA5C7F6E4F74808F2C510218E216">
    <w:name w:val="C69DFA5C7F6E4F74808F2C510218E216"/>
    <w:rsid w:val="00A0240A"/>
  </w:style>
  <w:style w:type="paragraph" w:customStyle="1" w:styleId="7A601F431E434B6D99106BB9AB05CCCD">
    <w:name w:val="7A601F431E434B6D99106BB9AB05CCCD"/>
    <w:rsid w:val="00A0240A"/>
  </w:style>
  <w:style w:type="paragraph" w:customStyle="1" w:styleId="2E55492CD7624C24850D1E40483BC8B0">
    <w:name w:val="2E55492CD7624C24850D1E40483BC8B0"/>
    <w:rsid w:val="00A0240A"/>
  </w:style>
  <w:style w:type="paragraph" w:customStyle="1" w:styleId="6ABFDA26422C45D48D358D29B1D1081D">
    <w:name w:val="6ABFDA26422C45D48D358D29B1D1081D"/>
    <w:rsid w:val="00A0240A"/>
  </w:style>
  <w:style w:type="paragraph" w:customStyle="1" w:styleId="F000BCCB690747CA88B87DF964A95C32">
    <w:name w:val="F000BCCB690747CA88B87DF964A95C32"/>
    <w:rsid w:val="00A0240A"/>
  </w:style>
  <w:style w:type="paragraph" w:customStyle="1" w:styleId="ABC21A710DFF4405BEB531F6AA0DBAA8">
    <w:name w:val="ABC21A710DFF4405BEB531F6AA0DBAA8"/>
    <w:rsid w:val="00A0240A"/>
  </w:style>
  <w:style w:type="paragraph" w:customStyle="1" w:styleId="1C241D7ED2224D938956F24045D4D5B9">
    <w:name w:val="1C241D7ED2224D938956F24045D4D5B9"/>
    <w:rsid w:val="00A0240A"/>
  </w:style>
  <w:style w:type="paragraph" w:customStyle="1" w:styleId="A1F99FE2C29B4A839937050038608BCA">
    <w:name w:val="A1F99FE2C29B4A839937050038608BCA"/>
    <w:rsid w:val="00A0240A"/>
  </w:style>
  <w:style w:type="paragraph" w:customStyle="1" w:styleId="E4D6B0CDD9F24255A7D7AF9364BEA96F">
    <w:name w:val="E4D6B0CDD9F24255A7D7AF9364BEA96F"/>
    <w:rsid w:val="00A0240A"/>
  </w:style>
  <w:style w:type="paragraph" w:customStyle="1" w:styleId="64A2DE3EB2AC4D8A8091F3BDAD364CD9">
    <w:name w:val="64A2DE3EB2AC4D8A8091F3BDAD364CD9"/>
    <w:rsid w:val="00A0240A"/>
  </w:style>
  <w:style w:type="paragraph" w:customStyle="1" w:styleId="13E0CD0294954B5A9E5CFE388145D3C3">
    <w:name w:val="13E0CD0294954B5A9E5CFE388145D3C3"/>
    <w:rsid w:val="00A0240A"/>
  </w:style>
  <w:style w:type="paragraph" w:customStyle="1" w:styleId="047981552894451BAD6745F244CD402F">
    <w:name w:val="047981552894451BAD6745F244CD402F"/>
    <w:rsid w:val="00A0240A"/>
  </w:style>
  <w:style w:type="paragraph" w:customStyle="1" w:styleId="4783970529904BDCACB2A98D6461352F">
    <w:name w:val="4783970529904BDCACB2A98D6461352F"/>
    <w:rsid w:val="00A0240A"/>
  </w:style>
  <w:style w:type="paragraph" w:customStyle="1" w:styleId="0EFFB762FFDA46F8A505DF3A43A3CFC6">
    <w:name w:val="0EFFB762FFDA46F8A505DF3A43A3CFC6"/>
    <w:rsid w:val="00A0240A"/>
  </w:style>
  <w:style w:type="paragraph" w:customStyle="1" w:styleId="A8BA6FFB222C4510B87ACCA4BD062217">
    <w:name w:val="A8BA6FFB222C4510B87ACCA4BD062217"/>
    <w:rsid w:val="00A0240A"/>
  </w:style>
  <w:style w:type="paragraph" w:customStyle="1" w:styleId="207F994556454250B7A6877BE608B599">
    <w:name w:val="207F994556454250B7A6877BE608B599"/>
    <w:rsid w:val="00A0240A"/>
  </w:style>
  <w:style w:type="paragraph" w:customStyle="1" w:styleId="5A361C3C0B204B4A8B249262C7831137">
    <w:name w:val="5A361C3C0B204B4A8B249262C7831137"/>
    <w:rsid w:val="00A0240A"/>
  </w:style>
  <w:style w:type="paragraph" w:customStyle="1" w:styleId="7375A2C1A2214C3D98CBDA0C58EE6472">
    <w:name w:val="7375A2C1A2214C3D98CBDA0C58EE6472"/>
    <w:rsid w:val="00A0240A"/>
  </w:style>
  <w:style w:type="paragraph" w:customStyle="1" w:styleId="2E0F69B1C06548A7887BD83B405B2AFE">
    <w:name w:val="2E0F69B1C06548A7887BD83B405B2AFE"/>
    <w:rsid w:val="00A0240A"/>
  </w:style>
  <w:style w:type="paragraph" w:customStyle="1" w:styleId="65F0C81387F040AFA094D4320255AC1C">
    <w:name w:val="65F0C81387F040AFA094D4320255AC1C"/>
    <w:rsid w:val="00A0240A"/>
  </w:style>
  <w:style w:type="paragraph" w:customStyle="1" w:styleId="4BF89AC9D0FA486AB8776258896CEC85">
    <w:name w:val="4BF89AC9D0FA486AB8776258896CEC85"/>
    <w:rsid w:val="00A0240A"/>
  </w:style>
  <w:style w:type="paragraph" w:customStyle="1" w:styleId="2809DBEB85654103B13F5C5F0D778D9C">
    <w:name w:val="2809DBEB85654103B13F5C5F0D778D9C"/>
    <w:rsid w:val="00A0240A"/>
  </w:style>
  <w:style w:type="paragraph" w:customStyle="1" w:styleId="FA456B253FEE4E47BF349527F30A7209">
    <w:name w:val="FA456B253FEE4E47BF349527F30A7209"/>
    <w:rsid w:val="00A0240A"/>
  </w:style>
  <w:style w:type="paragraph" w:customStyle="1" w:styleId="7F6726D543704E48BA24139305FF4BBE">
    <w:name w:val="7F6726D543704E48BA24139305FF4BBE"/>
    <w:rsid w:val="00A0240A"/>
  </w:style>
  <w:style w:type="paragraph" w:customStyle="1" w:styleId="7D650FCF9C1043E286D0D428D924CE5F">
    <w:name w:val="7D650FCF9C1043E286D0D428D924CE5F"/>
    <w:rsid w:val="00A0240A"/>
  </w:style>
  <w:style w:type="paragraph" w:customStyle="1" w:styleId="FDCB9EAB77164219BF6E8750E3488651">
    <w:name w:val="FDCB9EAB77164219BF6E8750E3488651"/>
    <w:rsid w:val="00A0240A"/>
  </w:style>
  <w:style w:type="paragraph" w:customStyle="1" w:styleId="265D8ED684B94CAD97A77DB0C6EC7B96">
    <w:name w:val="265D8ED684B94CAD97A77DB0C6EC7B96"/>
    <w:rsid w:val="00A0240A"/>
  </w:style>
  <w:style w:type="paragraph" w:customStyle="1" w:styleId="6716E00E3F2F4DC2B26323CA20777759">
    <w:name w:val="6716E00E3F2F4DC2B26323CA20777759"/>
    <w:rsid w:val="00A0240A"/>
  </w:style>
  <w:style w:type="paragraph" w:customStyle="1" w:styleId="E9028F14AD094085888A8CF4D583D05A">
    <w:name w:val="E9028F14AD094085888A8CF4D583D05A"/>
    <w:rsid w:val="00A0240A"/>
  </w:style>
  <w:style w:type="paragraph" w:customStyle="1" w:styleId="5C55813E1C674866A82479018065EA53">
    <w:name w:val="5C55813E1C674866A82479018065EA53"/>
    <w:rsid w:val="00A0240A"/>
  </w:style>
  <w:style w:type="paragraph" w:customStyle="1" w:styleId="AB006D77EED942C99FB024487C408810">
    <w:name w:val="AB006D77EED942C99FB024487C408810"/>
    <w:rsid w:val="00A0240A"/>
  </w:style>
  <w:style w:type="paragraph" w:customStyle="1" w:styleId="4FF936829B89448BBB7CCCEA9FBE35E5">
    <w:name w:val="4FF936829B89448BBB7CCCEA9FBE35E5"/>
    <w:rsid w:val="00A0240A"/>
  </w:style>
  <w:style w:type="paragraph" w:customStyle="1" w:styleId="1C33664410ED4C0AB65347675C1519D2">
    <w:name w:val="1C33664410ED4C0AB65347675C1519D2"/>
    <w:rsid w:val="00A0240A"/>
  </w:style>
  <w:style w:type="paragraph" w:customStyle="1" w:styleId="57C37586FA9949B5A9F69E0141E974D4">
    <w:name w:val="57C37586FA9949B5A9F69E0141E974D4"/>
    <w:rsid w:val="00A0240A"/>
  </w:style>
  <w:style w:type="paragraph" w:customStyle="1" w:styleId="A3542FF4E24F4E418F247E1B94101FAD">
    <w:name w:val="A3542FF4E24F4E418F247E1B94101FAD"/>
    <w:rsid w:val="00A0240A"/>
  </w:style>
  <w:style w:type="paragraph" w:customStyle="1" w:styleId="8986AA5F3B65436699A57FEE71888FF9">
    <w:name w:val="8986AA5F3B65436699A57FEE71888FF9"/>
    <w:rsid w:val="00A0240A"/>
  </w:style>
  <w:style w:type="paragraph" w:customStyle="1" w:styleId="309CE1F278AF49C4BF9938F8472E2DFB">
    <w:name w:val="309CE1F278AF49C4BF9938F8472E2DFB"/>
    <w:rsid w:val="00A0240A"/>
  </w:style>
  <w:style w:type="paragraph" w:customStyle="1" w:styleId="9F74292581E24C2CAC7EF2285CBC4009">
    <w:name w:val="9F74292581E24C2CAC7EF2285CBC4009"/>
    <w:rsid w:val="00A0240A"/>
  </w:style>
  <w:style w:type="paragraph" w:customStyle="1" w:styleId="68A464E987EE4002ACE390A9A2FC0255">
    <w:name w:val="68A464E987EE4002ACE390A9A2FC0255"/>
    <w:rsid w:val="00A0240A"/>
  </w:style>
  <w:style w:type="paragraph" w:customStyle="1" w:styleId="AD50ADE14246498AB3DF887FF16C8EC2">
    <w:name w:val="AD50ADE14246498AB3DF887FF16C8EC2"/>
    <w:rsid w:val="00A0240A"/>
  </w:style>
  <w:style w:type="paragraph" w:customStyle="1" w:styleId="FCD225CA435543EE8A99BE3F0E85D496">
    <w:name w:val="FCD225CA435543EE8A99BE3F0E85D496"/>
    <w:rsid w:val="00A0240A"/>
  </w:style>
  <w:style w:type="paragraph" w:customStyle="1" w:styleId="F81A95921D8642EEB9A31CDECB06ED30">
    <w:name w:val="F81A95921D8642EEB9A31CDECB06ED30"/>
    <w:rsid w:val="00A0240A"/>
  </w:style>
  <w:style w:type="paragraph" w:customStyle="1" w:styleId="BC858EFEA8B44B5A99BD400F0D4A5E4C">
    <w:name w:val="BC858EFEA8B44B5A99BD400F0D4A5E4C"/>
    <w:rsid w:val="00A0240A"/>
  </w:style>
  <w:style w:type="paragraph" w:customStyle="1" w:styleId="F0CA1324CCA44318A66E211841566BEA">
    <w:name w:val="F0CA1324CCA44318A66E211841566BEA"/>
    <w:rsid w:val="00A0240A"/>
  </w:style>
  <w:style w:type="paragraph" w:customStyle="1" w:styleId="40F26F1611DD41ECA675F61656269819">
    <w:name w:val="40F26F1611DD41ECA675F61656269819"/>
    <w:rsid w:val="00A0240A"/>
  </w:style>
  <w:style w:type="paragraph" w:customStyle="1" w:styleId="50AF5500FB3C43D28C0CA734644F092F">
    <w:name w:val="50AF5500FB3C43D28C0CA734644F092F"/>
    <w:rsid w:val="00A0240A"/>
  </w:style>
  <w:style w:type="paragraph" w:customStyle="1" w:styleId="0AFF63E7DD784504A4609794A5E902F2">
    <w:name w:val="0AFF63E7DD784504A4609794A5E902F2"/>
    <w:rsid w:val="00A0240A"/>
  </w:style>
  <w:style w:type="paragraph" w:customStyle="1" w:styleId="005E5839919C4D6D9B69B0F53D632387">
    <w:name w:val="005E5839919C4D6D9B69B0F53D632387"/>
    <w:rsid w:val="00A0240A"/>
  </w:style>
  <w:style w:type="paragraph" w:customStyle="1" w:styleId="C67C5A09F91F4517B215DA1132F50BED">
    <w:name w:val="C67C5A09F91F4517B215DA1132F50BED"/>
    <w:rsid w:val="00A0240A"/>
  </w:style>
  <w:style w:type="paragraph" w:customStyle="1" w:styleId="E30C0CC0AAB442FBA9AEEEA03B0A9A58">
    <w:name w:val="E30C0CC0AAB442FBA9AEEEA03B0A9A58"/>
    <w:rsid w:val="00A0240A"/>
  </w:style>
  <w:style w:type="paragraph" w:customStyle="1" w:styleId="A21E9A7BF2574D049E9429E070CF1486">
    <w:name w:val="A21E9A7BF2574D049E9429E070CF1486"/>
    <w:rsid w:val="00A0240A"/>
  </w:style>
  <w:style w:type="paragraph" w:customStyle="1" w:styleId="93AE10F205654867B0671AA1C6677CF9">
    <w:name w:val="93AE10F205654867B0671AA1C6677CF9"/>
    <w:rsid w:val="00A0240A"/>
  </w:style>
  <w:style w:type="paragraph" w:customStyle="1" w:styleId="6C55297BF88F448E99B3007E3996C892">
    <w:name w:val="6C55297BF88F448E99B3007E3996C892"/>
    <w:rsid w:val="00A0240A"/>
  </w:style>
  <w:style w:type="paragraph" w:customStyle="1" w:styleId="249CD97E5AEF4B8A9356660FA180001D">
    <w:name w:val="249CD97E5AEF4B8A9356660FA180001D"/>
    <w:rsid w:val="00A0240A"/>
  </w:style>
  <w:style w:type="paragraph" w:customStyle="1" w:styleId="FC1C52051FA14108914FF0CFFAE1C1F1">
    <w:name w:val="FC1C52051FA14108914FF0CFFAE1C1F1"/>
    <w:rsid w:val="00A0240A"/>
  </w:style>
  <w:style w:type="paragraph" w:customStyle="1" w:styleId="1743422233BB4E4E9591D69B9A703691">
    <w:name w:val="1743422233BB4E4E9591D69B9A703691"/>
    <w:rsid w:val="00A0240A"/>
  </w:style>
  <w:style w:type="paragraph" w:customStyle="1" w:styleId="C3009675878843A2B7EC546AEED3B237">
    <w:name w:val="C3009675878843A2B7EC546AEED3B237"/>
    <w:rsid w:val="00A0240A"/>
  </w:style>
  <w:style w:type="paragraph" w:customStyle="1" w:styleId="81AC86EF7FFD43279227D3CE8110BA1F">
    <w:name w:val="81AC86EF7FFD43279227D3CE8110BA1F"/>
    <w:rsid w:val="00A0240A"/>
  </w:style>
  <w:style w:type="paragraph" w:customStyle="1" w:styleId="DDFA5361D8AB40B88E2AAA388947D866">
    <w:name w:val="DDFA5361D8AB40B88E2AAA388947D866"/>
    <w:rsid w:val="00A0240A"/>
  </w:style>
  <w:style w:type="paragraph" w:customStyle="1" w:styleId="3B36CD04629C4F508BC27E8ADD68E29F">
    <w:name w:val="3B36CD04629C4F508BC27E8ADD68E29F"/>
    <w:rsid w:val="00A0240A"/>
  </w:style>
  <w:style w:type="paragraph" w:customStyle="1" w:styleId="A41D072CF65D4B31AE3F8A1F60DDD35F">
    <w:name w:val="A41D072CF65D4B31AE3F8A1F60DDD35F"/>
    <w:rsid w:val="00A0240A"/>
  </w:style>
  <w:style w:type="paragraph" w:customStyle="1" w:styleId="C7F6DE8DB2F246FE9E00773553E8CD2A">
    <w:name w:val="C7F6DE8DB2F246FE9E00773553E8CD2A"/>
    <w:rsid w:val="00A0240A"/>
  </w:style>
  <w:style w:type="paragraph" w:customStyle="1" w:styleId="6D5EA8E33FFF4FC18055D33656293A95">
    <w:name w:val="6D5EA8E33FFF4FC18055D33656293A95"/>
    <w:rsid w:val="00A0240A"/>
  </w:style>
  <w:style w:type="paragraph" w:customStyle="1" w:styleId="075935D705CC43879C72832E02C0DDA2">
    <w:name w:val="075935D705CC43879C72832E02C0DDA2"/>
    <w:rsid w:val="00A0240A"/>
  </w:style>
  <w:style w:type="paragraph" w:customStyle="1" w:styleId="B95600729D0641AAB581909643D49816">
    <w:name w:val="B95600729D0641AAB581909643D49816"/>
    <w:rsid w:val="00A0240A"/>
  </w:style>
  <w:style w:type="paragraph" w:customStyle="1" w:styleId="A8496A6EAAAC431C8155FACB018053E9">
    <w:name w:val="A8496A6EAAAC431C8155FACB018053E9"/>
    <w:rsid w:val="00A0240A"/>
  </w:style>
  <w:style w:type="paragraph" w:customStyle="1" w:styleId="7D3839B3A2754B06A5181F3DD4BB974C">
    <w:name w:val="7D3839B3A2754B06A5181F3DD4BB974C"/>
    <w:rsid w:val="00A0240A"/>
  </w:style>
  <w:style w:type="paragraph" w:customStyle="1" w:styleId="75336B0A495B42858741BC827E6180C2">
    <w:name w:val="75336B0A495B42858741BC827E6180C2"/>
    <w:rsid w:val="00A0240A"/>
  </w:style>
  <w:style w:type="paragraph" w:customStyle="1" w:styleId="7428B4B138D546ED9B284E67CD34F297">
    <w:name w:val="7428B4B138D546ED9B284E67CD34F297"/>
    <w:rsid w:val="00A0240A"/>
  </w:style>
  <w:style w:type="paragraph" w:customStyle="1" w:styleId="FE2F69EB0EA14683A6356E3BABEF004B">
    <w:name w:val="FE2F69EB0EA14683A6356E3BABEF004B"/>
    <w:rsid w:val="00A0240A"/>
  </w:style>
  <w:style w:type="paragraph" w:customStyle="1" w:styleId="95B96BAE7E5948BD9FE924D43541306A">
    <w:name w:val="95B96BAE7E5948BD9FE924D43541306A"/>
    <w:rsid w:val="00A0240A"/>
  </w:style>
  <w:style w:type="paragraph" w:customStyle="1" w:styleId="FDF835F8D3284063B0C936A4881B3AF6">
    <w:name w:val="FDF835F8D3284063B0C936A4881B3AF6"/>
    <w:rsid w:val="00A0240A"/>
  </w:style>
  <w:style w:type="paragraph" w:customStyle="1" w:styleId="CD769CC638DD4B36996C2D87A22C87B4">
    <w:name w:val="CD769CC638DD4B36996C2D87A22C87B4"/>
    <w:rsid w:val="00A0240A"/>
  </w:style>
  <w:style w:type="paragraph" w:customStyle="1" w:styleId="0EEFC2D4F40C459198AEE1D00D5712E6">
    <w:name w:val="0EEFC2D4F40C459198AEE1D00D5712E6"/>
    <w:rsid w:val="00A0240A"/>
  </w:style>
  <w:style w:type="paragraph" w:customStyle="1" w:styleId="2F1991497AEB48A4B87850D1EACC9677">
    <w:name w:val="2F1991497AEB48A4B87850D1EACC9677"/>
    <w:rsid w:val="00A0240A"/>
  </w:style>
  <w:style w:type="paragraph" w:customStyle="1" w:styleId="F2C3875477A34C91883FEE0029FEC8F5">
    <w:name w:val="F2C3875477A34C91883FEE0029FEC8F5"/>
    <w:rsid w:val="00A0240A"/>
  </w:style>
  <w:style w:type="paragraph" w:customStyle="1" w:styleId="8148668E8B204AFA88C76A7040FC941A">
    <w:name w:val="8148668E8B204AFA88C76A7040FC941A"/>
    <w:rsid w:val="00A0240A"/>
  </w:style>
  <w:style w:type="paragraph" w:customStyle="1" w:styleId="1F7F9E5BF3144C49B37708B1BAD56E03">
    <w:name w:val="1F7F9E5BF3144C49B37708B1BAD56E03"/>
    <w:rsid w:val="00A0240A"/>
  </w:style>
  <w:style w:type="paragraph" w:customStyle="1" w:styleId="EB999F259FE745D4968D8A31518E8EA1">
    <w:name w:val="EB999F259FE745D4968D8A31518E8EA1"/>
    <w:rsid w:val="00A0240A"/>
  </w:style>
  <w:style w:type="paragraph" w:customStyle="1" w:styleId="1B75D7DF16034F8BBA8238075636607D">
    <w:name w:val="1B75D7DF16034F8BBA8238075636607D"/>
    <w:rsid w:val="00A0240A"/>
  </w:style>
  <w:style w:type="paragraph" w:customStyle="1" w:styleId="7A7BC05DC88141439FC9EC6A5BA1358D">
    <w:name w:val="7A7BC05DC88141439FC9EC6A5BA1358D"/>
    <w:rsid w:val="00A0240A"/>
  </w:style>
  <w:style w:type="paragraph" w:customStyle="1" w:styleId="5B8E3F633C5C4F23910F141A1E2DFFFE">
    <w:name w:val="5B8E3F633C5C4F23910F141A1E2DFFFE"/>
    <w:rsid w:val="00A0240A"/>
  </w:style>
  <w:style w:type="paragraph" w:customStyle="1" w:styleId="869FD6A3215942F8B4CB5C3B3CB3E74E">
    <w:name w:val="869FD6A3215942F8B4CB5C3B3CB3E74E"/>
    <w:rsid w:val="00A0240A"/>
  </w:style>
  <w:style w:type="paragraph" w:customStyle="1" w:styleId="C94A39873E9842E382AD92DC41ADAA14">
    <w:name w:val="C94A39873E9842E382AD92DC41ADAA14"/>
    <w:rsid w:val="00A0240A"/>
  </w:style>
  <w:style w:type="paragraph" w:customStyle="1" w:styleId="F113F35D456A477D9A56D776E1959B85">
    <w:name w:val="F113F35D456A477D9A56D776E1959B85"/>
    <w:rsid w:val="00A0240A"/>
  </w:style>
  <w:style w:type="paragraph" w:customStyle="1" w:styleId="C6417E4E2CAC4A5E9C496487120D3DB8">
    <w:name w:val="C6417E4E2CAC4A5E9C496487120D3DB8"/>
    <w:rsid w:val="00A0240A"/>
  </w:style>
  <w:style w:type="paragraph" w:customStyle="1" w:styleId="E2D09810691B4505B302C545ED00DD26">
    <w:name w:val="E2D09810691B4505B302C545ED00DD26"/>
    <w:rsid w:val="00A0240A"/>
  </w:style>
  <w:style w:type="paragraph" w:customStyle="1" w:styleId="9FB9B8E2DE2D4667A6D6D1BC962E6696">
    <w:name w:val="9FB9B8E2DE2D4667A6D6D1BC962E6696"/>
    <w:rsid w:val="00A0240A"/>
  </w:style>
  <w:style w:type="paragraph" w:customStyle="1" w:styleId="BF83CC0F6DB14DBDBFB4E29F0B976BC6">
    <w:name w:val="BF83CC0F6DB14DBDBFB4E29F0B976BC6"/>
    <w:rsid w:val="00A0240A"/>
  </w:style>
  <w:style w:type="paragraph" w:customStyle="1" w:styleId="FF95B664B72749889B24A6BBAF2EBCA9">
    <w:name w:val="FF95B664B72749889B24A6BBAF2EBCA9"/>
    <w:rsid w:val="00A0240A"/>
  </w:style>
  <w:style w:type="paragraph" w:customStyle="1" w:styleId="F4D56E1034F74ED0BB3A4238325A379D">
    <w:name w:val="F4D56E1034F74ED0BB3A4238325A379D"/>
    <w:rsid w:val="00A0240A"/>
  </w:style>
  <w:style w:type="paragraph" w:customStyle="1" w:styleId="3B09B7829E814E7284B4440177585160">
    <w:name w:val="3B09B7829E814E7284B4440177585160"/>
    <w:rsid w:val="00A0240A"/>
  </w:style>
  <w:style w:type="paragraph" w:customStyle="1" w:styleId="306915D6181642D590746B664AFF9DE8">
    <w:name w:val="306915D6181642D590746B664AFF9DE8"/>
    <w:rsid w:val="00A0240A"/>
  </w:style>
  <w:style w:type="paragraph" w:customStyle="1" w:styleId="40ABDAACF6824CF48897ACB9FFB9A34B">
    <w:name w:val="40ABDAACF6824CF48897ACB9FFB9A34B"/>
    <w:rsid w:val="00A0240A"/>
  </w:style>
  <w:style w:type="paragraph" w:customStyle="1" w:styleId="EF211D8654E949C5B73BEEC4706F037F">
    <w:name w:val="EF211D8654E949C5B73BEEC4706F037F"/>
    <w:rsid w:val="00A0240A"/>
  </w:style>
  <w:style w:type="paragraph" w:customStyle="1" w:styleId="4441AF6812574083B1FAB9F17625CC11">
    <w:name w:val="4441AF6812574083B1FAB9F17625CC11"/>
    <w:rsid w:val="00A0240A"/>
  </w:style>
  <w:style w:type="paragraph" w:customStyle="1" w:styleId="5D2A00E2F0F6481687EAC0E40C0EE1E9">
    <w:name w:val="5D2A00E2F0F6481687EAC0E40C0EE1E9"/>
    <w:rsid w:val="00A0240A"/>
  </w:style>
  <w:style w:type="paragraph" w:customStyle="1" w:styleId="EC64AA1A049B489792496FAE7DABEED6">
    <w:name w:val="EC64AA1A049B489792496FAE7DABEED6"/>
    <w:rsid w:val="00A0240A"/>
  </w:style>
  <w:style w:type="paragraph" w:customStyle="1" w:styleId="43254B54E2B34C6DAD1F8BDAAEA50EC6">
    <w:name w:val="43254B54E2B34C6DAD1F8BDAAEA50EC6"/>
    <w:rsid w:val="00A0240A"/>
  </w:style>
  <w:style w:type="paragraph" w:customStyle="1" w:styleId="E8604780262E4EBFBCECAE08E746B545">
    <w:name w:val="E8604780262E4EBFBCECAE08E746B545"/>
    <w:rsid w:val="00A0240A"/>
  </w:style>
  <w:style w:type="paragraph" w:customStyle="1" w:styleId="A06834DFE5934B49B5A7310D842EA969">
    <w:name w:val="A06834DFE5934B49B5A7310D842EA969"/>
    <w:rsid w:val="00A0240A"/>
  </w:style>
  <w:style w:type="paragraph" w:customStyle="1" w:styleId="52436F3D42BF41279489D3C7216FD89C">
    <w:name w:val="52436F3D42BF41279489D3C7216FD89C"/>
    <w:rsid w:val="00A0240A"/>
  </w:style>
  <w:style w:type="paragraph" w:customStyle="1" w:styleId="2D7594FC7D704ADE85D6ADC519600DD2">
    <w:name w:val="2D7594FC7D704ADE85D6ADC519600DD2"/>
    <w:rsid w:val="00A0240A"/>
  </w:style>
  <w:style w:type="paragraph" w:customStyle="1" w:styleId="1F3068B22B214AA4A11627904A5C1808">
    <w:name w:val="1F3068B22B214AA4A11627904A5C1808"/>
    <w:rsid w:val="00A0240A"/>
  </w:style>
  <w:style w:type="paragraph" w:customStyle="1" w:styleId="E2D7A539B7D648A4811CD0F738B9D609">
    <w:name w:val="E2D7A539B7D648A4811CD0F738B9D609"/>
    <w:rsid w:val="00A0240A"/>
  </w:style>
  <w:style w:type="paragraph" w:customStyle="1" w:styleId="FE50A4B1257A4387AE5CFAE5B661169C">
    <w:name w:val="FE50A4B1257A4387AE5CFAE5B661169C"/>
    <w:rsid w:val="00A0240A"/>
  </w:style>
  <w:style w:type="paragraph" w:customStyle="1" w:styleId="C2E3C7858C814E3A9E08774DEC566E1D">
    <w:name w:val="C2E3C7858C814E3A9E08774DEC566E1D"/>
    <w:rsid w:val="00A0240A"/>
  </w:style>
  <w:style w:type="paragraph" w:customStyle="1" w:styleId="8A64A939A6FB4AF2AF0B4B85BB665CAA">
    <w:name w:val="8A64A939A6FB4AF2AF0B4B85BB665CAA"/>
    <w:rsid w:val="00A0240A"/>
  </w:style>
  <w:style w:type="paragraph" w:customStyle="1" w:styleId="5A56F156551140858683B3CCD2800846">
    <w:name w:val="5A56F156551140858683B3CCD2800846"/>
    <w:rsid w:val="00A0240A"/>
  </w:style>
  <w:style w:type="paragraph" w:customStyle="1" w:styleId="063300EED39D41D596165FB9AE443F10">
    <w:name w:val="063300EED39D41D596165FB9AE443F10"/>
    <w:rsid w:val="00A0240A"/>
  </w:style>
  <w:style w:type="paragraph" w:customStyle="1" w:styleId="E9FC041E37FC420EA4C1B3C8AB18C6BD">
    <w:name w:val="E9FC041E37FC420EA4C1B3C8AB18C6BD"/>
    <w:rsid w:val="00A0240A"/>
  </w:style>
  <w:style w:type="paragraph" w:customStyle="1" w:styleId="7AF4F19F3EAD4612A217D82407A55F0B">
    <w:name w:val="7AF4F19F3EAD4612A217D82407A55F0B"/>
    <w:rsid w:val="00A0240A"/>
  </w:style>
  <w:style w:type="paragraph" w:customStyle="1" w:styleId="3EB54A67B5C44CB89181E1F415D9BB45">
    <w:name w:val="3EB54A67B5C44CB89181E1F415D9BB45"/>
    <w:rsid w:val="00A0240A"/>
  </w:style>
  <w:style w:type="paragraph" w:customStyle="1" w:styleId="0EA63D4B75C5478D96E1F2A85ED41C41">
    <w:name w:val="0EA63D4B75C5478D96E1F2A85ED41C41"/>
    <w:rsid w:val="00A0240A"/>
  </w:style>
  <w:style w:type="paragraph" w:customStyle="1" w:styleId="2F962D82AC1D4FE9956FE403C50F21B9">
    <w:name w:val="2F962D82AC1D4FE9956FE403C50F21B9"/>
    <w:rsid w:val="00A0240A"/>
  </w:style>
  <w:style w:type="paragraph" w:customStyle="1" w:styleId="973DE5F7395941B9AD93A2E46AB5C727">
    <w:name w:val="973DE5F7395941B9AD93A2E46AB5C727"/>
    <w:rsid w:val="00A0240A"/>
  </w:style>
  <w:style w:type="paragraph" w:customStyle="1" w:styleId="21D0027A563E41C9B75F132DC70A9225">
    <w:name w:val="21D0027A563E41C9B75F132DC70A9225"/>
    <w:rsid w:val="00A0240A"/>
  </w:style>
  <w:style w:type="paragraph" w:customStyle="1" w:styleId="F4028EAA993340C18198F01196642C2F">
    <w:name w:val="F4028EAA993340C18198F01196642C2F"/>
    <w:rsid w:val="00A0240A"/>
  </w:style>
  <w:style w:type="paragraph" w:customStyle="1" w:styleId="E6A73338E9E94388A6DBE404C4D6BB35">
    <w:name w:val="E6A73338E9E94388A6DBE404C4D6BB35"/>
    <w:rsid w:val="00A0240A"/>
  </w:style>
  <w:style w:type="paragraph" w:customStyle="1" w:styleId="8A21184842584CEC8DB8AD2B0DFCE06B">
    <w:name w:val="8A21184842584CEC8DB8AD2B0DFCE06B"/>
    <w:rsid w:val="00A0240A"/>
  </w:style>
  <w:style w:type="paragraph" w:customStyle="1" w:styleId="95397F0DBA3D4793838AA438CD74C984">
    <w:name w:val="95397F0DBA3D4793838AA438CD74C984"/>
    <w:rsid w:val="00A0240A"/>
  </w:style>
  <w:style w:type="paragraph" w:customStyle="1" w:styleId="8372B6B5230047E5B76A8A3E2B4903CC">
    <w:name w:val="8372B6B5230047E5B76A8A3E2B4903CC"/>
    <w:rsid w:val="00A0240A"/>
  </w:style>
  <w:style w:type="paragraph" w:customStyle="1" w:styleId="DA9D91BC47FD41988BB7E86C2FFAC512">
    <w:name w:val="DA9D91BC47FD41988BB7E86C2FFAC512"/>
    <w:rsid w:val="00A0240A"/>
  </w:style>
  <w:style w:type="paragraph" w:customStyle="1" w:styleId="4F24C8BED4FD4655ACE0865935637A47">
    <w:name w:val="4F24C8BED4FD4655ACE0865935637A47"/>
    <w:rsid w:val="00A0240A"/>
  </w:style>
  <w:style w:type="paragraph" w:customStyle="1" w:styleId="6CBCCCCDE2894A3E9D74D079F6FF6C10">
    <w:name w:val="6CBCCCCDE2894A3E9D74D079F6FF6C10"/>
    <w:rsid w:val="00A0240A"/>
  </w:style>
  <w:style w:type="paragraph" w:customStyle="1" w:styleId="AD42E3FAD4FA4A8D9097C75FE24D7465">
    <w:name w:val="AD42E3FAD4FA4A8D9097C75FE24D7465"/>
    <w:rsid w:val="00A0240A"/>
  </w:style>
  <w:style w:type="paragraph" w:customStyle="1" w:styleId="7F40106C1EB84748A75CBB690509F502">
    <w:name w:val="7F40106C1EB84748A75CBB690509F502"/>
    <w:rsid w:val="00A0240A"/>
  </w:style>
  <w:style w:type="paragraph" w:customStyle="1" w:styleId="73C31386AB87486A8B198C5FC3E67A97">
    <w:name w:val="73C31386AB87486A8B198C5FC3E67A97"/>
    <w:rsid w:val="00A0240A"/>
  </w:style>
  <w:style w:type="paragraph" w:customStyle="1" w:styleId="8DFE0DF538AE4EAB936A72E78DDE874A">
    <w:name w:val="8DFE0DF538AE4EAB936A72E78DDE874A"/>
    <w:rsid w:val="00A0240A"/>
  </w:style>
  <w:style w:type="paragraph" w:customStyle="1" w:styleId="FE2A4336A672478AB5C5FC6C54108110">
    <w:name w:val="FE2A4336A672478AB5C5FC6C54108110"/>
    <w:rsid w:val="00A0240A"/>
  </w:style>
  <w:style w:type="paragraph" w:customStyle="1" w:styleId="F0D2BA7CD1EF459CB21843CA3E810013">
    <w:name w:val="F0D2BA7CD1EF459CB21843CA3E810013"/>
    <w:rsid w:val="00A0240A"/>
  </w:style>
  <w:style w:type="paragraph" w:customStyle="1" w:styleId="6C2F87AAEE5845ECA291A5EC3E5E03F7">
    <w:name w:val="6C2F87AAEE5845ECA291A5EC3E5E03F7"/>
    <w:rsid w:val="00A0240A"/>
  </w:style>
  <w:style w:type="paragraph" w:customStyle="1" w:styleId="69A2724C14364746B7FBDBFEBF020FB5">
    <w:name w:val="69A2724C14364746B7FBDBFEBF020FB5"/>
    <w:rsid w:val="00A0240A"/>
  </w:style>
  <w:style w:type="paragraph" w:customStyle="1" w:styleId="613A050CC9DF4D159D1975B025C3D308">
    <w:name w:val="613A050CC9DF4D159D1975B025C3D308"/>
    <w:rsid w:val="00A0240A"/>
  </w:style>
  <w:style w:type="paragraph" w:customStyle="1" w:styleId="3EA81F10CD954ACE8606064F36659397">
    <w:name w:val="3EA81F10CD954ACE8606064F36659397"/>
    <w:rsid w:val="00A0240A"/>
  </w:style>
  <w:style w:type="paragraph" w:customStyle="1" w:styleId="57664FE2C3CB49FABCB395983566EA93">
    <w:name w:val="57664FE2C3CB49FABCB395983566EA93"/>
    <w:rsid w:val="00A0240A"/>
  </w:style>
  <w:style w:type="paragraph" w:customStyle="1" w:styleId="604B99B258134C2AA032F3D8311D08A2">
    <w:name w:val="604B99B258134C2AA032F3D8311D08A2"/>
    <w:rsid w:val="00A0240A"/>
  </w:style>
  <w:style w:type="paragraph" w:customStyle="1" w:styleId="B7FA7AE299C143C78334F1274C46F6B4">
    <w:name w:val="B7FA7AE299C143C78334F1274C46F6B4"/>
    <w:rsid w:val="00A0240A"/>
  </w:style>
  <w:style w:type="paragraph" w:customStyle="1" w:styleId="A9FD643B41FD404BBDA19910407EA540">
    <w:name w:val="A9FD643B41FD404BBDA19910407EA540"/>
    <w:rsid w:val="00A0240A"/>
  </w:style>
  <w:style w:type="paragraph" w:customStyle="1" w:styleId="7505A2DE36984E73A4F59777E3D06927">
    <w:name w:val="7505A2DE36984E73A4F59777E3D06927"/>
    <w:rsid w:val="00A0240A"/>
  </w:style>
  <w:style w:type="paragraph" w:customStyle="1" w:styleId="6079874E999E4DC298BFC4FDA5BC60AF">
    <w:name w:val="6079874E999E4DC298BFC4FDA5BC60AF"/>
    <w:rsid w:val="00A0240A"/>
  </w:style>
  <w:style w:type="paragraph" w:customStyle="1" w:styleId="7BF53158FDCF410CBA1D23E52BF7D472">
    <w:name w:val="7BF53158FDCF410CBA1D23E52BF7D472"/>
    <w:rsid w:val="00A0240A"/>
  </w:style>
  <w:style w:type="paragraph" w:customStyle="1" w:styleId="24092D3E4A4544C68BD69770593A7B19">
    <w:name w:val="24092D3E4A4544C68BD69770593A7B19"/>
    <w:rsid w:val="00A0240A"/>
  </w:style>
  <w:style w:type="paragraph" w:customStyle="1" w:styleId="7195798C21BA49069DD31A9288E79A53">
    <w:name w:val="7195798C21BA49069DD31A9288E79A53"/>
    <w:rsid w:val="00A0240A"/>
  </w:style>
  <w:style w:type="paragraph" w:customStyle="1" w:styleId="2C58C0749777424F882D048A1C8946F3">
    <w:name w:val="2C58C0749777424F882D048A1C8946F3"/>
    <w:rsid w:val="00A0240A"/>
  </w:style>
  <w:style w:type="paragraph" w:customStyle="1" w:styleId="9A5AB290BE2E443391F96575710B0FB5">
    <w:name w:val="9A5AB290BE2E443391F96575710B0FB5"/>
    <w:rsid w:val="00A0240A"/>
  </w:style>
  <w:style w:type="paragraph" w:customStyle="1" w:styleId="FF7336EAF1314F1397702AE04E7C162F">
    <w:name w:val="FF7336EAF1314F1397702AE04E7C162F"/>
    <w:rsid w:val="00A0240A"/>
  </w:style>
  <w:style w:type="paragraph" w:customStyle="1" w:styleId="F0D13C781E8B4AFE808D592D98E9BCAD">
    <w:name w:val="F0D13C781E8B4AFE808D592D98E9BCAD"/>
    <w:rsid w:val="00A0240A"/>
  </w:style>
  <w:style w:type="paragraph" w:customStyle="1" w:styleId="4B050D178234446FA8A602D237075DB5">
    <w:name w:val="4B050D178234446FA8A602D237075DB5"/>
    <w:rsid w:val="00A0240A"/>
  </w:style>
  <w:style w:type="paragraph" w:customStyle="1" w:styleId="6D3CFC69D3834B18939513E881C58A99">
    <w:name w:val="6D3CFC69D3834B18939513E881C58A99"/>
    <w:rsid w:val="00A0240A"/>
  </w:style>
  <w:style w:type="paragraph" w:customStyle="1" w:styleId="496C7921E4104321AA0967FD517D6076">
    <w:name w:val="496C7921E4104321AA0967FD517D6076"/>
    <w:rsid w:val="00A0240A"/>
  </w:style>
  <w:style w:type="paragraph" w:customStyle="1" w:styleId="2A87D956AB814BB3A2582A8C714F32CC">
    <w:name w:val="2A87D956AB814BB3A2582A8C714F32CC"/>
    <w:rsid w:val="00A0240A"/>
  </w:style>
  <w:style w:type="paragraph" w:customStyle="1" w:styleId="60593FF8413E404AB4E45EA195B33DFE">
    <w:name w:val="60593FF8413E404AB4E45EA195B33DFE"/>
    <w:rsid w:val="00A0240A"/>
  </w:style>
  <w:style w:type="paragraph" w:customStyle="1" w:styleId="449D43C247A84F61B985A81C131FE153">
    <w:name w:val="449D43C247A84F61B985A81C131FE153"/>
    <w:rsid w:val="00A0240A"/>
  </w:style>
  <w:style w:type="paragraph" w:customStyle="1" w:styleId="FD9199B70B184BB49038DB50298FE982">
    <w:name w:val="FD9199B70B184BB49038DB50298FE982"/>
    <w:rsid w:val="00A0240A"/>
  </w:style>
  <w:style w:type="paragraph" w:customStyle="1" w:styleId="8C627A94928344B281E122E2F7AA7AC4">
    <w:name w:val="8C627A94928344B281E122E2F7AA7AC4"/>
    <w:rsid w:val="00A0240A"/>
  </w:style>
  <w:style w:type="paragraph" w:customStyle="1" w:styleId="C75A2F00CFB942688ADC209A8C7B8292">
    <w:name w:val="C75A2F00CFB942688ADC209A8C7B8292"/>
    <w:rsid w:val="00A0240A"/>
  </w:style>
  <w:style w:type="paragraph" w:customStyle="1" w:styleId="E8D72D82F2CE4076BC50E469962640BA">
    <w:name w:val="E8D72D82F2CE4076BC50E469962640BA"/>
    <w:rsid w:val="00A0240A"/>
  </w:style>
  <w:style w:type="paragraph" w:customStyle="1" w:styleId="A069E336764247188CAEDBFEE4AD5620">
    <w:name w:val="A069E336764247188CAEDBFEE4AD5620"/>
    <w:rsid w:val="00A0240A"/>
  </w:style>
  <w:style w:type="paragraph" w:customStyle="1" w:styleId="936C2466DF544A2186CAD8A301B6B201">
    <w:name w:val="936C2466DF544A2186CAD8A301B6B201"/>
    <w:rsid w:val="00A0240A"/>
  </w:style>
  <w:style w:type="paragraph" w:customStyle="1" w:styleId="3B3E1AFA04F24E7EBD55D21F907956E7">
    <w:name w:val="3B3E1AFA04F24E7EBD55D21F907956E7"/>
    <w:rsid w:val="00A0240A"/>
  </w:style>
  <w:style w:type="paragraph" w:customStyle="1" w:styleId="F620CFA0B2B940C0B05946EFB319FA43">
    <w:name w:val="F620CFA0B2B940C0B05946EFB319FA43"/>
    <w:rsid w:val="00A0240A"/>
  </w:style>
  <w:style w:type="paragraph" w:customStyle="1" w:styleId="539FAE1E58A442789668A74775BEC2AA">
    <w:name w:val="539FAE1E58A442789668A74775BEC2AA"/>
    <w:rsid w:val="00A0240A"/>
  </w:style>
  <w:style w:type="paragraph" w:customStyle="1" w:styleId="88629B36A1BD40A28550B929D6B1C56A">
    <w:name w:val="88629B36A1BD40A28550B929D6B1C56A"/>
    <w:rsid w:val="00A0240A"/>
  </w:style>
  <w:style w:type="paragraph" w:customStyle="1" w:styleId="1D782A30D7AD4CDD87C56BAF621194AB">
    <w:name w:val="1D782A30D7AD4CDD87C56BAF621194AB"/>
    <w:rsid w:val="00A0240A"/>
  </w:style>
  <w:style w:type="paragraph" w:customStyle="1" w:styleId="A700272B471845A5943465D4510663CB">
    <w:name w:val="A700272B471845A5943465D4510663CB"/>
    <w:rsid w:val="00A0240A"/>
  </w:style>
  <w:style w:type="paragraph" w:customStyle="1" w:styleId="8F8F74FED3BC43D9B19E2CF69DBAC03B">
    <w:name w:val="8F8F74FED3BC43D9B19E2CF69DBAC03B"/>
    <w:rsid w:val="00A0240A"/>
  </w:style>
  <w:style w:type="paragraph" w:customStyle="1" w:styleId="93280E3761C2482D83D8E4C10961C6F0">
    <w:name w:val="93280E3761C2482D83D8E4C10961C6F0"/>
    <w:rsid w:val="00A0240A"/>
  </w:style>
  <w:style w:type="paragraph" w:customStyle="1" w:styleId="EAEFB4ACEE5B4397956333B0C5948FE0">
    <w:name w:val="EAEFB4ACEE5B4397956333B0C5948FE0"/>
    <w:rsid w:val="00A0240A"/>
  </w:style>
  <w:style w:type="paragraph" w:customStyle="1" w:styleId="A069DEA2E39B4524AB5D28C2305ACAB7">
    <w:name w:val="A069DEA2E39B4524AB5D28C2305ACAB7"/>
    <w:rsid w:val="00A0240A"/>
  </w:style>
  <w:style w:type="paragraph" w:customStyle="1" w:styleId="4EAB4E51F86C489097BCA5F606E5201A">
    <w:name w:val="4EAB4E51F86C489097BCA5F606E5201A"/>
    <w:rsid w:val="00A0240A"/>
  </w:style>
  <w:style w:type="paragraph" w:customStyle="1" w:styleId="37BB3CE8A9404312875AFF9BC24696E5">
    <w:name w:val="37BB3CE8A9404312875AFF9BC24696E5"/>
    <w:rsid w:val="00A0240A"/>
  </w:style>
  <w:style w:type="paragraph" w:customStyle="1" w:styleId="73AD4DBD3DE34011A49D758835BFE6AD">
    <w:name w:val="73AD4DBD3DE34011A49D758835BFE6AD"/>
    <w:rsid w:val="00A0240A"/>
  </w:style>
  <w:style w:type="paragraph" w:customStyle="1" w:styleId="E9DA7CDB3BBA41E69C045598C9C7297F">
    <w:name w:val="E9DA7CDB3BBA41E69C045598C9C7297F"/>
    <w:rsid w:val="00A0240A"/>
  </w:style>
  <w:style w:type="paragraph" w:customStyle="1" w:styleId="03912997F976467189445D70F38DBA73">
    <w:name w:val="03912997F976467189445D70F38DBA73"/>
    <w:rsid w:val="00A0240A"/>
  </w:style>
  <w:style w:type="paragraph" w:customStyle="1" w:styleId="8E4D6169E30745CDB8653D2BF3B29826">
    <w:name w:val="8E4D6169E30745CDB8653D2BF3B29826"/>
    <w:rsid w:val="00A0240A"/>
  </w:style>
  <w:style w:type="paragraph" w:customStyle="1" w:styleId="7ED7FC73807D4AF2BA31078E3F3729C5">
    <w:name w:val="7ED7FC73807D4AF2BA31078E3F3729C5"/>
    <w:rsid w:val="00A0240A"/>
  </w:style>
  <w:style w:type="paragraph" w:customStyle="1" w:styleId="F9C388FFAF444336B46E9190475D6C14">
    <w:name w:val="F9C388FFAF444336B46E9190475D6C14"/>
    <w:rsid w:val="00A0240A"/>
  </w:style>
  <w:style w:type="paragraph" w:customStyle="1" w:styleId="5F2EBF384C46449393FD0552F81A7EF1">
    <w:name w:val="5F2EBF384C46449393FD0552F81A7EF1"/>
    <w:rsid w:val="00A0240A"/>
  </w:style>
  <w:style w:type="paragraph" w:customStyle="1" w:styleId="53B50666533443418218AF7C474CC6F1">
    <w:name w:val="53B50666533443418218AF7C474CC6F1"/>
    <w:rsid w:val="00A0240A"/>
  </w:style>
  <w:style w:type="paragraph" w:customStyle="1" w:styleId="B6CDD413E9F541F4AC49AA4983001235">
    <w:name w:val="B6CDD413E9F541F4AC49AA4983001235"/>
    <w:rsid w:val="00A0240A"/>
  </w:style>
  <w:style w:type="paragraph" w:customStyle="1" w:styleId="495FCD8F71A4499AB1FCBF523FD42941">
    <w:name w:val="495FCD8F71A4499AB1FCBF523FD42941"/>
    <w:rsid w:val="00A0240A"/>
  </w:style>
  <w:style w:type="paragraph" w:customStyle="1" w:styleId="8349AA3DC05940C69ACBC901CA4CDB2F">
    <w:name w:val="8349AA3DC05940C69ACBC901CA4CDB2F"/>
    <w:rsid w:val="00A0240A"/>
  </w:style>
  <w:style w:type="paragraph" w:customStyle="1" w:styleId="7D1D79BDCB1C41B49E3DB7AE24A5E2A6">
    <w:name w:val="7D1D79BDCB1C41B49E3DB7AE24A5E2A6"/>
    <w:rsid w:val="00A0240A"/>
  </w:style>
  <w:style w:type="paragraph" w:customStyle="1" w:styleId="9FF78E1971AB46C69D3ED4C80E43B068">
    <w:name w:val="9FF78E1971AB46C69D3ED4C80E43B068"/>
    <w:rsid w:val="00A0240A"/>
  </w:style>
  <w:style w:type="paragraph" w:customStyle="1" w:styleId="129DAEFB4C4C47E081FD1E0E29260DDE">
    <w:name w:val="129DAEFB4C4C47E081FD1E0E29260DDE"/>
    <w:rsid w:val="00A0240A"/>
  </w:style>
  <w:style w:type="paragraph" w:customStyle="1" w:styleId="42AE1FE9ED6E4184A8F254B9312E167A">
    <w:name w:val="42AE1FE9ED6E4184A8F254B9312E167A"/>
    <w:rsid w:val="00A0240A"/>
  </w:style>
  <w:style w:type="paragraph" w:customStyle="1" w:styleId="815E2DC0D53147D19A110883335C9609">
    <w:name w:val="815E2DC0D53147D19A110883335C9609"/>
    <w:rsid w:val="00A0240A"/>
  </w:style>
  <w:style w:type="paragraph" w:customStyle="1" w:styleId="A32242AD19414ABF958A570572D945BF">
    <w:name w:val="A32242AD19414ABF958A570572D945BF"/>
    <w:rsid w:val="00A0240A"/>
  </w:style>
  <w:style w:type="paragraph" w:customStyle="1" w:styleId="644A58ADC3F545788015171217B1CDBF">
    <w:name w:val="644A58ADC3F545788015171217B1CDBF"/>
    <w:rsid w:val="00A0240A"/>
  </w:style>
  <w:style w:type="paragraph" w:customStyle="1" w:styleId="115CEDE12A664A579CF816225C67F2E6">
    <w:name w:val="115CEDE12A664A579CF816225C67F2E6"/>
    <w:rsid w:val="00A0240A"/>
  </w:style>
  <w:style w:type="paragraph" w:customStyle="1" w:styleId="CC1B77DC2238410AB32B74E5EAC259A9">
    <w:name w:val="CC1B77DC2238410AB32B74E5EAC259A9"/>
    <w:rsid w:val="00A0240A"/>
  </w:style>
  <w:style w:type="paragraph" w:customStyle="1" w:styleId="8F9364D550154622A96136F652A12BD8">
    <w:name w:val="8F9364D550154622A96136F652A12BD8"/>
    <w:rsid w:val="00A0240A"/>
  </w:style>
  <w:style w:type="paragraph" w:customStyle="1" w:styleId="AC82833ED0CA41A1A3EEC52767F3FB6B">
    <w:name w:val="AC82833ED0CA41A1A3EEC52767F3FB6B"/>
    <w:rsid w:val="00A0240A"/>
  </w:style>
  <w:style w:type="paragraph" w:customStyle="1" w:styleId="7F73367E179843F5A4FD70706A11309D">
    <w:name w:val="7F73367E179843F5A4FD70706A11309D"/>
    <w:rsid w:val="00A0240A"/>
  </w:style>
  <w:style w:type="paragraph" w:customStyle="1" w:styleId="7E20E69D91524CDFB667C4A743D323B8">
    <w:name w:val="7E20E69D91524CDFB667C4A743D323B8"/>
    <w:rsid w:val="00A0240A"/>
  </w:style>
  <w:style w:type="paragraph" w:customStyle="1" w:styleId="B800EF914F414DFC8BFBAC4C4EC9F612">
    <w:name w:val="B800EF914F414DFC8BFBAC4C4EC9F612"/>
    <w:rsid w:val="00A0240A"/>
  </w:style>
  <w:style w:type="paragraph" w:customStyle="1" w:styleId="B5FC064A362E4F3F87E2E9CEB6D60F6C">
    <w:name w:val="B5FC064A362E4F3F87E2E9CEB6D60F6C"/>
    <w:rsid w:val="00A0240A"/>
  </w:style>
  <w:style w:type="paragraph" w:customStyle="1" w:styleId="8D0F1C4599144FABAB62DCF7A0455386">
    <w:name w:val="8D0F1C4599144FABAB62DCF7A0455386"/>
    <w:rsid w:val="00A0240A"/>
  </w:style>
  <w:style w:type="paragraph" w:customStyle="1" w:styleId="3D4017D5B7F940E8A54B5D7DB79D03F6">
    <w:name w:val="3D4017D5B7F940E8A54B5D7DB79D03F6"/>
    <w:rsid w:val="00A0240A"/>
  </w:style>
  <w:style w:type="paragraph" w:customStyle="1" w:styleId="CB5E1C925C5C4D1EAB8D681BD90EC402">
    <w:name w:val="CB5E1C925C5C4D1EAB8D681BD90EC402"/>
    <w:rsid w:val="00A0240A"/>
  </w:style>
  <w:style w:type="paragraph" w:customStyle="1" w:styleId="E01CCE62948A436889B90EF3676537EB">
    <w:name w:val="E01CCE62948A436889B90EF3676537EB"/>
    <w:rsid w:val="00A0240A"/>
  </w:style>
  <w:style w:type="paragraph" w:customStyle="1" w:styleId="178FADC525374FDA8F62525068948386">
    <w:name w:val="178FADC525374FDA8F62525068948386"/>
    <w:rsid w:val="00A0240A"/>
  </w:style>
  <w:style w:type="paragraph" w:customStyle="1" w:styleId="33FCA724EA22478EBA3DAF9E581407A1">
    <w:name w:val="33FCA724EA22478EBA3DAF9E581407A1"/>
    <w:rsid w:val="00A0240A"/>
  </w:style>
  <w:style w:type="paragraph" w:customStyle="1" w:styleId="C7FCB11E78574788BD6503614F80899C">
    <w:name w:val="C7FCB11E78574788BD6503614F80899C"/>
    <w:rsid w:val="00A0240A"/>
  </w:style>
  <w:style w:type="paragraph" w:customStyle="1" w:styleId="2B013A8E6771432C842978FB34969451">
    <w:name w:val="2B013A8E6771432C842978FB34969451"/>
    <w:rsid w:val="00A0240A"/>
  </w:style>
  <w:style w:type="paragraph" w:customStyle="1" w:styleId="F5A15BE826294E0ABBE17CFE0DF406C5">
    <w:name w:val="F5A15BE826294E0ABBE17CFE0DF406C5"/>
    <w:rsid w:val="00A0240A"/>
  </w:style>
  <w:style w:type="paragraph" w:customStyle="1" w:styleId="993465803AB4480A894AB7C8DA2A31B8">
    <w:name w:val="993465803AB4480A894AB7C8DA2A31B8"/>
    <w:rsid w:val="00A0240A"/>
  </w:style>
  <w:style w:type="paragraph" w:customStyle="1" w:styleId="9E364E25939B4A7E91D91D33CC851211">
    <w:name w:val="9E364E25939B4A7E91D91D33CC851211"/>
    <w:rsid w:val="00A0240A"/>
  </w:style>
  <w:style w:type="paragraph" w:customStyle="1" w:styleId="29FB94C967014F1BA1487685795762CC">
    <w:name w:val="29FB94C967014F1BA1487685795762CC"/>
    <w:rsid w:val="00A0240A"/>
  </w:style>
  <w:style w:type="paragraph" w:customStyle="1" w:styleId="3F763ECC04114658A935F62CF4BF6013">
    <w:name w:val="3F763ECC04114658A935F62CF4BF6013"/>
    <w:rsid w:val="00A0240A"/>
  </w:style>
  <w:style w:type="paragraph" w:customStyle="1" w:styleId="43F951C77F674F7EB693A99598870CA2">
    <w:name w:val="43F951C77F674F7EB693A99598870CA2"/>
    <w:rsid w:val="00A0240A"/>
  </w:style>
  <w:style w:type="paragraph" w:customStyle="1" w:styleId="71753ACC441645A09DB411B3142A184B">
    <w:name w:val="71753ACC441645A09DB411B3142A184B"/>
    <w:rsid w:val="00A0240A"/>
  </w:style>
  <w:style w:type="paragraph" w:customStyle="1" w:styleId="9F15F69929114DDDBBA8AB9AEDF166C3">
    <w:name w:val="9F15F69929114DDDBBA8AB9AEDF166C3"/>
    <w:rsid w:val="00A0240A"/>
  </w:style>
  <w:style w:type="paragraph" w:customStyle="1" w:styleId="E65D037A98494C3893D41F8F2E095F6A">
    <w:name w:val="E65D037A98494C3893D41F8F2E095F6A"/>
    <w:rsid w:val="00A0240A"/>
  </w:style>
  <w:style w:type="paragraph" w:customStyle="1" w:styleId="7063EEB22C344DD0BB6558A9CB00E207">
    <w:name w:val="7063EEB22C344DD0BB6558A9CB00E207"/>
    <w:rsid w:val="00A0240A"/>
  </w:style>
  <w:style w:type="paragraph" w:customStyle="1" w:styleId="52AAA1F4F6DC4B6D9CFBED8AA0E87257">
    <w:name w:val="52AAA1F4F6DC4B6D9CFBED8AA0E87257"/>
    <w:rsid w:val="00A0240A"/>
  </w:style>
  <w:style w:type="paragraph" w:customStyle="1" w:styleId="C1CBCD8D07CB402ABDF69C9DDF06BD11">
    <w:name w:val="C1CBCD8D07CB402ABDF69C9DDF06BD11"/>
    <w:rsid w:val="00A0240A"/>
  </w:style>
  <w:style w:type="paragraph" w:customStyle="1" w:styleId="30F9583AB18E4A84891FF57B9258194D">
    <w:name w:val="30F9583AB18E4A84891FF57B9258194D"/>
    <w:rsid w:val="00A0240A"/>
  </w:style>
  <w:style w:type="paragraph" w:customStyle="1" w:styleId="500E92E5E0134776BA12F8FEE8157328">
    <w:name w:val="500E92E5E0134776BA12F8FEE8157328"/>
    <w:rsid w:val="00A0240A"/>
  </w:style>
  <w:style w:type="paragraph" w:customStyle="1" w:styleId="269DFEBCD64E4A0DB10CC0284F7C3DA1">
    <w:name w:val="269DFEBCD64E4A0DB10CC0284F7C3DA1"/>
    <w:rsid w:val="00A0240A"/>
  </w:style>
  <w:style w:type="paragraph" w:customStyle="1" w:styleId="630B3706C0F949E69284E59401EAFE71">
    <w:name w:val="630B3706C0F949E69284E59401EAFE71"/>
    <w:rsid w:val="00A0240A"/>
  </w:style>
  <w:style w:type="paragraph" w:customStyle="1" w:styleId="F0A64EE88D044A78B2E94A79F770475C">
    <w:name w:val="F0A64EE88D044A78B2E94A79F770475C"/>
    <w:rsid w:val="00A0240A"/>
  </w:style>
  <w:style w:type="paragraph" w:customStyle="1" w:styleId="C27B23F6DD914E8BB590C5E5416226D7">
    <w:name w:val="C27B23F6DD914E8BB590C5E5416226D7"/>
    <w:rsid w:val="00A0240A"/>
  </w:style>
  <w:style w:type="paragraph" w:customStyle="1" w:styleId="6CC811F8401B448DB6FEFADD72CFD9FB">
    <w:name w:val="6CC811F8401B448DB6FEFADD72CFD9FB"/>
    <w:rsid w:val="00A0240A"/>
  </w:style>
  <w:style w:type="paragraph" w:customStyle="1" w:styleId="88572E4E064246C2BABD2CD095E60C8B">
    <w:name w:val="88572E4E064246C2BABD2CD095E60C8B"/>
    <w:rsid w:val="00A0240A"/>
  </w:style>
  <w:style w:type="paragraph" w:customStyle="1" w:styleId="55ECAB796E0F41D48A622AC956CC05E6">
    <w:name w:val="55ECAB796E0F41D48A622AC956CC05E6"/>
    <w:rsid w:val="00A0240A"/>
  </w:style>
  <w:style w:type="paragraph" w:customStyle="1" w:styleId="B7927E87C1E5440C9A73D8E5AAA2B336">
    <w:name w:val="B7927E87C1E5440C9A73D8E5AAA2B336"/>
    <w:rsid w:val="00A0240A"/>
  </w:style>
  <w:style w:type="paragraph" w:customStyle="1" w:styleId="92014FAA8623455BBB151179FECEB09B">
    <w:name w:val="92014FAA8623455BBB151179FECEB09B"/>
    <w:rsid w:val="00A0240A"/>
  </w:style>
  <w:style w:type="paragraph" w:customStyle="1" w:styleId="4343A81C84874B4BAE0FF9A4AFB52F49">
    <w:name w:val="4343A81C84874B4BAE0FF9A4AFB52F49"/>
    <w:rsid w:val="00A0240A"/>
  </w:style>
  <w:style w:type="paragraph" w:customStyle="1" w:styleId="F8704B05236F4AF98CDCAA4493D77185">
    <w:name w:val="F8704B05236F4AF98CDCAA4493D77185"/>
    <w:rsid w:val="00A0240A"/>
  </w:style>
  <w:style w:type="paragraph" w:customStyle="1" w:styleId="8AACE59F683842AC9DD2DCBA396ABB90">
    <w:name w:val="8AACE59F683842AC9DD2DCBA396ABB90"/>
    <w:rsid w:val="00A0240A"/>
  </w:style>
  <w:style w:type="paragraph" w:customStyle="1" w:styleId="036F2AAB625045F58A8E6AA2A84D0F48">
    <w:name w:val="036F2AAB625045F58A8E6AA2A84D0F48"/>
    <w:rsid w:val="00A0240A"/>
  </w:style>
  <w:style w:type="paragraph" w:customStyle="1" w:styleId="B8C7DE7B822940399D0C444646CCD61F">
    <w:name w:val="B8C7DE7B822940399D0C444646CCD61F"/>
    <w:rsid w:val="00A0240A"/>
  </w:style>
  <w:style w:type="paragraph" w:customStyle="1" w:styleId="4A67F8911F9341CBBF81D0D5EAC94DF5">
    <w:name w:val="4A67F8911F9341CBBF81D0D5EAC94DF5"/>
    <w:rsid w:val="00A0240A"/>
  </w:style>
  <w:style w:type="paragraph" w:customStyle="1" w:styleId="B18B1C35EA3C4B53985A165EBCDC556C">
    <w:name w:val="B18B1C35EA3C4B53985A165EBCDC556C"/>
    <w:rsid w:val="00A0240A"/>
  </w:style>
  <w:style w:type="paragraph" w:customStyle="1" w:styleId="8579BC4EAA664B9B88A09101BFF0A282">
    <w:name w:val="8579BC4EAA664B9B88A09101BFF0A282"/>
    <w:rsid w:val="00A0240A"/>
  </w:style>
  <w:style w:type="paragraph" w:customStyle="1" w:styleId="333253AEB6414940B583166C70A49EE6">
    <w:name w:val="333253AEB6414940B583166C70A49EE6"/>
    <w:rsid w:val="00A0240A"/>
  </w:style>
  <w:style w:type="paragraph" w:customStyle="1" w:styleId="315E8FC1546F4F258777B0F8B17EF858">
    <w:name w:val="315E8FC1546F4F258777B0F8B17EF858"/>
    <w:rsid w:val="00A0240A"/>
  </w:style>
  <w:style w:type="paragraph" w:customStyle="1" w:styleId="56B596F425924BF09531BFC65E093023">
    <w:name w:val="56B596F425924BF09531BFC65E093023"/>
    <w:rsid w:val="00A0240A"/>
  </w:style>
  <w:style w:type="paragraph" w:customStyle="1" w:styleId="8B5B0A29EFA2470E87FB45A2F1E4CAB7">
    <w:name w:val="8B5B0A29EFA2470E87FB45A2F1E4CAB7"/>
    <w:rsid w:val="00A0240A"/>
  </w:style>
  <w:style w:type="paragraph" w:customStyle="1" w:styleId="FBD27C8492B64A5FB0D25E97783A287F">
    <w:name w:val="FBD27C8492B64A5FB0D25E97783A287F"/>
    <w:rsid w:val="00A0240A"/>
  </w:style>
  <w:style w:type="paragraph" w:customStyle="1" w:styleId="461959ABA63C47AC8EFE558B7D012989">
    <w:name w:val="461959ABA63C47AC8EFE558B7D012989"/>
    <w:rsid w:val="00A0240A"/>
  </w:style>
  <w:style w:type="paragraph" w:customStyle="1" w:styleId="D40AE58051FC4AB1BADFBA211EB75C18">
    <w:name w:val="D40AE58051FC4AB1BADFBA211EB75C18"/>
    <w:rsid w:val="00A0240A"/>
  </w:style>
  <w:style w:type="paragraph" w:customStyle="1" w:styleId="6BDB93373FD643CAAA9032C98F70EE62">
    <w:name w:val="6BDB93373FD643CAAA9032C98F70EE62"/>
    <w:rsid w:val="00A0240A"/>
  </w:style>
  <w:style w:type="paragraph" w:customStyle="1" w:styleId="A4661D25BEFA4784979958B118FC9082">
    <w:name w:val="A4661D25BEFA4784979958B118FC9082"/>
    <w:rsid w:val="00A0240A"/>
  </w:style>
  <w:style w:type="paragraph" w:customStyle="1" w:styleId="92502779B66E4308AD81878553AF2DA3">
    <w:name w:val="92502779B66E4308AD81878553AF2DA3"/>
    <w:rsid w:val="00A0240A"/>
  </w:style>
  <w:style w:type="paragraph" w:customStyle="1" w:styleId="9EF316EEBE3F430BA3260A5EA0CC4EF2">
    <w:name w:val="9EF316EEBE3F430BA3260A5EA0CC4EF2"/>
    <w:rsid w:val="00A0240A"/>
  </w:style>
  <w:style w:type="paragraph" w:customStyle="1" w:styleId="7264BC5E97E543D5A82FE31FAA958E57">
    <w:name w:val="7264BC5E97E543D5A82FE31FAA958E57"/>
    <w:rsid w:val="00A0240A"/>
  </w:style>
  <w:style w:type="paragraph" w:customStyle="1" w:styleId="81488622BE264F09B3F1A149E4F3A763">
    <w:name w:val="81488622BE264F09B3F1A149E4F3A763"/>
    <w:rsid w:val="00A0240A"/>
  </w:style>
  <w:style w:type="paragraph" w:customStyle="1" w:styleId="7EF3E68A42B6490A9E706573DEB3E568">
    <w:name w:val="7EF3E68A42B6490A9E706573DEB3E568"/>
    <w:rsid w:val="00A0240A"/>
  </w:style>
  <w:style w:type="paragraph" w:customStyle="1" w:styleId="27855574E04A4711AF9A06EDAB3F2B42">
    <w:name w:val="27855574E04A4711AF9A06EDAB3F2B42"/>
    <w:rsid w:val="00A0240A"/>
  </w:style>
  <w:style w:type="paragraph" w:customStyle="1" w:styleId="524EEE7CA2FF4602BE9A75130A8B7E7C">
    <w:name w:val="524EEE7CA2FF4602BE9A75130A8B7E7C"/>
    <w:rsid w:val="00A0240A"/>
  </w:style>
  <w:style w:type="paragraph" w:customStyle="1" w:styleId="90861252FBA143598455CB7F14EA2823">
    <w:name w:val="90861252FBA143598455CB7F14EA2823"/>
    <w:rsid w:val="00A0240A"/>
  </w:style>
  <w:style w:type="paragraph" w:customStyle="1" w:styleId="BCD85DC668324247AC16C0C9439D522B">
    <w:name w:val="BCD85DC668324247AC16C0C9439D522B"/>
    <w:rsid w:val="00A0240A"/>
  </w:style>
  <w:style w:type="paragraph" w:customStyle="1" w:styleId="8712EB6B5AE943A09FAEAABB632EABCE">
    <w:name w:val="8712EB6B5AE943A09FAEAABB632EABCE"/>
    <w:rsid w:val="00A0240A"/>
  </w:style>
  <w:style w:type="paragraph" w:customStyle="1" w:styleId="1E4F78EFA25041FCAE923D1FC65FDB34">
    <w:name w:val="1E4F78EFA25041FCAE923D1FC65FDB34"/>
    <w:rsid w:val="00A0240A"/>
  </w:style>
  <w:style w:type="paragraph" w:customStyle="1" w:styleId="172E5C923C144359ADA7B3540BD7E3E8">
    <w:name w:val="172E5C923C144359ADA7B3540BD7E3E8"/>
    <w:rsid w:val="00A0240A"/>
  </w:style>
  <w:style w:type="paragraph" w:customStyle="1" w:styleId="CA4CB37076BB4C0EAE6EAFCBEC3AAAA4">
    <w:name w:val="CA4CB37076BB4C0EAE6EAFCBEC3AAAA4"/>
    <w:rsid w:val="00A0240A"/>
  </w:style>
  <w:style w:type="paragraph" w:customStyle="1" w:styleId="24DA3D1E37634D86BEDC51FAEBB29045">
    <w:name w:val="24DA3D1E37634D86BEDC51FAEBB29045"/>
    <w:rsid w:val="00A0240A"/>
  </w:style>
  <w:style w:type="paragraph" w:customStyle="1" w:styleId="DDF2EA7183AB412AB1FABEF36D32B8B9">
    <w:name w:val="DDF2EA7183AB412AB1FABEF36D32B8B9"/>
    <w:rsid w:val="00A0240A"/>
  </w:style>
  <w:style w:type="paragraph" w:customStyle="1" w:styleId="8E28814C06354BCC9212526BB677E41A">
    <w:name w:val="8E28814C06354BCC9212526BB677E41A"/>
    <w:rsid w:val="00A0240A"/>
  </w:style>
  <w:style w:type="paragraph" w:customStyle="1" w:styleId="3691D53153064D17A21E7FC46E049532">
    <w:name w:val="3691D53153064D17A21E7FC46E049532"/>
    <w:rsid w:val="00A0240A"/>
  </w:style>
  <w:style w:type="paragraph" w:customStyle="1" w:styleId="540451DEF7F44131A699F9112C28FDEC">
    <w:name w:val="540451DEF7F44131A699F9112C28FDEC"/>
    <w:rsid w:val="00A0240A"/>
  </w:style>
  <w:style w:type="paragraph" w:customStyle="1" w:styleId="1583E6B5DBA4457E81F8872BF66A6A41">
    <w:name w:val="1583E6B5DBA4457E81F8872BF66A6A41"/>
    <w:rsid w:val="00A0240A"/>
  </w:style>
  <w:style w:type="paragraph" w:customStyle="1" w:styleId="8E56B22620234B6EB18F9627F3E04A02">
    <w:name w:val="8E56B22620234B6EB18F9627F3E04A02"/>
    <w:rsid w:val="00A0240A"/>
  </w:style>
  <w:style w:type="paragraph" w:customStyle="1" w:styleId="37BD53F6FE9C43818860A61E2FB716B8">
    <w:name w:val="37BD53F6FE9C43818860A61E2FB716B8"/>
    <w:rsid w:val="00A0240A"/>
  </w:style>
  <w:style w:type="paragraph" w:customStyle="1" w:styleId="26EC9C954A514D91B4029551F2353B31">
    <w:name w:val="26EC9C954A514D91B4029551F2353B31"/>
    <w:rsid w:val="00A0240A"/>
  </w:style>
  <w:style w:type="paragraph" w:customStyle="1" w:styleId="ADE210E995F44FA48D742397BE45FDB9">
    <w:name w:val="ADE210E995F44FA48D742397BE45FDB9"/>
    <w:rsid w:val="00A0240A"/>
  </w:style>
  <w:style w:type="paragraph" w:customStyle="1" w:styleId="6A52610DBF6A4AA7ABB6852DECD1DCE9">
    <w:name w:val="6A52610DBF6A4AA7ABB6852DECD1DCE9"/>
    <w:rsid w:val="00A0240A"/>
  </w:style>
  <w:style w:type="paragraph" w:customStyle="1" w:styleId="3FDF1A3CF0C34BD3B3A26A0DA577CC1E">
    <w:name w:val="3FDF1A3CF0C34BD3B3A26A0DA577CC1E"/>
    <w:rsid w:val="00A0240A"/>
  </w:style>
  <w:style w:type="paragraph" w:customStyle="1" w:styleId="CFB319A245644E2D913785D8E55E8B3C">
    <w:name w:val="CFB319A245644E2D913785D8E55E8B3C"/>
    <w:rsid w:val="00A0240A"/>
  </w:style>
  <w:style w:type="paragraph" w:customStyle="1" w:styleId="0DB1BEB901E247CC80A90AE4EAC0ADEF">
    <w:name w:val="0DB1BEB901E247CC80A90AE4EAC0ADEF"/>
    <w:rsid w:val="00A0240A"/>
  </w:style>
  <w:style w:type="paragraph" w:customStyle="1" w:styleId="B04DC954CA0F4154BDD99C52EB21A8D8">
    <w:name w:val="B04DC954CA0F4154BDD99C52EB21A8D8"/>
    <w:rsid w:val="00A0240A"/>
  </w:style>
  <w:style w:type="paragraph" w:customStyle="1" w:styleId="58368E492CDA483EB1647B4323CF3582">
    <w:name w:val="58368E492CDA483EB1647B4323CF3582"/>
    <w:rsid w:val="00A0240A"/>
  </w:style>
  <w:style w:type="paragraph" w:customStyle="1" w:styleId="FEDB4342CE7E4469A6099B71714304E6">
    <w:name w:val="FEDB4342CE7E4469A6099B71714304E6"/>
    <w:rsid w:val="00A0240A"/>
  </w:style>
  <w:style w:type="paragraph" w:customStyle="1" w:styleId="E825B5AC7DB94D7689E5BAB6030975A7">
    <w:name w:val="E825B5AC7DB94D7689E5BAB6030975A7"/>
    <w:rsid w:val="00A0240A"/>
  </w:style>
  <w:style w:type="paragraph" w:customStyle="1" w:styleId="B2652B0253104860906E7C6DC462D5EA">
    <w:name w:val="B2652B0253104860906E7C6DC462D5EA"/>
    <w:rsid w:val="00A0240A"/>
  </w:style>
  <w:style w:type="paragraph" w:customStyle="1" w:styleId="F3D199F373AF4872B824E246166487E3">
    <w:name w:val="F3D199F373AF4872B824E246166487E3"/>
    <w:rsid w:val="00A0240A"/>
  </w:style>
  <w:style w:type="paragraph" w:customStyle="1" w:styleId="E9C1D0A198A24A5DB4F35EDF4105D515">
    <w:name w:val="E9C1D0A198A24A5DB4F35EDF4105D515"/>
    <w:rsid w:val="00A0240A"/>
  </w:style>
  <w:style w:type="paragraph" w:customStyle="1" w:styleId="B1E9D099F6AE42369A72D06D464CBE4B">
    <w:name w:val="B1E9D099F6AE42369A72D06D464CBE4B"/>
    <w:rsid w:val="00A0240A"/>
  </w:style>
  <w:style w:type="paragraph" w:customStyle="1" w:styleId="AD5E7623E0C948B99274D6D11C3B7A9A">
    <w:name w:val="AD5E7623E0C948B99274D6D11C3B7A9A"/>
    <w:rsid w:val="00A0240A"/>
  </w:style>
  <w:style w:type="paragraph" w:customStyle="1" w:styleId="00BAF50665F4484DABC4DA9B32F740EA">
    <w:name w:val="00BAF50665F4484DABC4DA9B32F740EA"/>
    <w:rsid w:val="00A0240A"/>
  </w:style>
  <w:style w:type="paragraph" w:customStyle="1" w:styleId="77C7BD4C1ECF42FAAEB79FEBEF8BCE37">
    <w:name w:val="77C7BD4C1ECF42FAAEB79FEBEF8BCE37"/>
    <w:rsid w:val="00A0240A"/>
  </w:style>
  <w:style w:type="paragraph" w:customStyle="1" w:styleId="7859D78ED8804BB88CBD8EB8356ECC13">
    <w:name w:val="7859D78ED8804BB88CBD8EB8356ECC13"/>
    <w:rsid w:val="00A0240A"/>
  </w:style>
  <w:style w:type="paragraph" w:customStyle="1" w:styleId="E25D8C8C98E14865A81F76EAE3D2B7E6">
    <w:name w:val="E25D8C8C98E14865A81F76EAE3D2B7E6"/>
    <w:rsid w:val="00A0240A"/>
  </w:style>
  <w:style w:type="paragraph" w:customStyle="1" w:styleId="88C85AFCA5FB4EB0ACE5932E61BA2830">
    <w:name w:val="88C85AFCA5FB4EB0ACE5932E61BA2830"/>
    <w:rsid w:val="00A0240A"/>
  </w:style>
  <w:style w:type="paragraph" w:customStyle="1" w:styleId="FE717DB3C3154E07B31917DCA9DB8216">
    <w:name w:val="FE717DB3C3154E07B31917DCA9DB8216"/>
    <w:rsid w:val="00A0240A"/>
  </w:style>
  <w:style w:type="paragraph" w:customStyle="1" w:styleId="DC5C773C10DA4C658418F86D3C41A8F8">
    <w:name w:val="DC5C773C10DA4C658418F86D3C41A8F8"/>
    <w:rsid w:val="00A0240A"/>
  </w:style>
  <w:style w:type="paragraph" w:customStyle="1" w:styleId="089CAA27B7024BA68879A5453CF0ECEE">
    <w:name w:val="089CAA27B7024BA68879A5453CF0ECEE"/>
    <w:rsid w:val="00A0240A"/>
  </w:style>
  <w:style w:type="paragraph" w:customStyle="1" w:styleId="9CA18F31D95648FE854224CBE9F87E1B">
    <w:name w:val="9CA18F31D95648FE854224CBE9F87E1B"/>
    <w:rsid w:val="00A0240A"/>
  </w:style>
  <w:style w:type="paragraph" w:customStyle="1" w:styleId="D527E90A748C4781BD61E30767E70FDE">
    <w:name w:val="D527E90A748C4781BD61E30767E70FDE"/>
    <w:rsid w:val="00A0240A"/>
  </w:style>
  <w:style w:type="paragraph" w:customStyle="1" w:styleId="917982A743004E109CBD61CF35C7E40B">
    <w:name w:val="917982A743004E109CBD61CF35C7E40B"/>
    <w:rsid w:val="00A0240A"/>
  </w:style>
  <w:style w:type="paragraph" w:customStyle="1" w:styleId="1F6BE80C6C5E4D19A71D3DF69DF422A9">
    <w:name w:val="1F6BE80C6C5E4D19A71D3DF69DF422A9"/>
    <w:rsid w:val="00A0240A"/>
  </w:style>
  <w:style w:type="paragraph" w:customStyle="1" w:styleId="585ADB948CEF43E59A35F9635235F830">
    <w:name w:val="585ADB948CEF43E59A35F9635235F830"/>
    <w:rsid w:val="00A0240A"/>
  </w:style>
  <w:style w:type="paragraph" w:customStyle="1" w:styleId="2F328E49C72F4841A60EBB1A7AF8A66B">
    <w:name w:val="2F328E49C72F4841A60EBB1A7AF8A66B"/>
    <w:rsid w:val="00A0240A"/>
  </w:style>
  <w:style w:type="paragraph" w:customStyle="1" w:styleId="A68AC2614A794665957E8706D1C4F2B3">
    <w:name w:val="A68AC2614A794665957E8706D1C4F2B3"/>
    <w:rsid w:val="00A0240A"/>
  </w:style>
  <w:style w:type="paragraph" w:customStyle="1" w:styleId="21E6227338964F088B4D52EDFA3013B3">
    <w:name w:val="21E6227338964F088B4D52EDFA3013B3"/>
    <w:rsid w:val="00A0240A"/>
  </w:style>
  <w:style w:type="paragraph" w:customStyle="1" w:styleId="36E074431F934A48B863F6C7BD1367CC">
    <w:name w:val="36E074431F934A48B863F6C7BD1367CC"/>
    <w:rsid w:val="00A0240A"/>
  </w:style>
  <w:style w:type="paragraph" w:customStyle="1" w:styleId="5EB077BBA2584AE69ED4461FB324EBC5">
    <w:name w:val="5EB077BBA2584AE69ED4461FB324EBC5"/>
    <w:rsid w:val="00A0240A"/>
  </w:style>
  <w:style w:type="paragraph" w:customStyle="1" w:styleId="115CC4B07772487B9A52BFBAE8193BC4">
    <w:name w:val="115CC4B07772487B9A52BFBAE8193BC4"/>
    <w:rsid w:val="00A0240A"/>
  </w:style>
  <w:style w:type="paragraph" w:customStyle="1" w:styleId="08CA6B7780F9491D9D81CAF9CE7F7A3B">
    <w:name w:val="08CA6B7780F9491D9D81CAF9CE7F7A3B"/>
    <w:rsid w:val="00A0240A"/>
  </w:style>
  <w:style w:type="paragraph" w:customStyle="1" w:styleId="285A184ECA4C4073A8EB78F8F2FEB4F7">
    <w:name w:val="285A184ECA4C4073A8EB78F8F2FEB4F7"/>
    <w:rsid w:val="00A0240A"/>
  </w:style>
  <w:style w:type="paragraph" w:customStyle="1" w:styleId="5389BF39152B4BCCADD83824B89B615B">
    <w:name w:val="5389BF39152B4BCCADD83824B89B615B"/>
    <w:rsid w:val="00A0240A"/>
  </w:style>
  <w:style w:type="paragraph" w:customStyle="1" w:styleId="778B0FC64ECD487A9DAE040AC6006FE5">
    <w:name w:val="778B0FC64ECD487A9DAE040AC6006FE5"/>
    <w:rsid w:val="00A0240A"/>
  </w:style>
  <w:style w:type="paragraph" w:customStyle="1" w:styleId="2EC14962E66143C395A2857F577E2B07">
    <w:name w:val="2EC14962E66143C395A2857F577E2B07"/>
    <w:rsid w:val="00A0240A"/>
  </w:style>
  <w:style w:type="paragraph" w:customStyle="1" w:styleId="5791F69198B54D4FAF831ED96880E06A">
    <w:name w:val="5791F69198B54D4FAF831ED96880E06A"/>
    <w:rsid w:val="00A0240A"/>
  </w:style>
  <w:style w:type="paragraph" w:customStyle="1" w:styleId="B815A5D997CF49F99EAB01D856C754E4">
    <w:name w:val="B815A5D997CF49F99EAB01D856C754E4"/>
    <w:rsid w:val="00A0240A"/>
  </w:style>
  <w:style w:type="paragraph" w:customStyle="1" w:styleId="F7E3BA99E9154B1B82DF8AB9B5A25A85">
    <w:name w:val="F7E3BA99E9154B1B82DF8AB9B5A25A85"/>
    <w:rsid w:val="00A0240A"/>
  </w:style>
  <w:style w:type="paragraph" w:customStyle="1" w:styleId="26EC45DA4F254DB08ED856F76E75A1EF">
    <w:name w:val="26EC45DA4F254DB08ED856F76E75A1EF"/>
    <w:rsid w:val="00A0240A"/>
  </w:style>
  <w:style w:type="paragraph" w:customStyle="1" w:styleId="49B0509DD0154699B64079BA923D51A5">
    <w:name w:val="49B0509DD0154699B64079BA923D51A5"/>
    <w:rsid w:val="00A0240A"/>
  </w:style>
  <w:style w:type="paragraph" w:customStyle="1" w:styleId="F9DB3545277B4696A73786440DA9D389">
    <w:name w:val="F9DB3545277B4696A73786440DA9D389"/>
    <w:rsid w:val="00A0240A"/>
  </w:style>
  <w:style w:type="paragraph" w:customStyle="1" w:styleId="B542401326A440ABA9B5BA4492F0EB94">
    <w:name w:val="B542401326A440ABA9B5BA4492F0EB94"/>
    <w:rsid w:val="00A0240A"/>
  </w:style>
  <w:style w:type="paragraph" w:customStyle="1" w:styleId="65AC7318CFB740519CCADE6DFECE3262">
    <w:name w:val="65AC7318CFB740519CCADE6DFECE3262"/>
    <w:rsid w:val="00A0240A"/>
  </w:style>
  <w:style w:type="paragraph" w:customStyle="1" w:styleId="CE4861F15D7741369360A43BBDBFFB2C">
    <w:name w:val="CE4861F15D7741369360A43BBDBFFB2C"/>
    <w:rsid w:val="00A0240A"/>
  </w:style>
  <w:style w:type="paragraph" w:customStyle="1" w:styleId="48DBDA6CD22F4677B1B7D189142CB619">
    <w:name w:val="48DBDA6CD22F4677B1B7D189142CB619"/>
    <w:rsid w:val="00A0240A"/>
  </w:style>
  <w:style w:type="paragraph" w:customStyle="1" w:styleId="BD61D48AD15C476283444228C2051104">
    <w:name w:val="BD61D48AD15C476283444228C2051104"/>
    <w:rsid w:val="00A0240A"/>
  </w:style>
  <w:style w:type="paragraph" w:customStyle="1" w:styleId="E783C9A50BC24F88A74ADEA12BA69A69">
    <w:name w:val="E783C9A50BC24F88A74ADEA12BA69A69"/>
    <w:rsid w:val="00A0240A"/>
  </w:style>
  <w:style w:type="paragraph" w:customStyle="1" w:styleId="150EEB5BA4154926A9E579A70E50D12C">
    <w:name w:val="150EEB5BA4154926A9E579A70E50D12C"/>
    <w:rsid w:val="00A0240A"/>
  </w:style>
  <w:style w:type="paragraph" w:customStyle="1" w:styleId="C1AE5DFDE2334174A4ED0DF62028A927">
    <w:name w:val="C1AE5DFDE2334174A4ED0DF62028A927"/>
    <w:rsid w:val="00A0240A"/>
  </w:style>
  <w:style w:type="paragraph" w:customStyle="1" w:styleId="E32A0782F3CD4B378173FFAA07F82797">
    <w:name w:val="E32A0782F3CD4B378173FFAA07F82797"/>
    <w:rsid w:val="00A0240A"/>
  </w:style>
  <w:style w:type="paragraph" w:customStyle="1" w:styleId="B32315FE4B05459BAEFD58D13C2906B1">
    <w:name w:val="B32315FE4B05459BAEFD58D13C2906B1"/>
    <w:rsid w:val="00A0240A"/>
  </w:style>
  <w:style w:type="paragraph" w:customStyle="1" w:styleId="1B439368316945C59AFB1E58F8080293">
    <w:name w:val="1B439368316945C59AFB1E58F8080293"/>
    <w:rsid w:val="00A0240A"/>
  </w:style>
  <w:style w:type="paragraph" w:customStyle="1" w:styleId="DF1E0B414C8D4585BD4836C8C64D923D">
    <w:name w:val="DF1E0B414C8D4585BD4836C8C64D923D"/>
    <w:rsid w:val="00A0240A"/>
  </w:style>
  <w:style w:type="paragraph" w:customStyle="1" w:styleId="5CEF7EF0ED8540DAB54EF53EDF5B1767">
    <w:name w:val="5CEF7EF0ED8540DAB54EF53EDF5B1767"/>
    <w:rsid w:val="00A0240A"/>
  </w:style>
  <w:style w:type="paragraph" w:customStyle="1" w:styleId="2D2FC57E0F834CF384EBAE87E2638834">
    <w:name w:val="2D2FC57E0F834CF384EBAE87E2638834"/>
    <w:rsid w:val="00A0240A"/>
  </w:style>
  <w:style w:type="paragraph" w:customStyle="1" w:styleId="1D9571312AB7473B9838D8EDF1BCE8C4">
    <w:name w:val="1D9571312AB7473B9838D8EDF1BCE8C4"/>
    <w:rsid w:val="00A0240A"/>
  </w:style>
  <w:style w:type="paragraph" w:customStyle="1" w:styleId="85D37F148A974683A1F1C99DA7037D29">
    <w:name w:val="85D37F148A974683A1F1C99DA7037D29"/>
    <w:rsid w:val="00A0240A"/>
  </w:style>
  <w:style w:type="paragraph" w:customStyle="1" w:styleId="90A75DD214514A2FA93737DF86AC5E0B">
    <w:name w:val="90A75DD214514A2FA93737DF86AC5E0B"/>
    <w:rsid w:val="00A0240A"/>
  </w:style>
  <w:style w:type="paragraph" w:customStyle="1" w:styleId="A3C8F8BEB28A42109FF6274098A9E64E">
    <w:name w:val="A3C8F8BEB28A42109FF6274098A9E64E"/>
    <w:rsid w:val="00A0240A"/>
  </w:style>
  <w:style w:type="paragraph" w:customStyle="1" w:styleId="E92B81BE4CA0412DB483AA060DE5EA7F">
    <w:name w:val="E92B81BE4CA0412DB483AA060DE5EA7F"/>
    <w:rsid w:val="00A0240A"/>
  </w:style>
  <w:style w:type="paragraph" w:customStyle="1" w:styleId="644250EB232C4EE1AFCE75D8E1C6042B">
    <w:name w:val="644250EB232C4EE1AFCE75D8E1C6042B"/>
    <w:rsid w:val="00A0240A"/>
  </w:style>
  <w:style w:type="paragraph" w:customStyle="1" w:styleId="B553BC0011874D13B0FBBECCD737CEFB">
    <w:name w:val="B553BC0011874D13B0FBBECCD737CEFB"/>
    <w:rsid w:val="00A0240A"/>
  </w:style>
  <w:style w:type="paragraph" w:customStyle="1" w:styleId="0FADF20673BE450C91D94C1ECC57946A">
    <w:name w:val="0FADF20673BE450C91D94C1ECC57946A"/>
    <w:rsid w:val="00A0240A"/>
  </w:style>
  <w:style w:type="paragraph" w:customStyle="1" w:styleId="D5255307E4D1465A81BC968B17F0D375">
    <w:name w:val="D5255307E4D1465A81BC968B17F0D375"/>
    <w:rsid w:val="00A0240A"/>
  </w:style>
  <w:style w:type="paragraph" w:customStyle="1" w:styleId="D9AA45D60BE749179914A29DFCAB6FD4">
    <w:name w:val="D9AA45D60BE749179914A29DFCAB6FD4"/>
    <w:rsid w:val="00A0240A"/>
  </w:style>
  <w:style w:type="paragraph" w:customStyle="1" w:styleId="3AA840170C4848C08105271A03747EC3">
    <w:name w:val="3AA840170C4848C08105271A03747EC3"/>
    <w:rsid w:val="00A0240A"/>
  </w:style>
  <w:style w:type="paragraph" w:customStyle="1" w:styleId="56015EC9C49D48A9853F86887E9F0F0E">
    <w:name w:val="56015EC9C49D48A9853F86887E9F0F0E"/>
    <w:rsid w:val="00A0240A"/>
  </w:style>
  <w:style w:type="paragraph" w:customStyle="1" w:styleId="F9A7AE180CA340F186BBF82E849E49BF">
    <w:name w:val="F9A7AE180CA340F186BBF82E849E49BF"/>
    <w:rsid w:val="00A0240A"/>
  </w:style>
  <w:style w:type="paragraph" w:customStyle="1" w:styleId="FAFB0A0B8AFC400EBD49503F88C3E45A">
    <w:name w:val="FAFB0A0B8AFC400EBD49503F88C3E45A"/>
    <w:rsid w:val="00A0240A"/>
  </w:style>
  <w:style w:type="paragraph" w:customStyle="1" w:styleId="60C3651C5395486ABC0A114D2302CF6C">
    <w:name w:val="60C3651C5395486ABC0A114D2302CF6C"/>
    <w:rsid w:val="00A0240A"/>
  </w:style>
  <w:style w:type="paragraph" w:customStyle="1" w:styleId="3405FEEEB9EC4EAAAB4F8E7AA251B4E0">
    <w:name w:val="3405FEEEB9EC4EAAAB4F8E7AA251B4E0"/>
    <w:rsid w:val="00A0240A"/>
  </w:style>
  <w:style w:type="paragraph" w:customStyle="1" w:styleId="29A842A8453946FE83B51B53AFE142C3">
    <w:name w:val="29A842A8453946FE83B51B53AFE142C3"/>
    <w:rsid w:val="00A0240A"/>
  </w:style>
  <w:style w:type="paragraph" w:customStyle="1" w:styleId="E35674E72A1C49059DB794194BFE1D4A">
    <w:name w:val="E35674E72A1C49059DB794194BFE1D4A"/>
    <w:rsid w:val="00A0240A"/>
  </w:style>
  <w:style w:type="paragraph" w:customStyle="1" w:styleId="B382680021664D68B494B2E071683BB8">
    <w:name w:val="B382680021664D68B494B2E071683BB8"/>
    <w:rsid w:val="00A0240A"/>
  </w:style>
  <w:style w:type="paragraph" w:customStyle="1" w:styleId="38982B33CA57419DB7CDAC2837213E93">
    <w:name w:val="38982B33CA57419DB7CDAC2837213E93"/>
    <w:rsid w:val="00A0240A"/>
  </w:style>
  <w:style w:type="paragraph" w:customStyle="1" w:styleId="3EFE68DA772F431A8EE7074D027CA75B">
    <w:name w:val="3EFE68DA772F431A8EE7074D027CA75B"/>
    <w:rsid w:val="00A0240A"/>
  </w:style>
  <w:style w:type="paragraph" w:customStyle="1" w:styleId="554FAAC08D6840228427B4A825F79900">
    <w:name w:val="554FAAC08D6840228427B4A825F79900"/>
    <w:rsid w:val="00A0240A"/>
  </w:style>
  <w:style w:type="paragraph" w:customStyle="1" w:styleId="F71DAEF24DC642E7B04B9AB782D09687">
    <w:name w:val="F71DAEF24DC642E7B04B9AB782D09687"/>
    <w:rsid w:val="00A0240A"/>
  </w:style>
  <w:style w:type="paragraph" w:customStyle="1" w:styleId="81810769CD0A4400A11FE1A6F5C0B486">
    <w:name w:val="81810769CD0A4400A11FE1A6F5C0B486"/>
    <w:rsid w:val="00A0240A"/>
  </w:style>
  <w:style w:type="paragraph" w:customStyle="1" w:styleId="1D58415504024F99896D459D1C36C351">
    <w:name w:val="1D58415504024F99896D459D1C36C351"/>
    <w:rsid w:val="00A0240A"/>
  </w:style>
  <w:style w:type="paragraph" w:customStyle="1" w:styleId="FA47882F4019434693E706D1C1444DFB">
    <w:name w:val="FA47882F4019434693E706D1C1444DFB"/>
    <w:rsid w:val="00A0240A"/>
  </w:style>
  <w:style w:type="paragraph" w:customStyle="1" w:styleId="2EC4AC76BD1949A1B82BC5DF0BBC3EFB">
    <w:name w:val="2EC4AC76BD1949A1B82BC5DF0BBC3EFB"/>
    <w:rsid w:val="00A0240A"/>
  </w:style>
  <w:style w:type="paragraph" w:customStyle="1" w:styleId="F6A1105ECA3649E6A7C9BE253E8DC757">
    <w:name w:val="F6A1105ECA3649E6A7C9BE253E8DC757"/>
    <w:rsid w:val="00A0240A"/>
  </w:style>
  <w:style w:type="paragraph" w:customStyle="1" w:styleId="1595FA1BC3134800A69B722BBB53D264">
    <w:name w:val="1595FA1BC3134800A69B722BBB53D264"/>
    <w:rsid w:val="00A0240A"/>
  </w:style>
  <w:style w:type="paragraph" w:customStyle="1" w:styleId="DD6B7299EB6A485098C2F98FCC08ACDA">
    <w:name w:val="DD6B7299EB6A485098C2F98FCC08ACDA"/>
    <w:rsid w:val="00A0240A"/>
  </w:style>
  <w:style w:type="paragraph" w:customStyle="1" w:styleId="DD0C0E011C974E0AAE24794909A91EE0">
    <w:name w:val="DD0C0E011C974E0AAE24794909A91EE0"/>
    <w:rsid w:val="00A0240A"/>
  </w:style>
  <w:style w:type="paragraph" w:customStyle="1" w:styleId="D77385E51C9340B78F5FD11A03FC31FF">
    <w:name w:val="D77385E51C9340B78F5FD11A03FC31FF"/>
    <w:rsid w:val="00A0240A"/>
  </w:style>
  <w:style w:type="paragraph" w:customStyle="1" w:styleId="03FADA48BDC8409B97C473B625258B72">
    <w:name w:val="03FADA48BDC8409B97C473B625258B72"/>
    <w:rsid w:val="00A0240A"/>
  </w:style>
  <w:style w:type="paragraph" w:customStyle="1" w:styleId="3DAE34D54AE349B58AB55E74FDFB1EE3">
    <w:name w:val="3DAE34D54AE349B58AB55E74FDFB1EE3"/>
    <w:rsid w:val="00A0240A"/>
  </w:style>
  <w:style w:type="paragraph" w:customStyle="1" w:styleId="626E6207F3E34C8FBE54C1F835F0E02D">
    <w:name w:val="626E6207F3E34C8FBE54C1F835F0E02D"/>
    <w:rsid w:val="00A0240A"/>
  </w:style>
  <w:style w:type="paragraph" w:customStyle="1" w:styleId="9C72C9529BEC4BD78AF6A0B4685687D6">
    <w:name w:val="9C72C9529BEC4BD78AF6A0B4685687D6"/>
    <w:rsid w:val="00A0240A"/>
  </w:style>
  <w:style w:type="paragraph" w:customStyle="1" w:styleId="BE0D43EA71764557970622EC3D250A57">
    <w:name w:val="BE0D43EA71764557970622EC3D250A57"/>
    <w:rsid w:val="00A0240A"/>
  </w:style>
  <w:style w:type="paragraph" w:customStyle="1" w:styleId="67B3793C73324A2AAB3B80400293B28F">
    <w:name w:val="67B3793C73324A2AAB3B80400293B28F"/>
    <w:rsid w:val="00A0240A"/>
  </w:style>
  <w:style w:type="paragraph" w:customStyle="1" w:styleId="DD2C8FCBA4034AAC954A3AA00E95D074">
    <w:name w:val="DD2C8FCBA4034AAC954A3AA00E95D074"/>
    <w:rsid w:val="00A0240A"/>
  </w:style>
  <w:style w:type="paragraph" w:customStyle="1" w:styleId="8E69C1A857894399919EEB514B7F36A6">
    <w:name w:val="8E69C1A857894399919EEB514B7F36A6"/>
    <w:rsid w:val="00A0240A"/>
  </w:style>
  <w:style w:type="paragraph" w:customStyle="1" w:styleId="BFEC0176030F44668E2263AEA51BAFC7">
    <w:name w:val="BFEC0176030F44668E2263AEA51BAFC7"/>
    <w:rsid w:val="00A0240A"/>
  </w:style>
  <w:style w:type="paragraph" w:customStyle="1" w:styleId="4BE5FB87836348019EB9D8356661E0D9">
    <w:name w:val="4BE5FB87836348019EB9D8356661E0D9"/>
    <w:rsid w:val="00A0240A"/>
  </w:style>
  <w:style w:type="paragraph" w:customStyle="1" w:styleId="5AEEA0269C394BDBA1D6C4C73D82AF8B">
    <w:name w:val="5AEEA0269C394BDBA1D6C4C73D82AF8B"/>
    <w:rsid w:val="00A0240A"/>
  </w:style>
  <w:style w:type="paragraph" w:customStyle="1" w:styleId="122AE3B197214CEE83D2AFD6E696F450">
    <w:name w:val="122AE3B197214CEE83D2AFD6E696F450"/>
    <w:rsid w:val="00A0240A"/>
  </w:style>
  <w:style w:type="paragraph" w:customStyle="1" w:styleId="C50AD7AE4EFA440F92BF991829439963">
    <w:name w:val="C50AD7AE4EFA440F92BF991829439963"/>
    <w:rsid w:val="00A0240A"/>
  </w:style>
  <w:style w:type="paragraph" w:customStyle="1" w:styleId="800C944DFA894ABB9959BF342F9433EB">
    <w:name w:val="800C944DFA894ABB9959BF342F9433EB"/>
    <w:rsid w:val="00A0240A"/>
  </w:style>
  <w:style w:type="paragraph" w:customStyle="1" w:styleId="FAD5A9B9A45F4B87A33BC419F7209703">
    <w:name w:val="FAD5A9B9A45F4B87A33BC419F7209703"/>
    <w:rsid w:val="00A0240A"/>
  </w:style>
  <w:style w:type="paragraph" w:customStyle="1" w:styleId="1AB3C7198E58491885C64348FB33F390">
    <w:name w:val="1AB3C7198E58491885C64348FB33F390"/>
    <w:rsid w:val="00A0240A"/>
  </w:style>
  <w:style w:type="paragraph" w:customStyle="1" w:styleId="6078E60FB230486A83D27A2B872F21C4">
    <w:name w:val="6078E60FB230486A83D27A2B872F21C4"/>
    <w:rsid w:val="00A0240A"/>
  </w:style>
  <w:style w:type="paragraph" w:customStyle="1" w:styleId="63AE061209CE443981EC10DA6A5C7C38">
    <w:name w:val="63AE061209CE443981EC10DA6A5C7C38"/>
    <w:rsid w:val="00A0240A"/>
  </w:style>
  <w:style w:type="paragraph" w:customStyle="1" w:styleId="C5BE8862DF6A4AF580A7E55337BBD672">
    <w:name w:val="C5BE8862DF6A4AF580A7E55337BBD672"/>
    <w:rsid w:val="00A0240A"/>
  </w:style>
  <w:style w:type="paragraph" w:customStyle="1" w:styleId="ADD49D68785F405AB31C13B6E0E33FA9">
    <w:name w:val="ADD49D68785F405AB31C13B6E0E33FA9"/>
    <w:rsid w:val="00A0240A"/>
  </w:style>
  <w:style w:type="paragraph" w:customStyle="1" w:styleId="0F1C12C68B4342DFA38E4D7EBFC026AF">
    <w:name w:val="0F1C12C68B4342DFA38E4D7EBFC026AF"/>
    <w:rsid w:val="00A0240A"/>
  </w:style>
  <w:style w:type="paragraph" w:customStyle="1" w:styleId="FE360963C3534316A692A19900B14EAD">
    <w:name w:val="FE360963C3534316A692A19900B14EAD"/>
    <w:rsid w:val="00A0240A"/>
  </w:style>
  <w:style w:type="paragraph" w:customStyle="1" w:styleId="7DEBD601710F46BABEE5E615483C34E3">
    <w:name w:val="7DEBD601710F46BABEE5E615483C34E3"/>
    <w:rsid w:val="00A0240A"/>
  </w:style>
  <w:style w:type="paragraph" w:customStyle="1" w:styleId="C74F52B66A8947B6A5994482A28021C3">
    <w:name w:val="C74F52B66A8947B6A5994482A28021C3"/>
    <w:rsid w:val="00A0240A"/>
  </w:style>
  <w:style w:type="paragraph" w:customStyle="1" w:styleId="F0073258417C4039B97D6DF5564F9422">
    <w:name w:val="F0073258417C4039B97D6DF5564F9422"/>
    <w:rsid w:val="00A0240A"/>
  </w:style>
  <w:style w:type="paragraph" w:customStyle="1" w:styleId="1FBE4B0E7129463584D2BA0F584BD12C">
    <w:name w:val="1FBE4B0E7129463584D2BA0F584BD12C"/>
    <w:rsid w:val="00A0240A"/>
  </w:style>
  <w:style w:type="paragraph" w:customStyle="1" w:styleId="F919F2DDAE9D47C5A9B41C153FDE98CF">
    <w:name w:val="F919F2DDAE9D47C5A9B41C153FDE98CF"/>
    <w:rsid w:val="00A0240A"/>
  </w:style>
  <w:style w:type="paragraph" w:customStyle="1" w:styleId="C6D1D31FB9C445EDADA93C7F602B754F">
    <w:name w:val="C6D1D31FB9C445EDADA93C7F602B754F"/>
    <w:rsid w:val="00A0240A"/>
  </w:style>
  <w:style w:type="paragraph" w:customStyle="1" w:styleId="318C780561D442E6BEF2F1933B010045">
    <w:name w:val="318C780561D442E6BEF2F1933B010045"/>
    <w:rsid w:val="00A0240A"/>
  </w:style>
  <w:style w:type="paragraph" w:customStyle="1" w:styleId="4650DF81E72E4C6993382FF1352EF68F">
    <w:name w:val="4650DF81E72E4C6993382FF1352EF68F"/>
    <w:rsid w:val="00A0240A"/>
  </w:style>
  <w:style w:type="paragraph" w:customStyle="1" w:styleId="26992C16513042B9AD3E5A5E9BA28A0B">
    <w:name w:val="26992C16513042B9AD3E5A5E9BA28A0B"/>
    <w:rsid w:val="00A0240A"/>
  </w:style>
  <w:style w:type="paragraph" w:customStyle="1" w:styleId="54D227E1E0424109BDFB749012AF9B43">
    <w:name w:val="54D227E1E0424109BDFB749012AF9B43"/>
    <w:rsid w:val="00A0240A"/>
  </w:style>
  <w:style w:type="paragraph" w:customStyle="1" w:styleId="8959BCF1796B46BAA91D1921DDD3AE0C">
    <w:name w:val="8959BCF1796B46BAA91D1921DDD3AE0C"/>
    <w:rsid w:val="00A0240A"/>
  </w:style>
  <w:style w:type="paragraph" w:customStyle="1" w:styleId="FAD009B2C3EC4856B447D0377E801A43">
    <w:name w:val="FAD009B2C3EC4856B447D0377E801A43"/>
    <w:rsid w:val="00A0240A"/>
  </w:style>
  <w:style w:type="paragraph" w:customStyle="1" w:styleId="673CE34F48CE41609026EE1E3BD0BF47">
    <w:name w:val="673CE34F48CE41609026EE1E3BD0BF47"/>
    <w:rsid w:val="00A0240A"/>
  </w:style>
  <w:style w:type="paragraph" w:customStyle="1" w:styleId="16A32B0AEE3B47E49A4B6D89513ACD0B">
    <w:name w:val="16A32B0AEE3B47E49A4B6D89513ACD0B"/>
    <w:rsid w:val="00A0240A"/>
  </w:style>
  <w:style w:type="paragraph" w:customStyle="1" w:styleId="1EDDB3F869F4498FB1676CF971C90C58">
    <w:name w:val="1EDDB3F869F4498FB1676CF971C90C58"/>
    <w:rsid w:val="00A0240A"/>
  </w:style>
  <w:style w:type="paragraph" w:customStyle="1" w:styleId="27CA0EAAE74D4E1886D3374CDBD520C4">
    <w:name w:val="27CA0EAAE74D4E1886D3374CDBD520C4"/>
    <w:rsid w:val="00A0240A"/>
  </w:style>
  <w:style w:type="paragraph" w:customStyle="1" w:styleId="1B1E966847D1413AB9425EA3972DEA50">
    <w:name w:val="1B1E966847D1413AB9425EA3972DEA50"/>
    <w:rsid w:val="00A0240A"/>
  </w:style>
  <w:style w:type="paragraph" w:customStyle="1" w:styleId="35E38B27E9E4471FBAB8A25CC3859165">
    <w:name w:val="35E38B27E9E4471FBAB8A25CC3859165"/>
    <w:rsid w:val="00A0240A"/>
  </w:style>
  <w:style w:type="paragraph" w:customStyle="1" w:styleId="5BDCC9E4BCE04182AB3DE768E3D8C33D">
    <w:name w:val="5BDCC9E4BCE04182AB3DE768E3D8C33D"/>
    <w:rsid w:val="00A0240A"/>
  </w:style>
  <w:style w:type="paragraph" w:customStyle="1" w:styleId="64C23E75F1CF46D0832F3E5DC638556B">
    <w:name w:val="64C23E75F1CF46D0832F3E5DC638556B"/>
    <w:rsid w:val="00A0240A"/>
  </w:style>
  <w:style w:type="paragraph" w:customStyle="1" w:styleId="C408117F6F274C59BCDFA7A0377F7CB8">
    <w:name w:val="C408117F6F274C59BCDFA7A0377F7CB8"/>
    <w:rsid w:val="00A0240A"/>
  </w:style>
  <w:style w:type="paragraph" w:customStyle="1" w:styleId="ABF12E17931E45AE94D9664593D5010B">
    <w:name w:val="ABF12E17931E45AE94D9664593D5010B"/>
    <w:rsid w:val="00A0240A"/>
  </w:style>
  <w:style w:type="paragraph" w:customStyle="1" w:styleId="883E17E9C3FC4E2BB2E58E5804AA47BD">
    <w:name w:val="883E17E9C3FC4E2BB2E58E5804AA47BD"/>
    <w:rsid w:val="00A0240A"/>
  </w:style>
  <w:style w:type="paragraph" w:customStyle="1" w:styleId="30583D1A8A3C4370AD0FC8817178C3F3">
    <w:name w:val="30583D1A8A3C4370AD0FC8817178C3F3"/>
    <w:rsid w:val="00A0240A"/>
  </w:style>
  <w:style w:type="paragraph" w:customStyle="1" w:styleId="A7B41CB9C0914441AB77BD18E1F5947C">
    <w:name w:val="A7B41CB9C0914441AB77BD18E1F5947C"/>
    <w:rsid w:val="00A0240A"/>
  </w:style>
  <w:style w:type="paragraph" w:customStyle="1" w:styleId="01404D8FF8814597B43DB8F8099B0E2C">
    <w:name w:val="01404D8FF8814597B43DB8F8099B0E2C"/>
    <w:rsid w:val="00A0240A"/>
  </w:style>
  <w:style w:type="paragraph" w:customStyle="1" w:styleId="E6C26E1ABA9D42F68CDBB0B682CC485B">
    <w:name w:val="E6C26E1ABA9D42F68CDBB0B682CC485B"/>
    <w:rsid w:val="00A0240A"/>
  </w:style>
  <w:style w:type="paragraph" w:customStyle="1" w:styleId="0A2543944A444649AD1C937F1C5563BA">
    <w:name w:val="0A2543944A444649AD1C937F1C5563BA"/>
    <w:rsid w:val="00A0240A"/>
  </w:style>
  <w:style w:type="paragraph" w:customStyle="1" w:styleId="759BBDAD9E4F4EA8BDBB6A3BFE10B2BA">
    <w:name w:val="759BBDAD9E4F4EA8BDBB6A3BFE10B2BA"/>
    <w:rsid w:val="00A0240A"/>
  </w:style>
  <w:style w:type="paragraph" w:customStyle="1" w:styleId="79674BB15CA84C3D817033BDC50CFEA8">
    <w:name w:val="79674BB15CA84C3D817033BDC50CFEA8"/>
    <w:rsid w:val="00A0240A"/>
  </w:style>
  <w:style w:type="paragraph" w:customStyle="1" w:styleId="504CD468408B4BA8A5AE0EEE4B4571EC">
    <w:name w:val="504CD468408B4BA8A5AE0EEE4B4571EC"/>
    <w:rsid w:val="00A0240A"/>
  </w:style>
  <w:style w:type="paragraph" w:customStyle="1" w:styleId="D928310AAFBF4FB09EDF4D38F2D9F69D">
    <w:name w:val="D928310AAFBF4FB09EDF4D38F2D9F69D"/>
    <w:rsid w:val="00A0240A"/>
  </w:style>
  <w:style w:type="paragraph" w:customStyle="1" w:styleId="146CDD2E18324B38A1B1E60B21C2115E">
    <w:name w:val="146CDD2E18324B38A1B1E60B21C2115E"/>
    <w:rsid w:val="00A0240A"/>
  </w:style>
  <w:style w:type="paragraph" w:customStyle="1" w:styleId="0E45C461ADA54567874B6AB5308D79DB">
    <w:name w:val="0E45C461ADA54567874B6AB5308D79DB"/>
    <w:rsid w:val="00A0240A"/>
  </w:style>
  <w:style w:type="paragraph" w:customStyle="1" w:styleId="C815658E7E884709BD99F44286C23417">
    <w:name w:val="C815658E7E884709BD99F44286C23417"/>
    <w:rsid w:val="00A0240A"/>
  </w:style>
  <w:style w:type="paragraph" w:customStyle="1" w:styleId="063E717020A04678A7E86715A984BFCA">
    <w:name w:val="063E717020A04678A7E86715A984BFCA"/>
    <w:rsid w:val="00A0240A"/>
  </w:style>
  <w:style w:type="paragraph" w:customStyle="1" w:styleId="461E6885B7B348F8A5EAB697F4A9AE51">
    <w:name w:val="461E6885B7B348F8A5EAB697F4A9AE51"/>
    <w:rsid w:val="00A0240A"/>
  </w:style>
  <w:style w:type="paragraph" w:customStyle="1" w:styleId="FBD7E573429E40E6B5275030D5BF3DA3">
    <w:name w:val="FBD7E573429E40E6B5275030D5BF3DA3"/>
    <w:rsid w:val="00A0240A"/>
  </w:style>
  <w:style w:type="paragraph" w:customStyle="1" w:styleId="36C548F42E164889A256C32BC619B09F">
    <w:name w:val="36C548F42E164889A256C32BC619B09F"/>
    <w:rsid w:val="00A0240A"/>
  </w:style>
  <w:style w:type="paragraph" w:customStyle="1" w:styleId="0A5A457957184ED6A63EC4D8D94599AD">
    <w:name w:val="0A5A457957184ED6A63EC4D8D94599AD"/>
    <w:rsid w:val="00A0240A"/>
  </w:style>
  <w:style w:type="paragraph" w:customStyle="1" w:styleId="5A0794E4DB29418C9EA20A622674060C">
    <w:name w:val="5A0794E4DB29418C9EA20A622674060C"/>
    <w:rsid w:val="00A0240A"/>
  </w:style>
  <w:style w:type="paragraph" w:customStyle="1" w:styleId="B6632C107A2A4D1A8DCA7091FCF69045">
    <w:name w:val="B6632C107A2A4D1A8DCA7091FCF69045"/>
    <w:rsid w:val="00A0240A"/>
  </w:style>
  <w:style w:type="paragraph" w:customStyle="1" w:styleId="F348A412C50A44CBA6322691AD960C78">
    <w:name w:val="F348A412C50A44CBA6322691AD960C78"/>
    <w:rsid w:val="00A0240A"/>
  </w:style>
  <w:style w:type="paragraph" w:customStyle="1" w:styleId="80370D4D7E45474EA502D4D225A9F3F4">
    <w:name w:val="80370D4D7E45474EA502D4D225A9F3F4"/>
    <w:rsid w:val="00A0240A"/>
  </w:style>
  <w:style w:type="paragraph" w:customStyle="1" w:styleId="4B791EF2E93C427AB4E107FF8504AE40">
    <w:name w:val="4B791EF2E93C427AB4E107FF8504AE40"/>
    <w:rsid w:val="00A0240A"/>
  </w:style>
  <w:style w:type="paragraph" w:customStyle="1" w:styleId="2391A9F81DEB41A99D8614BB5780B30F">
    <w:name w:val="2391A9F81DEB41A99D8614BB5780B30F"/>
    <w:rsid w:val="00A0240A"/>
  </w:style>
  <w:style w:type="paragraph" w:customStyle="1" w:styleId="FCD23B8A773C43B3AA4588BFF105A9C3">
    <w:name w:val="FCD23B8A773C43B3AA4588BFF105A9C3"/>
    <w:rsid w:val="00A0240A"/>
  </w:style>
  <w:style w:type="paragraph" w:customStyle="1" w:styleId="BE585999230C4723B1D262241F331A47">
    <w:name w:val="BE585999230C4723B1D262241F331A47"/>
    <w:rsid w:val="00A0240A"/>
  </w:style>
  <w:style w:type="paragraph" w:customStyle="1" w:styleId="0AD60DA7417A48578A14136363EFFAB2">
    <w:name w:val="0AD60DA7417A48578A14136363EFFAB2"/>
    <w:rsid w:val="00A0240A"/>
  </w:style>
  <w:style w:type="paragraph" w:customStyle="1" w:styleId="B79AAC3362224E23B32CC572E7A26342">
    <w:name w:val="B79AAC3362224E23B32CC572E7A26342"/>
    <w:rsid w:val="00A0240A"/>
  </w:style>
  <w:style w:type="paragraph" w:customStyle="1" w:styleId="D03F6A59F6E3419AAC9FC2D5AC85B05B">
    <w:name w:val="D03F6A59F6E3419AAC9FC2D5AC85B05B"/>
    <w:rsid w:val="00A0240A"/>
  </w:style>
  <w:style w:type="paragraph" w:customStyle="1" w:styleId="6B7E676B21A244D69936CAADF7C6D986">
    <w:name w:val="6B7E676B21A244D69936CAADF7C6D986"/>
    <w:rsid w:val="00A0240A"/>
  </w:style>
  <w:style w:type="paragraph" w:customStyle="1" w:styleId="859F9106477C4DDDB233D8C7B45750E5">
    <w:name w:val="859F9106477C4DDDB233D8C7B45750E5"/>
    <w:rsid w:val="00A0240A"/>
  </w:style>
  <w:style w:type="paragraph" w:customStyle="1" w:styleId="BF3CCA3840DC4E569813ABE7B9360310">
    <w:name w:val="BF3CCA3840DC4E569813ABE7B9360310"/>
    <w:rsid w:val="00A0240A"/>
  </w:style>
  <w:style w:type="paragraph" w:customStyle="1" w:styleId="D9CF8D67FD5641B4A7BB77322128B30C">
    <w:name w:val="D9CF8D67FD5641B4A7BB77322128B30C"/>
    <w:rsid w:val="00A0240A"/>
  </w:style>
  <w:style w:type="paragraph" w:customStyle="1" w:styleId="8073DC72AB2148B6971BD85816BC6763">
    <w:name w:val="8073DC72AB2148B6971BD85816BC6763"/>
    <w:rsid w:val="00A0240A"/>
  </w:style>
  <w:style w:type="paragraph" w:customStyle="1" w:styleId="07D57F24B6744DA0A474C3F77200CC81">
    <w:name w:val="07D57F24B6744DA0A474C3F77200CC81"/>
    <w:rsid w:val="00A0240A"/>
  </w:style>
  <w:style w:type="paragraph" w:customStyle="1" w:styleId="3C540006C1D24688BDC8D84E0CE92A6A">
    <w:name w:val="3C540006C1D24688BDC8D84E0CE92A6A"/>
    <w:rsid w:val="00A0240A"/>
  </w:style>
  <w:style w:type="paragraph" w:customStyle="1" w:styleId="7FFEE6C43A944B9B9CBBA6C0F02C7E9C">
    <w:name w:val="7FFEE6C43A944B9B9CBBA6C0F02C7E9C"/>
    <w:rsid w:val="00A0240A"/>
  </w:style>
  <w:style w:type="paragraph" w:customStyle="1" w:styleId="55454D3089AE4D9B968BE9F79B505111">
    <w:name w:val="55454D3089AE4D9B968BE9F79B505111"/>
    <w:rsid w:val="00A0240A"/>
  </w:style>
  <w:style w:type="paragraph" w:customStyle="1" w:styleId="B3B885301ECA4212A567075B783BE341">
    <w:name w:val="B3B885301ECA4212A567075B783BE341"/>
    <w:rsid w:val="00A0240A"/>
  </w:style>
  <w:style w:type="paragraph" w:customStyle="1" w:styleId="166AFABBD76F4D4DB02E968E6F19C4D6">
    <w:name w:val="166AFABBD76F4D4DB02E968E6F19C4D6"/>
    <w:rsid w:val="00A0240A"/>
  </w:style>
  <w:style w:type="paragraph" w:customStyle="1" w:styleId="1EC9FA4E2B5B43A1B8BF7E7436411829">
    <w:name w:val="1EC9FA4E2B5B43A1B8BF7E7436411829"/>
    <w:rsid w:val="00A0240A"/>
  </w:style>
  <w:style w:type="paragraph" w:customStyle="1" w:styleId="FB197034BC9744079586BA2E6F8E15F8">
    <w:name w:val="FB197034BC9744079586BA2E6F8E15F8"/>
    <w:rsid w:val="00A0240A"/>
  </w:style>
  <w:style w:type="paragraph" w:customStyle="1" w:styleId="6172FA428A324AA085A778405D19D64A">
    <w:name w:val="6172FA428A324AA085A778405D19D64A"/>
    <w:rsid w:val="00A0240A"/>
  </w:style>
  <w:style w:type="paragraph" w:customStyle="1" w:styleId="2D77F29075C4416BAE1F7659F5B6EE94">
    <w:name w:val="2D77F29075C4416BAE1F7659F5B6EE94"/>
    <w:rsid w:val="00A0240A"/>
  </w:style>
  <w:style w:type="paragraph" w:customStyle="1" w:styleId="F970B7E279E04480821C737BB081B4A7">
    <w:name w:val="F970B7E279E04480821C737BB081B4A7"/>
    <w:rsid w:val="00A0240A"/>
  </w:style>
  <w:style w:type="paragraph" w:customStyle="1" w:styleId="93447B726BB248F6B3906C6CA4AA3C95">
    <w:name w:val="93447B726BB248F6B3906C6CA4AA3C95"/>
    <w:rsid w:val="00A0240A"/>
  </w:style>
  <w:style w:type="paragraph" w:customStyle="1" w:styleId="0755309C6CC640118CE1E00B2DF1FA5E">
    <w:name w:val="0755309C6CC640118CE1E00B2DF1FA5E"/>
    <w:rsid w:val="00A0240A"/>
  </w:style>
  <w:style w:type="paragraph" w:customStyle="1" w:styleId="C0BDB7405F3A49E3AEBF009E83D192BD">
    <w:name w:val="C0BDB7405F3A49E3AEBF009E83D192BD"/>
    <w:rsid w:val="00A0240A"/>
  </w:style>
  <w:style w:type="paragraph" w:customStyle="1" w:styleId="D022690CD6554ACC99936F2E7EFAD5DB">
    <w:name w:val="D022690CD6554ACC99936F2E7EFAD5DB"/>
    <w:rsid w:val="00A0240A"/>
  </w:style>
  <w:style w:type="paragraph" w:customStyle="1" w:styleId="454F622AECDD4E20BB1C703AF56F599A">
    <w:name w:val="454F622AECDD4E20BB1C703AF56F599A"/>
    <w:rsid w:val="00A0240A"/>
  </w:style>
  <w:style w:type="paragraph" w:customStyle="1" w:styleId="565F553B7C4B4DC09760AB74F956EBC5">
    <w:name w:val="565F553B7C4B4DC09760AB74F956EBC5"/>
    <w:rsid w:val="00A0240A"/>
  </w:style>
  <w:style w:type="paragraph" w:customStyle="1" w:styleId="73DE259A486145D3A17EE00A96FC5333">
    <w:name w:val="73DE259A486145D3A17EE00A96FC5333"/>
    <w:rsid w:val="00A0240A"/>
  </w:style>
  <w:style w:type="paragraph" w:customStyle="1" w:styleId="15C489E723614FFB96CA35B6879197C0">
    <w:name w:val="15C489E723614FFB96CA35B6879197C0"/>
    <w:rsid w:val="00A0240A"/>
  </w:style>
  <w:style w:type="paragraph" w:customStyle="1" w:styleId="6486907D34D3461AA31EC047A4FBA40C">
    <w:name w:val="6486907D34D3461AA31EC047A4FBA40C"/>
    <w:rsid w:val="00A0240A"/>
  </w:style>
  <w:style w:type="paragraph" w:customStyle="1" w:styleId="4FB2D2DDFCF44183B86B23985A00088D">
    <w:name w:val="4FB2D2DDFCF44183B86B23985A00088D"/>
    <w:rsid w:val="00A0240A"/>
  </w:style>
  <w:style w:type="paragraph" w:customStyle="1" w:styleId="5201430A27CD47ED8F30C311ED368DAA">
    <w:name w:val="5201430A27CD47ED8F30C311ED368DAA"/>
    <w:rsid w:val="00A0240A"/>
  </w:style>
  <w:style w:type="paragraph" w:customStyle="1" w:styleId="842F6D5BD4914635A8A4DF4611105F49">
    <w:name w:val="842F6D5BD4914635A8A4DF4611105F49"/>
    <w:rsid w:val="00A0240A"/>
  </w:style>
  <w:style w:type="paragraph" w:customStyle="1" w:styleId="63FD70B0A0AC4AB4ADA14F0E9248E9C5">
    <w:name w:val="63FD70B0A0AC4AB4ADA14F0E9248E9C5"/>
    <w:rsid w:val="00A0240A"/>
  </w:style>
  <w:style w:type="paragraph" w:customStyle="1" w:styleId="12BE16A7D7114C149122039D3C3DBA88">
    <w:name w:val="12BE16A7D7114C149122039D3C3DBA88"/>
    <w:rsid w:val="00A0240A"/>
  </w:style>
  <w:style w:type="paragraph" w:customStyle="1" w:styleId="671382DF183A4C0F9745688DB81B2840">
    <w:name w:val="671382DF183A4C0F9745688DB81B2840"/>
    <w:rsid w:val="00A0240A"/>
  </w:style>
  <w:style w:type="paragraph" w:customStyle="1" w:styleId="9D013CB1A577424D8AF6D8ED56E2A288">
    <w:name w:val="9D013CB1A577424D8AF6D8ED56E2A288"/>
    <w:rsid w:val="00A0240A"/>
  </w:style>
  <w:style w:type="paragraph" w:customStyle="1" w:styleId="DD1F5BF367AF478FAC6DB1A66C995F24">
    <w:name w:val="DD1F5BF367AF478FAC6DB1A66C995F24"/>
    <w:rsid w:val="00A0240A"/>
  </w:style>
  <w:style w:type="paragraph" w:customStyle="1" w:styleId="1ADC17D4845547028ED96621411AEF63">
    <w:name w:val="1ADC17D4845547028ED96621411AEF63"/>
    <w:rsid w:val="00A0240A"/>
  </w:style>
  <w:style w:type="paragraph" w:customStyle="1" w:styleId="7552971A7E2F4D91A59AAD39EB2CDB86">
    <w:name w:val="7552971A7E2F4D91A59AAD39EB2CDB86"/>
    <w:rsid w:val="00A0240A"/>
  </w:style>
  <w:style w:type="paragraph" w:customStyle="1" w:styleId="1AD413FF87DF44B4AF980C704725EE11">
    <w:name w:val="1AD413FF87DF44B4AF980C704725EE11"/>
    <w:rsid w:val="00A0240A"/>
  </w:style>
  <w:style w:type="paragraph" w:customStyle="1" w:styleId="F2400807BE5C478E84DAA38343F5BCA5">
    <w:name w:val="F2400807BE5C478E84DAA38343F5BCA5"/>
    <w:rsid w:val="00A0240A"/>
  </w:style>
  <w:style w:type="paragraph" w:customStyle="1" w:styleId="E10E59CBEF7F41DDB87A3D1447F92B0B">
    <w:name w:val="E10E59CBEF7F41DDB87A3D1447F92B0B"/>
    <w:rsid w:val="00A0240A"/>
  </w:style>
  <w:style w:type="paragraph" w:customStyle="1" w:styleId="FD855788035E4B86B96B30F78E950CE4">
    <w:name w:val="FD855788035E4B86B96B30F78E950CE4"/>
    <w:rsid w:val="00A0240A"/>
  </w:style>
  <w:style w:type="paragraph" w:customStyle="1" w:styleId="A162FB0E1C8F4515A0D89EBE50D9D557">
    <w:name w:val="A162FB0E1C8F4515A0D89EBE50D9D557"/>
    <w:rsid w:val="00A0240A"/>
  </w:style>
  <w:style w:type="paragraph" w:customStyle="1" w:styleId="1CA386DD146F4EF1ACFFA4304929F453">
    <w:name w:val="1CA386DD146F4EF1ACFFA4304929F453"/>
    <w:rsid w:val="00A0240A"/>
  </w:style>
  <w:style w:type="paragraph" w:customStyle="1" w:styleId="7A13BD2B4E7F4122971B23CDDB7D216F">
    <w:name w:val="7A13BD2B4E7F4122971B23CDDB7D216F"/>
    <w:rsid w:val="00A0240A"/>
  </w:style>
  <w:style w:type="paragraph" w:customStyle="1" w:styleId="B25058B1B2B94995856B48098A1DBCC0">
    <w:name w:val="B25058B1B2B94995856B48098A1DBCC0"/>
    <w:rsid w:val="00A0240A"/>
  </w:style>
  <w:style w:type="paragraph" w:customStyle="1" w:styleId="66DD2E20862948F98098E09C8D531973">
    <w:name w:val="66DD2E20862948F98098E09C8D531973"/>
    <w:rsid w:val="00A0240A"/>
  </w:style>
  <w:style w:type="paragraph" w:customStyle="1" w:styleId="05FEB95718CB4FEFAF30C47BF8AD9666">
    <w:name w:val="05FEB95718CB4FEFAF30C47BF8AD9666"/>
    <w:rsid w:val="00A0240A"/>
  </w:style>
  <w:style w:type="paragraph" w:customStyle="1" w:styleId="E978EC68881844D8B7BD35427415D86C">
    <w:name w:val="E978EC68881844D8B7BD35427415D86C"/>
    <w:rsid w:val="00A0240A"/>
  </w:style>
  <w:style w:type="paragraph" w:customStyle="1" w:styleId="BBA1F8DF5DD9459FA3711DA512230178">
    <w:name w:val="BBA1F8DF5DD9459FA3711DA512230178"/>
    <w:rsid w:val="00A0240A"/>
  </w:style>
  <w:style w:type="paragraph" w:customStyle="1" w:styleId="954E8AE08665492C870A86DE23645043">
    <w:name w:val="954E8AE08665492C870A86DE23645043"/>
    <w:rsid w:val="00A0240A"/>
  </w:style>
  <w:style w:type="paragraph" w:customStyle="1" w:styleId="571565A1DD2947458F7B0CE02A61CB53">
    <w:name w:val="571565A1DD2947458F7B0CE02A61CB53"/>
    <w:rsid w:val="00A0240A"/>
  </w:style>
  <w:style w:type="paragraph" w:customStyle="1" w:styleId="65E1BA5F6D184B5AB3E98CB04AEE0019">
    <w:name w:val="65E1BA5F6D184B5AB3E98CB04AEE0019"/>
    <w:rsid w:val="00A0240A"/>
  </w:style>
  <w:style w:type="paragraph" w:customStyle="1" w:styleId="ACAFA3747F5643148263B58FD581442E">
    <w:name w:val="ACAFA3747F5643148263B58FD581442E"/>
    <w:rsid w:val="00A0240A"/>
  </w:style>
  <w:style w:type="paragraph" w:customStyle="1" w:styleId="A070D92CE8794682883016E8C71BD50F">
    <w:name w:val="A070D92CE8794682883016E8C71BD50F"/>
    <w:rsid w:val="00A0240A"/>
  </w:style>
  <w:style w:type="paragraph" w:customStyle="1" w:styleId="10DFE356123746218C10160BA0489E8B">
    <w:name w:val="10DFE356123746218C10160BA0489E8B"/>
    <w:rsid w:val="00A0240A"/>
  </w:style>
  <w:style w:type="paragraph" w:customStyle="1" w:styleId="E9B72F3513944C8E97BDA555A72E07DB">
    <w:name w:val="E9B72F3513944C8E97BDA555A72E07DB"/>
    <w:rsid w:val="00A0240A"/>
  </w:style>
  <w:style w:type="paragraph" w:customStyle="1" w:styleId="8C0A9F652FC64CAAB7AB32DE409799C8">
    <w:name w:val="8C0A9F652FC64CAAB7AB32DE409799C8"/>
    <w:rsid w:val="00A0240A"/>
  </w:style>
  <w:style w:type="paragraph" w:customStyle="1" w:styleId="2E3DD5B4540145658C7A73F5590D8EE6">
    <w:name w:val="2E3DD5B4540145658C7A73F5590D8EE6"/>
    <w:rsid w:val="00A0240A"/>
  </w:style>
  <w:style w:type="paragraph" w:customStyle="1" w:styleId="82F8553BD4B946B9B539E2960F439903">
    <w:name w:val="82F8553BD4B946B9B539E2960F439903"/>
    <w:rsid w:val="00A0240A"/>
  </w:style>
  <w:style w:type="paragraph" w:customStyle="1" w:styleId="34C565492842482E8BB19F5C3AC228B8">
    <w:name w:val="34C565492842482E8BB19F5C3AC228B8"/>
    <w:rsid w:val="00A0240A"/>
  </w:style>
  <w:style w:type="paragraph" w:customStyle="1" w:styleId="E11B00C1B10C44E881775A964C4CBEBB">
    <w:name w:val="E11B00C1B10C44E881775A964C4CBEBB"/>
    <w:rsid w:val="00A0240A"/>
  </w:style>
  <w:style w:type="paragraph" w:customStyle="1" w:styleId="6D6F91B42FE5492EACBA80E0B964A2B7">
    <w:name w:val="6D6F91B42FE5492EACBA80E0B964A2B7"/>
    <w:rsid w:val="00A0240A"/>
  </w:style>
  <w:style w:type="paragraph" w:customStyle="1" w:styleId="C15C1726C05F421886D66FE805C74494">
    <w:name w:val="C15C1726C05F421886D66FE805C74494"/>
    <w:rsid w:val="00A0240A"/>
  </w:style>
  <w:style w:type="paragraph" w:customStyle="1" w:styleId="5910C4BDB9F542C59ECAFEF1DF8ED3E0">
    <w:name w:val="5910C4BDB9F542C59ECAFEF1DF8ED3E0"/>
    <w:rsid w:val="00A0240A"/>
  </w:style>
  <w:style w:type="paragraph" w:customStyle="1" w:styleId="00B36E78E7D1457B8366B730ACDEC9D5">
    <w:name w:val="00B36E78E7D1457B8366B730ACDEC9D5"/>
    <w:rsid w:val="00A0240A"/>
  </w:style>
  <w:style w:type="paragraph" w:customStyle="1" w:styleId="BCF9EC1627AC4A91A4B8851FCD7BBB68">
    <w:name w:val="BCF9EC1627AC4A91A4B8851FCD7BBB68"/>
    <w:rsid w:val="00A0240A"/>
  </w:style>
  <w:style w:type="paragraph" w:customStyle="1" w:styleId="61D3433776764EDEA70C377D44350C87">
    <w:name w:val="61D3433776764EDEA70C377D44350C87"/>
    <w:rsid w:val="00A0240A"/>
  </w:style>
  <w:style w:type="paragraph" w:customStyle="1" w:styleId="8731F78D08934F179D7370CD4CBF52DF">
    <w:name w:val="8731F78D08934F179D7370CD4CBF52DF"/>
    <w:rsid w:val="00A0240A"/>
  </w:style>
  <w:style w:type="paragraph" w:customStyle="1" w:styleId="E8575B74314D4837A6D24502BDE21EA6">
    <w:name w:val="E8575B74314D4837A6D24502BDE21EA6"/>
    <w:rsid w:val="00A0240A"/>
  </w:style>
  <w:style w:type="paragraph" w:customStyle="1" w:styleId="47B9B62214C04B97B9E013BA3EE09C27">
    <w:name w:val="47B9B62214C04B97B9E013BA3EE09C27"/>
    <w:rsid w:val="00A0240A"/>
  </w:style>
  <w:style w:type="paragraph" w:customStyle="1" w:styleId="7BD56664C8FA40EB981C5263EF02DDDC">
    <w:name w:val="7BD56664C8FA40EB981C5263EF02DDDC"/>
    <w:rsid w:val="00A0240A"/>
  </w:style>
  <w:style w:type="paragraph" w:customStyle="1" w:styleId="F08563C7BA0C4BA785B2FA6B4F4F84B0">
    <w:name w:val="F08563C7BA0C4BA785B2FA6B4F4F84B0"/>
    <w:rsid w:val="00A0240A"/>
  </w:style>
  <w:style w:type="paragraph" w:customStyle="1" w:styleId="487DB5E1206D4DD6909DA839B0E633EA">
    <w:name w:val="487DB5E1206D4DD6909DA839B0E633EA"/>
    <w:rsid w:val="00A0240A"/>
  </w:style>
  <w:style w:type="paragraph" w:customStyle="1" w:styleId="C2ADDE86279A424BAEFC8EF507780984">
    <w:name w:val="C2ADDE86279A424BAEFC8EF507780984"/>
    <w:rsid w:val="00A0240A"/>
  </w:style>
  <w:style w:type="paragraph" w:customStyle="1" w:styleId="DC2FAB588ADB40959E331821D2B7E87C">
    <w:name w:val="DC2FAB588ADB40959E331821D2B7E87C"/>
    <w:rsid w:val="00A0240A"/>
  </w:style>
  <w:style w:type="paragraph" w:customStyle="1" w:styleId="B09933BA20DF482D9D449805C3D8AAFF">
    <w:name w:val="B09933BA20DF482D9D449805C3D8AAFF"/>
    <w:rsid w:val="00A0240A"/>
  </w:style>
  <w:style w:type="paragraph" w:customStyle="1" w:styleId="92CFBC0445B64105A11C6D8DC5D414C5">
    <w:name w:val="92CFBC0445B64105A11C6D8DC5D414C5"/>
    <w:rsid w:val="00A0240A"/>
  </w:style>
  <w:style w:type="paragraph" w:customStyle="1" w:styleId="7671878510B84736BBD484A4D36BAFCC">
    <w:name w:val="7671878510B84736BBD484A4D36BAFCC"/>
    <w:rsid w:val="00A0240A"/>
  </w:style>
  <w:style w:type="paragraph" w:customStyle="1" w:styleId="51A9999D603B4353A37E1467C8C480C1">
    <w:name w:val="51A9999D603B4353A37E1467C8C480C1"/>
    <w:rsid w:val="00A0240A"/>
  </w:style>
  <w:style w:type="paragraph" w:customStyle="1" w:styleId="60CE0847A46E491A8CFAC5524CF11F72">
    <w:name w:val="60CE0847A46E491A8CFAC5524CF11F72"/>
    <w:rsid w:val="00A0240A"/>
  </w:style>
  <w:style w:type="paragraph" w:customStyle="1" w:styleId="D3690E5B8C8E42F5A32262BAFED8C84D">
    <w:name w:val="D3690E5B8C8E42F5A32262BAFED8C84D"/>
    <w:rsid w:val="00A0240A"/>
  </w:style>
  <w:style w:type="paragraph" w:customStyle="1" w:styleId="9F8F61F2DB06414984E282E892D7381C">
    <w:name w:val="9F8F61F2DB06414984E282E892D7381C"/>
    <w:rsid w:val="00A0240A"/>
  </w:style>
  <w:style w:type="paragraph" w:customStyle="1" w:styleId="D5B46E809FDF4DED928F04153C88F224">
    <w:name w:val="D5B46E809FDF4DED928F04153C88F224"/>
    <w:rsid w:val="00A0240A"/>
  </w:style>
  <w:style w:type="paragraph" w:customStyle="1" w:styleId="3518DD7325634D52920BC69112E0BC7A">
    <w:name w:val="3518DD7325634D52920BC69112E0BC7A"/>
    <w:rsid w:val="00A0240A"/>
  </w:style>
  <w:style w:type="paragraph" w:customStyle="1" w:styleId="5094BF89F3634D328827CCBFEA705D63">
    <w:name w:val="5094BF89F3634D328827CCBFEA705D63"/>
    <w:rsid w:val="00A0240A"/>
  </w:style>
  <w:style w:type="paragraph" w:customStyle="1" w:styleId="849F14DC1B64446CA5052FF900148526">
    <w:name w:val="849F14DC1B64446CA5052FF900148526"/>
    <w:rsid w:val="00A0240A"/>
  </w:style>
  <w:style w:type="paragraph" w:customStyle="1" w:styleId="A10C50D36B3342A38792CA6BE37BA68B">
    <w:name w:val="A10C50D36B3342A38792CA6BE37BA68B"/>
    <w:rsid w:val="00A0240A"/>
  </w:style>
  <w:style w:type="paragraph" w:customStyle="1" w:styleId="63D3416A88DF469AA517023E0BF90E03">
    <w:name w:val="63D3416A88DF469AA517023E0BF90E03"/>
    <w:rsid w:val="00A0240A"/>
  </w:style>
  <w:style w:type="paragraph" w:customStyle="1" w:styleId="AE9DA818BE7741729C283C7D9F43611F">
    <w:name w:val="AE9DA818BE7741729C283C7D9F43611F"/>
    <w:rsid w:val="00A0240A"/>
  </w:style>
  <w:style w:type="paragraph" w:customStyle="1" w:styleId="EE3D0769D5AE41F0B915E5E0946A2EFF">
    <w:name w:val="EE3D0769D5AE41F0B915E5E0946A2EFF"/>
    <w:rsid w:val="00A0240A"/>
  </w:style>
  <w:style w:type="paragraph" w:customStyle="1" w:styleId="552FF62189F941B9A16A46F2D36062E6">
    <w:name w:val="552FF62189F941B9A16A46F2D36062E6"/>
    <w:rsid w:val="00A0240A"/>
  </w:style>
  <w:style w:type="paragraph" w:customStyle="1" w:styleId="95B4AE67DE2444C8928B12D09FC748D3">
    <w:name w:val="95B4AE67DE2444C8928B12D09FC748D3"/>
    <w:rsid w:val="00A0240A"/>
  </w:style>
  <w:style w:type="paragraph" w:customStyle="1" w:styleId="9E315FA66BDD4180A525FC706436D8DD">
    <w:name w:val="9E315FA66BDD4180A525FC706436D8DD"/>
    <w:rsid w:val="00A0240A"/>
  </w:style>
  <w:style w:type="paragraph" w:customStyle="1" w:styleId="6594E1E2989C4B1293CBF0ADB88FC808">
    <w:name w:val="6594E1E2989C4B1293CBF0ADB88FC808"/>
    <w:rsid w:val="00A0240A"/>
  </w:style>
  <w:style w:type="paragraph" w:customStyle="1" w:styleId="4DE9FF97FE3044ED972998504A08AA0A">
    <w:name w:val="4DE9FF97FE3044ED972998504A08AA0A"/>
    <w:rsid w:val="00A0240A"/>
  </w:style>
  <w:style w:type="paragraph" w:customStyle="1" w:styleId="1ACDC6E2B45240ADB619612545A6ED56">
    <w:name w:val="1ACDC6E2B45240ADB619612545A6ED56"/>
    <w:rsid w:val="00A0240A"/>
  </w:style>
  <w:style w:type="paragraph" w:customStyle="1" w:styleId="DDBFEB937A4F4F82862391A9A83C8A35">
    <w:name w:val="DDBFEB937A4F4F82862391A9A83C8A35"/>
    <w:rsid w:val="00A0240A"/>
  </w:style>
  <w:style w:type="paragraph" w:customStyle="1" w:styleId="688FD85943854AB6A7EEDFCF304ED212">
    <w:name w:val="688FD85943854AB6A7EEDFCF304ED212"/>
    <w:rsid w:val="00A0240A"/>
  </w:style>
  <w:style w:type="paragraph" w:customStyle="1" w:styleId="019561284E3F4D06B7B4A1CB76743750">
    <w:name w:val="019561284E3F4D06B7B4A1CB76743750"/>
    <w:rsid w:val="00A0240A"/>
  </w:style>
  <w:style w:type="paragraph" w:customStyle="1" w:styleId="9E815118BA1141CEA7FDC64615A86C75">
    <w:name w:val="9E815118BA1141CEA7FDC64615A86C75"/>
    <w:rsid w:val="00A0240A"/>
  </w:style>
  <w:style w:type="paragraph" w:customStyle="1" w:styleId="7451BA8C3AF347FFAA9EB6A79153F420">
    <w:name w:val="7451BA8C3AF347FFAA9EB6A79153F420"/>
    <w:rsid w:val="00A0240A"/>
  </w:style>
  <w:style w:type="paragraph" w:customStyle="1" w:styleId="79EE9584B8144F4F93E77F39141A5EA3">
    <w:name w:val="79EE9584B8144F4F93E77F39141A5EA3"/>
    <w:rsid w:val="00A0240A"/>
  </w:style>
  <w:style w:type="paragraph" w:customStyle="1" w:styleId="4FC4CF16F7A6452BA1175B81FF16FE03">
    <w:name w:val="4FC4CF16F7A6452BA1175B81FF16FE03"/>
    <w:rsid w:val="00A0240A"/>
  </w:style>
  <w:style w:type="paragraph" w:customStyle="1" w:styleId="8D94C577E1614ABE9D43D09CD441EABB">
    <w:name w:val="8D94C577E1614ABE9D43D09CD441EABB"/>
    <w:rsid w:val="00A0240A"/>
  </w:style>
  <w:style w:type="paragraph" w:customStyle="1" w:styleId="019957019D7948188BABCABEBB30165E">
    <w:name w:val="019957019D7948188BABCABEBB30165E"/>
    <w:rsid w:val="00A0240A"/>
  </w:style>
  <w:style w:type="paragraph" w:customStyle="1" w:styleId="ECE8F2DE780E4CC7A6A7AFF1ECD4E750">
    <w:name w:val="ECE8F2DE780E4CC7A6A7AFF1ECD4E750"/>
    <w:rsid w:val="00A0240A"/>
  </w:style>
  <w:style w:type="paragraph" w:customStyle="1" w:styleId="C4583E04050E4F658E8DDF706A14220E">
    <w:name w:val="C4583E04050E4F658E8DDF706A14220E"/>
    <w:rsid w:val="00A0240A"/>
  </w:style>
  <w:style w:type="paragraph" w:customStyle="1" w:styleId="15099CB51D83490BB484F5DDD1FA1349">
    <w:name w:val="15099CB51D83490BB484F5DDD1FA1349"/>
    <w:rsid w:val="00A0240A"/>
  </w:style>
  <w:style w:type="paragraph" w:customStyle="1" w:styleId="78899C138F7A4F50B41360D3DE62EAB4">
    <w:name w:val="78899C138F7A4F50B41360D3DE62EAB4"/>
    <w:rsid w:val="00A0240A"/>
  </w:style>
  <w:style w:type="paragraph" w:customStyle="1" w:styleId="09D891F8F922454C8EBD5209A4509D46">
    <w:name w:val="09D891F8F922454C8EBD5209A4509D46"/>
    <w:rsid w:val="00A0240A"/>
  </w:style>
  <w:style w:type="paragraph" w:customStyle="1" w:styleId="A6CFD334DF16498484849DC6BD2426BA">
    <w:name w:val="A6CFD334DF16498484849DC6BD2426BA"/>
    <w:rsid w:val="00A0240A"/>
  </w:style>
  <w:style w:type="paragraph" w:customStyle="1" w:styleId="B937E28AAE904AD9BE1674832B6FCC4B">
    <w:name w:val="B937E28AAE904AD9BE1674832B6FCC4B"/>
    <w:rsid w:val="00A0240A"/>
  </w:style>
  <w:style w:type="paragraph" w:customStyle="1" w:styleId="0A4C6E58D420481E86D7AA10220F7EBF">
    <w:name w:val="0A4C6E58D420481E86D7AA10220F7EBF"/>
    <w:rsid w:val="00A0240A"/>
  </w:style>
  <w:style w:type="paragraph" w:customStyle="1" w:styleId="4A043895B83543A8A35A446AC9DA7417">
    <w:name w:val="4A043895B83543A8A35A446AC9DA7417"/>
    <w:rsid w:val="00A0240A"/>
  </w:style>
  <w:style w:type="paragraph" w:customStyle="1" w:styleId="0B03C64FF7A44694837610B88542FF51">
    <w:name w:val="0B03C64FF7A44694837610B88542FF51"/>
    <w:rsid w:val="00A0240A"/>
  </w:style>
  <w:style w:type="paragraph" w:customStyle="1" w:styleId="3C493E121D9646BF97CFC89D70BB34AA">
    <w:name w:val="3C493E121D9646BF97CFC89D70BB34AA"/>
    <w:rsid w:val="00A0240A"/>
  </w:style>
  <w:style w:type="paragraph" w:customStyle="1" w:styleId="183C0623BCA4403182F804C70882D941">
    <w:name w:val="183C0623BCA4403182F804C70882D941"/>
    <w:rsid w:val="00A0240A"/>
  </w:style>
  <w:style w:type="paragraph" w:customStyle="1" w:styleId="7F97839053D14E0FA3708C93F8A7B329">
    <w:name w:val="7F97839053D14E0FA3708C93F8A7B329"/>
    <w:rsid w:val="00A0240A"/>
  </w:style>
  <w:style w:type="paragraph" w:customStyle="1" w:styleId="1B0310AD3CB94DA5A299FB4DE94B2E7A">
    <w:name w:val="1B0310AD3CB94DA5A299FB4DE94B2E7A"/>
    <w:rsid w:val="00A0240A"/>
  </w:style>
  <w:style w:type="paragraph" w:customStyle="1" w:styleId="DEBAB580B93D4749A39285921DC5A114">
    <w:name w:val="DEBAB580B93D4749A39285921DC5A114"/>
    <w:rsid w:val="00A0240A"/>
  </w:style>
  <w:style w:type="paragraph" w:customStyle="1" w:styleId="BE6D82100A97470A868F6DE911F659C8">
    <w:name w:val="BE6D82100A97470A868F6DE911F659C8"/>
    <w:rsid w:val="00A0240A"/>
  </w:style>
  <w:style w:type="paragraph" w:customStyle="1" w:styleId="987FC177C63145439EF3DF7AE594F1D6">
    <w:name w:val="987FC177C63145439EF3DF7AE594F1D6"/>
    <w:rsid w:val="00A0240A"/>
  </w:style>
  <w:style w:type="paragraph" w:customStyle="1" w:styleId="02C5F01C6923416F93F7476133F0AA4D">
    <w:name w:val="02C5F01C6923416F93F7476133F0AA4D"/>
    <w:rsid w:val="00A0240A"/>
  </w:style>
  <w:style w:type="paragraph" w:customStyle="1" w:styleId="85B59D7245FC4EB795FF8D18A5E390B0">
    <w:name w:val="85B59D7245FC4EB795FF8D18A5E390B0"/>
    <w:rsid w:val="00A0240A"/>
  </w:style>
  <w:style w:type="paragraph" w:customStyle="1" w:styleId="D93F0F20F20E4503AC547E930C227F90">
    <w:name w:val="D93F0F20F20E4503AC547E930C227F90"/>
    <w:rsid w:val="00A0240A"/>
  </w:style>
  <w:style w:type="paragraph" w:customStyle="1" w:styleId="C635BE902F58449E93F9479C3B144401">
    <w:name w:val="C635BE902F58449E93F9479C3B144401"/>
    <w:rsid w:val="00A0240A"/>
  </w:style>
  <w:style w:type="paragraph" w:customStyle="1" w:styleId="2FE38D1711EE44B7BABD123F10E7F680">
    <w:name w:val="2FE38D1711EE44B7BABD123F10E7F680"/>
    <w:rsid w:val="00A0240A"/>
  </w:style>
  <w:style w:type="paragraph" w:customStyle="1" w:styleId="942667E55B134A8E824413DD87D77042">
    <w:name w:val="942667E55B134A8E824413DD87D77042"/>
    <w:rsid w:val="00A0240A"/>
  </w:style>
  <w:style w:type="paragraph" w:customStyle="1" w:styleId="867F660DADAB407EBC3CE095F590447E">
    <w:name w:val="867F660DADAB407EBC3CE095F590447E"/>
    <w:rsid w:val="00A0240A"/>
  </w:style>
  <w:style w:type="paragraph" w:customStyle="1" w:styleId="5D71BE3EE470414BA81D0AA28E78F8D3">
    <w:name w:val="5D71BE3EE470414BA81D0AA28E78F8D3"/>
    <w:rsid w:val="00A0240A"/>
  </w:style>
  <w:style w:type="paragraph" w:customStyle="1" w:styleId="7112869DBE1B43709A85AA6E1FD03DBB">
    <w:name w:val="7112869DBE1B43709A85AA6E1FD03DBB"/>
    <w:rsid w:val="00A0240A"/>
  </w:style>
  <w:style w:type="paragraph" w:customStyle="1" w:styleId="0F55F0274F984F758F850CF5C90701FB">
    <w:name w:val="0F55F0274F984F758F850CF5C90701FB"/>
    <w:rsid w:val="00A0240A"/>
  </w:style>
  <w:style w:type="paragraph" w:customStyle="1" w:styleId="8256E42E369C49EEA248825ACD713B86">
    <w:name w:val="8256E42E369C49EEA248825ACD713B86"/>
    <w:rsid w:val="00A0240A"/>
  </w:style>
  <w:style w:type="paragraph" w:customStyle="1" w:styleId="5CF8E611571F4F7FAD8FEC11040F164B">
    <w:name w:val="5CF8E611571F4F7FAD8FEC11040F164B"/>
    <w:rsid w:val="00A0240A"/>
  </w:style>
  <w:style w:type="paragraph" w:customStyle="1" w:styleId="F233E794F3834EA4AC0E8147FB7DDC0B">
    <w:name w:val="F233E794F3834EA4AC0E8147FB7DDC0B"/>
    <w:rsid w:val="00A0240A"/>
  </w:style>
  <w:style w:type="paragraph" w:customStyle="1" w:styleId="E90FB40DD4184594A20DC11FCBEBC40C">
    <w:name w:val="E90FB40DD4184594A20DC11FCBEBC40C"/>
    <w:rsid w:val="00A0240A"/>
  </w:style>
  <w:style w:type="paragraph" w:customStyle="1" w:styleId="39C298A040F646E2A0EF9C8F5A539521">
    <w:name w:val="39C298A040F646E2A0EF9C8F5A539521"/>
    <w:rsid w:val="00A0240A"/>
  </w:style>
  <w:style w:type="paragraph" w:customStyle="1" w:styleId="B531C9F3129A49C9B1622193D2E1ECBF">
    <w:name w:val="B531C9F3129A49C9B1622193D2E1ECBF"/>
    <w:rsid w:val="00A0240A"/>
  </w:style>
  <w:style w:type="paragraph" w:customStyle="1" w:styleId="FDAB81C276274277A87861B57F72BE63">
    <w:name w:val="FDAB81C276274277A87861B57F72BE63"/>
    <w:rsid w:val="00A0240A"/>
  </w:style>
  <w:style w:type="paragraph" w:customStyle="1" w:styleId="90D6433204824A08ADC09481462592DB">
    <w:name w:val="90D6433204824A08ADC09481462592DB"/>
    <w:rsid w:val="00A0240A"/>
  </w:style>
  <w:style w:type="paragraph" w:customStyle="1" w:styleId="83946D159D7F40C88B3AD0E15B5B094E">
    <w:name w:val="83946D159D7F40C88B3AD0E15B5B094E"/>
    <w:rsid w:val="00A0240A"/>
  </w:style>
  <w:style w:type="paragraph" w:customStyle="1" w:styleId="D5BE115064BD497D9E8DEAC8069905B5">
    <w:name w:val="D5BE115064BD497D9E8DEAC8069905B5"/>
    <w:rsid w:val="00A0240A"/>
  </w:style>
  <w:style w:type="paragraph" w:customStyle="1" w:styleId="C6144D3D6ED447989093ACFB73D0F895">
    <w:name w:val="C6144D3D6ED447989093ACFB73D0F895"/>
    <w:rsid w:val="00A0240A"/>
  </w:style>
  <w:style w:type="paragraph" w:customStyle="1" w:styleId="E849DD3C319E44F893FF67CD35FCEA1E">
    <w:name w:val="E849DD3C319E44F893FF67CD35FCEA1E"/>
    <w:rsid w:val="00A0240A"/>
  </w:style>
  <w:style w:type="paragraph" w:customStyle="1" w:styleId="313169B1881D43BE9D58EB159AFBBF68">
    <w:name w:val="313169B1881D43BE9D58EB159AFBBF68"/>
    <w:rsid w:val="00A0240A"/>
  </w:style>
  <w:style w:type="paragraph" w:customStyle="1" w:styleId="92E1CE6FA0FC4A38AE363CC04D27C96D">
    <w:name w:val="92E1CE6FA0FC4A38AE363CC04D27C96D"/>
    <w:rsid w:val="00A0240A"/>
  </w:style>
  <w:style w:type="paragraph" w:customStyle="1" w:styleId="7D8174F4469B44CE9A7CA55AF539ED14">
    <w:name w:val="7D8174F4469B44CE9A7CA55AF539ED14"/>
    <w:rsid w:val="00A0240A"/>
  </w:style>
  <w:style w:type="paragraph" w:customStyle="1" w:styleId="251583BEB18E487EA34A3D4C3DC9413B">
    <w:name w:val="251583BEB18E487EA34A3D4C3DC9413B"/>
    <w:rsid w:val="00A0240A"/>
  </w:style>
  <w:style w:type="paragraph" w:customStyle="1" w:styleId="B688675C9C7941D18945096D5CBD4C2D">
    <w:name w:val="B688675C9C7941D18945096D5CBD4C2D"/>
    <w:rsid w:val="00A0240A"/>
  </w:style>
  <w:style w:type="paragraph" w:customStyle="1" w:styleId="53A32C0C2B2C497AA25111A01D159FB5">
    <w:name w:val="53A32C0C2B2C497AA25111A01D159FB5"/>
    <w:rsid w:val="00A0240A"/>
  </w:style>
  <w:style w:type="paragraph" w:customStyle="1" w:styleId="1A7FFE63EEA540D5BA9EF83CCFD0DEAA">
    <w:name w:val="1A7FFE63EEA540D5BA9EF83CCFD0DEAA"/>
    <w:rsid w:val="00A0240A"/>
  </w:style>
  <w:style w:type="paragraph" w:customStyle="1" w:styleId="8499A029D9F94EB591961BF7AC6CAD20">
    <w:name w:val="8499A029D9F94EB591961BF7AC6CAD20"/>
    <w:rsid w:val="00A0240A"/>
  </w:style>
  <w:style w:type="paragraph" w:customStyle="1" w:styleId="C078335F8E964731B41C82CCD77D9701">
    <w:name w:val="C078335F8E964731B41C82CCD77D9701"/>
    <w:rsid w:val="00A0240A"/>
  </w:style>
  <w:style w:type="paragraph" w:customStyle="1" w:styleId="AC9792250889488E85CECE82FE1E6ADC">
    <w:name w:val="AC9792250889488E85CECE82FE1E6ADC"/>
    <w:rsid w:val="00A0240A"/>
  </w:style>
  <w:style w:type="paragraph" w:customStyle="1" w:styleId="E3B61AEC0D5A40568386C53400FB6F0B">
    <w:name w:val="E3B61AEC0D5A40568386C53400FB6F0B"/>
    <w:rsid w:val="00A0240A"/>
  </w:style>
  <w:style w:type="paragraph" w:customStyle="1" w:styleId="C42732C746ED4BE9AA1CFBF2D961D773">
    <w:name w:val="C42732C746ED4BE9AA1CFBF2D961D773"/>
    <w:rsid w:val="00A0240A"/>
  </w:style>
  <w:style w:type="paragraph" w:customStyle="1" w:styleId="C0EDF87D3DEF418BA3907E7AA9B7902D">
    <w:name w:val="C0EDF87D3DEF418BA3907E7AA9B7902D"/>
    <w:rsid w:val="00A0240A"/>
  </w:style>
  <w:style w:type="paragraph" w:customStyle="1" w:styleId="D20BC3F018424D918905ACA51BC9ADC9">
    <w:name w:val="D20BC3F018424D918905ACA51BC9ADC9"/>
    <w:rsid w:val="00A0240A"/>
  </w:style>
  <w:style w:type="paragraph" w:customStyle="1" w:styleId="6C07D52B468D4ECC87CA0FB0D460FB8E">
    <w:name w:val="6C07D52B468D4ECC87CA0FB0D460FB8E"/>
    <w:rsid w:val="00A0240A"/>
  </w:style>
  <w:style w:type="paragraph" w:customStyle="1" w:styleId="199A869FA903427B9A78A4C4F2289319">
    <w:name w:val="199A869FA903427B9A78A4C4F2289319"/>
    <w:rsid w:val="00A0240A"/>
  </w:style>
  <w:style w:type="paragraph" w:customStyle="1" w:styleId="B705C9AC9272406F97FDE4F6478BB528">
    <w:name w:val="B705C9AC9272406F97FDE4F6478BB528"/>
    <w:rsid w:val="00A0240A"/>
  </w:style>
  <w:style w:type="paragraph" w:customStyle="1" w:styleId="B47D7BA7C12444BAAFB791E12CE507D6">
    <w:name w:val="B47D7BA7C12444BAAFB791E12CE507D6"/>
    <w:rsid w:val="00A0240A"/>
  </w:style>
  <w:style w:type="paragraph" w:customStyle="1" w:styleId="A4FD9E81FA0C4E358F257B47C039787A">
    <w:name w:val="A4FD9E81FA0C4E358F257B47C039787A"/>
    <w:rsid w:val="00A0240A"/>
  </w:style>
  <w:style w:type="paragraph" w:customStyle="1" w:styleId="B6044BBFD6624F0E989B78FC6C63ED58">
    <w:name w:val="B6044BBFD6624F0E989B78FC6C63ED58"/>
    <w:rsid w:val="00A0240A"/>
  </w:style>
  <w:style w:type="paragraph" w:customStyle="1" w:styleId="6C51E5D496A848FBAC7860637F297DF0">
    <w:name w:val="6C51E5D496A848FBAC7860637F297DF0"/>
    <w:rsid w:val="00A0240A"/>
  </w:style>
  <w:style w:type="paragraph" w:customStyle="1" w:styleId="01F7776CFF2E4A8980A5460CBFB98845">
    <w:name w:val="01F7776CFF2E4A8980A5460CBFB98845"/>
    <w:rsid w:val="00A0240A"/>
  </w:style>
  <w:style w:type="paragraph" w:customStyle="1" w:styleId="F7BCF551E2B043868AEE7B2FDDE12BE1">
    <w:name w:val="F7BCF551E2B043868AEE7B2FDDE12BE1"/>
    <w:rsid w:val="00A0240A"/>
  </w:style>
  <w:style w:type="paragraph" w:customStyle="1" w:styleId="4AFEBFF34E594197878C58A711881195">
    <w:name w:val="4AFEBFF34E594197878C58A711881195"/>
    <w:rsid w:val="00A0240A"/>
  </w:style>
  <w:style w:type="paragraph" w:customStyle="1" w:styleId="478F66C72BC14104AFAF9B2E1314F679">
    <w:name w:val="478F66C72BC14104AFAF9B2E1314F679"/>
    <w:rsid w:val="00A0240A"/>
  </w:style>
  <w:style w:type="paragraph" w:customStyle="1" w:styleId="858CA5745B974C85814147F67F2E7648">
    <w:name w:val="858CA5745B974C85814147F67F2E7648"/>
    <w:rsid w:val="00A0240A"/>
  </w:style>
  <w:style w:type="paragraph" w:customStyle="1" w:styleId="925244266FC248639458E452C32AFD79">
    <w:name w:val="925244266FC248639458E452C32AFD79"/>
    <w:rsid w:val="00A0240A"/>
  </w:style>
  <w:style w:type="paragraph" w:customStyle="1" w:styleId="6D73716F5CF24B109BBFA080276D654E">
    <w:name w:val="6D73716F5CF24B109BBFA080276D654E"/>
    <w:rsid w:val="00A0240A"/>
  </w:style>
  <w:style w:type="paragraph" w:customStyle="1" w:styleId="CCC42313B5D54DFEA710FB5DB124ECD2">
    <w:name w:val="CCC42313B5D54DFEA710FB5DB124ECD2"/>
    <w:rsid w:val="00A0240A"/>
  </w:style>
  <w:style w:type="paragraph" w:customStyle="1" w:styleId="A5E20DE74D98427E90C6ACAEEB7EB68E">
    <w:name w:val="A5E20DE74D98427E90C6ACAEEB7EB68E"/>
    <w:rsid w:val="00A0240A"/>
  </w:style>
  <w:style w:type="paragraph" w:customStyle="1" w:styleId="F7542D240A574BE2944AA7FB0A38ADEE">
    <w:name w:val="F7542D240A574BE2944AA7FB0A38ADEE"/>
    <w:rsid w:val="00A0240A"/>
  </w:style>
  <w:style w:type="paragraph" w:customStyle="1" w:styleId="721EEE1548A6479E81CA7EBE030E702A">
    <w:name w:val="721EEE1548A6479E81CA7EBE030E702A"/>
    <w:rsid w:val="00A0240A"/>
  </w:style>
  <w:style w:type="paragraph" w:customStyle="1" w:styleId="2B86C23091F945418FB43250ED6363FD">
    <w:name w:val="2B86C23091F945418FB43250ED6363FD"/>
    <w:rsid w:val="00A0240A"/>
  </w:style>
  <w:style w:type="paragraph" w:customStyle="1" w:styleId="86775FF7922B4DACBF356F16BE6EC0C9">
    <w:name w:val="86775FF7922B4DACBF356F16BE6EC0C9"/>
    <w:rsid w:val="00A0240A"/>
  </w:style>
  <w:style w:type="paragraph" w:customStyle="1" w:styleId="820ADBC049D94E168555953A21821E05">
    <w:name w:val="820ADBC049D94E168555953A21821E05"/>
    <w:rsid w:val="00A0240A"/>
  </w:style>
  <w:style w:type="paragraph" w:customStyle="1" w:styleId="06056BA516A74DFF90D355391B650242">
    <w:name w:val="06056BA516A74DFF90D355391B650242"/>
    <w:rsid w:val="00A0240A"/>
  </w:style>
  <w:style w:type="paragraph" w:customStyle="1" w:styleId="887CEF2585FD4935A0AF0B6BE82D6CD9">
    <w:name w:val="887CEF2585FD4935A0AF0B6BE82D6CD9"/>
    <w:rsid w:val="00A0240A"/>
  </w:style>
  <w:style w:type="paragraph" w:customStyle="1" w:styleId="AD7B1E8E4220430198AABAD3C5A3CF68">
    <w:name w:val="AD7B1E8E4220430198AABAD3C5A3CF68"/>
    <w:rsid w:val="00A0240A"/>
  </w:style>
  <w:style w:type="paragraph" w:customStyle="1" w:styleId="D9F8165E6507413195CD7FA43E4C5B59">
    <w:name w:val="D9F8165E6507413195CD7FA43E4C5B59"/>
    <w:rsid w:val="00A0240A"/>
  </w:style>
  <w:style w:type="paragraph" w:customStyle="1" w:styleId="92F8CE69248A4041AF1D97DD7492B955">
    <w:name w:val="92F8CE69248A4041AF1D97DD7492B955"/>
    <w:rsid w:val="00A0240A"/>
  </w:style>
  <w:style w:type="paragraph" w:customStyle="1" w:styleId="1C2699529F314E38B6AF9729F481FB1A">
    <w:name w:val="1C2699529F314E38B6AF9729F481FB1A"/>
    <w:rsid w:val="00A0240A"/>
  </w:style>
  <w:style w:type="paragraph" w:customStyle="1" w:styleId="26A0E88C707141658E6855FC0742158F">
    <w:name w:val="26A0E88C707141658E6855FC0742158F"/>
    <w:rsid w:val="00A0240A"/>
  </w:style>
  <w:style w:type="paragraph" w:customStyle="1" w:styleId="FE06C8CF94554C738AF8BA6E16CECBB7">
    <w:name w:val="FE06C8CF94554C738AF8BA6E16CECBB7"/>
    <w:rsid w:val="00A0240A"/>
  </w:style>
  <w:style w:type="paragraph" w:customStyle="1" w:styleId="461B83617F014F3C8CAB662C4FAF401B">
    <w:name w:val="461B83617F014F3C8CAB662C4FAF401B"/>
    <w:rsid w:val="00A0240A"/>
  </w:style>
  <w:style w:type="paragraph" w:customStyle="1" w:styleId="D03D6A3247C64C219FCB93F2FFC02C6C">
    <w:name w:val="D03D6A3247C64C219FCB93F2FFC02C6C"/>
    <w:rsid w:val="00A0240A"/>
  </w:style>
  <w:style w:type="paragraph" w:customStyle="1" w:styleId="641F1D0420844B489D87A8E7DB5AD509">
    <w:name w:val="641F1D0420844B489D87A8E7DB5AD509"/>
    <w:rsid w:val="00A0240A"/>
  </w:style>
  <w:style w:type="paragraph" w:customStyle="1" w:styleId="740E0F6F741E4CCCAAC92D54A9C7E5FF">
    <w:name w:val="740E0F6F741E4CCCAAC92D54A9C7E5FF"/>
    <w:rsid w:val="00A0240A"/>
  </w:style>
  <w:style w:type="paragraph" w:customStyle="1" w:styleId="286DEBDE34F6482A93E0EB536721424F">
    <w:name w:val="286DEBDE34F6482A93E0EB536721424F"/>
    <w:rsid w:val="00A0240A"/>
  </w:style>
  <w:style w:type="paragraph" w:customStyle="1" w:styleId="DF345304B7B24E32B5FFB1A4A47CBFB7">
    <w:name w:val="DF345304B7B24E32B5FFB1A4A47CBFB7"/>
    <w:rsid w:val="00A0240A"/>
  </w:style>
  <w:style w:type="paragraph" w:customStyle="1" w:styleId="44B3B14F2B8240D59E1CCC424EFE8374">
    <w:name w:val="44B3B14F2B8240D59E1CCC424EFE8374"/>
    <w:rsid w:val="00A0240A"/>
  </w:style>
  <w:style w:type="paragraph" w:customStyle="1" w:styleId="2E8C7F08D1014713B4C5B2A281ECD1FC">
    <w:name w:val="2E8C7F08D1014713B4C5B2A281ECD1FC"/>
    <w:rsid w:val="00A0240A"/>
  </w:style>
  <w:style w:type="paragraph" w:customStyle="1" w:styleId="AA6B30CBE6744C4B8739543D706AFEF5">
    <w:name w:val="AA6B30CBE6744C4B8739543D706AFEF5"/>
    <w:rsid w:val="00A0240A"/>
  </w:style>
  <w:style w:type="paragraph" w:customStyle="1" w:styleId="DFC44261A82243BEA0CB515DD1875088">
    <w:name w:val="DFC44261A82243BEA0CB515DD1875088"/>
    <w:rsid w:val="00A0240A"/>
  </w:style>
  <w:style w:type="paragraph" w:customStyle="1" w:styleId="3A14D0EF8DEB4F2F9505F946A93EB163">
    <w:name w:val="3A14D0EF8DEB4F2F9505F946A93EB163"/>
    <w:rsid w:val="00A0240A"/>
  </w:style>
  <w:style w:type="paragraph" w:customStyle="1" w:styleId="847272A0F50A48CBAB0297BE20A12D8C">
    <w:name w:val="847272A0F50A48CBAB0297BE20A12D8C"/>
    <w:rsid w:val="00A0240A"/>
  </w:style>
  <w:style w:type="paragraph" w:customStyle="1" w:styleId="765311DC446D48E8ABEF3758C3C9B2BD">
    <w:name w:val="765311DC446D48E8ABEF3758C3C9B2BD"/>
    <w:rsid w:val="00A0240A"/>
  </w:style>
  <w:style w:type="paragraph" w:customStyle="1" w:styleId="6256426E8B1E45CC92B8AA3894E619E0">
    <w:name w:val="6256426E8B1E45CC92B8AA3894E619E0"/>
    <w:rsid w:val="00A0240A"/>
  </w:style>
  <w:style w:type="paragraph" w:customStyle="1" w:styleId="FBC89E4AA164434EB28D391DC96739C6">
    <w:name w:val="FBC89E4AA164434EB28D391DC96739C6"/>
    <w:rsid w:val="00A0240A"/>
  </w:style>
  <w:style w:type="paragraph" w:customStyle="1" w:styleId="E23A69E3B6F147E6ADE6464EF0C00479">
    <w:name w:val="E23A69E3B6F147E6ADE6464EF0C00479"/>
    <w:rsid w:val="00A0240A"/>
  </w:style>
  <w:style w:type="paragraph" w:customStyle="1" w:styleId="683DC0C488154ACBAF72EEBFC0CFA943">
    <w:name w:val="683DC0C488154ACBAF72EEBFC0CFA943"/>
    <w:rsid w:val="00A0240A"/>
  </w:style>
  <w:style w:type="paragraph" w:customStyle="1" w:styleId="173F18FACAF34C268C1F5EAD590A0619">
    <w:name w:val="173F18FACAF34C268C1F5EAD590A0619"/>
    <w:rsid w:val="00A0240A"/>
  </w:style>
  <w:style w:type="paragraph" w:customStyle="1" w:styleId="F0A1FC74881D4E0AAD75DA64E475BAC8">
    <w:name w:val="F0A1FC74881D4E0AAD75DA64E475BAC8"/>
    <w:rsid w:val="00A0240A"/>
  </w:style>
  <w:style w:type="paragraph" w:customStyle="1" w:styleId="5556F18C9C9F43648233146C6FFF4210">
    <w:name w:val="5556F18C9C9F43648233146C6FFF4210"/>
    <w:rsid w:val="00A0240A"/>
  </w:style>
  <w:style w:type="paragraph" w:customStyle="1" w:styleId="C714B8AEFA6A4F7CB870AE9724D88AC1">
    <w:name w:val="C714B8AEFA6A4F7CB870AE9724D88AC1"/>
    <w:rsid w:val="00A0240A"/>
  </w:style>
  <w:style w:type="paragraph" w:customStyle="1" w:styleId="F4852CC45B434AE2B174F5E603CB336E">
    <w:name w:val="F4852CC45B434AE2B174F5E603CB336E"/>
    <w:rsid w:val="00A0240A"/>
  </w:style>
  <w:style w:type="paragraph" w:customStyle="1" w:styleId="02A9660DB5E24565A7F275C1E3848F71">
    <w:name w:val="02A9660DB5E24565A7F275C1E3848F71"/>
    <w:rsid w:val="00A0240A"/>
  </w:style>
  <w:style w:type="paragraph" w:customStyle="1" w:styleId="4F722DFE4C2844D5B3C05AF1DC7D55B9">
    <w:name w:val="4F722DFE4C2844D5B3C05AF1DC7D55B9"/>
    <w:rsid w:val="00A0240A"/>
  </w:style>
  <w:style w:type="paragraph" w:customStyle="1" w:styleId="F54AACC4A23B4949B199C01F6AC28547">
    <w:name w:val="F54AACC4A23B4949B199C01F6AC28547"/>
    <w:rsid w:val="00A0240A"/>
  </w:style>
  <w:style w:type="paragraph" w:customStyle="1" w:styleId="3506BFDBA4CE440CA9E64DE842C3BB5A">
    <w:name w:val="3506BFDBA4CE440CA9E64DE842C3BB5A"/>
    <w:rsid w:val="00A0240A"/>
  </w:style>
  <w:style w:type="paragraph" w:customStyle="1" w:styleId="430C606E7A6F4D828C1B9BE38285B624">
    <w:name w:val="430C606E7A6F4D828C1B9BE38285B624"/>
    <w:rsid w:val="00A0240A"/>
  </w:style>
  <w:style w:type="paragraph" w:customStyle="1" w:styleId="0024DDB882BD4972AC25CDFE4155AFF5">
    <w:name w:val="0024DDB882BD4972AC25CDFE4155AFF5"/>
    <w:rsid w:val="00A0240A"/>
  </w:style>
  <w:style w:type="paragraph" w:customStyle="1" w:styleId="AC06A4B5866948CEABE7B767AE9E703B">
    <w:name w:val="AC06A4B5866948CEABE7B767AE9E703B"/>
    <w:rsid w:val="00A0240A"/>
  </w:style>
  <w:style w:type="paragraph" w:customStyle="1" w:styleId="9E12431B480E4923BC76A6C513862D54">
    <w:name w:val="9E12431B480E4923BC76A6C513862D54"/>
    <w:rsid w:val="00A0240A"/>
  </w:style>
  <w:style w:type="paragraph" w:customStyle="1" w:styleId="454E2087F22D45B894CA036BCD61551E">
    <w:name w:val="454E2087F22D45B894CA036BCD61551E"/>
    <w:rsid w:val="00A0240A"/>
  </w:style>
  <w:style w:type="paragraph" w:customStyle="1" w:styleId="044AFEB2B80341A0ADA177FAD872134C">
    <w:name w:val="044AFEB2B80341A0ADA177FAD872134C"/>
    <w:rsid w:val="00A0240A"/>
  </w:style>
  <w:style w:type="paragraph" w:customStyle="1" w:styleId="A019380F4911465B9F4BD3C81B8CC824">
    <w:name w:val="A019380F4911465B9F4BD3C81B8CC824"/>
    <w:rsid w:val="00A0240A"/>
  </w:style>
  <w:style w:type="paragraph" w:customStyle="1" w:styleId="3C7EFDF744A5438A9F01D05589541E36">
    <w:name w:val="3C7EFDF744A5438A9F01D05589541E36"/>
    <w:rsid w:val="00A0240A"/>
  </w:style>
  <w:style w:type="paragraph" w:customStyle="1" w:styleId="96C5E43D32CD46D39A967976D7A4B143">
    <w:name w:val="96C5E43D32CD46D39A967976D7A4B143"/>
    <w:rsid w:val="00A0240A"/>
  </w:style>
  <w:style w:type="paragraph" w:customStyle="1" w:styleId="4F9310B2FD544B7FA99F3B1A0FFC7A4B">
    <w:name w:val="4F9310B2FD544B7FA99F3B1A0FFC7A4B"/>
    <w:rsid w:val="00A0240A"/>
  </w:style>
  <w:style w:type="paragraph" w:customStyle="1" w:styleId="77544C17FE974B5FBDEC070EB5411135">
    <w:name w:val="77544C17FE974B5FBDEC070EB5411135"/>
    <w:rsid w:val="00A0240A"/>
  </w:style>
  <w:style w:type="paragraph" w:customStyle="1" w:styleId="43C8E74AB86E41BB8F86888290A4DFCC">
    <w:name w:val="43C8E74AB86E41BB8F86888290A4DFCC"/>
    <w:rsid w:val="00A0240A"/>
  </w:style>
  <w:style w:type="paragraph" w:customStyle="1" w:styleId="8BDF99EA2083432998724850341D7AED">
    <w:name w:val="8BDF99EA2083432998724850341D7AED"/>
    <w:rsid w:val="00A0240A"/>
  </w:style>
  <w:style w:type="paragraph" w:customStyle="1" w:styleId="F2B7A16DF845483590BE279808773F57">
    <w:name w:val="F2B7A16DF845483590BE279808773F57"/>
    <w:rsid w:val="00A0240A"/>
  </w:style>
  <w:style w:type="paragraph" w:customStyle="1" w:styleId="BEF80C01B385449EA841604D87E508ED">
    <w:name w:val="BEF80C01B385449EA841604D87E508ED"/>
    <w:rsid w:val="00A0240A"/>
  </w:style>
  <w:style w:type="paragraph" w:customStyle="1" w:styleId="006FD22DFE1B48AE8191A77B5BBBD027">
    <w:name w:val="006FD22DFE1B48AE8191A77B5BBBD027"/>
    <w:rsid w:val="00A0240A"/>
  </w:style>
  <w:style w:type="paragraph" w:customStyle="1" w:styleId="F1C561AE97924F21A7BB781BBE7DC489">
    <w:name w:val="F1C561AE97924F21A7BB781BBE7DC489"/>
    <w:rsid w:val="00A0240A"/>
  </w:style>
  <w:style w:type="paragraph" w:customStyle="1" w:styleId="39D593A92CAB43EB8E0DBCF6F8E0DAF6">
    <w:name w:val="39D593A92CAB43EB8E0DBCF6F8E0DAF6"/>
    <w:rsid w:val="00A0240A"/>
  </w:style>
  <w:style w:type="paragraph" w:customStyle="1" w:styleId="4D49BA859CED4C70BBA034C3374D4343">
    <w:name w:val="4D49BA859CED4C70BBA034C3374D4343"/>
    <w:rsid w:val="00A0240A"/>
  </w:style>
  <w:style w:type="paragraph" w:customStyle="1" w:styleId="117CEDAB85E14F7E9FAC5E66B8D1D0D9">
    <w:name w:val="117CEDAB85E14F7E9FAC5E66B8D1D0D9"/>
    <w:rsid w:val="00A0240A"/>
  </w:style>
  <w:style w:type="paragraph" w:customStyle="1" w:styleId="462CCFF611D049B28354BD1B8D70B262">
    <w:name w:val="462CCFF611D049B28354BD1B8D70B262"/>
    <w:rsid w:val="00A0240A"/>
  </w:style>
  <w:style w:type="paragraph" w:customStyle="1" w:styleId="76FB0A5CAF584B71B8FD6A4BF3B5006F">
    <w:name w:val="76FB0A5CAF584B71B8FD6A4BF3B5006F"/>
    <w:rsid w:val="00A0240A"/>
  </w:style>
  <w:style w:type="paragraph" w:customStyle="1" w:styleId="B8A76D4BD2614C41BEBD2ECBFE22C2BE">
    <w:name w:val="B8A76D4BD2614C41BEBD2ECBFE22C2BE"/>
    <w:rsid w:val="00A0240A"/>
  </w:style>
  <w:style w:type="paragraph" w:customStyle="1" w:styleId="6A7C6805F0E341E2B7C7D5B180F8A319">
    <w:name w:val="6A7C6805F0E341E2B7C7D5B180F8A319"/>
    <w:rsid w:val="00A0240A"/>
  </w:style>
  <w:style w:type="paragraph" w:customStyle="1" w:styleId="2D54D12B07D74C2AA19DB41D71442A86">
    <w:name w:val="2D54D12B07D74C2AA19DB41D71442A86"/>
    <w:rsid w:val="00A0240A"/>
  </w:style>
  <w:style w:type="paragraph" w:customStyle="1" w:styleId="A0FCE7B92ECE481AAAAA68647746D11C">
    <w:name w:val="A0FCE7B92ECE481AAAAA68647746D11C"/>
    <w:rsid w:val="00A0240A"/>
  </w:style>
  <w:style w:type="paragraph" w:customStyle="1" w:styleId="EFAFCD6CBADF4D0E8B4728159934630E">
    <w:name w:val="EFAFCD6CBADF4D0E8B4728159934630E"/>
    <w:rsid w:val="00A0240A"/>
  </w:style>
  <w:style w:type="paragraph" w:customStyle="1" w:styleId="70A8C3BF03C743588DA0881D9F3CCB69">
    <w:name w:val="70A8C3BF03C743588DA0881D9F3CCB69"/>
    <w:rsid w:val="00A0240A"/>
  </w:style>
  <w:style w:type="paragraph" w:customStyle="1" w:styleId="FFD844187EC5414FA94EFC76F8D4C9EB">
    <w:name w:val="FFD844187EC5414FA94EFC76F8D4C9EB"/>
    <w:rsid w:val="00A0240A"/>
  </w:style>
  <w:style w:type="paragraph" w:customStyle="1" w:styleId="5631C24F9A994DB6A2781C2400DCFE34">
    <w:name w:val="5631C24F9A994DB6A2781C2400DCFE34"/>
    <w:rsid w:val="00A0240A"/>
  </w:style>
  <w:style w:type="paragraph" w:customStyle="1" w:styleId="A4B7D8B5E416461A8907416DEADC86EB">
    <w:name w:val="A4B7D8B5E416461A8907416DEADC86EB"/>
    <w:rsid w:val="00A0240A"/>
  </w:style>
  <w:style w:type="paragraph" w:customStyle="1" w:styleId="4E2A9FC1ECBE4E3F8B29F3CE3C06D615">
    <w:name w:val="4E2A9FC1ECBE4E3F8B29F3CE3C06D615"/>
    <w:rsid w:val="00A0240A"/>
  </w:style>
  <w:style w:type="paragraph" w:customStyle="1" w:styleId="4711AC43511C4607B76EC4A705A52334">
    <w:name w:val="4711AC43511C4607B76EC4A705A52334"/>
    <w:rsid w:val="00A0240A"/>
  </w:style>
  <w:style w:type="paragraph" w:customStyle="1" w:styleId="A7D5C32DF4B64516877B0B6A4F3657F8">
    <w:name w:val="A7D5C32DF4B64516877B0B6A4F3657F8"/>
    <w:rsid w:val="00A0240A"/>
  </w:style>
  <w:style w:type="paragraph" w:customStyle="1" w:styleId="47E1D224758F493AA95FA0C6EEE2C3A6">
    <w:name w:val="47E1D224758F493AA95FA0C6EEE2C3A6"/>
    <w:rsid w:val="00A0240A"/>
  </w:style>
  <w:style w:type="paragraph" w:customStyle="1" w:styleId="B8DE1710CA354269B0508B84D01FB1E2">
    <w:name w:val="B8DE1710CA354269B0508B84D01FB1E2"/>
    <w:rsid w:val="00A0240A"/>
  </w:style>
  <w:style w:type="paragraph" w:customStyle="1" w:styleId="B78BE13DC67644428A003333FA6E2E3A">
    <w:name w:val="B78BE13DC67644428A003333FA6E2E3A"/>
    <w:rsid w:val="00A0240A"/>
  </w:style>
  <w:style w:type="paragraph" w:customStyle="1" w:styleId="CF89F93A03CD401EBC369E73991C0025">
    <w:name w:val="CF89F93A03CD401EBC369E73991C0025"/>
    <w:rsid w:val="00A0240A"/>
  </w:style>
  <w:style w:type="paragraph" w:customStyle="1" w:styleId="AF252EB32FCD4E838A06F31F3F932009">
    <w:name w:val="AF252EB32FCD4E838A06F31F3F932009"/>
    <w:rsid w:val="00A0240A"/>
  </w:style>
  <w:style w:type="paragraph" w:customStyle="1" w:styleId="C56A5CA68C9745A8855F5A846BB79A2E">
    <w:name w:val="C56A5CA68C9745A8855F5A846BB79A2E"/>
    <w:rsid w:val="00A0240A"/>
  </w:style>
  <w:style w:type="paragraph" w:customStyle="1" w:styleId="8E0A1299FEBC4EDC9582C9522D9013AC">
    <w:name w:val="8E0A1299FEBC4EDC9582C9522D9013AC"/>
    <w:rsid w:val="00A0240A"/>
  </w:style>
  <w:style w:type="paragraph" w:customStyle="1" w:styleId="0E9AD73B3732455FA7A943850AFFF092">
    <w:name w:val="0E9AD73B3732455FA7A943850AFFF092"/>
    <w:rsid w:val="00A0240A"/>
  </w:style>
  <w:style w:type="paragraph" w:customStyle="1" w:styleId="121045C00832402296FF0092D7704B07">
    <w:name w:val="121045C00832402296FF0092D7704B07"/>
    <w:rsid w:val="00A0240A"/>
  </w:style>
  <w:style w:type="paragraph" w:customStyle="1" w:styleId="A8C04E6C248244FCA8D84B965DC57CB8">
    <w:name w:val="A8C04E6C248244FCA8D84B965DC57CB8"/>
    <w:rsid w:val="00A0240A"/>
  </w:style>
  <w:style w:type="paragraph" w:customStyle="1" w:styleId="25AA93BCF64F453F886FD063779AF8AF">
    <w:name w:val="25AA93BCF64F453F886FD063779AF8AF"/>
    <w:rsid w:val="00A0240A"/>
  </w:style>
  <w:style w:type="paragraph" w:customStyle="1" w:styleId="83D352AD77554290BA49527B2CD226CE">
    <w:name w:val="83D352AD77554290BA49527B2CD226CE"/>
    <w:rsid w:val="00A0240A"/>
  </w:style>
  <w:style w:type="paragraph" w:customStyle="1" w:styleId="3196DA3DD6274FF68F5D3AE4BC2DB3C9">
    <w:name w:val="3196DA3DD6274FF68F5D3AE4BC2DB3C9"/>
    <w:rsid w:val="00A0240A"/>
  </w:style>
  <w:style w:type="paragraph" w:customStyle="1" w:styleId="829079744FF8491D8166FA41E7941E4E">
    <w:name w:val="829079744FF8491D8166FA41E7941E4E"/>
    <w:rsid w:val="00A0240A"/>
  </w:style>
  <w:style w:type="paragraph" w:customStyle="1" w:styleId="17C95674A9B847DCB94AC0EF0A909C97">
    <w:name w:val="17C95674A9B847DCB94AC0EF0A909C97"/>
    <w:rsid w:val="00A0240A"/>
  </w:style>
  <w:style w:type="paragraph" w:customStyle="1" w:styleId="0CF4B4EF0D1F49E8967CD474FD703DD5">
    <w:name w:val="0CF4B4EF0D1F49E8967CD474FD703DD5"/>
    <w:rsid w:val="00A0240A"/>
  </w:style>
  <w:style w:type="paragraph" w:customStyle="1" w:styleId="8C1F3074988D4763B7D6EEA8C52B6772">
    <w:name w:val="8C1F3074988D4763B7D6EEA8C52B6772"/>
    <w:rsid w:val="00A0240A"/>
  </w:style>
  <w:style w:type="paragraph" w:customStyle="1" w:styleId="F6C0FD914A6544AA9E66F92BC1CD2524">
    <w:name w:val="F6C0FD914A6544AA9E66F92BC1CD2524"/>
    <w:rsid w:val="00A0240A"/>
  </w:style>
  <w:style w:type="paragraph" w:customStyle="1" w:styleId="0681A99EEDB44B4EA7CC9765285B96C3">
    <w:name w:val="0681A99EEDB44B4EA7CC9765285B96C3"/>
    <w:rsid w:val="00A0240A"/>
  </w:style>
  <w:style w:type="paragraph" w:customStyle="1" w:styleId="FA734B1A04DB45CDA9098E3EE52E9F3D">
    <w:name w:val="FA734B1A04DB45CDA9098E3EE52E9F3D"/>
    <w:rsid w:val="00A0240A"/>
  </w:style>
  <w:style w:type="paragraph" w:customStyle="1" w:styleId="A2ABF872B4FE43D5BF36C4CB98BA4DE6">
    <w:name w:val="A2ABF872B4FE43D5BF36C4CB98BA4DE6"/>
    <w:rsid w:val="00A0240A"/>
  </w:style>
  <w:style w:type="paragraph" w:customStyle="1" w:styleId="09C17621A6594DB6B07DF82FA9A507E9">
    <w:name w:val="09C17621A6594DB6B07DF82FA9A507E9"/>
    <w:rsid w:val="00A0240A"/>
  </w:style>
  <w:style w:type="paragraph" w:customStyle="1" w:styleId="AFD7E61E2D38477995DD8EAF63F99135">
    <w:name w:val="AFD7E61E2D38477995DD8EAF63F99135"/>
    <w:rsid w:val="00A0240A"/>
  </w:style>
  <w:style w:type="paragraph" w:customStyle="1" w:styleId="F09547BBF5A24CAEB803A7BD67435F58">
    <w:name w:val="F09547BBF5A24CAEB803A7BD67435F58"/>
    <w:rsid w:val="00A0240A"/>
  </w:style>
  <w:style w:type="paragraph" w:customStyle="1" w:styleId="E2674D0E45364AB68855737DD57CEDC0">
    <w:name w:val="E2674D0E45364AB68855737DD57CEDC0"/>
    <w:rsid w:val="00A0240A"/>
  </w:style>
  <w:style w:type="paragraph" w:customStyle="1" w:styleId="8A2D34ACDCDA46AA9D6B846242653035">
    <w:name w:val="8A2D34ACDCDA46AA9D6B846242653035"/>
    <w:rsid w:val="00A0240A"/>
  </w:style>
  <w:style w:type="paragraph" w:customStyle="1" w:styleId="710063770CF34C0B9CCF01072F5DAAAD">
    <w:name w:val="710063770CF34C0B9CCF01072F5DAAAD"/>
    <w:rsid w:val="00A0240A"/>
  </w:style>
  <w:style w:type="paragraph" w:customStyle="1" w:styleId="CEEE17610C76418DAFA75ABC877C1890">
    <w:name w:val="CEEE17610C76418DAFA75ABC877C1890"/>
    <w:rsid w:val="00A0240A"/>
  </w:style>
  <w:style w:type="paragraph" w:customStyle="1" w:styleId="877A2CBBA8FD407A8F2176784FB76B3F">
    <w:name w:val="877A2CBBA8FD407A8F2176784FB76B3F"/>
    <w:rsid w:val="00A0240A"/>
  </w:style>
  <w:style w:type="paragraph" w:customStyle="1" w:styleId="C854DF51154944A380E4B3C27E9B90D3">
    <w:name w:val="C854DF51154944A380E4B3C27E9B90D3"/>
    <w:rsid w:val="00A0240A"/>
  </w:style>
  <w:style w:type="paragraph" w:customStyle="1" w:styleId="BF0EBE13DE3F4246864782FAA1B977BB">
    <w:name w:val="BF0EBE13DE3F4246864782FAA1B977BB"/>
    <w:rsid w:val="00A0240A"/>
  </w:style>
  <w:style w:type="paragraph" w:customStyle="1" w:styleId="CAA902115B054C2C96C31F6E8F4E14A8">
    <w:name w:val="CAA902115B054C2C96C31F6E8F4E14A8"/>
    <w:rsid w:val="00A0240A"/>
  </w:style>
  <w:style w:type="paragraph" w:customStyle="1" w:styleId="13DB781D60CB4035AE9DD8B1F277C2CD">
    <w:name w:val="13DB781D60CB4035AE9DD8B1F277C2CD"/>
    <w:rsid w:val="00A0240A"/>
  </w:style>
  <w:style w:type="paragraph" w:customStyle="1" w:styleId="89CA5892EED945AE868A2B8B45D65306">
    <w:name w:val="89CA5892EED945AE868A2B8B45D65306"/>
    <w:rsid w:val="00A0240A"/>
  </w:style>
  <w:style w:type="paragraph" w:customStyle="1" w:styleId="A04655C8A3FB4D92947B92CCAE955EC8">
    <w:name w:val="A04655C8A3FB4D92947B92CCAE955EC8"/>
    <w:rsid w:val="00A0240A"/>
  </w:style>
  <w:style w:type="paragraph" w:customStyle="1" w:styleId="B8875D87BAC8492BACCD8093728884FB">
    <w:name w:val="B8875D87BAC8492BACCD8093728884FB"/>
    <w:rsid w:val="00A0240A"/>
  </w:style>
  <w:style w:type="paragraph" w:customStyle="1" w:styleId="8FEE32FEF67B479DAC4D029535AF4179">
    <w:name w:val="8FEE32FEF67B479DAC4D029535AF4179"/>
    <w:rsid w:val="00A0240A"/>
  </w:style>
  <w:style w:type="paragraph" w:customStyle="1" w:styleId="F13D4EA3802542DA9CCCF8982E1C6D87">
    <w:name w:val="F13D4EA3802542DA9CCCF8982E1C6D87"/>
    <w:rsid w:val="00A0240A"/>
  </w:style>
  <w:style w:type="paragraph" w:customStyle="1" w:styleId="668DFA4607254893978EE1063F0F28C9">
    <w:name w:val="668DFA4607254893978EE1063F0F28C9"/>
    <w:rsid w:val="00A0240A"/>
  </w:style>
  <w:style w:type="paragraph" w:customStyle="1" w:styleId="AB352567915148758912AF40F0708335">
    <w:name w:val="AB352567915148758912AF40F0708335"/>
    <w:rsid w:val="00A0240A"/>
  </w:style>
  <w:style w:type="paragraph" w:customStyle="1" w:styleId="E8345D79713F40D9AD7CBE3B870B4070">
    <w:name w:val="E8345D79713F40D9AD7CBE3B870B4070"/>
    <w:rsid w:val="00A0240A"/>
  </w:style>
  <w:style w:type="paragraph" w:customStyle="1" w:styleId="4ADE64797AC1432E9BC08F1375A620C2">
    <w:name w:val="4ADE64797AC1432E9BC08F1375A620C2"/>
    <w:rsid w:val="00A0240A"/>
  </w:style>
  <w:style w:type="paragraph" w:customStyle="1" w:styleId="C036D8666C064F1B9133E7FA2DB4E39C">
    <w:name w:val="C036D8666C064F1B9133E7FA2DB4E39C"/>
    <w:rsid w:val="00A0240A"/>
  </w:style>
  <w:style w:type="paragraph" w:customStyle="1" w:styleId="91129DC7FECF4069951B22A32356E1A8">
    <w:name w:val="91129DC7FECF4069951B22A32356E1A8"/>
    <w:rsid w:val="00A0240A"/>
  </w:style>
  <w:style w:type="paragraph" w:customStyle="1" w:styleId="7BD171B68CB1436E9127F641A3E0FBC7">
    <w:name w:val="7BD171B68CB1436E9127F641A3E0FBC7"/>
    <w:rsid w:val="00A0240A"/>
  </w:style>
  <w:style w:type="paragraph" w:customStyle="1" w:styleId="1D0EE31F9D604371852C2A475712BB03">
    <w:name w:val="1D0EE31F9D604371852C2A475712BB03"/>
    <w:rsid w:val="00A0240A"/>
  </w:style>
  <w:style w:type="paragraph" w:customStyle="1" w:styleId="1A1E46A340AD491BB55D0C7AAE253F0B">
    <w:name w:val="1A1E46A340AD491BB55D0C7AAE253F0B"/>
    <w:rsid w:val="00A0240A"/>
  </w:style>
  <w:style w:type="paragraph" w:customStyle="1" w:styleId="744DF8D798FF465BA195982863E3E372">
    <w:name w:val="744DF8D798FF465BA195982863E3E372"/>
    <w:rsid w:val="00A0240A"/>
  </w:style>
  <w:style w:type="paragraph" w:customStyle="1" w:styleId="6D0F7A2AC9D14F2C8DB52D75FCB38923">
    <w:name w:val="6D0F7A2AC9D14F2C8DB52D75FCB38923"/>
    <w:rsid w:val="00A0240A"/>
  </w:style>
  <w:style w:type="paragraph" w:customStyle="1" w:styleId="00082795D7B04C0ABB5A97FE7D7B5FCC">
    <w:name w:val="00082795D7B04C0ABB5A97FE7D7B5FCC"/>
    <w:rsid w:val="00A0240A"/>
  </w:style>
  <w:style w:type="paragraph" w:customStyle="1" w:styleId="D1A147A4AE2842FEA2D9B33EA87EC93F">
    <w:name w:val="D1A147A4AE2842FEA2D9B33EA87EC93F"/>
    <w:rsid w:val="00A0240A"/>
  </w:style>
  <w:style w:type="paragraph" w:customStyle="1" w:styleId="C47E738B6FA64BC8AFDB646EB136CB7A">
    <w:name w:val="C47E738B6FA64BC8AFDB646EB136CB7A"/>
    <w:rsid w:val="00A0240A"/>
  </w:style>
  <w:style w:type="paragraph" w:customStyle="1" w:styleId="6C589F9F46CA4CC59F4258DCEBC76376">
    <w:name w:val="6C589F9F46CA4CC59F4258DCEBC76376"/>
    <w:rsid w:val="00A0240A"/>
  </w:style>
  <w:style w:type="paragraph" w:customStyle="1" w:styleId="153690BBE56741668DD0837134881F52">
    <w:name w:val="153690BBE56741668DD0837134881F52"/>
    <w:rsid w:val="00A0240A"/>
  </w:style>
  <w:style w:type="paragraph" w:customStyle="1" w:styleId="FDFD045ECD754F9BA8660A55B1610BFF">
    <w:name w:val="FDFD045ECD754F9BA8660A55B1610BFF"/>
    <w:rsid w:val="00A0240A"/>
  </w:style>
  <w:style w:type="paragraph" w:customStyle="1" w:styleId="1A424E647E5F4ACAACBB0984DFE4980C">
    <w:name w:val="1A424E647E5F4ACAACBB0984DFE4980C"/>
    <w:rsid w:val="00A0240A"/>
  </w:style>
  <w:style w:type="paragraph" w:customStyle="1" w:styleId="45BD8FD850B84027A6F7B7B49BEB913E">
    <w:name w:val="45BD8FD850B84027A6F7B7B49BEB913E"/>
    <w:rsid w:val="00A0240A"/>
  </w:style>
  <w:style w:type="paragraph" w:customStyle="1" w:styleId="D16DBF7589A448D29D77D91E5D316FD8">
    <w:name w:val="D16DBF7589A448D29D77D91E5D316FD8"/>
    <w:rsid w:val="00A0240A"/>
  </w:style>
  <w:style w:type="paragraph" w:customStyle="1" w:styleId="B3BC48246F1D42489270486085F8617D">
    <w:name w:val="B3BC48246F1D42489270486085F8617D"/>
    <w:rsid w:val="00A0240A"/>
  </w:style>
  <w:style w:type="paragraph" w:customStyle="1" w:styleId="594507B80C78494D81DA77406D73F308">
    <w:name w:val="594507B80C78494D81DA77406D73F308"/>
    <w:rsid w:val="00A0240A"/>
  </w:style>
  <w:style w:type="paragraph" w:customStyle="1" w:styleId="3F7C980232754E41886C6207064051D6">
    <w:name w:val="3F7C980232754E41886C6207064051D6"/>
    <w:rsid w:val="00A0240A"/>
  </w:style>
  <w:style w:type="paragraph" w:customStyle="1" w:styleId="EFBA1AC323394A6CB83FF6F3BBEB591B">
    <w:name w:val="EFBA1AC323394A6CB83FF6F3BBEB591B"/>
    <w:rsid w:val="00A0240A"/>
  </w:style>
  <w:style w:type="paragraph" w:customStyle="1" w:styleId="4C53B7CB6F6544DF81A6FF933576EE0E">
    <w:name w:val="4C53B7CB6F6544DF81A6FF933576EE0E"/>
    <w:rsid w:val="00A0240A"/>
  </w:style>
  <w:style w:type="paragraph" w:customStyle="1" w:styleId="FBE81A6B35814F54B2B3F05168A270D8">
    <w:name w:val="FBE81A6B35814F54B2B3F05168A270D8"/>
    <w:rsid w:val="00A0240A"/>
  </w:style>
  <w:style w:type="paragraph" w:customStyle="1" w:styleId="99E0533EE98C4F5BBBCC3F6A9CC202F6">
    <w:name w:val="99E0533EE98C4F5BBBCC3F6A9CC202F6"/>
    <w:rsid w:val="00A0240A"/>
  </w:style>
  <w:style w:type="paragraph" w:customStyle="1" w:styleId="FB4F5FF4245340238DF31E3ABC8AC7DF">
    <w:name w:val="FB4F5FF4245340238DF31E3ABC8AC7DF"/>
    <w:rsid w:val="00A0240A"/>
  </w:style>
  <w:style w:type="paragraph" w:customStyle="1" w:styleId="DB86F442E09C47F19AE02381549AAA25">
    <w:name w:val="DB86F442E09C47F19AE02381549AAA25"/>
    <w:rsid w:val="00A0240A"/>
  </w:style>
  <w:style w:type="paragraph" w:customStyle="1" w:styleId="1C0C3E13F774481C8EC2233BA44CBFC3">
    <w:name w:val="1C0C3E13F774481C8EC2233BA44CBFC3"/>
    <w:rsid w:val="00A0240A"/>
  </w:style>
  <w:style w:type="paragraph" w:customStyle="1" w:styleId="8E2CA1B2BCB34DE7BC1B8EDADA7E56CB">
    <w:name w:val="8E2CA1B2BCB34DE7BC1B8EDADA7E56CB"/>
    <w:rsid w:val="00A0240A"/>
  </w:style>
  <w:style w:type="paragraph" w:customStyle="1" w:styleId="0C7A5BCA3D7548D9B0B1DEAF20921B74">
    <w:name w:val="0C7A5BCA3D7548D9B0B1DEAF20921B74"/>
    <w:rsid w:val="00A0240A"/>
  </w:style>
  <w:style w:type="paragraph" w:customStyle="1" w:styleId="707EE8BE6CE44B609069CFDF1EC68740">
    <w:name w:val="707EE8BE6CE44B609069CFDF1EC68740"/>
    <w:rsid w:val="00A0240A"/>
  </w:style>
  <w:style w:type="paragraph" w:customStyle="1" w:styleId="6F4341162BEF43088E9E66E5EDBA78F8">
    <w:name w:val="6F4341162BEF43088E9E66E5EDBA78F8"/>
    <w:rsid w:val="00A0240A"/>
  </w:style>
  <w:style w:type="paragraph" w:customStyle="1" w:styleId="F1619F54B94C4FED9914CD417ECFF6AF">
    <w:name w:val="F1619F54B94C4FED9914CD417ECFF6AF"/>
    <w:rsid w:val="00A0240A"/>
  </w:style>
  <w:style w:type="paragraph" w:customStyle="1" w:styleId="3871EAD5CA814699A5292C0BA6E0B604">
    <w:name w:val="3871EAD5CA814699A5292C0BA6E0B604"/>
    <w:rsid w:val="00A0240A"/>
  </w:style>
  <w:style w:type="paragraph" w:customStyle="1" w:styleId="9848777E2C9F4050AAA65AD88F6B38C1">
    <w:name w:val="9848777E2C9F4050AAA65AD88F6B38C1"/>
    <w:rsid w:val="00A0240A"/>
  </w:style>
  <w:style w:type="paragraph" w:customStyle="1" w:styleId="2B268CFC1B7540D4825ABFAFB40C9F52">
    <w:name w:val="2B268CFC1B7540D4825ABFAFB40C9F52"/>
    <w:rsid w:val="00A0240A"/>
  </w:style>
  <w:style w:type="paragraph" w:customStyle="1" w:styleId="6F2F2E8EE6074B679CB12F0406476634">
    <w:name w:val="6F2F2E8EE6074B679CB12F0406476634"/>
    <w:rsid w:val="00A0240A"/>
  </w:style>
  <w:style w:type="paragraph" w:customStyle="1" w:styleId="AA335DB7D0A64280A695EFF11A23C4FB">
    <w:name w:val="AA335DB7D0A64280A695EFF11A23C4FB"/>
    <w:rsid w:val="00A0240A"/>
  </w:style>
  <w:style w:type="paragraph" w:customStyle="1" w:styleId="13F6B4FC216247DDBAA0F2A5C1B358D3">
    <w:name w:val="13F6B4FC216247DDBAA0F2A5C1B358D3"/>
    <w:rsid w:val="00A0240A"/>
  </w:style>
  <w:style w:type="paragraph" w:customStyle="1" w:styleId="A031D5C6AC83436EBEA59172EB644AFA">
    <w:name w:val="A031D5C6AC83436EBEA59172EB644AFA"/>
    <w:rsid w:val="00A0240A"/>
  </w:style>
  <w:style w:type="paragraph" w:customStyle="1" w:styleId="5C8B7B3444D24D95B190F9FB21F1FA91">
    <w:name w:val="5C8B7B3444D24D95B190F9FB21F1FA91"/>
    <w:rsid w:val="00A0240A"/>
  </w:style>
  <w:style w:type="paragraph" w:customStyle="1" w:styleId="055789EDE585417AB605E672C0838172">
    <w:name w:val="055789EDE585417AB605E672C0838172"/>
    <w:rsid w:val="00A0240A"/>
  </w:style>
  <w:style w:type="paragraph" w:customStyle="1" w:styleId="5E8877E167384F92907C33ADEB6020E5">
    <w:name w:val="5E8877E167384F92907C33ADEB6020E5"/>
    <w:rsid w:val="00A0240A"/>
  </w:style>
  <w:style w:type="paragraph" w:customStyle="1" w:styleId="3C97D1956EAD409CAD17A108DD594E65">
    <w:name w:val="3C97D1956EAD409CAD17A108DD594E65"/>
    <w:rsid w:val="00472118"/>
  </w:style>
  <w:style w:type="paragraph" w:customStyle="1" w:styleId="B688CF6303E04099AF3E47F612F74C6C">
    <w:name w:val="B688CF6303E04099AF3E47F612F74C6C"/>
    <w:rsid w:val="00652312"/>
  </w:style>
  <w:style w:type="paragraph" w:customStyle="1" w:styleId="D9CE234AD8964BA18800E5B3F96D276C">
    <w:name w:val="D9CE234AD8964BA18800E5B3F96D276C"/>
    <w:rsid w:val="00652312"/>
  </w:style>
  <w:style w:type="paragraph" w:customStyle="1" w:styleId="F722D5782E32493E994AA240C1986605">
    <w:name w:val="F722D5782E32493E994AA240C1986605"/>
    <w:rsid w:val="00652312"/>
  </w:style>
  <w:style w:type="paragraph" w:customStyle="1" w:styleId="163BDB0D5BCF4040A75EC6F2FFA2660B">
    <w:name w:val="163BDB0D5BCF4040A75EC6F2FFA2660B"/>
    <w:rsid w:val="00652312"/>
  </w:style>
  <w:style w:type="paragraph" w:customStyle="1" w:styleId="26F31ACD71054551A55C36790E949FDE">
    <w:name w:val="26F31ACD71054551A55C36790E949FDE"/>
    <w:rsid w:val="00652312"/>
  </w:style>
  <w:style w:type="paragraph" w:customStyle="1" w:styleId="99D3A21199944A08BAE396517606028C">
    <w:name w:val="99D3A21199944A08BAE396517606028C"/>
    <w:rsid w:val="00652312"/>
  </w:style>
  <w:style w:type="paragraph" w:customStyle="1" w:styleId="309359EFB2F34BA38782854C2187657B">
    <w:name w:val="309359EFB2F34BA38782854C2187657B"/>
    <w:rsid w:val="00652312"/>
  </w:style>
  <w:style w:type="paragraph" w:customStyle="1" w:styleId="78704AA33D6849228A78171FDB6C9B7F">
    <w:name w:val="78704AA33D6849228A78171FDB6C9B7F"/>
    <w:rsid w:val="00652312"/>
  </w:style>
  <w:style w:type="paragraph" w:customStyle="1" w:styleId="EF58F002F6B44CFC8000C478D8EFC023">
    <w:name w:val="EF58F002F6B44CFC8000C478D8EFC023"/>
    <w:rsid w:val="00652312"/>
  </w:style>
  <w:style w:type="paragraph" w:customStyle="1" w:styleId="A02B67B516E4406DB8496583829A65D8">
    <w:name w:val="A02B67B516E4406DB8496583829A65D8"/>
    <w:rsid w:val="00BB34D0"/>
  </w:style>
  <w:style w:type="paragraph" w:customStyle="1" w:styleId="2DC84751E9794D1B9EF7AB7A045A0696">
    <w:name w:val="2DC84751E9794D1B9EF7AB7A045A0696"/>
    <w:rsid w:val="00BB34D0"/>
  </w:style>
  <w:style w:type="paragraph" w:customStyle="1" w:styleId="844666946E5947F0949C11B66717AD19">
    <w:name w:val="844666946E5947F0949C11B66717AD19"/>
    <w:rsid w:val="00BB34D0"/>
  </w:style>
  <w:style w:type="paragraph" w:customStyle="1" w:styleId="4EE9626AFFB048158BA33B4FF1317034">
    <w:name w:val="4EE9626AFFB048158BA33B4FF1317034"/>
    <w:rsid w:val="00BB34D0"/>
  </w:style>
  <w:style w:type="paragraph" w:customStyle="1" w:styleId="7869CAC5A9EC4F1E98EF362555D0B629">
    <w:name w:val="7869CAC5A9EC4F1E98EF362555D0B629"/>
    <w:rsid w:val="00BB34D0"/>
  </w:style>
  <w:style w:type="paragraph" w:customStyle="1" w:styleId="73F8A528D758426D9ED1889D4D01B4A8">
    <w:name w:val="73F8A528D758426D9ED1889D4D01B4A8"/>
    <w:rsid w:val="00BB34D0"/>
  </w:style>
  <w:style w:type="paragraph" w:customStyle="1" w:styleId="2C519729EFCE4DE6B4FB98B50E0B56DE">
    <w:name w:val="2C519729EFCE4DE6B4FB98B50E0B56DE"/>
    <w:rsid w:val="00BB34D0"/>
  </w:style>
  <w:style w:type="paragraph" w:customStyle="1" w:styleId="BF4756010D574AECAB2A70E3882EEB7D">
    <w:name w:val="BF4756010D574AECAB2A70E3882EEB7D"/>
    <w:rsid w:val="00BB34D0"/>
  </w:style>
  <w:style w:type="paragraph" w:customStyle="1" w:styleId="64ACC281953E43DEBC7AF5ED6750A94F2">
    <w:name w:val="64ACC281953E43DEBC7AF5ED6750A94F2"/>
    <w:rsid w:val="00863BE1"/>
    <w:pPr>
      <w:spacing w:after="180"/>
    </w:pPr>
    <w:rPr>
      <w:rFonts w:eastAsiaTheme="minorHAnsi"/>
      <w:lang w:eastAsia="en-US"/>
    </w:rPr>
  </w:style>
  <w:style w:type="paragraph" w:customStyle="1" w:styleId="709713F7FD9740899EE84BA3B1677996">
    <w:name w:val="709713F7FD9740899EE84BA3B1677996"/>
    <w:rsid w:val="00863BE1"/>
    <w:pPr>
      <w:spacing w:after="180"/>
    </w:pPr>
    <w:rPr>
      <w:rFonts w:eastAsiaTheme="minorHAnsi"/>
      <w:lang w:eastAsia="en-US"/>
    </w:rPr>
  </w:style>
  <w:style w:type="paragraph" w:customStyle="1" w:styleId="9875C1D0BD6A453AAF893A7054CA0EFB">
    <w:name w:val="9875C1D0BD6A453AAF893A7054CA0EFB"/>
    <w:rsid w:val="00863BE1"/>
    <w:pPr>
      <w:spacing w:after="180"/>
    </w:pPr>
    <w:rPr>
      <w:rFonts w:eastAsiaTheme="minorHAnsi"/>
      <w:lang w:eastAsia="en-US"/>
    </w:rPr>
  </w:style>
  <w:style w:type="paragraph" w:customStyle="1" w:styleId="DF5D0466581B474CBBF37F5216D291DC">
    <w:name w:val="DF5D0466581B474CBBF37F5216D291DC"/>
    <w:rsid w:val="00863BE1"/>
    <w:pPr>
      <w:spacing w:after="180"/>
    </w:pPr>
    <w:rPr>
      <w:rFonts w:eastAsiaTheme="minorHAnsi"/>
      <w:lang w:eastAsia="en-US"/>
    </w:rPr>
  </w:style>
  <w:style w:type="paragraph" w:customStyle="1" w:styleId="0B8982A6DF084F26B50B442E872E7A81">
    <w:name w:val="0B8982A6DF084F26B50B442E872E7A81"/>
    <w:rsid w:val="00863BE1"/>
    <w:pPr>
      <w:spacing w:after="180"/>
    </w:pPr>
    <w:rPr>
      <w:rFonts w:eastAsiaTheme="minorHAnsi"/>
      <w:lang w:eastAsia="en-US"/>
    </w:rPr>
  </w:style>
  <w:style w:type="paragraph" w:customStyle="1" w:styleId="ED6B3CF6B2D046FCB9528C8942A7D405">
    <w:name w:val="ED6B3CF6B2D046FCB9528C8942A7D405"/>
    <w:rsid w:val="004E42ED"/>
    <w:pPr>
      <w:spacing w:after="180"/>
    </w:pPr>
    <w:rPr>
      <w:rFonts w:eastAsiaTheme="minorHAnsi"/>
      <w:lang w:eastAsia="en-US"/>
    </w:rPr>
  </w:style>
  <w:style w:type="paragraph" w:customStyle="1" w:styleId="D537BDFACD6A4D7BAB3A1DD9AD408656">
    <w:name w:val="D537BDFACD6A4D7BAB3A1DD9AD408656"/>
    <w:rsid w:val="004E42ED"/>
    <w:pPr>
      <w:spacing w:after="180"/>
    </w:pPr>
    <w:rPr>
      <w:rFonts w:eastAsiaTheme="minorHAnsi"/>
      <w:lang w:eastAsia="en-US"/>
    </w:rPr>
  </w:style>
  <w:style w:type="paragraph" w:customStyle="1" w:styleId="4E0BC51EFA0449B596154DD0A018650B">
    <w:name w:val="4E0BC51EFA0449B596154DD0A018650B"/>
    <w:rsid w:val="004E42ED"/>
    <w:pPr>
      <w:spacing w:after="180"/>
    </w:pPr>
    <w:rPr>
      <w:rFonts w:eastAsiaTheme="minorHAnsi"/>
      <w:lang w:eastAsia="en-US"/>
    </w:rPr>
  </w:style>
  <w:style w:type="paragraph" w:customStyle="1" w:styleId="0DD7E35F007D4DA5837692B9B3DC1557">
    <w:name w:val="0DD7E35F007D4DA5837692B9B3DC1557"/>
    <w:rsid w:val="004E42ED"/>
    <w:pPr>
      <w:spacing w:after="180"/>
    </w:pPr>
    <w:rPr>
      <w:rFonts w:eastAsiaTheme="minorHAnsi"/>
      <w:lang w:eastAsia="en-US"/>
    </w:rPr>
  </w:style>
  <w:style w:type="paragraph" w:customStyle="1" w:styleId="0B809D6FFE8E4FF1ACD5638C4E509F6A">
    <w:name w:val="0B809D6FFE8E4FF1ACD5638C4E509F6A"/>
    <w:rsid w:val="009F277A"/>
    <w:pPr>
      <w:spacing w:after="180"/>
    </w:pPr>
    <w:rPr>
      <w:rFonts w:eastAsiaTheme="minorHAnsi"/>
      <w:lang w:eastAsia="en-US"/>
    </w:rPr>
  </w:style>
  <w:style w:type="paragraph" w:customStyle="1" w:styleId="AE36F46D68BC4712B57753773F9CA8FA">
    <w:name w:val="AE36F46D68BC4712B57753773F9CA8FA"/>
    <w:rsid w:val="009F277A"/>
    <w:pPr>
      <w:spacing w:after="180"/>
    </w:pPr>
    <w:rPr>
      <w:rFonts w:eastAsiaTheme="minorHAnsi"/>
      <w:lang w:eastAsia="en-US"/>
    </w:rPr>
  </w:style>
  <w:style w:type="paragraph" w:customStyle="1" w:styleId="DBD5F8F92E4445ED92C37DB580E634B2">
    <w:name w:val="DBD5F8F92E4445ED92C37DB580E634B2"/>
    <w:rsid w:val="009F277A"/>
    <w:pPr>
      <w:spacing w:after="180"/>
    </w:pPr>
    <w:rPr>
      <w:rFonts w:eastAsiaTheme="minorHAnsi"/>
      <w:lang w:eastAsia="en-US"/>
    </w:rPr>
  </w:style>
  <w:style w:type="paragraph" w:customStyle="1" w:styleId="9CBCD4B53FFC445EBB58FEE7DEBF9187">
    <w:name w:val="9CBCD4B53FFC445EBB58FEE7DEBF9187"/>
    <w:rsid w:val="009F277A"/>
    <w:pPr>
      <w:spacing w:after="180"/>
    </w:pPr>
    <w:rPr>
      <w:rFonts w:eastAsiaTheme="minorHAnsi"/>
      <w:lang w:eastAsia="en-US"/>
    </w:rPr>
  </w:style>
  <w:style w:type="paragraph" w:customStyle="1" w:styleId="0B809D6FFE8E4FF1ACD5638C4E509F6A1">
    <w:name w:val="0B809D6FFE8E4FF1ACD5638C4E509F6A1"/>
    <w:rsid w:val="009F277A"/>
    <w:pPr>
      <w:spacing w:after="180"/>
    </w:pPr>
    <w:rPr>
      <w:rFonts w:eastAsiaTheme="minorHAnsi"/>
      <w:lang w:eastAsia="en-US"/>
    </w:rPr>
  </w:style>
  <w:style w:type="paragraph" w:customStyle="1" w:styleId="AE36F46D68BC4712B57753773F9CA8FA1">
    <w:name w:val="AE36F46D68BC4712B57753773F9CA8FA1"/>
    <w:rsid w:val="009F277A"/>
    <w:pPr>
      <w:spacing w:after="180"/>
    </w:pPr>
    <w:rPr>
      <w:rFonts w:eastAsiaTheme="minorHAnsi"/>
      <w:lang w:eastAsia="en-US"/>
    </w:rPr>
  </w:style>
  <w:style w:type="paragraph" w:customStyle="1" w:styleId="DBD5F8F92E4445ED92C37DB580E634B21">
    <w:name w:val="DBD5F8F92E4445ED92C37DB580E634B21"/>
    <w:rsid w:val="009F277A"/>
    <w:pPr>
      <w:spacing w:after="180"/>
    </w:pPr>
    <w:rPr>
      <w:rFonts w:eastAsiaTheme="minorHAnsi"/>
      <w:lang w:eastAsia="en-US"/>
    </w:rPr>
  </w:style>
  <w:style w:type="paragraph" w:customStyle="1" w:styleId="9CBCD4B53FFC445EBB58FEE7DEBF91871">
    <w:name w:val="9CBCD4B53FFC445EBB58FEE7DEBF91871"/>
    <w:rsid w:val="009F277A"/>
    <w:pPr>
      <w:spacing w:after="180"/>
    </w:pPr>
    <w:rPr>
      <w:rFonts w:eastAsiaTheme="minorHAnsi"/>
      <w:lang w:eastAsia="en-US"/>
    </w:rPr>
  </w:style>
  <w:style w:type="paragraph" w:customStyle="1" w:styleId="0B809D6FFE8E4FF1ACD5638C4E509F6A2">
    <w:name w:val="0B809D6FFE8E4FF1ACD5638C4E509F6A2"/>
    <w:rsid w:val="009F277A"/>
    <w:pPr>
      <w:spacing w:after="180"/>
    </w:pPr>
    <w:rPr>
      <w:rFonts w:eastAsiaTheme="minorHAnsi"/>
      <w:lang w:eastAsia="en-US"/>
    </w:rPr>
  </w:style>
  <w:style w:type="paragraph" w:customStyle="1" w:styleId="AE36F46D68BC4712B57753773F9CA8FA2">
    <w:name w:val="AE36F46D68BC4712B57753773F9CA8FA2"/>
    <w:rsid w:val="009F277A"/>
    <w:pPr>
      <w:spacing w:after="180"/>
    </w:pPr>
    <w:rPr>
      <w:rFonts w:eastAsiaTheme="minorHAnsi"/>
      <w:lang w:eastAsia="en-US"/>
    </w:rPr>
  </w:style>
  <w:style w:type="paragraph" w:customStyle="1" w:styleId="DBD5F8F92E4445ED92C37DB580E634B22">
    <w:name w:val="DBD5F8F92E4445ED92C37DB580E634B22"/>
    <w:rsid w:val="009F277A"/>
    <w:pPr>
      <w:spacing w:after="180"/>
    </w:pPr>
    <w:rPr>
      <w:rFonts w:eastAsiaTheme="minorHAnsi"/>
      <w:lang w:eastAsia="en-US"/>
    </w:rPr>
  </w:style>
  <w:style w:type="paragraph" w:customStyle="1" w:styleId="9CBCD4B53FFC445EBB58FEE7DEBF91872">
    <w:name w:val="9CBCD4B53FFC445EBB58FEE7DEBF91872"/>
    <w:rsid w:val="009F277A"/>
    <w:pPr>
      <w:spacing w:after="180"/>
    </w:pPr>
    <w:rPr>
      <w:rFonts w:eastAsiaTheme="minorHAnsi"/>
      <w:lang w:eastAsia="en-US"/>
    </w:rPr>
  </w:style>
  <w:style w:type="paragraph" w:customStyle="1" w:styleId="0B809D6FFE8E4FF1ACD5638C4E509F6A3">
    <w:name w:val="0B809D6FFE8E4FF1ACD5638C4E509F6A3"/>
    <w:rsid w:val="009F277A"/>
    <w:pPr>
      <w:spacing w:after="180"/>
    </w:pPr>
    <w:rPr>
      <w:rFonts w:eastAsiaTheme="minorHAnsi"/>
      <w:lang w:eastAsia="en-US"/>
    </w:rPr>
  </w:style>
  <w:style w:type="paragraph" w:customStyle="1" w:styleId="AE36F46D68BC4712B57753773F9CA8FA3">
    <w:name w:val="AE36F46D68BC4712B57753773F9CA8FA3"/>
    <w:rsid w:val="009F277A"/>
    <w:pPr>
      <w:spacing w:after="180"/>
    </w:pPr>
    <w:rPr>
      <w:rFonts w:eastAsiaTheme="minorHAnsi"/>
      <w:lang w:eastAsia="en-US"/>
    </w:rPr>
  </w:style>
  <w:style w:type="paragraph" w:customStyle="1" w:styleId="DBD5F8F92E4445ED92C37DB580E634B23">
    <w:name w:val="DBD5F8F92E4445ED92C37DB580E634B23"/>
    <w:rsid w:val="009F277A"/>
    <w:pPr>
      <w:spacing w:after="180"/>
    </w:pPr>
    <w:rPr>
      <w:rFonts w:eastAsiaTheme="minorHAnsi"/>
      <w:lang w:eastAsia="en-US"/>
    </w:rPr>
  </w:style>
  <w:style w:type="paragraph" w:customStyle="1" w:styleId="9CBCD4B53FFC445EBB58FEE7DEBF91873">
    <w:name w:val="9CBCD4B53FFC445EBB58FEE7DEBF91873"/>
    <w:rsid w:val="009F277A"/>
    <w:pPr>
      <w:spacing w:after="180"/>
    </w:pPr>
    <w:rPr>
      <w:rFonts w:eastAsiaTheme="minorHAnsi"/>
      <w:lang w:eastAsia="en-US"/>
    </w:rPr>
  </w:style>
  <w:style w:type="paragraph" w:customStyle="1" w:styleId="0B809D6FFE8E4FF1ACD5638C4E509F6A4">
    <w:name w:val="0B809D6FFE8E4FF1ACD5638C4E509F6A4"/>
    <w:rsid w:val="009F277A"/>
    <w:pPr>
      <w:spacing w:after="180"/>
    </w:pPr>
    <w:rPr>
      <w:rFonts w:eastAsiaTheme="minorHAnsi"/>
      <w:lang w:eastAsia="en-US"/>
    </w:rPr>
  </w:style>
  <w:style w:type="paragraph" w:customStyle="1" w:styleId="AE36F46D68BC4712B57753773F9CA8FA4">
    <w:name w:val="AE36F46D68BC4712B57753773F9CA8FA4"/>
    <w:rsid w:val="009F277A"/>
    <w:pPr>
      <w:spacing w:after="180"/>
    </w:pPr>
    <w:rPr>
      <w:rFonts w:eastAsiaTheme="minorHAnsi"/>
      <w:lang w:eastAsia="en-US"/>
    </w:rPr>
  </w:style>
  <w:style w:type="paragraph" w:customStyle="1" w:styleId="DBD5F8F92E4445ED92C37DB580E634B24">
    <w:name w:val="DBD5F8F92E4445ED92C37DB580E634B24"/>
    <w:rsid w:val="009F277A"/>
    <w:pPr>
      <w:spacing w:after="180"/>
    </w:pPr>
    <w:rPr>
      <w:rFonts w:eastAsiaTheme="minorHAnsi"/>
      <w:lang w:eastAsia="en-US"/>
    </w:rPr>
  </w:style>
  <w:style w:type="paragraph" w:customStyle="1" w:styleId="9CBCD4B53FFC445EBB58FEE7DEBF91874">
    <w:name w:val="9CBCD4B53FFC445EBB58FEE7DEBF91874"/>
    <w:rsid w:val="009F277A"/>
    <w:pPr>
      <w:spacing w:after="180"/>
    </w:pPr>
    <w:rPr>
      <w:rFonts w:eastAsiaTheme="minorHAnsi"/>
      <w:lang w:eastAsia="en-US"/>
    </w:rPr>
  </w:style>
  <w:style w:type="paragraph" w:customStyle="1" w:styleId="0B809D6FFE8E4FF1ACD5638C4E509F6A5">
    <w:name w:val="0B809D6FFE8E4FF1ACD5638C4E509F6A5"/>
    <w:rsid w:val="009F277A"/>
    <w:pPr>
      <w:spacing w:after="180"/>
    </w:pPr>
    <w:rPr>
      <w:rFonts w:eastAsiaTheme="minorHAnsi"/>
      <w:lang w:eastAsia="en-US"/>
    </w:rPr>
  </w:style>
  <w:style w:type="paragraph" w:customStyle="1" w:styleId="AE36F46D68BC4712B57753773F9CA8FA5">
    <w:name w:val="AE36F46D68BC4712B57753773F9CA8FA5"/>
    <w:rsid w:val="009F277A"/>
    <w:pPr>
      <w:spacing w:after="180"/>
    </w:pPr>
    <w:rPr>
      <w:rFonts w:eastAsiaTheme="minorHAnsi"/>
      <w:lang w:eastAsia="en-US"/>
    </w:rPr>
  </w:style>
  <w:style w:type="paragraph" w:customStyle="1" w:styleId="DBD5F8F92E4445ED92C37DB580E634B25">
    <w:name w:val="DBD5F8F92E4445ED92C37DB580E634B25"/>
    <w:rsid w:val="009F277A"/>
    <w:pPr>
      <w:spacing w:after="180"/>
    </w:pPr>
    <w:rPr>
      <w:rFonts w:eastAsiaTheme="minorHAnsi"/>
      <w:lang w:eastAsia="en-US"/>
    </w:rPr>
  </w:style>
  <w:style w:type="paragraph" w:customStyle="1" w:styleId="9CBCD4B53FFC445EBB58FEE7DEBF91875">
    <w:name w:val="9CBCD4B53FFC445EBB58FEE7DEBF91875"/>
    <w:rsid w:val="009F277A"/>
    <w:pPr>
      <w:spacing w:after="180"/>
    </w:pPr>
    <w:rPr>
      <w:rFonts w:eastAsiaTheme="minorHAnsi"/>
      <w:lang w:eastAsia="en-US"/>
    </w:rPr>
  </w:style>
  <w:style w:type="paragraph" w:customStyle="1" w:styleId="0B809D6FFE8E4FF1ACD5638C4E509F6A6">
    <w:name w:val="0B809D6FFE8E4FF1ACD5638C4E509F6A6"/>
    <w:rsid w:val="009F277A"/>
    <w:pPr>
      <w:spacing w:after="180"/>
    </w:pPr>
    <w:rPr>
      <w:rFonts w:eastAsiaTheme="minorHAnsi"/>
      <w:lang w:eastAsia="en-US"/>
    </w:rPr>
  </w:style>
  <w:style w:type="paragraph" w:customStyle="1" w:styleId="AE36F46D68BC4712B57753773F9CA8FA6">
    <w:name w:val="AE36F46D68BC4712B57753773F9CA8FA6"/>
    <w:rsid w:val="009F277A"/>
    <w:pPr>
      <w:spacing w:after="180"/>
    </w:pPr>
    <w:rPr>
      <w:rFonts w:eastAsiaTheme="minorHAnsi"/>
      <w:lang w:eastAsia="en-US"/>
    </w:rPr>
  </w:style>
  <w:style w:type="paragraph" w:customStyle="1" w:styleId="DBD5F8F92E4445ED92C37DB580E634B26">
    <w:name w:val="DBD5F8F92E4445ED92C37DB580E634B26"/>
    <w:rsid w:val="009F277A"/>
    <w:pPr>
      <w:spacing w:after="180"/>
    </w:pPr>
    <w:rPr>
      <w:rFonts w:eastAsiaTheme="minorHAnsi"/>
      <w:lang w:eastAsia="en-US"/>
    </w:rPr>
  </w:style>
  <w:style w:type="paragraph" w:customStyle="1" w:styleId="9CBCD4B53FFC445EBB58FEE7DEBF91876">
    <w:name w:val="9CBCD4B53FFC445EBB58FEE7DEBF91876"/>
    <w:rsid w:val="009F277A"/>
    <w:pPr>
      <w:spacing w:after="180"/>
    </w:pPr>
    <w:rPr>
      <w:rFonts w:eastAsiaTheme="minorHAnsi"/>
      <w:lang w:eastAsia="en-US"/>
    </w:rPr>
  </w:style>
  <w:style w:type="paragraph" w:customStyle="1" w:styleId="0B809D6FFE8E4FF1ACD5638C4E509F6A7">
    <w:name w:val="0B809D6FFE8E4FF1ACD5638C4E509F6A7"/>
    <w:rsid w:val="009F277A"/>
    <w:pPr>
      <w:spacing w:after="180"/>
    </w:pPr>
    <w:rPr>
      <w:rFonts w:eastAsiaTheme="minorHAnsi"/>
      <w:lang w:eastAsia="en-US"/>
    </w:rPr>
  </w:style>
  <w:style w:type="paragraph" w:customStyle="1" w:styleId="AE36F46D68BC4712B57753773F9CA8FA7">
    <w:name w:val="AE36F46D68BC4712B57753773F9CA8FA7"/>
    <w:rsid w:val="009F277A"/>
    <w:pPr>
      <w:spacing w:after="180"/>
    </w:pPr>
    <w:rPr>
      <w:rFonts w:eastAsiaTheme="minorHAnsi"/>
      <w:lang w:eastAsia="en-US"/>
    </w:rPr>
  </w:style>
  <w:style w:type="paragraph" w:customStyle="1" w:styleId="DBD5F8F92E4445ED92C37DB580E634B27">
    <w:name w:val="DBD5F8F92E4445ED92C37DB580E634B27"/>
    <w:rsid w:val="009F277A"/>
    <w:pPr>
      <w:spacing w:after="180"/>
    </w:pPr>
    <w:rPr>
      <w:rFonts w:eastAsiaTheme="minorHAnsi"/>
      <w:lang w:eastAsia="en-US"/>
    </w:rPr>
  </w:style>
  <w:style w:type="paragraph" w:customStyle="1" w:styleId="9CBCD4B53FFC445EBB58FEE7DEBF91877">
    <w:name w:val="9CBCD4B53FFC445EBB58FEE7DEBF91877"/>
    <w:rsid w:val="009F277A"/>
    <w:pPr>
      <w:spacing w:after="180"/>
    </w:pPr>
    <w:rPr>
      <w:rFonts w:eastAsiaTheme="minorHAnsi"/>
      <w:lang w:eastAsia="en-US"/>
    </w:rPr>
  </w:style>
  <w:style w:type="paragraph" w:customStyle="1" w:styleId="0B809D6FFE8E4FF1ACD5638C4E509F6A8">
    <w:name w:val="0B809D6FFE8E4FF1ACD5638C4E509F6A8"/>
    <w:rsid w:val="009F277A"/>
    <w:pPr>
      <w:spacing w:after="180"/>
    </w:pPr>
    <w:rPr>
      <w:rFonts w:eastAsiaTheme="minorHAnsi"/>
      <w:lang w:eastAsia="en-US"/>
    </w:rPr>
  </w:style>
  <w:style w:type="paragraph" w:customStyle="1" w:styleId="AE36F46D68BC4712B57753773F9CA8FA8">
    <w:name w:val="AE36F46D68BC4712B57753773F9CA8FA8"/>
    <w:rsid w:val="009F277A"/>
    <w:pPr>
      <w:spacing w:after="180"/>
    </w:pPr>
    <w:rPr>
      <w:rFonts w:eastAsiaTheme="minorHAnsi"/>
      <w:lang w:eastAsia="en-US"/>
    </w:rPr>
  </w:style>
  <w:style w:type="paragraph" w:customStyle="1" w:styleId="DBD5F8F92E4445ED92C37DB580E634B28">
    <w:name w:val="DBD5F8F92E4445ED92C37DB580E634B28"/>
    <w:rsid w:val="009F277A"/>
    <w:pPr>
      <w:spacing w:after="180"/>
    </w:pPr>
    <w:rPr>
      <w:rFonts w:eastAsiaTheme="minorHAnsi"/>
      <w:lang w:eastAsia="en-US"/>
    </w:rPr>
  </w:style>
  <w:style w:type="paragraph" w:customStyle="1" w:styleId="9CBCD4B53FFC445EBB58FEE7DEBF91878">
    <w:name w:val="9CBCD4B53FFC445EBB58FEE7DEBF91878"/>
    <w:rsid w:val="009F277A"/>
    <w:pPr>
      <w:spacing w:after="180"/>
    </w:pPr>
    <w:rPr>
      <w:rFonts w:eastAsiaTheme="minorHAnsi"/>
      <w:lang w:eastAsia="en-US"/>
    </w:rPr>
  </w:style>
  <w:style w:type="paragraph" w:customStyle="1" w:styleId="0B809D6FFE8E4FF1ACD5638C4E509F6A9">
    <w:name w:val="0B809D6FFE8E4FF1ACD5638C4E509F6A9"/>
    <w:rsid w:val="009F277A"/>
    <w:pPr>
      <w:spacing w:after="180"/>
    </w:pPr>
    <w:rPr>
      <w:rFonts w:eastAsiaTheme="minorHAnsi"/>
      <w:lang w:eastAsia="en-US"/>
    </w:rPr>
  </w:style>
  <w:style w:type="paragraph" w:customStyle="1" w:styleId="AE36F46D68BC4712B57753773F9CA8FA9">
    <w:name w:val="AE36F46D68BC4712B57753773F9CA8FA9"/>
    <w:rsid w:val="009F277A"/>
    <w:pPr>
      <w:spacing w:after="180"/>
    </w:pPr>
    <w:rPr>
      <w:rFonts w:eastAsiaTheme="minorHAnsi"/>
      <w:lang w:eastAsia="en-US"/>
    </w:rPr>
  </w:style>
  <w:style w:type="paragraph" w:customStyle="1" w:styleId="DBD5F8F92E4445ED92C37DB580E634B29">
    <w:name w:val="DBD5F8F92E4445ED92C37DB580E634B29"/>
    <w:rsid w:val="009F277A"/>
    <w:pPr>
      <w:spacing w:after="180"/>
    </w:pPr>
    <w:rPr>
      <w:rFonts w:eastAsiaTheme="minorHAnsi"/>
      <w:lang w:eastAsia="en-US"/>
    </w:rPr>
  </w:style>
  <w:style w:type="paragraph" w:customStyle="1" w:styleId="9CBCD4B53FFC445EBB58FEE7DEBF91879">
    <w:name w:val="9CBCD4B53FFC445EBB58FEE7DEBF91879"/>
    <w:rsid w:val="009F277A"/>
    <w:pPr>
      <w:spacing w:after="180"/>
    </w:pPr>
    <w:rPr>
      <w:rFonts w:eastAsiaTheme="minorHAnsi"/>
      <w:lang w:eastAsia="en-US"/>
    </w:rPr>
  </w:style>
  <w:style w:type="paragraph" w:customStyle="1" w:styleId="0B809D6FFE8E4FF1ACD5638C4E509F6A10">
    <w:name w:val="0B809D6FFE8E4FF1ACD5638C4E509F6A10"/>
    <w:rsid w:val="009F277A"/>
    <w:pPr>
      <w:spacing w:after="180"/>
    </w:pPr>
    <w:rPr>
      <w:rFonts w:eastAsiaTheme="minorHAnsi"/>
      <w:lang w:eastAsia="en-US"/>
    </w:rPr>
  </w:style>
  <w:style w:type="paragraph" w:customStyle="1" w:styleId="AE36F46D68BC4712B57753773F9CA8FA10">
    <w:name w:val="AE36F46D68BC4712B57753773F9CA8FA10"/>
    <w:rsid w:val="009F277A"/>
    <w:pPr>
      <w:spacing w:after="180"/>
    </w:pPr>
    <w:rPr>
      <w:rFonts w:eastAsiaTheme="minorHAnsi"/>
      <w:lang w:eastAsia="en-US"/>
    </w:rPr>
  </w:style>
  <w:style w:type="paragraph" w:customStyle="1" w:styleId="DBD5F8F92E4445ED92C37DB580E634B210">
    <w:name w:val="DBD5F8F92E4445ED92C37DB580E634B210"/>
    <w:rsid w:val="009F277A"/>
    <w:pPr>
      <w:spacing w:after="180"/>
    </w:pPr>
    <w:rPr>
      <w:rFonts w:eastAsiaTheme="minorHAnsi"/>
      <w:lang w:eastAsia="en-US"/>
    </w:rPr>
  </w:style>
  <w:style w:type="paragraph" w:customStyle="1" w:styleId="9CBCD4B53FFC445EBB58FEE7DEBF918710">
    <w:name w:val="9CBCD4B53FFC445EBB58FEE7DEBF918710"/>
    <w:rsid w:val="009F277A"/>
    <w:pPr>
      <w:spacing w:after="180"/>
    </w:pPr>
    <w:rPr>
      <w:rFonts w:eastAsiaTheme="minorHAnsi"/>
      <w:lang w:eastAsia="en-US"/>
    </w:rPr>
  </w:style>
  <w:style w:type="paragraph" w:customStyle="1" w:styleId="0B809D6FFE8E4FF1ACD5638C4E509F6A11">
    <w:name w:val="0B809D6FFE8E4FF1ACD5638C4E509F6A11"/>
    <w:rsid w:val="009F277A"/>
    <w:pPr>
      <w:spacing w:after="180"/>
    </w:pPr>
    <w:rPr>
      <w:rFonts w:eastAsiaTheme="minorHAnsi"/>
      <w:lang w:eastAsia="en-US"/>
    </w:rPr>
  </w:style>
  <w:style w:type="paragraph" w:customStyle="1" w:styleId="AE36F46D68BC4712B57753773F9CA8FA11">
    <w:name w:val="AE36F46D68BC4712B57753773F9CA8FA11"/>
    <w:rsid w:val="009F277A"/>
    <w:pPr>
      <w:spacing w:after="180"/>
    </w:pPr>
    <w:rPr>
      <w:rFonts w:eastAsiaTheme="minorHAnsi"/>
      <w:lang w:eastAsia="en-US"/>
    </w:rPr>
  </w:style>
  <w:style w:type="paragraph" w:customStyle="1" w:styleId="DBD5F8F92E4445ED92C37DB580E634B211">
    <w:name w:val="DBD5F8F92E4445ED92C37DB580E634B211"/>
    <w:rsid w:val="009F277A"/>
    <w:pPr>
      <w:spacing w:after="180"/>
    </w:pPr>
    <w:rPr>
      <w:rFonts w:eastAsiaTheme="minorHAnsi"/>
      <w:lang w:eastAsia="en-US"/>
    </w:rPr>
  </w:style>
  <w:style w:type="paragraph" w:customStyle="1" w:styleId="9CBCD4B53FFC445EBB58FEE7DEBF918711">
    <w:name w:val="9CBCD4B53FFC445EBB58FEE7DEBF918711"/>
    <w:rsid w:val="009F277A"/>
    <w:pPr>
      <w:spacing w:after="180"/>
    </w:pPr>
    <w:rPr>
      <w:rFonts w:eastAsiaTheme="minorHAnsi"/>
      <w:lang w:eastAsia="en-US"/>
    </w:rPr>
  </w:style>
  <w:style w:type="paragraph" w:customStyle="1" w:styleId="0B809D6FFE8E4FF1ACD5638C4E509F6A12">
    <w:name w:val="0B809D6FFE8E4FF1ACD5638C4E509F6A12"/>
    <w:rsid w:val="009F277A"/>
    <w:pPr>
      <w:spacing w:after="180"/>
    </w:pPr>
    <w:rPr>
      <w:rFonts w:eastAsiaTheme="minorHAnsi"/>
      <w:lang w:eastAsia="en-US"/>
    </w:rPr>
  </w:style>
  <w:style w:type="paragraph" w:customStyle="1" w:styleId="AE36F46D68BC4712B57753773F9CA8FA12">
    <w:name w:val="AE36F46D68BC4712B57753773F9CA8FA12"/>
    <w:rsid w:val="009F277A"/>
    <w:pPr>
      <w:spacing w:after="180"/>
    </w:pPr>
    <w:rPr>
      <w:rFonts w:eastAsiaTheme="minorHAnsi"/>
      <w:lang w:eastAsia="en-US"/>
    </w:rPr>
  </w:style>
  <w:style w:type="paragraph" w:customStyle="1" w:styleId="DBD5F8F92E4445ED92C37DB580E634B212">
    <w:name w:val="DBD5F8F92E4445ED92C37DB580E634B212"/>
    <w:rsid w:val="009F277A"/>
    <w:pPr>
      <w:spacing w:after="180"/>
    </w:pPr>
    <w:rPr>
      <w:rFonts w:eastAsiaTheme="minorHAnsi"/>
      <w:lang w:eastAsia="en-US"/>
    </w:rPr>
  </w:style>
  <w:style w:type="paragraph" w:customStyle="1" w:styleId="9CBCD4B53FFC445EBB58FEE7DEBF918712">
    <w:name w:val="9CBCD4B53FFC445EBB58FEE7DEBF918712"/>
    <w:rsid w:val="009F277A"/>
    <w:pPr>
      <w:spacing w:after="180"/>
    </w:pPr>
    <w:rPr>
      <w:rFonts w:eastAsiaTheme="minorHAnsi"/>
      <w:lang w:eastAsia="en-US"/>
    </w:rPr>
  </w:style>
  <w:style w:type="paragraph" w:customStyle="1" w:styleId="FCC7534631954E05BCF59EA68994C376">
    <w:name w:val="FCC7534631954E05BCF59EA68994C376"/>
    <w:rsid w:val="00EE3C41"/>
    <w:pPr>
      <w:spacing w:after="180"/>
    </w:pPr>
    <w:rPr>
      <w:rFonts w:eastAsiaTheme="minorHAnsi"/>
      <w:lang w:eastAsia="en-US"/>
    </w:rPr>
  </w:style>
  <w:style w:type="paragraph" w:customStyle="1" w:styleId="A200918114EC441FB4EDED0A2B2F668D">
    <w:name w:val="A200918114EC441FB4EDED0A2B2F668D"/>
    <w:rsid w:val="00EE3C41"/>
    <w:pPr>
      <w:spacing w:after="180"/>
    </w:pPr>
    <w:rPr>
      <w:rFonts w:eastAsiaTheme="minorHAnsi"/>
      <w:lang w:eastAsia="en-US"/>
    </w:rPr>
  </w:style>
  <w:style w:type="paragraph" w:customStyle="1" w:styleId="D9149CBD00154DD998B0CFB09EDB34B5">
    <w:name w:val="D9149CBD00154DD998B0CFB09EDB34B5"/>
    <w:rsid w:val="00EE3C41"/>
    <w:pPr>
      <w:spacing w:after="180"/>
    </w:pPr>
    <w:rPr>
      <w:rFonts w:eastAsiaTheme="minorHAnsi"/>
      <w:lang w:eastAsia="en-US"/>
    </w:rPr>
  </w:style>
  <w:style w:type="paragraph" w:customStyle="1" w:styleId="681F6A4DE66941608FE9FE8CBE750DFF">
    <w:name w:val="681F6A4DE66941608FE9FE8CBE750DFF"/>
    <w:rsid w:val="00EE3C41"/>
    <w:pPr>
      <w:spacing w:after="180"/>
    </w:pPr>
    <w:rPr>
      <w:rFonts w:eastAsiaTheme="minorHAnsi"/>
      <w:lang w:eastAsia="en-US"/>
    </w:rPr>
  </w:style>
  <w:style w:type="paragraph" w:customStyle="1" w:styleId="FCC7534631954E05BCF59EA68994C3761">
    <w:name w:val="FCC7534631954E05BCF59EA68994C3761"/>
    <w:rsid w:val="00EE3C41"/>
    <w:pPr>
      <w:spacing w:after="180"/>
    </w:pPr>
    <w:rPr>
      <w:rFonts w:eastAsiaTheme="minorHAnsi"/>
      <w:lang w:eastAsia="en-US"/>
    </w:rPr>
  </w:style>
  <w:style w:type="paragraph" w:customStyle="1" w:styleId="A200918114EC441FB4EDED0A2B2F668D1">
    <w:name w:val="A200918114EC441FB4EDED0A2B2F668D1"/>
    <w:rsid w:val="00EE3C41"/>
    <w:pPr>
      <w:spacing w:after="180"/>
    </w:pPr>
    <w:rPr>
      <w:rFonts w:eastAsiaTheme="minorHAnsi"/>
      <w:lang w:eastAsia="en-US"/>
    </w:rPr>
  </w:style>
  <w:style w:type="paragraph" w:customStyle="1" w:styleId="D9149CBD00154DD998B0CFB09EDB34B51">
    <w:name w:val="D9149CBD00154DD998B0CFB09EDB34B51"/>
    <w:rsid w:val="00EE3C41"/>
    <w:pPr>
      <w:spacing w:after="180"/>
    </w:pPr>
    <w:rPr>
      <w:rFonts w:eastAsiaTheme="minorHAnsi"/>
      <w:lang w:eastAsia="en-US"/>
    </w:rPr>
  </w:style>
  <w:style w:type="paragraph" w:customStyle="1" w:styleId="681F6A4DE66941608FE9FE8CBE750DFF1">
    <w:name w:val="681F6A4DE66941608FE9FE8CBE750DFF1"/>
    <w:rsid w:val="00EE3C41"/>
    <w:pPr>
      <w:spacing w:after="180"/>
    </w:pPr>
    <w:rPr>
      <w:rFonts w:eastAsiaTheme="minorHAnsi"/>
      <w:lang w:eastAsia="en-US"/>
    </w:rPr>
  </w:style>
  <w:style w:type="paragraph" w:customStyle="1" w:styleId="FCC7534631954E05BCF59EA68994C3762">
    <w:name w:val="FCC7534631954E05BCF59EA68994C3762"/>
    <w:rsid w:val="00EE3C41"/>
    <w:pPr>
      <w:spacing w:after="180"/>
    </w:pPr>
    <w:rPr>
      <w:rFonts w:eastAsiaTheme="minorHAnsi"/>
      <w:lang w:eastAsia="en-US"/>
    </w:rPr>
  </w:style>
  <w:style w:type="paragraph" w:customStyle="1" w:styleId="A200918114EC441FB4EDED0A2B2F668D2">
    <w:name w:val="A200918114EC441FB4EDED0A2B2F668D2"/>
    <w:rsid w:val="00EE3C41"/>
    <w:pPr>
      <w:spacing w:after="180"/>
    </w:pPr>
    <w:rPr>
      <w:rFonts w:eastAsiaTheme="minorHAnsi"/>
      <w:lang w:eastAsia="en-US"/>
    </w:rPr>
  </w:style>
  <w:style w:type="paragraph" w:customStyle="1" w:styleId="D9149CBD00154DD998B0CFB09EDB34B52">
    <w:name w:val="D9149CBD00154DD998B0CFB09EDB34B52"/>
    <w:rsid w:val="00EE3C41"/>
    <w:pPr>
      <w:spacing w:after="180"/>
    </w:pPr>
    <w:rPr>
      <w:rFonts w:eastAsiaTheme="minorHAnsi"/>
      <w:lang w:eastAsia="en-US"/>
    </w:rPr>
  </w:style>
  <w:style w:type="paragraph" w:customStyle="1" w:styleId="681F6A4DE66941608FE9FE8CBE750DFF2">
    <w:name w:val="681F6A4DE66941608FE9FE8CBE750DFF2"/>
    <w:rsid w:val="00EE3C41"/>
    <w:pPr>
      <w:spacing w:after="180"/>
    </w:pPr>
    <w:rPr>
      <w:rFonts w:eastAsiaTheme="minorHAnsi"/>
      <w:lang w:eastAsia="en-US"/>
    </w:rPr>
  </w:style>
  <w:style w:type="paragraph" w:customStyle="1" w:styleId="FCC7534631954E05BCF59EA68994C3763">
    <w:name w:val="FCC7534631954E05BCF59EA68994C3763"/>
    <w:rsid w:val="00EE3C41"/>
    <w:pPr>
      <w:spacing w:after="180"/>
    </w:pPr>
    <w:rPr>
      <w:rFonts w:eastAsiaTheme="minorHAnsi"/>
      <w:lang w:eastAsia="en-US"/>
    </w:rPr>
  </w:style>
  <w:style w:type="paragraph" w:customStyle="1" w:styleId="A200918114EC441FB4EDED0A2B2F668D3">
    <w:name w:val="A200918114EC441FB4EDED0A2B2F668D3"/>
    <w:rsid w:val="00EE3C41"/>
    <w:pPr>
      <w:spacing w:after="180"/>
    </w:pPr>
    <w:rPr>
      <w:rFonts w:eastAsiaTheme="minorHAnsi"/>
      <w:lang w:eastAsia="en-US"/>
    </w:rPr>
  </w:style>
  <w:style w:type="paragraph" w:customStyle="1" w:styleId="D9149CBD00154DD998B0CFB09EDB34B53">
    <w:name w:val="D9149CBD00154DD998B0CFB09EDB34B53"/>
    <w:rsid w:val="00EE3C41"/>
    <w:pPr>
      <w:spacing w:after="180"/>
    </w:pPr>
    <w:rPr>
      <w:rFonts w:eastAsiaTheme="minorHAnsi"/>
      <w:lang w:eastAsia="en-US"/>
    </w:rPr>
  </w:style>
  <w:style w:type="paragraph" w:customStyle="1" w:styleId="681F6A4DE66941608FE9FE8CBE750DFF3">
    <w:name w:val="681F6A4DE66941608FE9FE8CBE750DFF3"/>
    <w:rsid w:val="00EE3C41"/>
    <w:pPr>
      <w:spacing w:after="180"/>
    </w:pPr>
    <w:rPr>
      <w:rFonts w:eastAsiaTheme="minorHAnsi"/>
      <w:lang w:eastAsia="en-US"/>
    </w:rPr>
  </w:style>
  <w:style w:type="paragraph" w:customStyle="1" w:styleId="FCC7534631954E05BCF59EA68994C3764">
    <w:name w:val="FCC7534631954E05BCF59EA68994C3764"/>
    <w:rsid w:val="00EE3C41"/>
    <w:pPr>
      <w:spacing w:after="180"/>
    </w:pPr>
    <w:rPr>
      <w:rFonts w:eastAsiaTheme="minorHAnsi"/>
      <w:lang w:eastAsia="en-US"/>
    </w:rPr>
  </w:style>
  <w:style w:type="paragraph" w:customStyle="1" w:styleId="A200918114EC441FB4EDED0A2B2F668D4">
    <w:name w:val="A200918114EC441FB4EDED0A2B2F668D4"/>
    <w:rsid w:val="00EE3C41"/>
    <w:pPr>
      <w:spacing w:after="180"/>
    </w:pPr>
    <w:rPr>
      <w:rFonts w:eastAsiaTheme="minorHAnsi"/>
      <w:lang w:eastAsia="en-US"/>
    </w:rPr>
  </w:style>
  <w:style w:type="paragraph" w:customStyle="1" w:styleId="D9149CBD00154DD998B0CFB09EDB34B54">
    <w:name w:val="D9149CBD00154DD998B0CFB09EDB34B54"/>
    <w:rsid w:val="00EE3C41"/>
    <w:pPr>
      <w:spacing w:after="180"/>
    </w:pPr>
    <w:rPr>
      <w:rFonts w:eastAsiaTheme="minorHAnsi"/>
      <w:lang w:eastAsia="en-US"/>
    </w:rPr>
  </w:style>
  <w:style w:type="paragraph" w:customStyle="1" w:styleId="681F6A4DE66941608FE9FE8CBE750DFF4">
    <w:name w:val="681F6A4DE66941608FE9FE8CBE750DFF4"/>
    <w:rsid w:val="00EE3C41"/>
    <w:pPr>
      <w:spacing w:after="180"/>
    </w:pPr>
    <w:rPr>
      <w:rFonts w:eastAsiaTheme="minorHAnsi"/>
      <w:lang w:eastAsia="en-US"/>
    </w:rPr>
  </w:style>
  <w:style w:type="paragraph" w:customStyle="1" w:styleId="FCC7534631954E05BCF59EA68994C3765">
    <w:name w:val="FCC7534631954E05BCF59EA68994C3765"/>
    <w:rsid w:val="00EE3C41"/>
    <w:pPr>
      <w:spacing w:after="180"/>
    </w:pPr>
    <w:rPr>
      <w:rFonts w:eastAsiaTheme="minorHAnsi"/>
      <w:lang w:eastAsia="en-US"/>
    </w:rPr>
  </w:style>
  <w:style w:type="paragraph" w:customStyle="1" w:styleId="A200918114EC441FB4EDED0A2B2F668D5">
    <w:name w:val="A200918114EC441FB4EDED0A2B2F668D5"/>
    <w:rsid w:val="00EE3C41"/>
    <w:pPr>
      <w:spacing w:after="180"/>
    </w:pPr>
    <w:rPr>
      <w:rFonts w:eastAsiaTheme="minorHAnsi"/>
      <w:lang w:eastAsia="en-US"/>
    </w:rPr>
  </w:style>
  <w:style w:type="paragraph" w:customStyle="1" w:styleId="D9149CBD00154DD998B0CFB09EDB34B55">
    <w:name w:val="D9149CBD00154DD998B0CFB09EDB34B55"/>
    <w:rsid w:val="00EE3C41"/>
    <w:pPr>
      <w:spacing w:after="180"/>
    </w:pPr>
    <w:rPr>
      <w:rFonts w:eastAsiaTheme="minorHAnsi"/>
      <w:lang w:eastAsia="en-US"/>
    </w:rPr>
  </w:style>
  <w:style w:type="paragraph" w:customStyle="1" w:styleId="681F6A4DE66941608FE9FE8CBE750DFF5">
    <w:name w:val="681F6A4DE66941608FE9FE8CBE750DFF5"/>
    <w:rsid w:val="00EE3C41"/>
    <w:pPr>
      <w:spacing w:after="180"/>
    </w:pPr>
    <w:rPr>
      <w:rFonts w:eastAsiaTheme="minorHAnsi"/>
      <w:lang w:eastAsia="en-US"/>
    </w:rPr>
  </w:style>
  <w:style w:type="paragraph" w:customStyle="1" w:styleId="FCC7534631954E05BCF59EA68994C3766">
    <w:name w:val="FCC7534631954E05BCF59EA68994C3766"/>
    <w:rsid w:val="00EE3C41"/>
    <w:pPr>
      <w:spacing w:after="180"/>
    </w:pPr>
    <w:rPr>
      <w:rFonts w:eastAsiaTheme="minorHAnsi"/>
      <w:lang w:eastAsia="en-US"/>
    </w:rPr>
  </w:style>
  <w:style w:type="paragraph" w:customStyle="1" w:styleId="A200918114EC441FB4EDED0A2B2F668D6">
    <w:name w:val="A200918114EC441FB4EDED0A2B2F668D6"/>
    <w:rsid w:val="00EE3C41"/>
    <w:pPr>
      <w:spacing w:after="180"/>
    </w:pPr>
    <w:rPr>
      <w:rFonts w:eastAsiaTheme="minorHAnsi"/>
      <w:lang w:eastAsia="en-US"/>
    </w:rPr>
  </w:style>
  <w:style w:type="paragraph" w:customStyle="1" w:styleId="D9149CBD00154DD998B0CFB09EDB34B56">
    <w:name w:val="D9149CBD00154DD998B0CFB09EDB34B56"/>
    <w:rsid w:val="00EE3C41"/>
    <w:pPr>
      <w:spacing w:after="180"/>
    </w:pPr>
    <w:rPr>
      <w:rFonts w:eastAsiaTheme="minorHAnsi"/>
      <w:lang w:eastAsia="en-US"/>
    </w:rPr>
  </w:style>
  <w:style w:type="paragraph" w:customStyle="1" w:styleId="681F6A4DE66941608FE9FE8CBE750DFF6">
    <w:name w:val="681F6A4DE66941608FE9FE8CBE750DFF6"/>
    <w:rsid w:val="00EE3C41"/>
    <w:pPr>
      <w:spacing w:after="180"/>
    </w:pPr>
    <w:rPr>
      <w:rFonts w:eastAsiaTheme="minorHAnsi"/>
      <w:lang w:eastAsia="en-US"/>
    </w:rPr>
  </w:style>
  <w:style w:type="paragraph" w:customStyle="1" w:styleId="FCC7534631954E05BCF59EA68994C3767">
    <w:name w:val="FCC7534631954E05BCF59EA68994C3767"/>
    <w:rsid w:val="00EE3C41"/>
    <w:pPr>
      <w:spacing w:after="180"/>
    </w:pPr>
    <w:rPr>
      <w:rFonts w:eastAsiaTheme="minorHAnsi"/>
      <w:lang w:eastAsia="en-US"/>
    </w:rPr>
  </w:style>
  <w:style w:type="paragraph" w:customStyle="1" w:styleId="A200918114EC441FB4EDED0A2B2F668D7">
    <w:name w:val="A200918114EC441FB4EDED0A2B2F668D7"/>
    <w:rsid w:val="00EE3C41"/>
    <w:pPr>
      <w:spacing w:after="180"/>
    </w:pPr>
    <w:rPr>
      <w:rFonts w:eastAsiaTheme="minorHAnsi"/>
      <w:lang w:eastAsia="en-US"/>
    </w:rPr>
  </w:style>
  <w:style w:type="paragraph" w:customStyle="1" w:styleId="D9149CBD00154DD998B0CFB09EDB34B57">
    <w:name w:val="D9149CBD00154DD998B0CFB09EDB34B57"/>
    <w:rsid w:val="00EE3C41"/>
    <w:pPr>
      <w:spacing w:after="180"/>
    </w:pPr>
    <w:rPr>
      <w:rFonts w:eastAsiaTheme="minorHAnsi"/>
      <w:lang w:eastAsia="en-US"/>
    </w:rPr>
  </w:style>
  <w:style w:type="paragraph" w:customStyle="1" w:styleId="681F6A4DE66941608FE9FE8CBE750DFF7">
    <w:name w:val="681F6A4DE66941608FE9FE8CBE750DFF7"/>
    <w:rsid w:val="00EE3C41"/>
    <w:pPr>
      <w:spacing w:after="180"/>
    </w:pPr>
    <w:rPr>
      <w:rFonts w:eastAsiaTheme="minorHAnsi"/>
      <w:lang w:eastAsia="en-US"/>
    </w:rPr>
  </w:style>
  <w:style w:type="paragraph" w:customStyle="1" w:styleId="FCC7534631954E05BCF59EA68994C3768">
    <w:name w:val="FCC7534631954E05BCF59EA68994C3768"/>
    <w:rsid w:val="00EE3C41"/>
    <w:pPr>
      <w:spacing w:after="180"/>
    </w:pPr>
    <w:rPr>
      <w:rFonts w:eastAsiaTheme="minorHAnsi"/>
      <w:lang w:eastAsia="en-US"/>
    </w:rPr>
  </w:style>
  <w:style w:type="paragraph" w:customStyle="1" w:styleId="A200918114EC441FB4EDED0A2B2F668D8">
    <w:name w:val="A200918114EC441FB4EDED0A2B2F668D8"/>
    <w:rsid w:val="00EE3C41"/>
    <w:pPr>
      <w:spacing w:after="180"/>
    </w:pPr>
    <w:rPr>
      <w:rFonts w:eastAsiaTheme="minorHAnsi"/>
      <w:lang w:eastAsia="en-US"/>
    </w:rPr>
  </w:style>
  <w:style w:type="paragraph" w:customStyle="1" w:styleId="D9149CBD00154DD998B0CFB09EDB34B58">
    <w:name w:val="D9149CBD00154DD998B0CFB09EDB34B58"/>
    <w:rsid w:val="00EE3C41"/>
    <w:pPr>
      <w:spacing w:after="180"/>
    </w:pPr>
    <w:rPr>
      <w:rFonts w:eastAsiaTheme="minorHAnsi"/>
      <w:lang w:eastAsia="en-US"/>
    </w:rPr>
  </w:style>
  <w:style w:type="paragraph" w:customStyle="1" w:styleId="681F6A4DE66941608FE9FE8CBE750DFF8">
    <w:name w:val="681F6A4DE66941608FE9FE8CBE750DFF8"/>
    <w:rsid w:val="00EE3C41"/>
    <w:pPr>
      <w:spacing w:after="180"/>
    </w:pPr>
    <w:rPr>
      <w:rFonts w:eastAsiaTheme="minorHAnsi"/>
      <w:lang w:eastAsia="en-US"/>
    </w:rPr>
  </w:style>
  <w:style w:type="paragraph" w:customStyle="1" w:styleId="FCC7534631954E05BCF59EA68994C3769">
    <w:name w:val="FCC7534631954E05BCF59EA68994C3769"/>
    <w:rsid w:val="00EE3C41"/>
    <w:pPr>
      <w:spacing w:after="180"/>
    </w:pPr>
    <w:rPr>
      <w:rFonts w:eastAsiaTheme="minorHAnsi"/>
      <w:lang w:eastAsia="en-US"/>
    </w:rPr>
  </w:style>
  <w:style w:type="paragraph" w:customStyle="1" w:styleId="A200918114EC441FB4EDED0A2B2F668D9">
    <w:name w:val="A200918114EC441FB4EDED0A2B2F668D9"/>
    <w:rsid w:val="00EE3C41"/>
    <w:pPr>
      <w:spacing w:after="180"/>
    </w:pPr>
    <w:rPr>
      <w:rFonts w:eastAsiaTheme="minorHAnsi"/>
      <w:lang w:eastAsia="en-US"/>
    </w:rPr>
  </w:style>
  <w:style w:type="paragraph" w:customStyle="1" w:styleId="D9149CBD00154DD998B0CFB09EDB34B59">
    <w:name w:val="D9149CBD00154DD998B0CFB09EDB34B59"/>
    <w:rsid w:val="00EE3C41"/>
    <w:pPr>
      <w:spacing w:after="180"/>
    </w:pPr>
    <w:rPr>
      <w:rFonts w:eastAsiaTheme="minorHAnsi"/>
      <w:lang w:eastAsia="en-US"/>
    </w:rPr>
  </w:style>
  <w:style w:type="paragraph" w:customStyle="1" w:styleId="681F6A4DE66941608FE9FE8CBE750DFF9">
    <w:name w:val="681F6A4DE66941608FE9FE8CBE750DFF9"/>
    <w:rsid w:val="00EE3C41"/>
    <w:pPr>
      <w:spacing w:after="180"/>
    </w:pPr>
    <w:rPr>
      <w:rFonts w:eastAsiaTheme="minorHAnsi"/>
      <w:lang w:eastAsia="en-US"/>
    </w:rPr>
  </w:style>
  <w:style w:type="paragraph" w:customStyle="1" w:styleId="FCC7534631954E05BCF59EA68994C37610">
    <w:name w:val="FCC7534631954E05BCF59EA68994C37610"/>
    <w:rsid w:val="00EE3C41"/>
    <w:pPr>
      <w:spacing w:after="180"/>
    </w:pPr>
    <w:rPr>
      <w:rFonts w:eastAsiaTheme="minorHAnsi"/>
      <w:lang w:eastAsia="en-US"/>
    </w:rPr>
  </w:style>
  <w:style w:type="paragraph" w:customStyle="1" w:styleId="A200918114EC441FB4EDED0A2B2F668D10">
    <w:name w:val="A200918114EC441FB4EDED0A2B2F668D10"/>
    <w:rsid w:val="00EE3C41"/>
    <w:pPr>
      <w:spacing w:after="180"/>
    </w:pPr>
    <w:rPr>
      <w:rFonts w:eastAsiaTheme="minorHAnsi"/>
      <w:lang w:eastAsia="en-US"/>
    </w:rPr>
  </w:style>
  <w:style w:type="paragraph" w:customStyle="1" w:styleId="D9149CBD00154DD998B0CFB09EDB34B510">
    <w:name w:val="D9149CBD00154DD998B0CFB09EDB34B510"/>
    <w:rsid w:val="00EE3C41"/>
    <w:pPr>
      <w:spacing w:after="180"/>
    </w:pPr>
    <w:rPr>
      <w:rFonts w:eastAsiaTheme="minorHAnsi"/>
      <w:lang w:eastAsia="en-US"/>
    </w:rPr>
  </w:style>
  <w:style w:type="paragraph" w:customStyle="1" w:styleId="681F6A4DE66941608FE9FE8CBE750DFF10">
    <w:name w:val="681F6A4DE66941608FE9FE8CBE750DFF10"/>
    <w:rsid w:val="00EE3C41"/>
    <w:pPr>
      <w:spacing w:after="180"/>
    </w:pPr>
    <w:rPr>
      <w:rFonts w:eastAsiaTheme="minorHAnsi"/>
      <w:lang w:eastAsia="en-US"/>
    </w:rPr>
  </w:style>
  <w:style w:type="paragraph" w:customStyle="1" w:styleId="FCC7534631954E05BCF59EA68994C37611">
    <w:name w:val="FCC7534631954E05BCF59EA68994C37611"/>
    <w:rsid w:val="00EE3C41"/>
    <w:pPr>
      <w:spacing w:after="180"/>
    </w:pPr>
    <w:rPr>
      <w:rFonts w:eastAsiaTheme="minorHAnsi"/>
      <w:lang w:eastAsia="en-US"/>
    </w:rPr>
  </w:style>
  <w:style w:type="paragraph" w:customStyle="1" w:styleId="A200918114EC441FB4EDED0A2B2F668D11">
    <w:name w:val="A200918114EC441FB4EDED0A2B2F668D11"/>
    <w:rsid w:val="00EE3C41"/>
    <w:pPr>
      <w:spacing w:after="180"/>
    </w:pPr>
    <w:rPr>
      <w:rFonts w:eastAsiaTheme="minorHAnsi"/>
      <w:lang w:eastAsia="en-US"/>
    </w:rPr>
  </w:style>
  <w:style w:type="paragraph" w:customStyle="1" w:styleId="D9149CBD00154DD998B0CFB09EDB34B511">
    <w:name w:val="D9149CBD00154DD998B0CFB09EDB34B511"/>
    <w:rsid w:val="00EE3C41"/>
    <w:pPr>
      <w:spacing w:after="180"/>
    </w:pPr>
    <w:rPr>
      <w:rFonts w:eastAsiaTheme="minorHAnsi"/>
      <w:lang w:eastAsia="en-US"/>
    </w:rPr>
  </w:style>
  <w:style w:type="paragraph" w:customStyle="1" w:styleId="681F6A4DE66941608FE9FE8CBE750DFF11">
    <w:name w:val="681F6A4DE66941608FE9FE8CBE750DFF11"/>
    <w:rsid w:val="00EE3C41"/>
    <w:pPr>
      <w:spacing w:after="180"/>
    </w:pPr>
    <w:rPr>
      <w:rFonts w:eastAsiaTheme="minorHAnsi"/>
      <w:lang w:eastAsia="en-US"/>
    </w:rPr>
  </w:style>
  <w:style w:type="paragraph" w:customStyle="1" w:styleId="FCC7534631954E05BCF59EA68994C37612">
    <w:name w:val="FCC7534631954E05BCF59EA68994C37612"/>
    <w:rsid w:val="00EE3C41"/>
    <w:pPr>
      <w:spacing w:after="180"/>
    </w:pPr>
    <w:rPr>
      <w:rFonts w:eastAsiaTheme="minorHAnsi"/>
      <w:lang w:eastAsia="en-US"/>
    </w:rPr>
  </w:style>
  <w:style w:type="paragraph" w:customStyle="1" w:styleId="A200918114EC441FB4EDED0A2B2F668D12">
    <w:name w:val="A200918114EC441FB4EDED0A2B2F668D12"/>
    <w:rsid w:val="00EE3C41"/>
    <w:pPr>
      <w:spacing w:after="180"/>
    </w:pPr>
    <w:rPr>
      <w:rFonts w:eastAsiaTheme="minorHAnsi"/>
      <w:lang w:eastAsia="en-US"/>
    </w:rPr>
  </w:style>
  <w:style w:type="paragraph" w:customStyle="1" w:styleId="D9149CBD00154DD998B0CFB09EDB34B512">
    <w:name w:val="D9149CBD00154DD998B0CFB09EDB34B512"/>
    <w:rsid w:val="00EE3C41"/>
    <w:pPr>
      <w:spacing w:after="180"/>
    </w:pPr>
    <w:rPr>
      <w:rFonts w:eastAsiaTheme="minorHAnsi"/>
      <w:lang w:eastAsia="en-US"/>
    </w:rPr>
  </w:style>
  <w:style w:type="paragraph" w:customStyle="1" w:styleId="681F6A4DE66941608FE9FE8CBE750DFF12">
    <w:name w:val="681F6A4DE66941608FE9FE8CBE750DFF12"/>
    <w:rsid w:val="00EE3C41"/>
    <w:pPr>
      <w:spacing w:after="180"/>
    </w:pPr>
    <w:rPr>
      <w:rFonts w:eastAsiaTheme="minorHAnsi"/>
      <w:lang w:eastAsia="en-US"/>
    </w:rPr>
  </w:style>
  <w:style w:type="paragraph" w:customStyle="1" w:styleId="FCC7534631954E05BCF59EA68994C37613">
    <w:name w:val="FCC7534631954E05BCF59EA68994C37613"/>
    <w:rsid w:val="00EE3C41"/>
    <w:pPr>
      <w:spacing w:after="180"/>
    </w:pPr>
    <w:rPr>
      <w:rFonts w:eastAsiaTheme="minorHAnsi"/>
      <w:lang w:eastAsia="en-US"/>
    </w:rPr>
  </w:style>
  <w:style w:type="paragraph" w:customStyle="1" w:styleId="A200918114EC441FB4EDED0A2B2F668D13">
    <w:name w:val="A200918114EC441FB4EDED0A2B2F668D13"/>
    <w:rsid w:val="00EE3C41"/>
    <w:pPr>
      <w:spacing w:after="180"/>
    </w:pPr>
    <w:rPr>
      <w:rFonts w:eastAsiaTheme="minorHAnsi"/>
      <w:lang w:eastAsia="en-US"/>
    </w:rPr>
  </w:style>
  <w:style w:type="paragraph" w:customStyle="1" w:styleId="D9149CBD00154DD998B0CFB09EDB34B513">
    <w:name w:val="D9149CBD00154DD998B0CFB09EDB34B513"/>
    <w:rsid w:val="00EE3C41"/>
    <w:pPr>
      <w:spacing w:after="180"/>
    </w:pPr>
    <w:rPr>
      <w:rFonts w:eastAsiaTheme="minorHAnsi"/>
      <w:lang w:eastAsia="en-US"/>
    </w:rPr>
  </w:style>
  <w:style w:type="paragraph" w:customStyle="1" w:styleId="681F6A4DE66941608FE9FE8CBE750DFF13">
    <w:name w:val="681F6A4DE66941608FE9FE8CBE750DFF13"/>
    <w:rsid w:val="00EE3C41"/>
    <w:pPr>
      <w:spacing w:after="180"/>
    </w:pPr>
    <w:rPr>
      <w:rFonts w:eastAsiaTheme="minorHAnsi"/>
      <w:lang w:eastAsia="en-US"/>
    </w:rPr>
  </w:style>
  <w:style w:type="paragraph" w:customStyle="1" w:styleId="FCC7534631954E05BCF59EA68994C37614">
    <w:name w:val="FCC7534631954E05BCF59EA68994C37614"/>
    <w:rsid w:val="00EE3C41"/>
    <w:pPr>
      <w:spacing w:after="180"/>
    </w:pPr>
    <w:rPr>
      <w:rFonts w:eastAsiaTheme="minorHAnsi"/>
      <w:lang w:eastAsia="en-US"/>
    </w:rPr>
  </w:style>
  <w:style w:type="paragraph" w:customStyle="1" w:styleId="A200918114EC441FB4EDED0A2B2F668D14">
    <w:name w:val="A200918114EC441FB4EDED0A2B2F668D14"/>
    <w:rsid w:val="00EE3C41"/>
    <w:pPr>
      <w:spacing w:after="180"/>
    </w:pPr>
    <w:rPr>
      <w:rFonts w:eastAsiaTheme="minorHAnsi"/>
      <w:lang w:eastAsia="en-US"/>
    </w:rPr>
  </w:style>
  <w:style w:type="paragraph" w:customStyle="1" w:styleId="D9149CBD00154DD998B0CFB09EDB34B514">
    <w:name w:val="D9149CBD00154DD998B0CFB09EDB34B514"/>
    <w:rsid w:val="00EE3C41"/>
    <w:pPr>
      <w:spacing w:after="180"/>
    </w:pPr>
    <w:rPr>
      <w:rFonts w:eastAsiaTheme="minorHAnsi"/>
      <w:lang w:eastAsia="en-US"/>
    </w:rPr>
  </w:style>
  <w:style w:type="paragraph" w:customStyle="1" w:styleId="681F6A4DE66941608FE9FE8CBE750DFF14">
    <w:name w:val="681F6A4DE66941608FE9FE8CBE750DFF14"/>
    <w:rsid w:val="00EE3C41"/>
    <w:pPr>
      <w:spacing w:after="180"/>
    </w:pPr>
    <w:rPr>
      <w:rFonts w:eastAsiaTheme="minorHAnsi"/>
      <w:lang w:eastAsia="en-US"/>
    </w:rPr>
  </w:style>
  <w:style w:type="paragraph" w:customStyle="1" w:styleId="FCC7534631954E05BCF59EA68994C37615">
    <w:name w:val="FCC7534631954E05BCF59EA68994C37615"/>
    <w:rsid w:val="00EE3C41"/>
    <w:pPr>
      <w:spacing w:after="180"/>
    </w:pPr>
    <w:rPr>
      <w:rFonts w:eastAsiaTheme="minorHAnsi"/>
      <w:lang w:eastAsia="en-US"/>
    </w:rPr>
  </w:style>
  <w:style w:type="paragraph" w:customStyle="1" w:styleId="A200918114EC441FB4EDED0A2B2F668D15">
    <w:name w:val="A200918114EC441FB4EDED0A2B2F668D15"/>
    <w:rsid w:val="00EE3C41"/>
    <w:pPr>
      <w:spacing w:after="180"/>
    </w:pPr>
    <w:rPr>
      <w:rFonts w:eastAsiaTheme="minorHAnsi"/>
      <w:lang w:eastAsia="en-US"/>
    </w:rPr>
  </w:style>
  <w:style w:type="paragraph" w:customStyle="1" w:styleId="D9149CBD00154DD998B0CFB09EDB34B515">
    <w:name w:val="D9149CBD00154DD998B0CFB09EDB34B515"/>
    <w:rsid w:val="00EE3C41"/>
    <w:pPr>
      <w:spacing w:after="180"/>
    </w:pPr>
    <w:rPr>
      <w:rFonts w:eastAsiaTheme="minorHAnsi"/>
      <w:lang w:eastAsia="en-US"/>
    </w:rPr>
  </w:style>
  <w:style w:type="paragraph" w:customStyle="1" w:styleId="681F6A4DE66941608FE9FE8CBE750DFF15">
    <w:name w:val="681F6A4DE66941608FE9FE8CBE750DFF15"/>
    <w:rsid w:val="00EE3C41"/>
    <w:pPr>
      <w:spacing w:after="180"/>
    </w:pPr>
    <w:rPr>
      <w:rFonts w:eastAsiaTheme="minorHAnsi"/>
      <w:lang w:eastAsia="en-US"/>
    </w:rPr>
  </w:style>
  <w:style w:type="paragraph" w:customStyle="1" w:styleId="FCC7534631954E05BCF59EA68994C37616">
    <w:name w:val="FCC7534631954E05BCF59EA68994C37616"/>
    <w:rsid w:val="00EE3C41"/>
    <w:pPr>
      <w:spacing w:after="180"/>
    </w:pPr>
    <w:rPr>
      <w:rFonts w:eastAsiaTheme="minorHAnsi"/>
      <w:lang w:eastAsia="en-US"/>
    </w:rPr>
  </w:style>
  <w:style w:type="paragraph" w:customStyle="1" w:styleId="A200918114EC441FB4EDED0A2B2F668D16">
    <w:name w:val="A200918114EC441FB4EDED0A2B2F668D16"/>
    <w:rsid w:val="00EE3C41"/>
    <w:pPr>
      <w:spacing w:after="180"/>
    </w:pPr>
    <w:rPr>
      <w:rFonts w:eastAsiaTheme="minorHAnsi"/>
      <w:lang w:eastAsia="en-US"/>
    </w:rPr>
  </w:style>
  <w:style w:type="paragraph" w:customStyle="1" w:styleId="D9149CBD00154DD998B0CFB09EDB34B516">
    <w:name w:val="D9149CBD00154DD998B0CFB09EDB34B516"/>
    <w:rsid w:val="00EE3C41"/>
    <w:pPr>
      <w:spacing w:after="180"/>
    </w:pPr>
    <w:rPr>
      <w:rFonts w:eastAsiaTheme="minorHAnsi"/>
      <w:lang w:eastAsia="en-US"/>
    </w:rPr>
  </w:style>
  <w:style w:type="paragraph" w:customStyle="1" w:styleId="681F6A4DE66941608FE9FE8CBE750DFF16">
    <w:name w:val="681F6A4DE66941608FE9FE8CBE750DFF16"/>
    <w:rsid w:val="00EE3C41"/>
    <w:pPr>
      <w:spacing w:after="180"/>
    </w:pPr>
    <w:rPr>
      <w:rFonts w:eastAsiaTheme="minorHAnsi"/>
      <w:lang w:eastAsia="en-US"/>
    </w:rPr>
  </w:style>
  <w:style w:type="paragraph" w:customStyle="1" w:styleId="FCC7534631954E05BCF59EA68994C37617">
    <w:name w:val="FCC7534631954E05BCF59EA68994C37617"/>
    <w:rsid w:val="00EE3C41"/>
    <w:pPr>
      <w:spacing w:after="180"/>
    </w:pPr>
    <w:rPr>
      <w:rFonts w:eastAsiaTheme="minorHAnsi"/>
      <w:lang w:eastAsia="en-US"/>
    </w:rPr>
  </w:style>
  <w:style w:type="paragraph" w:customStyle="1" w:styleId="A200918114EC441FB4EDED0A2B2F668D17">
    <w:name w:val="A200918114EC441FB4EDED0A2B2F668D17"/>
    <w:rsid w:val="00EE3C41"/>
    <w:pPr>
      <w:spacing w:after="180"/>
    </w:pPr>
    <w:rPr>
      <w:rFonts w:eastAsiaTheme="minorHAnsi"/>
      <w:lang w:eastAsia="en-US"/>
    </w:rPr>
  </w:style>
  <w:style w:type="paragraph" w:customStyle="1" w:styleId="D9149CBD00154DD998B0CFB09EDB34B517">
    <w:name w:val="D9149CBD00154DD998B0CFB09EDB34B517"/>
    <w:rsid w:val="00EE3C41"/>
    <w:pPr>
      <w:spacing w:after="180"/>
    </w:pPr>
    <w:rPr>
      <w:rFonts w:eastAsiaTheme="minorHAnsi"/>
      <w:lang w:eastAsia="en-US"/>
    </w:rPr>
  </w:style>
  <w:style w:type="paragraph" w:customStyle="1" w:styleId="681F6A4DE66941608FE9FE8CBE750DFF17">
    <w:name w:val="681F6A4DE66941608FE9FE8CBE750DFF17"/>
    <w:rsid w:val="00EE3C41"/>
    <w:pPr>
      <w:spacing w:after="180"/>
    </w:pPr>
    <w:rPr>
      <w:rFonts w:eastAsiaTheme="minorHAnsi"/>
      <w:lang w:eastAsia="en-US"/>
    </w:rPr>
  </w:style>
  <w:style w:type="paragraph" w:customStyle="1" w:styleId="FCC7534631954E05BCF59EA68994C37618">
    <w:name w:val="FCC7534631954E05BCF59EA68994C37618"/>
    <w:rsid w:val="00EE3C41"/>
    <w:pPr>
      <w:spacing w:after="180"/>
    </w:pPr>
    <w:rPr>
      <w:rFonts w:eastAsiaTheme="minorHAnsi"/>
      <w:lang w:eastAsia="en-US"/>
    </w:rPr>
  </w:style>
  <w:style w:type="paragraph" w:customStyle="1" w:styleId="A200918114EC441FB4EDED0A2B2F668D18">
    <w:name w:val="A200918114EC441FB4EDED0A2B2F668D18"/>
    <w:rsid w:val="00EE3C41"/>
    <w:pPr>
      <w:spacing w:after="180"/>
    </w:pPr>
    <w:rPr>
      <w:rFonts w:eastAsiaTheme="minorHAnsi"/>
      <w:lang w:eastAsia="en-US"/>
    </w:rPr>
  </w:style>
  <w:style w:type="paragraph" w:customStyle="1" w:styleId="D9149CBD00154DD998B0CFB09EDB34B518">
    <w:name w:val="D9149CBD00154DD998B0CFB09EDB34B518"/>
    <w:rsid w:val="00EE3C41"/>
    <w:pPr>
      <w:spacing w:after="180"/>
    </w:pPr>
    <w:rPr>
      <w:rFonts w:eastAsiaTheme="minorHAnsi"/>
      <w:lang w:eastAsia="en-US"/>
    </w:rPr>
  </w:style>
  <w:style w:type="paragraph" w:customStyle="1" w:styleId="681F6A4DE66941608FE9FE8CBE750DFF18">
    <w:name w:val="681F6A4DE66941608FE9FE8CBE750DFF18"/>
    <w:rsid w:val="00EE3C41"/>
    <w:pPr>
      <w:spacing w:after="180"/>
    </w:pPr>
    <w:rPr>
      <w:rFonts w:eastAsiaTheme="minorHAnsi"/>
      <w:lang w:eastAsia="en-US"/>
    </w:rPr>
  </w:style>
  <w:style w:type="paragraph" w:customStyle="1" w:styleId="FCC7534631954E05BCF59EA68994C37619">
    <w:name w:val="FCC7534631954E05BCF59EA68994C37619"/>
    <w:rsid w:val="00EE3C41"/>
    <w:pPr>
      <w:spacing w:after="180"/>
    </w:pPr>
    <w:rPr>
      <w:rFonts w:eastAsiaTheme="minorHAnsi"/>
      <w:lang w:eastAsia="en-US"/>
    </w:rPr>
  </w:style>
  <w:style w:type="paragraph" w:customStyle="1" w:styleId="A200918114EC441FB4EDED0A2B2F668D19">
    <w:name w:val="A200918114EC441FB4EDED0A2B2F668D19"/>
    <w:rsid w:val="00EE3C41"/>
    <w:pPr>
      <w:spacing w:after="180"/>
    </w:pPr>
    <w:rPr>
      <w:rFonts w:eastAsiaTheme="minorHAnsi"/>
      <w:lang w:eastAsia="en-US"/>
    </w:rPr>
  </w:style>
  <w:style w:type="paragraph" w:customStyle="1" w:styleId="D9149CBD00154DD998B0CFB09EDB34B519">
    <w:name w:val="D9149CBD00154DD998B0CFB09EDB34B519"/>
    <w:rsid w:val="00EE3C41"/>
    <w:pPr>
      <w:spacing w:after="180"/>
    </w:pPr>
    <w:rPr>
      <w:rFonts w:eastAsiaTheme="minorHAnsi"/>
      <w:lang w:eastAsia="en-US"/>
    </w:rPr>
  </w:style>
  <w:style w:type="paragraph" w:customStyle="1" w:styleId="681F6A4DE66941608FE9FE8CBE750DFF19">
    <w:name w:val="681F6A4DE66941608FE9FE8CBE750DFF19"/>
    <w:rsid w:val="00EE3C41"/>
    <w:pPr>
      <w:spacing w:after="180"/>
    </w:pPr>
    <w:rPr>
      <w:rFonts w:eastAsiaTheme="minorHAnsi"/>
      <w:lang w:eastAsia="en-US"/>
    </w:rPr>
  </w:style>
  <w:style w:type="paragraph" w:customStyle="1" w:styleId="F49878EEA20A4C84AAF382231E5A2388">
    <w:name w:val="F49878EEA20A4C84AAF382231E5A2388"/>
    <w:rsid w:val="000D6D0E"/>
    <w:pPr>
      <w:spacing w:after="180"/>
    </w:pPr>
    <w:rPr>
      <w:rFonts w:eastAsiaTheme="minorHAnsi"/>
      <w:lang w:eastAsia="en-US"/>
    </w:rPr>
  </w:style>
  <w:style w:type="paragraph" w:customStyle="1" w:styleId="E409AE4EBD3B4741A98442F348FD217B">
    <w:name w:val="E409AE4EBD3B4741A98442F348FD217B"/>
    <w:rsid w:val="000D6D0E"/>
    <w:pPr>
      <w:spacing w:after="180"/>
    </w:pPr>
    <w:rPr>
      <w:rFonts w:eastAsiaTheme="minorHAnsi"/>
      <w:lang w:eastAsia="en-US"/>
    </w:rPr>
  </w:style>
  <w:style w:type="paragraph" w:customStyle="1" w:styleId="00A87B55FEDF4A1DB358BADB32510649">
    <w:name w:val="00A87B55FEDF4A1DB358BADB32510649"/>
    <w:rsid w:val="000D6D0E"/>
    <w:pPr>
      <w:spacing w:after="180"/>
    </w:pPr>
    <w:rPr>
      <w:rFonts w:eastAsiaTheme="minorHAnsi"/>
      <w:lang w:eastAsia="en-US"/>
    </w:rPr>
  </w:style>
  <w:style w:type="paragraph" w:customStyle="1" w:styleId="BF2AAD1010A94BA0AB4A906ADCA47D7F">
    <w:name w:val="BF2AAD1010A94BA0AB4A906ADCA47D7F"/>
    <w:rsid w:val="000D6D0E"/>
    <w:pPr>
      <w:spacing w:after="180"/>
    </w:pPr>
    <w:rPr>
      <w:rFonts w:eastAsiaTheme="minorHAnsi"/>
      <w:lang w:eastAsia="en-US"/>
    </w:rPr>
  </w:style>
  <w:style w:type="paragraph" w:customStyle="1" w:styleId="F49878EEA20A4C84AAF382231E5A23881">
    <w:name w:val="F49878EEA20A4C84AAF382231E5A23881"/>
    <w:rsid w:val="000D6D0E"/>
    <w:pPr>
      <w:spacing w:after="180"/>
    </w:pPr>
    <w:rPr>
      <w:rFonts w:eastAsiaTheme="minorHAnsi"/>
      <w:lang w:eastAsia="en-US"/>
    </w:rPr>
  </w:style>
  <w:style w:type="paragraph" w:customStyle="1" w:styleId="E409AE4EBD3B4741A98442F348FD217B1">
    <w:name w:val="E409AE4EBD3B4741A98442F348FD217B1"/>
    <w:rsid w:val="000D6D0E"/>
    <w:pPr>
      <w:spacing w:after="180"/>
    </w:pPr>
    <w:rPr>
      <w:rFonts w:eastAsiaTheme="minorHAnsi"/>
      <w:lang w:eastAsia="en-US"/>
    </w:rPr>
  </w:style>
  <w:style w:type="paragraph" w:customStyle="1" w:styleId="00A87B55FEDF4A1DB358BADB325106491">
    <w:name w:val="00A87B55FEDF4A1DB358BADB325106491"/>
    <w:rsid w:val="000D6D0E"/>
    <w:pPr>
      <w:spacing w:after="180"/>
    </w:pPr>
    <w:rPr>
      <w:rFonts w:eastAsiaTheme="minorHAnsi"/>
      <w:lang w:eastAsia="en-US"/>
    </w:rPr>
  </w:style>
  <w:style w:type="paragraph" w:customStyle="1" w:styleId="BF2AAD1010A94BA0AB4A906ADCA47D7F1">
    <w:name w:val="BF2AAD1010A94BA0AB4A906ADCA47D7F1"/>
    <w:rsid w:val="000D6D0E"/>
    <w:pPr>
      <w:spacing w:after="180"/>
    </w:pPr>
    <w:rPr>
      <w:rFonts w:eastAsiaTheme="minorHAnsi"/>
      <w:lang w:eastAsia="en-US"/>
    </w:rPr>
  </w:style>
  <w:style w:type="paragraph" w:customStyle="1" w:styleId="F49878EEA20A4C84AAF382231E5A23882">
    <w:name w:val="F49878EEA20A4C84AAF382231E5A23882"/>
    <w:rsid w:val="000D6D0E"/>
    <w:pPr>
      <w:spacing w:after="180"/>
    </w:pPr>
    <w:rPr>
      <w:rFonts w:eastAsiaTheme="minorHAnsi"/>
      <w:lang w:eastAsia="en-US"/>
    </w:rPr>
  </w:style>
  <w:style w:type="paragraph" w:customStyle="1" w:styleId="E409AE4EBD3B4741A98442F348FD217B2">
    <w:name w:val="E409AE4EBD3B4741A98442F348FD217B2"/>
    <w:rsid w:val="000D6D0E"/>
    <w:pPr>
      <w:spacing w:after="180"/>
    </w:pPr>
    <w:rPr>
      <w:rFonts w:eastAsiaTheme="minorHAnsi"/>
      <w:lang w:eastAsia="en-US"/>
    </w:rPr>
  </w:style>
  <w:style w:type="paragraph" w:customStyle="1" w:styleId="00A87B55FEDF4A1DB358BADB325106492">
    <w:name w:val="00A87B55FEDF4A1DB358BADB325106492"/>
    <w:rsid w:val="000D6D0E"/>
    <w:pPr>
      <w:spacing w:after="180"/>
    </w:pPr>
    <w:rPr>
      <w:rFonts w:eastAsiaTheme="minorHAnsi"/>
      <w:lang w:eastAsia="en-US"/>
    </w:rPr>
  </w:style>
  <w:style w:type="paragraph" w:customStyle="1" w:styleId="BF2AAD1010A94BA0AB4A906ADCA47D7F2">
    <w:name w:val="BF2AAD1010A94BA0AB4A906ADCA47D7F2"/>
    <w:rsid w:val="000D6D0E"/>
    <w:pPr>
      <w:spacing w:after="180"/>
    </w:pPr>
    <w:rPr>
      <w:rFonts w:eastAsiaTheme="minorHAnsi"/>
      <w:lang w:eastAsia="en-US"/>
    </w:rPr>
  </w:style>
  <w:style w:type="paragraph" w:customStyle="1" w:styleId="F49878EEA20A4C84AAF382231E5A23883">
    <w:name w:val="F49878EEA20A4C84AAF382231E5A23883"/>
    <w:rsid w:val="000D6D0E"/>
    <w:pPr>
      <w:spacing w:after="180"/>
    </w:pPr>
    <w:rPr>
      <w:rFonts w:eastAsiaTheme="minorHAnsi"/>
      <w:lang w:eastAsia="en-US"/>
    </w:rPr>
  </w:style>
  <w:style w:type="paragraph" w:customStyle="1" w:styleId="E409AE4EBD3B4741A98442F348FD217B3">
    <w:name w:val="E409AE4EBD3B4741A98442F348FD217B3"/>
    <w:rsid w:val="000D6D0E"/>
    <w:pPr>
      <w:spacing w:after="180"/>
    </w:pPr>
    <w:rPr>
      <w:rFonts w:eastAsiaTheme="minorHAnsi"/>
      <w:lang w:eastAsia="en-US"/>
    </w:rPr>
  </w:style>
  <w:style w:type="paragraph" w:customStyle="1" w:styleId="00A87B55FEDF4A1DB358BADB325106493">
    <w:name w:val="00A87B55FEDF4A1DB358BADB325106493"/>
    <w:rsid w:val="000D6D0E"/>
    <w:pPr>
      <w:spacing w:after="180"/>
    </w:pPr>
    <w:rPr>
      <w:rFonts w:eastAsiaTheme="minorHAnsi"/>
      <w:lang w:eastAsia="en-US"/>
    </w:rPr>
  </w:style>
  <w:style w:type="paragraph" w:customStyle="1" w:styleId="BF2AAD1010A94BA0AB4A906ADCA47D7F3">
    <w:name w:val="BF2AAD1010A94BA0AB4A906ADCA47D7F3"/>
    <w:rsid w:val="000D6D0E"/>
    <w:pPr>
      <w:spacing w:after="180"/>
    </w:pPr>
    <w:rPr>
      <w:rFonts w:eastAsiaTheme="minorHAnsi"/>
      <w:lang w:eastAsia="en-US"/>
    </w:rPr>
  </w:style>
  <w:style w:type="paragraph" w:customStyle="1" w:styleId="F49878EEA20A4C84AAF382231E5A23884">
    <w:name w:val="F49878EEA20A4C84AAF382231E5A23884"/>
    <w:rsid w:val="000D6D0E"/>
    <w:pPr>
      <w:spacing w:after="180"/>
    </w:pPr>
    <w:rPr>
      <w:rFonts w:eastAsiaTheme="minorHAnsi"/>
      <w:lang w:eastAsia="en-US"/>
    </w:rPr>
  </w:style>
  <w:style w:type="paragraph" w:customStyle="1" w:styleId="E409AE4EBD3B4741A98442F348FD217B4">
    <w:name w:val="E409AE4EBD3B4741A98442F348FD217B4"/>
    <w:rsid w:val="000D6D0E"/>
    <w:pPr>
      <w:spacing w:after="180"/>
    </w:pPr>
    <w:rPr>
      <w:rFonts w:eastAsiaTheme="minorHAnsi"/>
      <w:lang w:eastAsia="en-US"/>
    </w:rPr>
  </w:style>
  <w:style w:type="paragraph" w:customStyle="1" w:styleId="00A87B55FEDF4A1DB358BADB325106494">
    <w:name w:val="00A87B55FEDF4A1DB358BADB325106494"/>
    <w:rsid w:val="000D6D0E"/>
    <w:pPr>
      <w:spacing w:after="180"/>
    </w:pPr>
    <w:rPr>
      <w:rFonts w:eastAsiaTheme="minorHAnsi"/>
      <w:lang w:eastAsia="en-US"/>
    </w:rPr>
  </w:style>
  <w:style w:type="paragraph" w:customStyle="1" w:styleId="BF2AAD1010A94BA0AB4A906ADCA47D7F4">
    <w:name w:val="BF2AAD1010A94BA0AB4A906ADCA47D7F4"/>
    <w:rsid w:val="000D6D0E"/>
    <w:pPr>
      <w:spacing w:after="180"/>
    </w:pPr>
    <w:rPr>
      <w:rFonts w:eastAsiaTheme="minorHAnsi"/>
      <w:lang w:eastAsia="en-US"/>
    </w:rPr>
  </w:style>
  <w:style w:type="paragraph" w:customStyle="1" w:styleId="F49878EEA20A4C84AAF382231E5A23885">
    <w:name w:val="F49878EEA20A4C84AAF382231E5A23885"/>
    <w:rsid w:val="000D6D0E"/>
    <w:pPr>
      <w:spacing w:after="180"/>
    </w:pPr>
    <w:rPr>
      <w:rFonts w:eastAsiaTheme="minorHAnsi"/>
      <w:lang w:eastAsia="en-US"/>
    </w:rPr>
  </w:style>
  <w:style w:type="paragraph" w:customStyle="1" w:styleId="E409AE4EBD3B4741A98442F348FD217B5">
    <w:name w:val="E409AE4EBD3B4741A98442F348FD217B5"/>
    <w:rsid w:val="000D6D0E"/>
    <w:pPr>
      <w:spacing w:after="180"/>
    </w:pPr>
    <w:rPr>
      <w:rFonts w:eastAsiaTheme="minorHAnsi"/>
      <w:lang w:eastAsia="en-US"/>
    </w:rPr>
  </w:style>
  <w:style w:type="paragraph" w:customStyle="1" w:styleId="00A87B55FEDF4A1DB358BADB325106495">
    <w:name w:val="00A87B55FEDF4A1DB358BADB325106495"/>
    <w:rsid w:val="000D6D0E"/>
    <w:pPr>
      <w:spacing w:after="180"/>
    </w:pPr>
    <w:rPr>
      <w:rFonts w:eastAsiaTheme="minorHAnsi"/>
      <w:lang w:eastAsia="en-US"/>
    </w:rPr>
  </w:style>
  <w:style w:type="paragraph" w:customStyle="1" w:styleId="BF2AAD1010A94BA0AB4A906ADCA47D7F5">
    <w:name w:val="BF2AAD1010A94BA0AB4A906ADCA47D7F5"/>
    <w:rsid w:val="000D6D0E"/>
    <w:pPr>
      <w:spacing w:after="180"/>
    </w:pPr>
    <w:rPr>
      <w:rFonts w:eastAsiaTheme="minorHAnsi"/>
      <w:lang w:eastAsia="en-US"/>
    </w:rPr>
  </w:style>
  <w:style w:type="paragraph" w:customStyle="1" w:styleId="F49878EEA20A4C84AAF382231E5A23886">
    <w:name w:val="F49878EEA20A4C84AAF382231E5A23886"/>
    <w:rsid w:val="000D6D0E"/>
    <w:pPr>
      <w:spacing w:after="180"/>
    </w:pPr>
    <w:rPr>
      <w:rFonts w:eastAsiaTheme="minorHAnsi"/>
      <w:lang w:eastAsia="en-US"/>
    </w:rPr>
  </w:style>
  <w:style w:type="paragraph" w:customStyle="1" w:styleId="E409AE4EBD3B4741A98442F348FD217B6">
    <w:name w:val="E409AE4EBD3B4741A98442F348FD217B6"/>
    <w:rsid w:val="000D6D0E"/>
    <w:pPr>
      <w:spacing w:after="180"/>
    </w:pPr>
    <w:rPr>
      <w:rFonts w:eastAsiaTheme="minorHAnsi"/>
      <w:lang w:eastAsia="en-US"/>
    </w:rPr>
  </w:style>
  <w:style w:type="paragraph" w:customStyle="1" w:styleId="00A87B55FEDF4A1DB358BADB325106496">
    <w:name w:val="00A87B55FEDF4A1DB358BADB325106496"/>
    <w:rsid w:val="000D6D0E"/>
    <w:pPr>
      <w:spacing w:after="180"/>
    </w:pPr>
    <w:rPr>
      <w:rFonts w:eastAsiaTheme="minorHAnsi"/>
      <w:lang w:eastAsia="en-US"/>
    </w:rPr>
  </w:style>
  <w:style w:type="paragraph" w:customStyle="1" w:styleId="BF2AAD1010A94BA0AB4A906ADCA47D7F6">
    <w:name w:val="BF2AAD1010A94BA0AB4A906ADCA47D7F6"/>
    <w:rsid w:val="000D6D0E"/>
    <w:pPr>
      <w:spacing w:after="180"/>
    </w:pPr>
    <w:rPr>
      <w:rFonts w:eastAsiaTheme="minorHAnsi"/>
      <w:lang w:eastAsia="en-US"/>
    </w:rPr>
  </w:style>
  <w:style w:type="paragraph" w:customStyle="1" w:styleId="F49878EEA20A4C84AAF382231E5A23887">
    <w:name w:val="F49878EEA20A4C84AAF382231E5A23887"/>
    <w:rsid w:val="000D6D0E"/>
    <w:pPr>
      <w:spacing w:after="180"/>
    </w:pPr>
    <w:rPr>
      <w:rFonts w:eastAsiaTheme="minorHAnsi"/>
      <w:lang w:eastAsia="en-US"/>
    </w:rPr>
  </w:style>
  <w:style w:type="paragraph" w:customStyle="1" w:styleId="E409AE4EBD3B4741A98442F348FD217B7">
    <w:name w:val="E409AE4EBD3B4741A98442F348FD217B7"/>
    <w:rsid w:val="000D6D0E"/>
    <w:pPr>
      <w:spacing w:after="180"/>
    </w:pPr>
    <w:rPr>
      <w:rFonts w:eastAsiaTheme="minorHAnsi"/>
      <w:lang w:eastAsia="en-US"/>
    </w:rPr>
  </w:style>
  <w:style w:type="paragraph" w:customStyle="1" w:styleId="00A87B55FEDF4A1DB358BADB325106497">
    <w:name w:val="00A87B55FEDF4A1DB358BADB325106497"/>
    <w:rsid w:val="000D6D0E"/>
    <w:pPr>
      <w:spacing w:after="180"/>
    </w:pPr>
    <w:rPr>
      <w:rFonts w:eastAsiaTheme="minorHAnsi"/>
      <w:lang w:eastAsia="en-US"/>
    </w:rPr>
  </w:style>
  <w:style w:type="paragraph" w:customStyle="1" w:styleId="BF2AAD1010A94BA0AB4A906ADCA47D7F7">
    <w:name w:val="BF2AAD1010A94BA0AB4A906ADCA47D7F7"/>
    <w:rsid w:val="000D6D0E"/>
    <w:pPr>
      <w:spacing w:after="180"/>
    </w:pPr>
    <w:rPr>
      <w:rFonts w:eastAsiaTheme="minorHAnsi"/>
      <w:lang w:eastAsia="en-US"/>
    </w:rPr>
  </w:style>
  <w:style w:type="paragraph" w:customStyle="1" w:styleId="F49878EEA20A4C84AAF382231E5A23888">
    <w:name w:val="F49878EEA20A4C84AAF382231E5A23888"/>
    <w:rsid w:val="000D6D0E"/>
    <w:pPr>
      <w:spacing w:after="180"/>
    </w:pPr>
    <w:rPr>
      <w:rFonts w:eastAsiaTheme="minorHAnsi"/>
      <w:lang w:eastAsia="en-US"/>
    </w:rPr>
  </w:style>
  <w:style w:type="paragraph" w:customStyle="1" w:styleId="E409AE4EBD3B4741A98442F348FD217B8">
    <w:name w:val="E409AE4EBD3B4741A98442F348FD217B8"/>
    <w:rsid w:val="000D6D0E"/>
    <w:pPr>
      <w:spacing w:after="180"/>
    </w:pPr>
    <w:rPr>
      <w:rFonts w:eastAsiaTheme="minorHAnsi"/>
      <w:lang w:eastAsia="en-US"/>
    </w:rPr>
  </w:style>
  <w:style w:type="paragraph" w:customStyle="1" w:styleId="00A87B55FEDF4A1DB358BADB325106498">
    <w:name w:val="00A87B55FEDF4A1DB358BADB325106498"/>
    <w:rsid w:val="000D6D0E"/>
    <w:pPr>
      <w:spacing w:after="180"/>
    </w:pPr>
    <w:rPr>
      <w:rFonts w:eastAsiaTheme="minorHAnsi"/>
      <w:lang w:eastAsia="en-US"/>
    </w:rPr>
  </w:style>
  <w:style w:type="paragraph" w:customStyle="1" w:styleId="BF2AAD1010A94BA0AB4A906ADCA47D7F8">
    <w:name w:val="BF2AAD1010A94BA0AB4A906ADCA47D7F8"/>
    <w:rsid w:val="000D6D0E"/>
    <w:pPr>
      <w:spacing w:after="180"/>
    </w:pPr>
    <w:rPr>
      <w:rFonts w:eastAsiaTheme="minorHAnsi"/>
      <w:lang w:eastAsia="en-US"/>
    </w:rPr>
  </w:style>
  <w:style w:type="paragraph" w:customStyle="1" w:styleId="F49878EEA20A4C84AAF382231E5A23889">
    <w:name w:val="F49878EEA20A4C84AAF382231E5A23889"/>
    <w:rsid w:val="000D6D0E"/>
    <w:pPr>
      <w:spacing w:after="180"/>
    </w:pPr>
    <w:rPr>
      <w:rFonts w:eastAsiaTheme="minorHAnsi"/>
      <w:lang w:eastAsia="en-US"/>
    </w:rPr>
  </w:style>
  <w:style w:type="paragraph" w:customStyle="1" w:styleId="E409AE4EBD3B4741A98442F348FD217B9">
    <w:name w:val="E409AE4EBD3B4741A98442F348FD217B9"/>
    <w:rsid w:val="000D6D0E"/>
    <w:pPr>
      <w:spacing w:after="180"/>
    </w:pPr>
    <w:rPr>
      <w:rFonts w:eastAsiaTheme="minorHAnsi"/>
      <w:lang w:eastAsia="en-US"/>
    </w:rPr>
  </w:style>
  <w:style w:type="paragraph" w:customStyle="1" w:styleId="00A87B55FEDF4A1DB358BADB325106499">
    <w:name w:val="00A87B55FEDF4A1DB358BADB325106499"/>
    <w:rsid w:val="000D6D0E"/>
    <w:pPr>
      <w:spacing w:after="180"/>
    </w:pPr>
    <w:rPr>
      <w:rFonts w:eastAsiaTheme="minorHAnsi"/>
      <w:lang w:eastAsia="en-US"/>
    </w:rPr>
  </w:style>
  <w:style w:type="paragraph" w:customStyle="1" w:styleId="BF2AAD1010A94BA0AB4A906ADCA47D7F9">
    <w:name w:val="BF2AAD1010A94BA0AB4A906ADCA47D7F9"/>
    <w:rsid w:val="000D6D0E"/>
    <w:pPr>
      <w:spacing w:after="180"/>
    </w:pPr>
    <w:rPr>
      <w:rFonts w:eastAsiaTheme="minorHAnsi"/>
      <w:lang w:eastAsia="en-US"/>
    </w:rPr>
  </w:style>
  <w:style w:type="paragraph" w:customStyle="1" w:styleId="525A8B086F2E48A388FD8C7867074EBE">
    <w:name w:val="525A8B086F2E48A388FD8C7867074EBE"/>
    <w:rsid w:val="00B94958"/>
    <w:pPr>
      <w:spacing w:after="180"/>
    </w:pPr>
    <w:rPr>
      <w:rFonts w:eastAsiaTheme="minorHAnsi"/>
      <w:lang w:eastAsia="en-US"/>
    </w:rPr>
  </w:style>
  <w:style w:type="paragraph" w:customStyle="1" w:styleId="2D21AFCC5E454067ADF33F592FFCDD52">
    <w:name w:val="2D21AFCC5E454067ADF33F592FFCDD52"/>
    <w:rsid w:val="00B94958"/>
    <w:pPr>
      <w:spacing w:after="180"/>
    </w:pPr>
    <w:rPr>
      <w:rFonts w:eastAsiaTheme="minorHAnsi"/>
      <w:lang w:eastAsia="en-US"/>
    </w:rPr>
  </w:style>
  <w:style w:type="paragraph" w:customStyle="1" w:styleId="B295915E1B774DAE8A465DA2117ABBF6">
    <w:name w:val="B295915E1B774DAE8A465DA2117ABBF6"/>
    <w:rsid w:val="00B94958"/>
    <w:pPr>
      <w:spacing w:after="180"/>
    </w:pPr>
    <w:rPr>
      <w:rFonts w:eastAsiaTheme="minorHAnsi"/>
      <w:lang w:eastAsia="en-US"/>
    </w:rPr>
  </w:style>
  <w:style w:type="paragraph" w:customStyle="1" w:styleId="FF185024C5874931AFBF5FCCA448ABDC">
    <w:name w:val="FF185024C5874931AFBF5FCCA448ABDC"/>
    <w:rsid w:val="00B94958"/>
    <w:pPr>
      <w:spacing w:after="180"/>
    </w:pPr>
    <w:rPr>
      <w:rFonts w:eastAsiaTheme="minorHAnsi"/>
      <w:lang w:eastAsia="en-US"/>
    </w:rPr>
  </w:style>
  <w:style w:type="paragraph" w:customStyle="1" w:styleId="525A8B086F2E48A388FD8C7867074EBE1">
    <w:name w:val="525A8B086F2E48A388FD8C7867074EBE1"/>
    <w:rsid w:val="00B94958"/>
    <w:pPr>
      <w:spacing w:after="180"/>
    </w:pPr>
    <w:rPr>
      <w:rFonts w:eastAsiaTheme="minorHAnsi"/>
      <w:lang w:eastAsia="en-US"/>
    </w:rPr>
  </w:style>
  <w:style w:type="paragraph" w:customStyle="1" w:styleId="2D21AFCC5E454067ADF33F592FFCDD521">
    <w:name w:val="2D21AFCC5E454067ADF33F592FFCDD521"/>
    <w:rsid w:val="00B94958"/>
    <w:pPr>
      <w:spacing w:after="180"/>
    </w:pPr>
    <w:rPr>
      <w:rFonts w:eastAsiaTheme="minorHAnsi"/>
      <w:lang w:eastAsia="en-US"/>
    </w:rPr>
  </w:style>
  <w:style w:type="paragraph" w:customStyle="1" w:styleId="B295915E1B774DAE8A465DA2117ABBF61">
    <w:name w:val="B295915E1B774DAE8A465DA2117ABBF61"/>
    <w:rsid w:val="00B94958"/>
    <w:pPr>
      <w:spacing w:after="180"/>
    </w:pPr>
    <w:rPr>
      <w:rFonts w:eastAsiaTheme="minorHAnsi"/>
      <w:lang w:eastAsia="en-US"/>
    </w:rPr>
  </w:style>
  <w:style w:type="paragraph" w:customStyle="1" w:styleId="FF185024C5874931AFBF5FCCA448ABDC1">
    <w:name w:val="FF185024C5874931AFBF5FCCA448ABDC1"/>
    <w:rsid w:val="00B94958"/>
    <w:pPr>
      <w:spacing w:after="180"/>
    </w:pPr>
    <w:rPr>
      <w:rFonts w:eastAsiaTheme="minorHAnsi"/>
      <w:lang w:eastAsia="en-US"/>
    </w:rPr>
  </w:style>
  <w:style w:type="paragraph" w:customStyle="1" w:styleId="525A8B086F2E48A388FD8C7867074EBE2">
    <w:name w:val="525A8B086F2E48A388FD8C7867074EBE2"/>
    <w:rsid w:val="00B94958"/>
    <w:pPr>
      <w:spacing w:after="180"/>
    </w:pPr>
    <w:rPr>
      <w:rFonts w:eastAsiaTheme="minorHAnsi"/>
      <w:lang w:eastAsia="en-US"/>
    </w:rPr>
  </w:style>
  <w:style w:type="paragraph" w:customStyle="1" w:styleId="2D21AFCC5E454067ADF33F592FFCDD522">
    <w:name w:val="2D21AFCC5E454067ADF33F592FFCDD522"/>
    <w:rsid w:val="00B94958"/>
    <w:pPr>
      <w:spacing w:after="180"/>
    </w:pPr>
    <w:rPr>
      <w:rFonts w:eastAsiaTheme="minorHAnsi"/>
      <w:lang w:eastAsia="en-US"/>
    </w:rPr>
  </w:style>
  <w:style w:type="paragraph" w:customStyle="1" w:styleId="B295915E1B774DAE8A465DA2117ABBF62">
    <w:name w:val="B295915E1B774DAE8A465DA2117ABBF62"/>
    <w:rsid w:val="00B94958"/>
    <w:pPr>
      <w:spacing w:after="180"/>
    </w:pPr>
    <w:rPr>
      <w:rFonts w:eastAsiaTheme="minorHAnsi"/>
      <w:lang w:eastAsia="en-US"/>
    </w:rPr>
  </w:style>
  <w:style w:type="paragraph" w:customStyle="1" w:styleId="FF185024C5874931AFBF5FCCA448ABDC2">
    <w:name w:val="FF185024C5874931AFBF5FCCA448ABDC2"/>
    <w:rsid w:val="00B94958"/>
    <w:pPr>
      <w:spacing w:after="180"/>
    </w:pPr>
    <w:rPr>
      <w:rFonts w:eastAsiaTheme="minorHAnsi"/>
      <w:lang w:eastAsia="en-US"/>
    </w:rPr>
  </w:style>
  <w:style w:type="paragraph" w:customStyle="1" w:styleId="525A8B086F2E48A388FD8C7867074EBE3">
    <w:name w:val="525A8B086F2E48A388FD8C7867074EBE3"/>
    <w:rsid w:val="00B94958"/>
    <w:pPr>
      <w:spacing w:after="180"/>
    </w:pPr>
    <w:rPr>
      <w:rFonts w:eastAsiaTheme="minorHAnsi"/>
      <w:lang w:eastAsia="en-US"/>
    </w:rPr>
  </w:style>
  <w:style w:type="paragraph" w:customStyle="1" w:styleId="2D21AFCC5E454067ADF33F592FFCDD523">
    <w:name w:val="2D21AFCC5E454067ADF33F592FFCDD523"/>
    <w:rsid w:val="00B94958"/>
    <w:pPr>
      <w:spacing w:after="180"/>
    </w:pPr>
    <w:rPr>
      <w:rFonts w:eastAsiaTheme="minorHAnsi"/>
      <w:lang w:eastAsia="en-US"/>
    </w:rPr>
  </w:style>
  <w:style w:type="paragraph" w:customStyle="1" w:styleId="B295915E1B774DAE8A465DA2117ABBF63">
    <w:name w:val="B295915E1B774DAE8A465DA2117ABBF63"/>
    <w:rsid w:val="00B94958"/>
    <w:pPr>
      <w:spacing w:after="180"/>
    </w:pPr>
    <w:rPr>
      <w:rFonts w:eastAsiaTheme="minorHAnsi"/>
      <w:lang w:eastAsia="en-US"/>
    </w:rPr>
  </w:style>
  <w:style w:type="paragraph" w:customStyle="1" w:styleId="FF185024C5874931AFBF5FCCA448ABDC3">
    <w:name w:val="FF185024C5874931AFBF5FCCA448ABDC3"/>
    <w:rsid w:val="00B94958"/>
    <w:pPr>
      <w:spacing w:after="180"/>
    </w:pPr>
    <w:rPr>
      <w:rFonts w:eastAsiaTheme="minorHAnsi"/>
      <w:lang w:eastAsia="en-US"/>
    </w:rPr>
  </w:style>
  <w:style w:type="paragraph" w:customStyle="1" w:styleId="525A8B086F2E48A388FD8C7867074EBE4">
    <w:name w:val="525A8B086F2E48A388FD8C7867074EBE4"/>
    <w:rsid w:val="00B94958"/>
    <w:pPr>
      <w:spacing w:after="180"/>
    </w:pPr>
    <w:rPr>
      <w:rFonts w:eastAsiaTheme="minorHAnsi"/>
      <w:lang w:eastAsia="en-US"/>
    </w:rPr>
  </w:style>
  <w:style w:type="paragraph" w:customStyle="1" w:styleId="2D21AFCC5E454067ADF33F592FFCDD524">
    <w:name w:val="2D21AFCC5E454067ADF33F592FFCDD524"/>
    <w:rsid w:val="00B94958"/>
    <w:pPr>
      <w:spacing w:after="180"/>
    </w:pPr>
    <w:rPr>
      <w:rFonts w:eastAsiaTheme="minorHAnsi"/>
      <w:lang w:eastAsia="en-US"/>
    </w:rPr>
  </w:style>
  <w:style w:type="paragraph" w:customStyle="1" w:styleId="B295915E1B774DAE8A465DA2117ABBF64">
    <w:name w:val="B295915E1B774DAE8A465DA2117ABBF64"/>
    <w:rsid w:val="00B94958"/>
    <w:pPr>
      <w:spacing w:after="180"/>
    </w:pPr>
    <w:rPr>
      <w:rFonts w:eastAsiaTheme="minorHAnsi"/>
      <w:lang w:eastAsia="en-US"/>
    </w:rPr>
  </w:style>
  <w:style w:type="paragraph" w:customStyle="1" w:styleId="FF185024C5874931AFBF5FCCA448ABDC4">
    <w:name w:val="FF185024C5874931AFBF5FCCA448ABDC4"/>
    <w:rsid w:val="00B94958"/>
    <w:pPr>
      <w:spacing w:after="180"/>
    </w:pPr>
    <w:rPr>
      <w:rFonts w:eastAsiaTheme="minorHAnsi"/>
      <w:lang w:eastAsia="en-US"/>
    </w:rPr>
  </w:style>
  <w:style w:type="paragraph" w:customStyle="1" w:styleId="525A8B086F2E48A388FD8C7867074EBE5">
    <w:name w:val="525A8B086F2E48A388FD8C7867074EBE5"/>
    <w:rsid w:val="00B94958"/>
    <w:pPr>
      <w:spacing w:after="180"/>
    </w:pPr>
    <w:rPr>
      <w:rFonts w:eastAsiaTheme="minorHAnsi"/>
      <w:lang w:eastAsia="en-US"/>
    </w:rPr>
  </w:style>
  <w:style w:type="paragraph" w:customStyle="1" w:styleId="2D21AFCC5E454067ADF33F592FFCDD525">
    <w:name w:val="2D21AFCC5E454067ADF33F592FFCDD525"/>
    <w:rsid w:val="00B94958"/>
    <w:pPr>
      <w:spacing w:after="180"/>
    </w:pPr>
    <w:rPr>
      <w:rFonts w:eastAsiaTheme="minorHAnsi"/>
      <w:lang w:eastAsia="en-US"/>
    </w:rPr>
  </w:style>
  <w:style w:type="paragraph" w:customStyle="1" w:styleId="B295915E1B774DAE8A465DA2117ABBF65">
    <w:name w:val="B295915E1B774DAE8A465DA2117ABBF65"/>
    <w:rsid w:val="00B94958"/>
    <w:pPr>
      <w:spacing w:after="180"/>
    </w:pPr>
    <w:rPr>
      <w:rFonts w:eastAsiaTheme="minorHAnsi"/>
      <w:lang w:eastAsia="en-US"/>
    </w:rPr>
  </w:style>
  <w:style w:type="paragraph" w:customStyle="1" w:styleId="FF185024C5874931AFBF5FCCA448ABDC5">
    <w:name w:val="FF185024C5874931AFBF5FCCA448ABDC5"/>
    <w:rsid w:val="00B94958"/>
    <w:pPr>
      <w:spacing w:after="180"/>
    </w:pPr>
    <w:rPr>
      <w:rFonts w:eastAsiaTheme="minorHAnsi"/>
      <w:lang w:eastAsia="en-US"/>
    </w:rPr>
  </w:style>
  <w:style w:type="paragraph" w:customStyle="1" w:styleId="525A8B086F2E48A388FD8C7867074EBE6">
    <w:name w:val="525A8B086F2E48A388FD8C7867074EBE6"/>
    <w:rsid w:val="00B94958"/>
    <w:pPr>
      <w:spacing w:after="180"/>
    </w:pPr>
    <w:rPr>
      <w:rFonts w:eastAsiaTheme="minorHAnsi"/>
      <w:lang w:eastAsia="en-US"/>
    </w:rPr>
  </w:style>
  <w:style w:type="paragraph" w:customStyle="1" w:styleId="525A8B086F2E48A388FD8C7867074EBE7">
    <w:name w:val="525A8B086F2E48A388FD8C7867074EBE7"/>
    <w:rsid w:val="00B94958"/>
    <w:pPr>
      <w:spacing w:after="180"/>
    </w:pPr>
    <w:rPr>
      <w:rFonts w:eastAsiaTheme="minorHAnsi"/>
      <w:lang w:eastAsia="en-US"/>
    </w:rPr>
  </w:style>
  <w:style w:type="paragraph" w:customStyle="1" w:styleId="525A8B086F2E48A388FD8C7867074EBE8">
    <w:name w:val="525A8B086F2E48A388FD8C7867074EBE8"/>
    <w:rsid w:val="00B94958"/>
    <w:pPr>
      <w:spacing w:after="180"/>
    </w:pPr>
    <w:rPr>
      <w:rFonts w:eastAsiaTheme="minorHAnsi"/>
      <w:lang w:eastAsia="en-US"/>
    </w:rPr>
  </w:style>
  <w:style w:type="paragraph" w:customStyle="1" w:styleId="2036480D513B46DC8746E5E437AA646F">
    <w:name w:val="2036480D513B46DC8746E5E437AA646F"/>
    <w:rsid w:val="00672DD2"/>
  </w:style>
  <w:style w:type="paragraph" w:customStyle="1" w:styleId="169CD2A5F2B74638B9D96811D17EA3B1">
    <w:name w:val="169CD2A5F2B74638B9D96811D17EA3B1"/>
    <w:rsid w:val="004E4CFB"/>
    <w:pPr>
      <w:spacing w:after="180"/>
    </w:pPr>
    <w:rPr>
      <w:rFonts w:eastAsiaTheme="minorHAnsi"/>
      <w:lang w:eastAsia="en-US"/>
    </w:rPr>
  </w:style>
  <w:style w:type="paragraph" w:customStyle="1" w:styleId="A755C3C52A4E4AC2ABCE14E06E01D1A6">
    <w:name w:val="A755C3C52A4E4AC2ABCE14E06E01D1A6"/>
    <w:rsid w:val="004E4CFB"/>
    <w:pPr>
      <w:spacing w:after="180"/>
    </w:pPr>
    <w:rPr>
      <w:rFonts w:eastAsiaTheme="minorHAnsi"/>
      <w:lang w:eastAsia="en-US"/>
    </w:rPr>
  </w:style>
  <w:style w:type="paragraph" w:customStyle="1" w:styleId="8ECC028AE2774ACEB26B5A56342EF92B">
    <w:name w:val="8ECC028AE2774ACEB26B5A56342EF92B"/>
    <w:rsid w:val="0034178A"/>
    <w:pPr>
      <w:spacing w:after="180"/>
    </w:pPr>
    <w:rPr>
      <w:rFonts w:eastAsiaTheme="minorHAnsi"/>
      <w:lang w:eastAsia="en-US"/>
    </w:rPr>
  </w:style>
  <w:style w:type="paragraph" w:customStyle="1" w:styleId="C0CAA995A70A4B07B18CAC9009183283">
    <w:name w:val="C0CAA995A70A4B07B18CAC9009183283"/>
    <w:rsid w:val="001F4139"/>
    <w:pPr>
      <w:spacing w:after="180"/>
    </w:pPr>
    <w:rPr>
      <w:rFonts w:eastAsiaTheme="minorHAnsi"/>
      <w:lang w:eastAsia="en-US"/>
    </w:rPr>
  </w:style>
  <w:style w:type="paragraph" w:customStyle="1" w:styleId="B97740F38DA34A4C85A68CCC69B30804">
    <w:name w:val="B97740F38DA34A4C85A68CCC69B30804"/>
    <w:rsid w:val="00CC7328"/>
    <w:pPr>
      <w:spacing w:after="180"/>
    </w:pPr>
    <w:rPr>
      <w:rFonts w:eastAsiaTheme="minorHAnsi"/>
      <w:lang w:eastAsia="en-US"/>
    </w:rPr>
  </w:style>
  <w:style w:type="paragraph" w:customStyle="1" w:styleId="A64EC967C609453AB574072DB6E9B288">
    <w:name w:val="A64EC967C609453AB574072DB6E9B288"/>
    <w:rsid w:val="004415BD"/>
  </w:style>
  <w:style w:type="paragraph" w:customStyle="1" w:styleId="5EBF27F0E7A54C10B4C955F34416840B">
    <w:name w:val="5EBF27F0E7A54C10B4C955F34416840B"/>
    <w:rsid w:val="004415BD"/>
  </w:style>
  <w:style w:type="paragraph" w:customStyle="1" w:styleId="0E6ACFE8CF3E4B0EAF6BFB1376C4FDD3">
    <w:name w:val="0E6ACFE8CF3E4B0EAF6BFB1376C4FDD3"/>
    <w:rsid w:val="004415BD"/>
  </w:style>
  <w:style w:type="paragraph" w:customStyle="1" w:styleId="922EE41515B44B51AE5A3BFF3E1E58ED">
    <w:name w:val="922EE41515B44B51AE5A3BFF3E1E58ED"/>
    <w:rsid w:val="004415BD"/>
  </w:style>
  <w:style w:type="paragraph" w:customStyle="1" w:styleId="F5587F961F41485A94833519A7BC83A1">
    <w:name w:val="F5587F961F41485A94833519A7BC83A1"/>
    <w:rsid w:val="004415BD"/>
  </w:style>
  <w:style w:type="paragraph" w:customStyle="1" w:styleId="DBF1F714861E46CD994972018F802E1F">
    <w:name w:val="DBF1F714861E46CD994972018F802E1F"/>
    <w:rsid w:val="004415BD"/>
  </w:style>
  <w:style w:type="paragraph" w:customStyle="1" w:styleId="4A6BA30B966347379FE009B2D9F5F6E7">
    <w:name w:val="4A6BA30B966347379FE009B2D9F5F6E7"/>
    <w:rsid w:val="004415BD"/>
  </w:style>
  <w:style w:type="paragraph" w:customStyle="1" w:styleId="208FDE819BE448A2BEE29E1F339799A1">
    <w:name w:val="208FDE819BE448A2BEE29E1F339799A1"/>
    <w:rsid w:val="004415BD"/>
  </w:style>
  <w:style w:type="paragraph" w:customStyle="1" w:styleId="CBD2990838114C8A9662525C5D4387EE">
    <w:name w:val="CBD2990838114C8A9662525C5D4387EE"/>
    <w:rsid w:val="004415BD"/>
  </w:style>
  <w:style w:type="paragraph" w:customStyle="1" w:styleId="8BF6C0C1D7BF44DB9E0AD28BD9C12ECD">
    <w:name w:val="8BF6C0C1D7BF44DB9E0AD28BD9C12ECD"/>
    <w:rsid w:val="00283E5E"/>
  </w:style>
  <w:style w:type="paragraph" w:customStyle="1" w:styleId="3A5394CD06DD474687917535E777406E">
    <w:name w:val="3A5394CD06DD474687917535E777406E"/>
    <w:rsid w:val="00283E5E"/>
  </w:style>
  <w:style w:type="paragraph" w:customStyle="1" w:styleId="DD9F07E931D8449F996D81E0DE08C47A">
    <w:name w:val="DD9F07E931D8449F996D81E0DE08C47A"/>
    <w:rsid w:val="00283E5E"/>
  </w:style>
  <w:style w:type="paragraph" w:customStyle="1" w:styleId="FC94339404734C76A805C5E5E9A8BD35">
    <w:name w:val="FC94339404734C76A805C5E5E9A8BD35"/>
    <w:rsid w:val="00283E5E"/>
  </w:style>
  <w:style w:type="paragraph" w:customStyle="1" w:styleId="495D5646B0894135A568D139675FD83B">
    <w:name w:val="495D5646B0894135A568D139675FD83B"/>
    <w:rsid w:val="00283E5E"/>
  </w:style>
  <w:style w:type="paragraph" w:customStyle="1" w:styleId="266380216A5D4E2490C30F6661DBF263">
    <w:name w:val="266380216A5D4E2490C30F6661DBF263"/>
    <w:rsid w:val="00283E5E"/>
  </w:style>
  <w:style w:type="paragraph" w:customStyle="1" w:styleId="5BE62607C17B4E3FAF6922884C352442">
    <w:name w:val="5BE62607C17B4E3FAF6922884C352442"/>
    <w:rsid w:val="00283E5E"/>
  </w:style>
  <w:style w:type="paragraph" w:customStyle="1" w:styleId="90AA3986F84F4DAF80D09B0D1E99C154">
    <w:name w:val="90AA3986F84F4DAF80D09B0D1E99C154"/>
    <w:rsid w:val="00283E5E"/>
  </w:style>
  <w:style w:type="paragraph" w:customStyle="1" w:styleId="44812A230AFF47E79C1D91647E375CDA">
    <w:name w:val="44812A230AFF47E79C1D91647E375CDA"/>
    <w:rsid w:val="00283E5E"/>
  </w:style>
  <w:style w:type="paragraph" w:customStyle="1" w:styleId="F08C125892A44927BD4410F468BA9BD4">
    <w:name w:val="F08C125892A44927BD4410F468BA9BD4"/>
    <w:rsid w:val="00283E5E"/>
  </w:style>
  <w:style w:type="paragraph" w:customStyle="1" w:styleId="11F7EF68B74742AC852D891C86B1B29D">
    <w:name w:val="11F7EF68B74742AC852D891C86B1B29D"/>
    <w:rsid w:val="00283E5E"/>
  </w:style>
  <w:style w:type="paragraph" w:customStyle="1" w:styleId="7AB76E10B3B94D9DA63AE032BDFA68FB">
    <w:name w:val="7AB76E10B3B94D9DA63AE032BDFA68FB"/>
    <w:rsid w:val="00283E5E"/>
  </w:style>
  <w:style w:type="paragraph" w:customStyle="1" w:styleId="33B138DD05C547F3847FEC091A8878D9">
    <w:name w:val="33B138DD05C547F3847FEC091A8878D9"/>
    <w:rsid w:val="00283E5E"/>
  </w:style>
  <w:style w:type="paragraph" w:customStyle="1" w:styleId="88B89E6B96284010936DDA918FCC6AA1">
    <w:name w:val="88B89E6B96284010936DDA918FCC6AA1"/>
    <w:rsid w:val="00283E5E"/>
  </w:style>
  <w:style w:type="paragraph" w:customStyle="1" w:styleId="D810B0DFFE34411F91C999310C35C011">
    <w:name w:val="D810B0DFFE34411F91C999310C35C011"/>
    <w:rsid w:val="00283E5E"/>
  </w:style>
  <w:style w:type="paragraph" w:customStyle="1" w:styleId="F82BED45762A46CEAE6208EDB0B0DC48">
    <w:name w:val="F82BED45762A46CEAE6208EDB0B0DC48"/>
    <w:rsid w:val="00283E5E"/>
  </w:style>
  <w:style w:type="paragraph" w:customStyle="1" w:styleId="1D33B821D7774FBFB0C024A0DAFD95D6">
    <w:name w:val="1D33B821D7774FBFB0C024A0DAFD95D6"/>
    <w:rsid w:val="00283E5E"/>
  </w:style>
  <w:style w:type="paragraph" w:customStyle="1" w:styleId="6E672CB6DFA14BC3A727BA42EB169436">
    <w:name w:val="6E672CB6DFA14BC3A727BA42EB169436"/>
    <w:rsid w:val="00283E5E"/>
  </w:style>
  <w:style w:type="paragraph" w:customStyle="1" w:styleId="5315E5244CD64D7A96818D851BE85ACC">
    <w:name w:val="5315E5244CD64D7A96818D851BE85ACC"/>
    <w:rsid w:val="00283E5E"/>
  </w:style>
  <w:style w:type="paragraph" w:customStyle="1" w:styleId="99B49442D77D40DF94F7F77B14870B0E">
    <w:name w:val="99B49442D77D40DF94F7F77B14870B0E"/>
    <w:rsid w:val="00283E5E"/>
  </w:style>
  <w:style w:type="paragraph" w:customStyle="1" w:styleId="ABDBCE2141334D2D8C37C2A36A7D0AF1">
    <w:name w:val="ABDBCE2141334D2D8C37C2A36A7D0AF1"/>
    <w:rsid w:val="00283E5E"/>
  </w:style>
  <w:style w:type="paragraph" w:customStyle="1" w:styleId="8A04299B664B41F9BDB3B26153A97BB3">
    <w:name w:val="8A04299B664B41F9BDB3B26153A97BB3"/>
    <w:rsid w:val="00283E5E"/>
  </w:style>
  <w:style w:type="paragraph" w:customStyle="1" w:styleId="E7D4F7F94FF54A4C917AF91E922DFF70">
    <w:name w:val="E7D4F7F94FF54A4C917AF91E922DFF70"/>
    <w:rsid w:val="00283E5E"/>
  </w:style>
  <w:style w:type="paragraph" w:customStyle="1" w:styleId="7498E636E30843989B4C3710E1ED7B12">
    <w:name w:val="7498E636E30843989B4C3710E1ED7B12"/>
    <w:rsid w:val="00283E5E"/>
  </w:style>
  <w:style w:type="paragraph" w:customStyle="1" w:styleId="326DEE21B1ED4A24AFA0D42511A15607">
    <w:name w:val="326DEE21B1ED4A24AFA0D42511A15607"/>
    <w:rsid w:val="00283E5E"/>
  </w:style>
  <w:style w:type="paragraph" w:customStyle="1" w:styleId="5A4D5EC3CF07497081B7EC082B1AD470">
    <w:name w:val="5A4D5EC3CF07497081B7EC082B1AD470"/>
    <w:rsid w:val="00283E5E"/>
  </w:style>
  <w:style w:type="paragraph" w:customStyle="1" w:styleId="80EBE90EE13E4E7D964F12D34543E8E0">
    <w:name w:val="80EBE90EE13E4E7D964F12D34543E8E0"/>
    <w:rsid w:val="00283E5E"/>
  </w:style>
  <w:style w:type="paragraph" w:customStyle="1" w:styleId="6E1E36C1B0014EFE86B847326257F561">
    <w:name w:val="6E1E36C1B0014EFE86B847326257F561"/>
    <w:rsid w:val="00283E5E"/>
  </w:style>
  <w:style w:type="paragraph" w:customStyle="1" w:styleId="29D6E351EB78451D95206740705F0653">
    <w:name w:val="29D6E351EB78451D95206740705F0653"/>
    <w:rsid w:val="00283E5E"/>
  </w:style>
  <w:style w:type="paragraph" w:customStyle="1" w:styleId="01C47438C0D64835B7A21DAB741C6AB5">
    <w:name w:val="01C47438C0D64835B7A21DAB741C6AB5"/>
    <w:rsid w:val="00283E5E"/>
  </w:style>
  <w:style w:type="paragraph" w:customStyle="1" w:styleId="944D0FBE82974CE88C2C03A88FD82453">
    <w:name w:val="944D0FBE82974CE88C2C03A88FD82453"/>
    <w:rsid w:val="00283E5E"/>
  </w:style>
  <w:style w:type="paragraph" w:customStyle="1" w:styleId="83908144BB0B48B7A20CDBD8AC591E59">
    <w:name w:val="83908144BB0B48B7A20CDBD8AC591E59"/>
    <w:rsid w:val="00283E5E"/>
  </w:style>
  <w:style w:type="paragraph" w:customStyle="1" w:styleId="3A123DE1E2684B9082CCB58E44A9D8B3">
    <w:name w:val="3A123DE1E2684B9082CCB58E44A9D8B3"/>
    <w:rsid w:val="00283E5E"/>
  </w:style>
  <w:style w:type="paragraph" w:customStyle="1" w:styleId="156E20101E064B81807EFA7FB8634411">
    <w:name w:val="156E20101E064B81807EFA7FB8634411"/>
  </w:style>
  <w:style w:type="paragraph" w:customStyle="1" w:styleId="4CC44B3686774594A0B604A59AE400FE">
    <w:name w:val="4CC44B3686774594A0B604A59AE400FE"/>
  </w:style>
  <w:style w:type="paragraph" w:customStyle="1" w:styleId="33E1EBED9CAF48E9AABC38FF417C1A7A">
    <w:name w:val="33E1EBED9CAF48E9AABC38FF417C1A7A"/>
  </w:style>
  <w:style w:type="paragraph" w:customStyle="1" w:styleId="27DB41A2716E493485AEF64B04CD64FC">
    <w:name w:val="27DB41A2716E493485AEF64B04CD64FC"/>
  </w:style>
  <w:style w:type="paragraph" w:customStyle="1" w:styleId="1AFDD95E93234E91AD05E08973A4BF55">
    <w:name w:val="1AFDD95E93234E91AD05E08973A4BF55"/>
  </w:style>
  <w:style w:type="paragraph" w:customStyle="1" w:styleId="5A047A2A5E774143B3AD2280D8615A60">
    <w:name w:val="5A047A2A5E774143B3AD2280D8615A60"/>
  </w:style>
  <w:style w:type="paragraph" w:customStyle="1" w:styleId="CDC137D100964AB7B365053942E4116D">
    <w:name w:val="CDC137D100964AB7B365053942E4116D"/>
  </w:style>
  <w:style w:type="paragraph" w:customStyle="1" w:styleId="E5107CAA3E3C4B5F9B323CFA5A43C242">
    <w:name w:val="E5107CAA3E3C4B5F9B323CFA5A43C242"/>
  </w:style>
  <w:style w:type="paragraph" w:customStyle="1" w:styleId="E8CC9DC9371C4DAA80DEE55FEDB988E3">
    <w:name w:val="E8CC9DC9371C4DAA80DEE55FEDB988E3"/>
  </w:style>
  <w:style w:type="paragraph" w:customStyle="1" w:styleId="F0C50BC3C2ED48AC92E3F93870FEA14E">
    <w:name w:val="F0C50BC3C2ED48AC92E3F93870FEA14E"/>
  </w:style>
  <w:style w:type="paragraph" w:customStyle="1" w:styleId="7AA29F89AAB747EAB45BD27006AAFF47">
    <w:name w:val="7AA29F89AAB747EAB45BD27006AAFF47"/>
  </w:style>
  <w:style w:type="paragraph" w:customStyle="1" w:styleId="1D2A0E40A1654C668B3F564CD9A16BDB">
    <w:name w:val="1D2A0E40A1654C668B3F564CD9A16BDB"/>
  </w:style>
  <w:style w:type="paragraph" w:customStyle="1" w:styleId="D722191970264A10B1B42FDB052F5E5F">
    <w:name w:val="D722191970264A10B1B42FDB052F5E5F"/>
  </w:style>
  <w:style w:type="paragraph" w:customStyle="1" w:styleId="66D4F84882B14AA9BDE05E70E00F950B">
    <w:name w:val="66D4F84882B14AA9BDE05E70E00F950B"/>
  </w:style>
  <w:style w:type="paragraph" w:customStyle="1" w:styleId="3B8F3921A8DF4BD68EF7D50FD817B6FC">
    <w:name w:val="3B8F3921A8DF4BD68EF7D50FD817B6FC"/>
  </w:style>
  <w:style w:type="paragraph" w:customStyle="1" w:styleId="156E20101E064B81807EFA7FB86344111">
    <w:name w:val="156E20101E064B81807EFA7FB86344111"/>
    <w:rsid w:val="00134690"/>
    <w:pPr>
      <w:spacing w:after="180"/>
    </w:pPr>
    <w:rPr>
      <w:rFonts w:eastAsiaTheme="minorHAnsi"/>
      <w:lang w:eastAsia="en-US"/>
    </w:rPr>
  </w:style>
  <w:style w:type="paragraph" w:customStyle="1" w:styleId="4CC44B3686774594A0B604A59AE400FE1">
    <w:name w:val="4CC44B3686774594A0B604A59AE400FE1"/>
    <w:rsid w:val="00134690"/>
    <w:pPr>
      <w:spacing w:after="180"/>
    </w:pPr>
    <w:rPr>
      <w:rFonts w:eastAsiaTheme="minorHAnsi"/>
      <w:lang w:eastAsia="en-US"/>
    </w:rPr>
  </w:style>
  <w:style w:type="paragraph" w:customStyle="1" w:styleId="33E1EBED9CAF48E9AABC38FF417C1A7A1">
    <w:name w:val="33E1EBED9CAF48E9AABC38FF417C1A7A1"/>
    <w:rsid w:val="00134690"/>
    <w:pPr>
      <w:spacing w:after="180"/>
    </w:pPr>
    <w:rPr>
      <w:rFonts w:eastAsiaTheme="minorHAnsi"/>
      <w:lang w:eastAsia="en-US"/>
    </w:rPr>
  </w:style>
  <w:style w:type="paragraph" w:customStyle="1" w:styleId="27DB41A2716E493485AEF64B04CD64FC1">
    <w:name w:val="27DB41A2716E493485AEF64B04CD64FC1"/>
    <w:rsid w:val="00134690"/>
    <w:pPr>
      <w:spacing w:after="180"/>
    </w:pPr>
    <w:rPr>
      <w:rFonts w:eastAsiaTheme="minorHAnsi"/>
      <w:lang w:eastAsia="en-US"/>
    </w:rPr>
  </w:style>
  <w:style w:type="paragraph" w:customStyle="1" w:styleId="1AFDD95E93234E91AD05E08973A4BF551">
    <w:name w:val="1AFDD95E93234E91AD05E08973A4BF551"/>
    <w:rsid w:val="00134690"/>
    <w:pPr>
      <w:spacing w:after="180"/>
    </w:pPr>
    <w:rPr>
      <w:rFonts w:eastAsiaTheme="minorHAnsi"/>
      <w:lang w:eastAsia="en-US"/>
    </w:rPr>
  </w:style>
  <w:style w:type="paragraph" w:customStyle="1" w:styleId="5A047A2A5E774143B3AD2280D8615A601">
    <w:name w:val="5A047A2A5E774143B3AD2280D8615A601"/>
    <w:rsid w:val="00134690"/>
    <w:pPr>
      <w:spacing w:after="180"/>
    </w:pPr>
    <w:rPr>
      <w:rFonts w:eastAsiaTheme="minorHAnsi"/>
      <w:lang w:eastAsia="en-US"/>
    </w:rPr>
  </w:style>
  <w:style w:type="paragraph" w:customStyle="1" w:styleId="CDC137D100964AB7B365053942E4116D1">
    <w:name w:val="CDC137D100964AB7B365053942E4116D1"/>
    <w:rsid w:val="00134690"/>
    <w:pPr>
      <w:spacing w:after="180"/>
    </w:pPr>
    <w:rPr>
      <w:rFonts w:eastAsiaTheme="minorHAnsi"/>
      <w:lang w:eastAsia="en-US"/>
    </w:rPr>
  </w:style>
  <w:style w:type="paragraph" w:customStyle="1" w:styleId="E5107CAA3E3C4B5F9B323CFA5A43C2421">
    <w:name w:val="E5107CAA3E3C4B5F9B323CFA5A43C2421"/>
    <w:rsid w:val="00134690"/>
    <w:pPr>
      <w:spacing w:after="180"/>
    </w:pPr>
    <w:rPr>
      <w:rFonts w:eastAsiaTheme="minorHAnsi"/>
      <w:lang w:eastAsia="en-US"/>
    </w:rPr>
  </w:style>
  <w:style w:type="paragraph" w:customStyle="1" w:styleId="E8CC9DC9371C4DAA80DEE55FEDB988E31">
    <w:name w:val="E8CC9DC9371C4DAA80DEE55FEDB988E31"/>
    <w:rsid w:val="00134690"/>
    <w:pPr>
      <w:spacing w:after="180"/>
    </w:pPr>
    <w:rPr>
      <w:rFonts w:eastAsiaTheme="minorHAnsi"/>
      <w:lang w:eastAsia="en-US"/>
    </w:rPr>
  </w:style>
  <w:style w:type="paragraph" w:customStyle="1" w:styleId="F0C50BC3C2ED48AC92E3F93870FEA14E1">
    <w:name w:val="F0C50BC3C2ED48AC92E3F93870FEA14E1"/>
    <w:rsid w:val="00134690"/>
    <w:pPr>
      <w:spacing w:after="180"/>
    </w:pPr>
    <w:rPr>
      <w:rFonts w:eastAsiaTheme="minorHAnsi"/>
      <w:lang w:eastAsia="en-US"/>
    </w:rPr>
  </w:style>
  <w:style w:type="paragraph" w:customStyle="1" w:styleId="7AA29F89AAB747EAB45BD27006AAFF471">
    <w:name w:val="7AA29F89AAB747EAB45BD27006AAFF471"/>
    <w:rsid w:val="00134690"/>
    <w:pPr>
      <w:spacing w:after="180"/>
    </w:pPr>
    <w:rPr>
      <w:rFonts w:eastAsiaTheme="minorHAnsi"/>
      <w:lang w:eastAsia="en-US"/>
    </w:rPr>
  </w:style>
  <w:style w:type="paragraph" w:customStyle="1" w:styleId="1D2A0E40A1654C668B3F564CD9A16BDB1">
    <w:name w:val="1D2A0E40A1654C668B3F564CD9A16BDB1"/>
    <w:rsid w:val="00134690"/>
    <w:pPr>
      <w:spacing w:after="180"/>
    </w:pPr>
    <w:rPr>
      <w:rFonts w:eastAsiaTheme="minorHAnsi"/>
      <w:lang w:eastAsia="en-US"/>
    </w:rPr>
  </w:style>
  <w:style w:type="paragraph" w:customStyle="1" w:styleId="D722191970264A10B1B42FDB052F5E5F1">
    <w:name w:val="D722191970264A10B1B42FDB052F5E5F1"/>
    <w:rsid w:val="00134690"/>
    <w:pPr>
      <w:spacing w:after="180"/>
    </w:pPr>
    <w:rPr>
      <w:rFonts w:eastAsiaTheme="minorHAnsi"/>
      <w:lang w:eastAsia="en-US"/>
    </w:rPr>
  </w:style>
  <w:style w:type="paragraph" w:customStyle="1" w:styleId="66D4F84882B14AA9BDE05E70E00F950B1">
    <w:name w:val="66D4F84882B14AA9BDE05E70E00F950B1"/>
    <w:rsid w:val="00134690"/>
    <w:pPr>
      <w:spacing w:after="180"/>
    </w:pPr>
    <w:rPr>
      <w:rFonts w:eastAsiaTheme="minorHAnsi"/>
      <w:lang w:eastAsia="en-US"/>
    </w:rPr>
  </w:style>
  <w:style w:type="paragraph" w:customStyle="1" w:styleId="3B8F3921A8DF4BD68EF7D50FD817B6FC1">
    <w:name w:val="3B8F3921A8DF4BD68EF7D50FD817B6FC1"/>
    <w:rsid w:val="00134690"/>
    <w:pPr>
      <w:spacing w:after="180"/>
    </w:pPr>
    <w:rPr>
      <w:rFonts w:eastAsiaTheme="minorHAnsi"/>
      <w:lang w:eastAsia="en-US"/>
    </w:rPr>
  </w:style>
  <w:style w:type="paragraph" w:customStyle="1" w:styleId="00C64667AE957547B461599268DB820A">
    <w:name w:val="00C64667AE957547B461599268DB820A"/>
    <w:rsid w:val="00134690"/>
    <w:pPr>
      <w:spacing w:after="180"/>
    </w:pPr>
    <w:rPr>
      <w:rFonts w:eastAsiaTheme="minorHAnsi"/>
      <w:lang w:eastAsia="en-US"/>
    </w:rPr>
  </w:style>
  <w:style w:type="paragraph" w:customStyle="1" w:styleId="B362173C9A204C4C820D0F0B51E95C0E">
    <w:name w:val="B362173C9A204C4C820D0F0B51E95C0E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492BE39326D05E4F9CF7D56D74C84DB7">
    <w:name w:val="492BE39326D05E4F9CF7D56D74C84DB7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B4A0D0BD49BB144381E1BFA24E63EE3E">
    <w:name w:val="B4A0D0BD49BB144381E1BFA24E63EE3E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86234EC24ABAC942BA6D4067DC2C42DB">
    <w:name w:val="86234EC24ABAC942BA6D4067DC2C42DB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B82CDD57452FA148A882BBBF99916898">
    <w:name w:val="B82CDD57452FA148A882BBBF99916898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922FE98E9FEA4D4A9132D79F1AADE30E">
    <w:name w:val="922FE98E9FEA4D4A9132D79F1AADE30E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D73E9AA456CD5C4790DCC11125C69341">
    <w:name w:val="D73E9AA456CD5C4790DCC11125C69341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14FAB378424C194D8F6BE44B51A1B612">
    <w:name w:val="14FAB378424C194D8F6BE44B51A1B612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E28FF71B1B581B4BB208AD2D4B7D741B">
    <w:name w:val="E28FF71B1B581B4BB208AD2D4B7D741B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4157CD1B5E5A474F86799E29A6FDE47B">
    <w:name w:val="4157CD1B5E5A474F86799E29A6FDE47B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76703C2C1D841B4FBA57858545A0B598">
    <w:name w:val="76703C2C1D841B4FBA57858545A0B598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6A90E9FC0A908042B329FFBC9AB76388">
    <w:name w:val="6A90E9FC0A908042B329FFBC9AB76388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6258462BA131D749BB4E7DA4968532B6">
    <w:name w:val="6258462BA131D749BB4E7DA4968532B6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BD592844EE01B748AC2D9030588F10AD">
    <w:name w:val="BD592844EE01B748AC2D9030588F10AD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75661D7C7BB49A4E8E61092159F85C00">
    <w:name w:val="75661D7C7BB49A4E8E61092159F85C00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A38A6A0CCC291B45AFD2E7C89EDFFFE5">
    <w:name w:val="A38A6A0CCC291B45AFD2E7C89EDFFFE5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F4A657925E85B84C9EFEF0356D656E65">
    <w:name w:val="F4A657925E85B84C9EFEF0356D656E65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BFDF48AE00F54B4A808660A62450B7D7">
    <w:name w:val="BFDF48AE00F54B4A808660A62450B7D7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D9013BD91B5BA3428FB86C0BEFB15FC0">
    <w:name w:val="D9013BD91B5BA3428FB86C0BEFB15FC0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622C955398D9E64C818FCC8393AFB456">
    <w:name w:val="622C955398D9E64C818FCC8393AFB456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12E15AF2ADA8424CB45D97A6D6AFEB86">
    <w:name w:val="12E15AF2ADA8424CB45D97A6D6AFEB86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E892C7E719283E4BA87887EA38DBFD4C">
    <w:name w:val="E892C7E719283E4BA87887EA38DBFD4C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56013534D01FCC45BE63454315B4A1E5">
    <w:name w:val="56013534D01FCC45BE63454315B4A1E5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E8CA9B0F0B23524E86A8273EE237906C">
    <w:name w:val="E8CA9B0F0B23524E86A8273EE237906C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593BCFB64B3F1845AFCE0253B34832A3">
    <w:name w:val="593BCFB64B3F1845AFCE0253B34832A3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8709B24C5EC35843B88AED6E2A4A0B37">
    <w:name w:val="8709B24C5EC35843B88AED6E2A4A0B37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5E3F1EBF76A30B4F8F0146A567691A04">
    <w:name w:val="5E3F1EBF76A30B4F8F0146A567691A04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3631FDE9C5C88348B19FC629ED4231F9">
    <w:name w:val="3631FDE9C5C88348B19FC629ED4231F9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06BD088D8A864D4BBBC008E984173AD6">
    <w:name w:val="06BD088D8A864D4BBBC008E984173AD6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9E6C644CED695040B8F0CB6925697238">
    <w:name w:val="9E6C644CED695040B8F0CB6925697238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9D14BDBDEC4A2B40AE93874DD217E3CB">
    <w:name w:val="9D14BDBDEC4A2B40AE93874DD217E3CB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22A1B39C7940DA4491F699E251B5E931">
    <w:name w:val="22A1B39C7940DA4491F699E251B5E931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F846A186BEBB6C40B5E986BDDE97A469">
    <w:name w:val="F846A186BEBB6C40B5E986BDDE97A469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125D8A2EDBB1C84395199D3732530EFA">
    <w:name w:val="125D8A2EDBB1C84395199D3732530EFA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536A0977496EEA47B97E0375EE4AA33F">
    <w:name w:val="536A0977496EEA47B97E0375EE4AA33F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ED8435CAA3085045ABED02F8AB9110E6">
    <w:name w:val="ED8435CAA3085045ABED02F8AB9110E6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9A334FE64C0B3A46A8840EAFDC46A9C8">
    <w:name w:val="9A334FE64C0B3A46A8840EAFDC46A9C8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940C26F74AC1B249A707A5DD1AB4DC1A">
    <w:name w:val="940C26F74AC1B249A707A5DD1AB4DC1A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5972A24FB6ED234383FEB7E87B40C999">
    <w:name w:val="5972A24FB6ED234383FEB7E87B40C999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86700F54FAE2E646BA6D27AEB2DFA347">
    <w:name w:val="86700F54FAE2E646BA6D27AEB2DFA347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EF93563D2924DA4FB64FFBBE3DD74663">
    <w:name w:val="EF93563D2924DA4FB64FFBBE3DD74663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FCC0045B25B5A049A961A4EE3FEE8C01">
    <w:name w:val="FCC0045B25B5A049A961A4EE3FEE8C01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D8F01B1A4CE29D489DCFFA2154F24032">
    <w:name w:val="D8F01B1A4CE29D489DCFFA2154F24032"/>
    <w:rsid w:val="00130697"/>
    <w:pPr>
      <w:spacing w:after="0" w:line="240" w:lineRule="auto"/>
    </w:pPr>
    <w:rPr>
      <w:sz w:val="24"/>
      <w:szCs w:val="24"/>
      <w:lang w:val="en-US" w:eastAsia="en-US"/>
    </w:rPr>
  </w:style>
  <w:style w:type="paragraph" w:customStyle="1" w:styleId="156E20101E064B81807EFA7FB86344112">
    <w:name w:val="156E20101E064B81807EFA7FB86344112"/>
    <w:rsid w:val="00CE2EF4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156E20101E064B81807EFA7FB86344113">
    <w:name w:val="156E20101E064B81807EFA7FB86344113"/>
    <w:rsid w:val="00DC7CD6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9C5D53B3F7BA4354B4D1D9CAEDA0F8B2">
    <w:name w:val="9C5D53B3F7BA4354B4D1D9CAEDA0F8B2"/>
    <w:rsid w:val="001A78B9"/>
  </w:style>
  <w:style w:type="paragraph" w:customStyle="1" w:styleId="E311EAC58A3C4442B761729338DF24F8">
    <w:name w:val="E311EAC58A3C4442B761729338DF24F8"/>
    <w:rsid w:val="001A78B9"/>
  </w:style>
  <w:style w:type="paragraph" w:customStyle="1" w:styleId="FF99BA0AAACE41E985BECA17BD6BBE2E">
    <w:name w:val="FF99BA0AAACE41E985BECA17BD6BBE2E"/>
    <w:rsid w:val="001A78B9"/>
  </w:style>
  <w:style w:type="paragraph" w:customStyle="1" w:styleId="BEDD9DC0B72D4E5EBFB641C88D838A20">
    <w:name w:val="BEDD9DC0B72D4E5EBFB641C88D838A20"/>
    <w:rsid w:val="001A78B9"/>
  </w:style>
  <w:style w:type="paragraph" w:customStyle="1" w:styleId="EBBF4AA688174B7DAAE344344AC17E7F">
    <w:name w:val="EBBF4AA688174B7DAAE344344AC17E7F"/>
    <w:rsid w:val="001A78B9"/>
  </w:style>
  <w:style w:type="paragraph" w:customStyle="1" w:styleId="87B660588C3D4276A5B1AED31263656D">
    <w:name w:val="87B660588C3D4276A5B1AED31263656D"/>
    <w:rsid w:val="001E6CB4"/>
  </w:style>
  <w:style w:type="paragraph" w:customStyle="1" w:styleId="25A6BDA2D9044689AB5D04C6530D9859">
    <w:name w:val="25A6BDA2D9044689AB5D04C6530D9859"/>
    <w:rsid w:val="001E6CB4"/>
  </w:style>
  <w:style w:type="paragraph" w:customStyle="1" w:styleId="C2F1BBC06B7348BBA11BCA15A36AF5A7">
    <w:name w:val="C2F1BBC06B7348BBA11BCA15A36AF5A7"/>
    <w:rsid w:val="001E6CB4"/>
  </w:style>
  <w:style w:type="paragraph" w:customStyle="1" w:styleId="A2BB7EFFE6E14D4DAAFF24BC51203D6F">
    <w:name w:val="A2BB7EFFE6E14D4DAAFF24BC51203D6F"/>
    <w:rsid w:val="001E6CB4"/>
  </w:style>
  <w:style w:type="paragraph" w:customStyle="1" w:styleId="9101875DEF024C8DA3AF65DFEEF7B397">
    <w:name w:val="9101875DEF024C8DA3AF65DFEEF7B397"/>
    <w:rsid w:val="001E6CB4"/>
  </w:style>
  <w:style w:type="paragraph" w:customStyle="1" w:styleId="63B60F7B6D2B4CF98391CB255118D1FD">
    <w:name w:val="63B60F7B6D2B4CF98391CB255118D1FD"/>
    <w:rsid w:val="001E6CB4"/>
  </w:style>
  <w:style w:type="paragraph" w:customStyle="1" w:styleId="51B7D9CE81BB4599BF57C1CC12EF99F0">
    <w:name w:val="51B7D9CE81BB4599BF57C1CC12EF99F0"/>
    <w:rsid w:val="001E6CB4"/>
  </w:style>
  <w:style w:type="paragraph" w:customStyle="1" w:styleId="A0A782773AD546098F301572FFF95931">
    <w:name w:val="A0A782773AD546098F301572FFF95931"/>
    <w:rsid w:val="001E6CB4"/>
  </w:style>
  <w:style w:type="paragraph" w:customStyle="1" w:styleId="56C08E20BA414451B29B28D1A71B3517">
    <w:name w:val="56C08E20BA414451B29B28D1A71B3517"/>
    <w:rsid w:val="001E6CB4"/>
  </w:style>
  <w:style w:type="paragraph" w:customStyle="1" w:styleId="8996DD0305ED4167946CE20F82133301">
    <w:name w:val="8996DD0305ED4167946CE20F82133301"/>
    <w:rsid w:val="001E6CB4"/>
  </w:style>
  <w:style w:type="paragraph" w:customStyle="1" w:styleId="C732F8CD1BC14B3699542051C00C8E10">
    <w:name w:val="C732F8CD1BC14B3699542051C00C8E10"/>
    <w:rsid w:val="001E6CB4"/>
  </w:style>
  <w:style w:type="paragraph" w:customStyle="1" w:styleId="7C227C092DBA4DD1B786B5EB627388F4">
    <w:name w:val="7C227C092DBA4DD1B786B5EB627388F4"/>
    <w:rsid w:val="001E6CB4"/>
  </w:style>
  <w:style w:type="paragraph" w:customStyle="1" w:styleId="923789EE21AE4FD89EC0D25B4FB0A0AC">
    <w:name w:val="923789EE21AE4FD89EC0D25B4FB0A0AC"/>
    <w:rsid w:val="001E6CB4"/>
  </w:style>
  <w:style w:type="paragraph" w:customStyle="1" w:styleId="8DAC1D495BF54389B473468A0FDB8727">
    <w:name w:val="8DAC1D495BF54389B473468A0FDB8727"/>
    <w:rsid w:val="001E6CB4"/>
  </w:style>
  <w:style w:type="paragraph" w:customStyle="1" w:styleId="EFF1EABE33D8470DAE9FE3BEB6FC43D9">
    <w:name w:val="EFF1EABE33D8470DAE9FE3BEB6FC43D9"/>
    <w:rsid w:val="001E6CB4"/>
  </w:style>
  <w:style w:type="paragraph" w:customStyle="1" w:styleId="15603BE121A941A89743415DFD0F80D0">
    <w:name w:val="15603BE121A941A89743415DFD0F80D0"/>
    <w:rsid w:val="001E6CB4"/>
  </w:style>
  <w:style w:type="paragraph" w:customStyle="1" w:styleId="1548F39F03764CC296BA87C2DF1603BA">
    <w:name w:val="1548F39F03764CC296BA87C2DF1603BA"/>
    <w:rsid w:val="001E6CB4"/>
  </w:style>
  <w:style w:type="paragraph" w:customStyle="1" w:styleId="2984A6C5F73A4EF9AC238CFF6668423C">
    <w:name w:val="2984A6C5F73A4EF9AC238CFF6668423C"/>
    <w:rsid w:val="001E6CB4"/>
  </w:style>
  <w:style w:type="paragraph" w:customStyle="1" w:styleId="9A57B762A95B4E07BC892ED2115587AE">
    <w:name w:val="9A57B762A95B4E07BC892ED2115587AE"/>
    <w:rsid w:val="001E6CB4"/>
  </w:style>
  <w:style w:type="paragraph" w:customStyle="1" w:styleId="0A2B516102314037A54FFD46692788AC">
    <w:name w:val="0A2B516102314037A54FFD46692788AC"/>
    <w:rsid w:val="001E6CB4"/>
  </w:style>
  <w:style w:type="paragraph" w:customStyle="1" w:styleId="F9C906E253BE44629A91C19860BB6795">
    <w:name w:val="F9C906E253BE44629A91C19860BB6795"/>
    <w:rsid w:val="001E6CB4"/>
  </w:style>
  <w:style w:type="paragraph" w:customStyle="1" w:styleId="2377FF6468EC4181A999FB47D86E5EA6">
    <w:name w:val="2377FF6468EC4181A999FB47D86E5EA6"/>
    <w:rsid w:val="001E6CB4"/>
  </w:style>
  <w:style w:type="paragraph" w:customStyle="1" w:styleId="6A7FD761CEC64F0DB72973FB19AE8524">
    <w:name w:val="6A7FD761CEC64F0DB72973FB19AE8524"/>
    <w:rsid w:val="001E6CB4"/>
  </w:style>
  <w:style w:type="paragraph" w:customStyle="1" w:styleId="2079ACECBDA84503B1F15F1A9E1228DD">
    <w:name w:val="2079ACECBDA84503B1F15F1A9E1228DD"/>
    <w:rsid w:val="001E6CB4"/>
  </w:style>
  <w:style w:type="paragraph" w:customStyle="1" w:styleId="23E13D6CDF56455ABDE3A03DCCD1AEFA">
    <w:name w:val="23E13D6CDF56455ABDE3A03DCCD1AEFA"/>
    <w:rsid w:val="001E6CB4"/>
  </w:style>
  <w:style w:type="paragraph" w:customStyle="1" w:styleId="0C9353227A684BD8AE4879BD846BD24F">
    <w:name w:val="0C9353227A684BD8AE4879BD846BD24F"/>
    <w:rsid w:val="001E6CB4"/>
  </w:style>
  <w:style w:type="paragraph" w:customStyle="1" w:styleId="17712FF50E3D4A63B5DA4BADB06C3C23">
    <w:name w:val="17712FF50E3D4A63B5DA4BADB06C3C23"/>
    <w:rsid w:val="001E6CB4"/>
  </w:style>
  <w:style w:type="paragraph" w:customStyle="1" w:styleId="4DD35FDAF15149318DC66DC45F6DE853">
    <w:name w:val="4DD35FDAF15149318DC66DC45F6DE853"/>
    <w:rsid w:val="001E6CB4"/>
  </w:style>
  <w:style w:type="paragraph" w:customStyle="1" w:styleId="B404CC652959403E82538E7B126EBE6D">
    <w:name w:val="B404CC652959403E82538E7B126EBE6D"/>
    <w:rsid w:val="001E6CB4"/>
  </w:style>
  <w:style w:type="paragraph" w:customStyle="1" w:styleId="48E67ACEB201424A880226C4F183EC03">
    <w:name w:val="48E67ACEB201424A880226C4F183EC03"/>
    <w:rsid w:val="001E6CB4"/>
  </w:style>
  <w:style w:type="paragraph" w:customStyle="1" w:styleId="711BAE8DA1C944AAA0D9AFF657859620">
    <w:name w:val="711BAE8DA1C944AAA0D9AFF657859620"/>
    <w:rsid w:val="001E6CB4"/>
  </w:style>
  <w:style w:type="paragraph" w:customStyle="1" w:styleId="884B9CAA0F684FDD83FB7FCB151FF1B7">
    <w:name w:val="884B9CAA0F684FDD83FB7FCB151FF1B7"/>
    <w:rsid w:val="001E6CB4"/>
  </w:style>
  <w:style w:type="paragraph" w:customStyle="1" w:styleId="921E3F710CA549D7BE5E4D90EDFA8CA6">
    <w:name w:val="921E3F710CA549D7BE5E4D90EDFA8CA6"/>
    <w:rsid w:val="001E6CB4"/>
  </w:style>
  <w:style w:type="paragraph" w:customStyle="1" w:styleId="95DC082592AD4BA795DCEEE40A0D11D2">
    <w:name w:val="95DC082592AD4BA795DCEEE40A0D11D2"/>
    <w:rsid w:val="001E6CB4"/>
  </w:style>
  <w:style w:type="paragraph" w:customStyle="1" w:styleId="152C2C8EE6D24F1288238B734ACA0942">
    <w:name w:val="152C2C8EE6D24F1288238B734ACA0942"/>
    <w:rsid w:val="001E6CB4"/>
  </w:style>
  <w:style w:type="paragraph" w:customStyle="1" w:styleId="A9DF857A4DD34AB494DD961BF06F9711">
    <w:name w:val="A9DF857A4DD34AB494DD961BF06F9711"/>
    <w:rsid w:val="001E6CB4"/>
  </w:style>
  <w:style w:type="paragraph" w:customStyle="1" w:styleId="FD737E08457340F792FEDE65C866088A">
    <w:name w:val="FD737E08457340F792FEDE65C866088A"/>
    <w:rsid w:val="001E6CB4"/>
  </w:style>
  <w:style w:type="paragraph" w:customStyle="1" w:styleId="6B87834E41844BAAB656C23AE43A9A5C">
    <w:name w:val="6B87834E41844BAAB656C23AE43A9A5C"/>
    <w:rsid w:val="001E6CB4"/>
  </w:style>
  <w:style w:type="paragraph" w:customStyle="1" w:styleId="1106065E96764754867DFF7BD7087B54">
    <w:name w:val="1106065E96764754867DFF7BD7087B54"/>
    <w:rsid w:val="001E6CB4"/>
  </w:style>
  <w:style w:type="paragraph" w:customStyle="1" w:styleId="D523F7BA0E5046729ADF0C0CFD76FFE6">
    <w:name w:val="D523F7BA0E5046729ADF0C0CFD76FFE6"/>
    <w:rsid w:val="001E6CB4"/>
  </w:style>
  <w:style w:type="paragraph" w:customStyle="1" w:styleId="0E16DD256F134E1199073F5054743AE9">
    <w:name w:val="0E16DD256F134E1199073F5054743AE9"/>
    <w:rsid w:val="001E6CB4"/>
  </w:style>
  <w:style w:type="paragraph" w:customStyle="1" w:styleId="B6DD07C9A9344759A2042096B8B103C8">
    <w:name w:val="B6DD07C9A9344759A2042096B8B103C8"/>
    <w:rsid w:val="001E6CB4"/>
  </w:style>
  <w:style w:type="paragraph" w:customStyle="1" w:styleId="50E373DBB92443449C0C703863F2E427">
    <w:name w:val="50E373DBB92443449C0C703863F2E427"/>
    <w:rsid w:val="001E6CB4"/>
  </w:style>
  <w:style w:type="paragraph" w:customStyle="1" w:styleId="72888F5AF7314C6F98F79615F6B5D926">
    <w:name w:val="72888F5AF7314C6F98F79615F6B5D926"/>
    <w:rsid w:val="001E6CB4"/>
  </w:style>
  <w:style w:type="paragraph" w:customStyle="1" w:styleId="A5C64D032EA341E0A9AD6BE18E1BC7F1">
    <w:name w:val="A5C64D032EA341E0A9AD6BE18E1BC7F1"/>
    <w:rsid w:val="001E6CB4"/>
  </w:style>
  <w:style w:type="paragraph" w:customStyle="1" w:styleId="9C53164C2A4F4280B1B4228EB9BAFCE9">
    <w:name w:val="9C53164C2A4F4280B1B4228EB9BAFCE9"/>
    <w:rsid w:val="001E6CB4"/>
  </w:style>
  <w:style w:type="paragraph" w:customStyle="1" w:styleId="420C688EB8E54BB5967FCE5C7C1B0135">
    <w:name w:val="420C688EB8E54BB5967FCE5C7C1B0135"/>
    <w:rsid w:val="001E6CB4"/>
  </w:style>
  <w:style w:type="paragraph" w:customStyle="1" w:styleId="21195D66E9AC4894AF2A2A72AED2E5DB">
    <w:name w:val="21195D66E9AC4894AF2A2A72AED2E5DB"/>
    <w:rsid w:val="001E6CB4"/>
  </w:style>
  <w:style w:type="paragraph" w:customStyle="1" w:styleId="01F8DD26814E4398A8CB4D275EA8FD7B">
    <w:name w:val="01F8DD26814E4398A8CB4D275EA8FD7B"/>
    <w:rsid w:val="001E6CB4"/>
  </w:style>
  <w:style w:type="paragraph" w:customStyle="1" w:styleId="B337A0BA03C448738A8A720F62F7A808">
    <w:name w:val="B337A0BA03C448738A8A720F62F7A808"/>
    <w:rsid w:val="001E6CB4"/>
  </w:style>
  <w:style w:type="paragraph" w:customStyle="1" w:styleId="A0334D73AC6A42CBB3B812CDB85C44C6">
    <w:name w:val="A0334D73AC6A42CBB3B812CDB85C44C6"/>
    <w:rsid w:val="001E6CB4"/>
  </w:style>
  <w:style w:type="paragraph" w:customStyle="1" w:styleId="F654A02DF5714DBEB030F5A0CA6DBE74">
    <w:name w:val="F654A02DF5714DBEB030F5A0CA6DBE74"/>
    <w:rsid w:val="001E6CB4"/>
  </w:style>
  <w:style w:type="paragraph" w:customStyle="1" w:styleId="7D84664859424B94B6DF581652655747">
    <w:name w:val="7D84664859424B94B6DF581652655747"/>
    <w:rsid w:val="00F269C5"/>
  </w:style>
  <w:style w:type="paragraph" w:customStyle="1" w:styleId="11B6CDC23F14444F9E078EF00C476FE3">
    <w:name w:val="11B6CDC23F14444F9E078EF00C476FE3"/>
    <w:rsid w:val="00F269C5"/>
  </w:style>
  <w:style w:type="paragraph" w:customStyle="1" w:styleId="1D36528F2CDA40DDA8D0DC8B89D59930">
    <w:name w:val="1D36528F2CDA40DDA8D0DC8B89D59930"/>
    <w:rsid w:val="00F269C5"/>
  </w:style>
  <w:style w:type="paragraph" w:customStyle="1" w:styleId="5FAD50758BC24D1B901D48382FF6E92D">
    <w:name w:val="5FAD50758BC24D1B901D48382FF6E92D"/>
    <w:rsid w:val="00F269C5"/>
  </w:style>
  <w:style w:type="paragraph" w:customStyle="1" w:styleId="E14685037872489096ABD44D3442D12F">
    <w:name w:val="E14685037872489096ABD44D3442D12F"/>
    <w:rsid w:val="00F269C5"/>
  </w:style>
  <w:style w:type="paragraph" w:customStyle="1" w:styleId="2F1CB6811EF649F784D5D556CD6774B9">
    <w:name w:val="2F1CB6811EF649F784D5D556CD6774B9"/>
    <w:rsid w:val="00F269C5"/>
  </w:style>
  <w:style w:type="paragraph" w:customStyle="1" w:styleId="36E4B881456B45B39D4775DA25D4375A">
    <w:name w:val="36E4B881456B45B39D4775DA25D4375A"/>
    <w:rsid w:val="00F269C5"/>
  </w:style>
  <w:style w:type="paragraph" w:customStyle="1" w:styleId="4F7DF22B88CB4AB293A959AB62612A9C">
    <w:name w:val="4F7DF22B88CB4AB293A959AB62612A9C"/>
    <w:rsid w:val="00F269C5"/>
  </w:style>
  <w:style w:type="paragraph" w:customStyle="1" w:styleId="70E872F293974524A335AB5626FBB141">
    <w:name w:val="70E872F293974524A335AB5626FBB141"/>
    <w:rsid w:val="00F269C5"/>
  </w:style>
  <w:style w:type="paragraph" w:customStyle="1" w:styleId="AE8F45D9C69F41068306312403DC03FE">
    <w:name w:val="AE8F45D9C69F41068306312403DC03FE"/>
    <w:rsid w:val="00F269C5"/>
  </w:style>
  <w:style w:type="paragraph" w:customStyle="1" w:styleId="9828E611C0E0483BBBC3250E18A5BBA4">
    <w:name w:val="9828E611C0E0483BBBC3250E18A5BBA4"/>
    <w:rsid w:val="00F269C5"/>
  </w:style>
  <w:style w:type="paragraph" w:customStyle="1" w:styleId="B5DBEE1071144FB8905D04A015B5624E">
    <w:name w:val="B5DBEE1071144FB8905D04A015B5624E"/>
    <w:rsid w:val="00F269C5"/>
  </w:style>
  <w:style w:type="paragraph" w:customStyle="1" w:styleId="7A3AAD9C5AA843419C08D8D82255618B">
    <w:name w:val="7A3AAD9C5AA843419C08D8D82255618B"/>
    <w:rsid w:val="00F269C5"/>
  </w:style>
  <w:style w:type="paragraph" w:customStyle="1" w:styleId="C496C6CA0A124F77B08F8E61A58839D8">
    <w:name w:val="C496C6CA0A124F77B08F8E61A58839D8"/>
    <w:rsid w:val="00F269C5"/>
  </w:style>
  <w:style w:type="paragraph" w:customStyle="1" w:styleId="D8D9DA32ED3B4329B04931B963DAC999">
    <w:name w:val="D8D9DA32ED3B4329B04931B963DAC999"/>
    <w:rsid w:val="00F269C5"/>
  </w:style>
  <w:style w:type="paragraph" w:customStyle="1" w:styleId="D40F758DB3F243D18164C9D53ED1EE19">
    <w:name w:val="D40F758DB3F243D18164C9D53ED1EE19"/>
    <w:rsid w:val="00F269C5"/>
  </w:style>
  <w:style w:type="paragraph" w:customStyle="1" w:styleId="DC7A5B67147C461EB883C07112111D97">
    <w:name w:val="DC7A5B67147C461EB883C07112111D97"/>
    <w:rsid w:val="00F269C5"/>
  </w:style>
  <w:style w:type="paragraph" w:customStyle="1" w:styleId="FD99720785D44A70A78F1CEC1407504C">
    <w:name w:val="FD99720785D44A70A78F1CEC1407504C"/>
    <w:rsid w:val="00F269C5"/>
  </w:style>
  <w:style w:type="paragraph" w:customStyle="1" w:styleId="6CE20794513F485081E5D79FDB505A61">
    <w:name w:val="6CE20794513F485081E5D79FDB505A61"/>
    <w:rsid w:val="00F269C5"/>
  </w:style>
  <w:style w:type="paragraph" w:customStyle="1" w:styleId="E39570807E0C411D9ACEE4BBAA9B341F">
    <w:name w:val="E39570807E0C411D9ACEE4BBAA9B341F"/>
    <w:rsid w:val="00F269C5"/>
  </w:style>
  <w:style w:type="paragraph" w:customStyle="1" w:styleId="AD85751384C14C3EABBAECDDC8FEFFDA">
    <w:name w:val="AD85751384C14C3EABBAECDDC8FEFFDA"/>
    <w:rsid w:val="00F269C5"/>
  </w:style>
  <w:style w:type="paragraph" w:customStyle="1" w:styleId="2D46ABB548814240B0E4B651CB7CDD9E">
    <w:name w:val="2D46ABB548814240B0E4B651CB7CDD9E"/>
    <w:rsid w:val="00F269C5"/>
  </w:style>
  <w:style w:type="paragraph" w:customStyle="1" w:styleId="03C0774CA2A24B89B0596D1244D88A07">
    <w:name w:val="03C0774CA2A24B89B0596D1244D88A07"/>
    <w:rsid w:val="00F269C5"/>
  </w:style>
  <w:style w:type="paragraph" w:customStyle="1" w:styleId="8ADEB9EBB2974599AFD3F5E863B68F7F">
    <w:name w:val="8ADEB9EBB2974599AFD3F5E863B68F7F"/>
    <w:rsid w:val="00F269C5"/>
  </w:style>
  <w:style w:type="paragraph" w:customStyle="1" w:styleId="5CBAA22D7C49481EBF64DCEA5E1C8B1F">
    <w:name w:val="5CBAA22D7C49481EBF64DCEA5E1C8B1F"/>
    <w:rsid w:val="00F269C5"/>
  </w:style>
  <w:style w:type="paragraph" w:customStyle="1" w:styleId="8414702D88754DB99972B297133BC339">
    <w:name w:val="8414702D88754DB99972B297133BC339"/>
    <w:rsid w:val="00F269C5"/>
  </w:style>
  <w:style w:type="paragraph" w:customStyle="1" w:styleId="948DA9DF9B6C44699B7CEA3D684C9896">
    <w:name w:val="948DA9DF9B6C44699B7CEA3D684C9896"/>
    <w:rsid w:val="00F269C5"/>
  </w:style>
  <w:style w:type="paragraph" w:customStyle="1" w:styleId="89A512006F154A8697566373CAB62D68">
    <w:name w:val="89A512006F154A8697566373CAB62D68"/>
    <w:rsid w:val="00F269C5"/>
  </w:style>
  <w:style w:type="paragraph" w:customStyle="1" w:styleId="44F431070F024AB8ABBE563BCD94C7E4">
    <w:name w:val="44F431070F024AB8ABBE563BCD94C7E4"/>
    <w:rsid w:val="00F269C5"/>
  </w:style>
  <w:style w:type="paragraph" w:customStyle="1" w:styleId="BDC9DAEC46AA4FC58AF4872B97D24859">
    <w:name w:val="BDC9DAEC46AA4FC58AF4872B97D24859"/>
    <w:rsid w:val="00F269C5"/>
  </w:style>
  <w:style w:type="paragraph" w:customStyle="1" w:styleId="EB63779517F0436B96E1EEC9967B68A9">
    <w:name w:val="EB63779517F0436B96E1EEC9967B68A9"/>
    <w:rsid w:val="00F269C5"/>
  </w:style>
  <w:style w:type="paragraph" w:customStyle="1" w:styleId="5CFFE99E47F548E298CC6A9605FBEA5D">
    <w:name w:val="5CFFE99E47F548E298CC6A9605FBEA5D"/>
    <w:rsid w:val="00F269C5"/>
  </w:style>
  <w:style w:type="paragraph" w:customStyle="1" w:styleId="F53A4A8258F1461BB1722E17313F090C">
    <w:name w:val="F53A4A8258F1461BB1722E17313F090C"/>
    <w:rsid w:val="00F269C5"/>
  </w:style>
  <w:style w:type="paragraph" w:customStyle="1" w:styleId="563B07DFC2AE4B7CB3E3425545E7120F">
    <w:name w:val="563B07DFC2AE4B7CB3E3425545E7120F"/>
    <w:rsid w:val="00F269C5"/>
  </w:style>
  <w:style w:type="paragraph" w:customStyle="1" w:styleId="73DD7B1D5F9847E7A4E29874252D252B">
    <w:name w:val="73DD7B1D5F9847E7A4E29874252D252B"/>
    <w:rsid w:val="00F269C5"/>
  </w:style>
  <w:style w:type="paragraph" w:customStyle="1" w:styleId="AB2C77C7713D4066BE021B2A71C734C1">
    <w:name w:val="AB2C77C7713D4066BE021B2A71C734C1"/>
    <w:rsid w:val="00F269C5"/>
  </w:style>
  <w:style w:type="paragraph" w:customStyle="1" w:styleId="E13592F288334070B409DB68127DF13B">
    <w:name w:val="E13592F288334070B409DB68127DF13B"/>
    <w:rsid w:val="00F269C5"/>
  </w:style>
  <w:style w:type="paragraph" w:customStyle="1" w:styleId="DA87B05677934D15B33A08C2CBE4483A">
    <w:name w:val="DA87B05677934D15B33A08C2CBE4483A"/>
    <w:rsid w:val="00F269C5"/>
  </w:style>
  <w:style w:type="paragraph" w:customStyle="1" w:styleId="66C061D717D346C086E34D4974179C40">
    <w:name w:val="66C061D717D346C086E34D4974179C40"/>
    <w:rsid w:val="00F269C5"/>
  </w:style>
  <w:style w:type="paragraph" w:customStyle="1" w:styleId="22775D0BB6A749BBAFA6F33BD11C3629">
    <w:name w:val="22775D0BB6A749BBAFA6F33BD11C3629"/>
    <w:rsid w:val="00F269C5"/>
  </w:style>
  <w:style w:type="paragraph" w:customStyle="1" w:styleId="FB65DAB51BFA436095C8FA5F6B2B843A">
    <w:name w:val="FB65DAB51BFA436095C8FA5F6B2B843A"/>
    <w:rsid w:val="00F269C5"/>
  </w:style>
  <w:style w:type="paragraph" w:customStyle="1" w:styleId="74F619ABD4F645528A53FC89D49F26D3">
    <w:name w:val="74F619ABD4F645528A53FC89D49F26D3"/>
    <w:rsid w:val="00F269C5"/>
  </w:style>
  <w:style w:type="paragraph" w:customStyle="1" w:styleId="05E4D9919775475DADA436B6C0D00E00">
    <w:name w:val="05E4D9919775475DADA436B6C0D00E00"/>
    <w:rsid w:val="00F269C5"/>
  </w:style>
  <w:style w:type="paragraph" w:customStyle="1" w:styleId="EF8F98767ADB4D7DB92274AE9EF35F85">
    <w:name w:val="EF8F98767ADB4D7DB92274AE9EF35F85"/>
    <w:rsid w:val="00F269C5"/>
  </w:style>
  <w:style w:type="paragraph" w:customStyle="1" w:styleId="E3E1CA6E0B6B4692B0A3F13888F02A4A">
    <w:name w:val="E3E1CA6E0B6B4692B0A3F13888F02A4A"/>
    <w:rsid w:val="00F269C5"/>
  </w:style>
  <w:style w:type="paragraph" w:customStyle="1" w:styleId="72739AA66A2C4D41A885424BBF71B56A">
    <w:name w:val="72739AA66A2C4D41A885424BBF71B56A"/>
    <w:rsid w:val="00F269C5"/>
  </w:style>
  <w:style w:type="paragraph" w:customStyle="1" w:styleId="A0F3B4FBC87A4D98A7DCE6AF9FDC17FD">
    <w:name w:val="A0F3B4FBC87A4D98A7DCE6AF9FDC17FD"/>
    <w:rsid w:val="00F269C5"/>
  </w:style>
  <w:style w:type="paragraph" w:customStyle="1" w:styleId="6CAB6FC137104BF8A462FF95B71C521E">
    <w:name w:val="6CAB6FC137104BF8A462FF95B71C521E"/>
    <w:rsid w:val="00F3457F"/>
  </w:style>
  <w:style w:type="paragraph" w:customStyle="1" w:styleId="4D8404189A754AF383C85EA351304F27">
    <w:name w:val="4D8404189A754AF383C85EA351304F27"/>
    <w:rsid w:val="00F3457F"/>
  </w:style>
  <w:style w:type="paragraph" w:customStyle="1" w:styleId="6D14E8D33CA84D3CB8067E9A9538DB41">
    <w:name w:val="6D14E8D33CA84D3CB8067E9A9538DB41"/>
    <w:rsid w:val="00F3457F"/>
  </w:style>
  <w:style w:type="paragraph" w:customStyle="1" w:styleId="10BBB057A1BA49309B1297EE477BC981">
    <w:name w:val="10BBB057A1BA49309B1297EE477BC981"/>
    <w:rsid w:val="00F3457F"/>
  </w:style>
  <w:style w:type="paragraph" w:customStyle="1" w:styleId="225F8BB69E5546E195D7EA61CB50D129">
    <w:name w:val="225F8BB69E5546E195D7EA61CB50D129"/>
    <w:rsid w:val="00F3457F"/>
  </w:style>
  <w:style w:type="paragraph" w:customStyle="1" w:styleId="86046D446ED04CC6A26E5574616AF602">
    <w:name w:val="86046D446ED04CC6A26E5574616AF602"/>
    <w:rsid w:val="00F3457F"/>
  </w:style>
  <w:style w:type="paragraph" w:customStyle="1" w:styleId="363CD6800CCD4A6482C6FC6DDE8C0AB2">
    <w:name w:val="363CD6800CCD4A6482C6FC6DDE8C0AB2"/>
    <w:rsid w:val="00F3457F"/>
  </w:style>
  <w:style w:type="paragraph" w:customStyle="1" w:styleId="F4BB2AF563134A50B578FF761FDCA59F">
    <w:name w:val="F4BB2AF563134A50B578FF761FDCA59F"/>
    <w:rsid w:val="00F3457F"/>
  </w:style>
  <w:style w:type="paragraph" w:customStyle="1" w:styleId="2A2F04B4B67F4DC3A558D36A2CBD2256">
    <w:name w:val="2A2F04B4B67F4DC3A558D36A2CBD2256"/>
    <w:rsid w:val="00F3457F"/>
  </w:style>
  <w:style w:type="paragraph" w:customStyle="1" w:styleId="99DC8AF32B574638BB6FBA5B800EF865">
    <w:name w:val="99DC8AF32B574638BB6FBA5B800EF865"/>
    <w:rsid w:val="00F3457F"/>
  </w:style>
  <w:style w:type="paragraph" w:customStyle="1" w:styleId="96F734E1257E4474A60FA52E7E7AD92C">
    <w:name w:val="96F734E1257E4474A60FA52E7E7AD92C"/>
    <w:rsid w:val="00F3457F"/>
  </w:style>
  <w:style w:type="paragraph" w:customStyle="1" w:styleId="01893A30A6A14B4FAF5CEAB219E7B44D">
    <w:name w:val="01893A30A6A14B4FAF5CEAB219E7B44D"/>
    <w:rsid w:val="00F3457F"/>
  </w:style>
  <w:style w:type="paragraph" w:customStyle="1" w:styleId="75E323CA6E5D4086B84FE9F5EAB1104F">
    <w:name w:val="75E323CA6E5D4086B84FE9F5EAB1104F"/>
    <w:rsid w:val="00F3457F"/>
  </w:style>
  <w:style w:type="paragraph" w:customStyle="1" w:styleId="6FDBDF5144304BC4ADC8870C84C07F16">
    <w:name w:val="6FDBDF5144304BC4ADC8870C84C07F16"/>
    <w:rsid w:val="00F3457F"/>
  </w:style>
  <w:style w:type="paragraph" w:customStyle="1" w:styleId="F7672E9BFA7A4D619A298A1FD871BC7E">
    <w:name w:val="F7672E9BFA7A4D619A298A1FD871BC7E"/>
    <w:rsid w:val="00F3457F"/>
  </w:style>
  <w:style w:type="paragraph" w:customStyle="1" w:styleId="0ED3A9DD864A42EE87A5382CE0B7D9AE">
    <w:name w:val="0ED3A9DD864A42EE87A5382CE0B7D9AE"/>
    <w:rsid w:val="00F3457F"/>
  </w:style>
  <w:style w:type="paragraph" w:customStyle="1" w:styleId="84508C839CAB49C69C6C6A5D6351A869">
    <w:name w:val="84508C839CAB49C69C6C6A5D6351A869"/>
    <w:rsid w:val="00F3457F"/>
  </w:style>
  <w:style w:type="paragraph" w:customStyle="1" w:styleId="E6F1BA5D98F64A76B6332B03737A92B3">
    <w:name w:val="E6F1BA5D98F64A76B6332B03737A92B3"/>
    <w:rsid w:val="00F3457F"/>
  </w:style>
  <w:style w:type="paragraph" w:customStyle="1" w:styleId="F40945716BA6479D8E9C7FE6DB9B2B98">
    <w:name w:val="F40945716BA6479D8E9C7FE6DB9B2B98"/>
    <w:rsid w:val="00F3457F"/>
  </w:style>
  <w:style w:type="paragraph" w:customStyle="1" w:styleId="FAC841555D5A4895B5C028CDED804D62">
    <w:name w:val="FAC841555D5A4895B5C028CDED804D62"/>
    <w:rsid w:val="00F3457F"/>
  </w:style>
  <w:style w:type="paragraph" w:customStyle="1" w:styleId="4617078C74B34635AAE2F3CC07C513CC">
    <w:name w:val="4617078C74B34635AAE2F3CC07C513CC"/>
    <w:rsid w:val="00F3457F"/>
  </w:style>
  <w:style w:type="paragraph" w:customStyle="1" w:styleId="ABFD9AE3A43A411AAB4F966770E3C1F9">
    <w:name w:val="ABFD9AE3A43A411AAB4F966770E3C1F9"/>
    <w:rsid w:val="00F3457F"/>
  </w:style>
  <w:style w:type="paragraph" w:customStyle="1" w:styleId="8E60F503FF914CC6BA4A19795248F884">
    <w:name w:val="8E60F503FF914CC6BA4A19795248F884"/>
    <w:rsid w:val="00F3457F"/>
  </w:style>
  <w:style w:type="paragraph" w:customStyle="1" w:styleId="3858BF22CC3E458887E2ABBAE7112013">
    <w:name w:val="3858BF22CC3E458887E2ABBAE7112013"/>
    <w:rsid w:val="00F3457F"/>
  </w:style>
  <w:style w:type="paragraph" w:customStyle="1" w:styleId="2507E7E9361A4EB2AF517FEC981A04F3">
    <w:name w:val="2507E7E9361A4EB2AF517FEC981A04F3"/>
    <w:rsid w:val="00F3457F"/>
  </w:style>
  <w:style w:type="paragraph" w:customStyle="1" w:styleId="6E3DC5EDB0D6487CB168FAA532A0F75A">
    <w:name w:val="6E3DC5EDB0D6487CB168FAA532A0F75A"/>
    <w:rsid w:val="00F3457F"/>
  </w:style>
  <w:style w:type="paragraph" w:customStyle="1" w:styleId="0F1949B67543440E94BAE28625F26D33">
    <w:name w:val="0F1949B67543440E94BAE28625F26D33"/>
    <w:rsid w:val="00F3457F"/>
  </w:style>
  <w:style w:type="paragraph" w:customStyle="1" w:styleId="EDED38634E7B4DBBBF1525F3094F142A">
    <w:name w:val="EDED38634E7B4DBBBF1525F3094F142A"/>
    <w:rsid w:val="00F3457F"/>
  </w:style>
  <w:style w:type="paragraph" w:customStyle="1" w:styleId="AD508FCFCE9B4F31B6E5F70CC07A5650">
    <w:name w:val="AD508FCFCE9B4F31B6E5F70CC07A5650"/>
    <w:rsid w:val="00F3457F"/>
  </w:style>
  <w:style w:type="paragraph" w:customStyle="1" w:styleId="A07F7B39655B40F5B8FF65B1E836704C">
    <w:name w:val="A07F7B39655B40F5B8FF65B1E836704C"/>
    <w:rsid w:val="00F3457F"/>
  </w:style>
  <w:style w:type="paragraph" w:customStyle="1" w:styleId="476F56FF70E64855A1E66F8ABF5E5E14">
    <w:name w:val="476F56FF70E64855A1E66F8ABF5E5E14"/>
    <w:rsid w:val="00F3457F"/>
  </w:style>
  <w:style w:type="paragraph" w:customStyle="1" w:styleId="368524A1D73B4A35B1111683847F0F0D">
    <w:name w:val="368524A1D73B4A35B1111683847F0F0D"/>
    <w:rsid w:val="00F3457F"/>
  </w:style>
  <w:style w:type="paragraph" w:customStyle="1" w:styleId="1FFB05DF9AF044209809151A9A6D28C2">
    <w:name w:val="1FFB05DF9AF044209809151A9A6D28C2"/>
    <w:rsid w:val="00F3457F"/>
  </w:style>
  <w:style w:type="paragraph" w:customStyle="1" w:styleId="ADEA148EE6CF4B53BFEE0DA557876ED0">
    <w:name w:val="ADEA148EE6CF4B53BFEE0DA557876ED0"/>
    <w:rsid w:val="00F3457F"/>
  </w:style>
  <w:style w:type="paragraph" w:customStyle="1" w:styleId="DAD886F8B2C44E5BA5185B27132ED8F6">
    <w:name w:val="DAD886F8B2C44E5BA5185B27132ED8F6"/>
    <w:rsid w:val="00F3457F"/>
  </w:style>
  <w:style w:type="paragraph" w:customStyle="1" w:styleId="8AFA66CB729B422E9C03EE3AD2075EA5">
    <w:name w:val="8AFA66CB729B422E9C03EE3AD2075EA5"/>
    <w:rsid w:val="00F3457F"/>
  </w:style>
  <w:style w:type="paragraph" w:customStyle="1" w:styleId="7DB201C1B04A481BA93AD44DF0B44FB8">
    <w:name w:val="7DB201C1B04A481BA93AD44DF0B44FB8"/>
    <w:rsid w:val="00F3457F"/>
  </w:style>
  <w:style w:type="paragraph" w:customStyle="1" w:styleId="26EC3333ADEA42D7AAB25E84F5116E60">
    <w:name w:val="26EC3333ADEA42D7AAB25E84F5116E60"/>
    <w:rsid w:val="00F3457F"/>
  </w:style>
  <w:style w:type="paragraph" w:customStyle="1" w:styleId="DD0F553A59634F11888CB45349F6154D">
    <w:name w:val="DD0F553A59634F11888CB45349F6154D"/>
    <w:rsid w:val="00F3457F"/>
  </w:style>
  <w:style w:type="paragraph" w:customStyle="1" w:styleId="F7C5230AD73448DF855AAF6ED27BD6D5">
    <w:name w:val="F7C5230AD73448DF855AAF6ED27BD6D5"/>
    <w:rsid w:val="00F3457F"/>
  </w:style>
  <w:style w:type="paragraph" w:customStyle="1" w:styleId="0EB2456F285442DBA0523595E831FAA5">
    <w:name w:val="0EB2456F285442DBA0523595E831FAA5"/>
    <w:rsid w:val="00F3457F"/>
  </w:style>
  <w:style w:type="paragraph" w:customStyle="1" w:styleId="BADB05A31D52455497AC1D005372B66C">
    <w:name w:val="BADB05A31D52455497AC1D005372B66C"/>
    <w:rsid w:val="00F3457F"/>
  </w:style>
  <w:style w:type="paragraph" w:customStyle="1" w:styleId="6C733F057A2144EAA390EF444C76BE62">
    <w:name w:val="6C733F057A2144EAA390EF444C76BE62"/>
    <w:rsid w:val="00F3457F"/>
  </w:style>
  <w:style w:type="paragraph" w:customStyle="1" w:styleId="A88281C4CC564C45925024529C1B6627">
    <w:name w:val="A88281C4CC564C45925024529C1B6627"/>
    <w:rsid w:val="00F3457F"/>
  </w:style>
  <w:style w:type="paragraph" w:customStyle="1" w:styleId="7F28E5CE77634374800912F1003DB6EA">
    <w:name w:val="7F28E5CE77634374800912F1003DB6EA"/>
    <w:rsid w:val="00F3457F"/>
  </w:style>
  <w:style w:type="paragraph" w:customStyle="1" w:styleId="792E640A613A4882828C5E4F15908003">
    <w:name w:val="792E640A613A4882828C5E4F15908003"/>
    <w:rsid w:val="00F3457F"/>
  </w:style>
  <w:style w:type="paragraph" w:customStyle="1" w:styleId="39E5786B649E48B2816E3B604EB756CD">
    <w:name w:val="39E5786B649E48B2816E3B604EB756CD"/>
    <w:rsid w:val="00F3457F"/>
  </w:style>
  <w:style w:type="paragraph" w:customStyle="1" w:styleId="C8C2ACA9083E4978AA745F73076B204B">
    <w:name w:val="C8C2ACA9083E4978AA745F73076B204B"/>
    <w:rsid w:val="00F3457F"/>
  </w:style>
  <w:style w:type="paragraph" w:customStyle="1" w:styleId="F62F3038795248B7B1816944FFB0EDB7">
    <w:name w:val="F62F3038795248B7B1816944FFB0EDB7"/>
    <w:rsid w:val="00F3457F"/>
  </w:style>
  <w:style w:type="paragraph" w:customStyle="1" w:styleId="B9BB53D1A5B14323B17205C5A43540ED">
    <w:name w:val="B9BB53D1A5B14323B17205C5A43540ED"/>
    <w:rsid w:val="00F3457F"/>
  </w:style>
  <w:style w:type="paragraph" w:customStyle="1" w:styleId="35B425EB3D6F4C0295CE2D303123192D">
    <w:name w:val="35B425EB3D6F4C0295CE2D303123192D"/>
    <w:rsid w:val="00F3457F"/>
  </w:style>
  <w:style w:type="paragraph" w:customStyle="1" w:styleId="7E21F49644704D7DBC05AB2ACE42E9C3">
    <w:name w:val="7E21F49644704D7DBC05AB2ACE42E9C3"/>
    <w:rsid w:val="00F3457F"/>
  </w:style>
  <w:style w:type="paragraph" w:customStyle="1" w:styleId="4907FEF797C440C1BFDFB5D7C92208DC">
    <w:name w:val="4907FEF797C440C1BFDFB5D7C92208DC"/>
    <w:rsid w:val="00F3457F"/>
  </w:style>
  <w:style w:type="paragraph" w:customStyle="1" w:styleId="6B8A06FE41C24819B3DB3B00550745C4">
    <w:name w:val="6B8A06FE41C24819B3DB3B00550745C4"/>
    <w:rsid w:val="00F3457F"/>
  </w:style>
  <w:style w:type="paragraph" w:customStyle="1" w:styleId="2E6D854A83B54AE9B4D4CB9E1B8AA09D">
    <w:name w:val="2E6D854A83B54AE9B4D4CB9E1B8AA09D"/>
    <w:rsid w:val="00F3457F"/>
  </w:style>
  <w:style w:type="paragraph" w:customStyle="1" w:styleId="885F9D4354914B00B63BE776EEBBDA78">
    <w:name w:val="885F9D4354914B00B63BE776EEBBDA78"/>
    <w:rsid w:val="00F3457F"/>
  </w:style>
  <w:style w:type="paragraph" w:customStyle="1" w:styleId="B91EB3ECE3054477AFDDC1EED1C9D865">
    <w:name w:val="B91EB3ECE3054477AFDDC1EED1C9D865"/>
    <w:rsid w:val="00F3457F"/>
  </w:style>
  <w:style w:type="paragraph" w:customStyle="1" w:styleId="CFA6B749B2E74EB48F266BD0B3EDCFB6">
    <w:name w:val="CFA6B749B2E74EB48F266BD0B3EDCFB6"/>
    <w:rsid w:val="00F3457F"/>
  </w:style>
  <w:style w:type="paragraph" w:customStyle="1" w:styleId="8136BC8F7F56438DAE2E0333F27A3FAB">
    <w:name w:val="8136BC8F7F56438DAE2E0333F27A3FAB"/>
    <w:rsid w:val="00F3457F"/>
  </w:style>
  <w:style w:type="paragraph" w:customStyle="1" w:styleId="711F160AF8234FC1A87E8E2255715C46">
    <w:name w:val="711F160AF8234FC1A87E8E2255715C46"/>
    <w:rsid w:val="00F3457F"/>
  </w:style>
  <w:style w:type="paragraph" w:customStyle="1" w:styleId="E4515C49731A43038DB37088406AC2A2">
    <w:name w:val="E4515C49731A43038DB37088406AC2A2"/>
    <w:rsid w:val="00F3457F"/>
  </w:style>
  <w:style w:type="paragraph" w:customStyle="1" w:styleId="DD0A2DBE3AA34FD4A7AD6740D158E009">
    <w:name w:val="DD0A2DBE3AA34FD4A7AD6740D158E009"/>
    <w:rsid w:val="00F3457F"/>
  </w:style>
  <w:style w:type="paragraph" w:customStyle="1" w:styleId="4A45CAED487D452795EDF4630CD98B9F">
    <w:name w:val="4A45CAED487D452795EDF4630CD98B9F"/>
    <w:rsid w:val="00F3457F"/>
  </w:style>
  <w:style w:type="paragraph" w:customStyle="1" w:styleId="3BCB6DCA9DF54AF5AB47A06D2B77D461">
    <w:name w:val="3BCB6DCA9DF54AF5AB47A06D2B77D461"/>
    <w:rsid w:val="00F3457F"/>
  </w:style>
  <w:style w:type="paragraph" w:customStyle="1" w:styleId="3E6CD504413B4DFA82AC35976FF8FD7C">
    <w:name w:val="3E6CD504413B4DFA82AC35976FF8FD7C"/>
    <w:rsid w:val="00F3457F"/>
  </w:style>
  <w:style w:type="paragraph" w:customStyle="1" w:styleId="4F5AE92ADF634F9D9FC222244142A76A">
    <w:name w:val="4F5AE92ADF634F9D9FC222244142A76A"/>
    <w:rsid w:val="00F3457F"/>
  </w:style>
  <w:style w:type="paragraph" w:customStyle="1" w:styleId="F7224D84ADD64749ADF8DE6E46A884CD">
    <w:name w:val="F7224D84ADD64749ADF8DE6E46A884CD"/>
    <w:rsid w:val="00F3457F"/>
  </w:style>
  <w:style w:type="paragraph" w:customStyle="1" w:styleId="6E86E448596D452EAF4D572A3D3B1075">
    <w:name w:val="6E86E448596D452EAF4D572A3D3B1075"/>
    <w:rsid w:val="00F3457F"/>
  </w:style>
  <w:style w:type="paragraph" w:customStyle="1" w:styleId="1A77A14565394F7F948235800765301F">
    <w:name w:val="1A77A14565394F7F948235800765301F"/>
    <w:rsid w:val="00F3457F"/>
  </w:style>
  <w:style w:type="paragraph" w:customStyle="1" w:styleId="19F38272D7CF480C8960AFBA830185C4">
    <w:name w:val="19F38272D7CF480C8960AFBA830185C4"/>
    <w:rsid w:val="00F3457F"/>
  </w:style>
  <w:style w:type="paragraph" w:customStyle="1" w:styleId="E015903028EF4F3E855EA8DCEBB1B351">
    <w:name w:val="E015903028EF4F3E855EA8DCEBB1B351"/>
    <w:rsid w:val="00F3457F"/>
  </w:style>
  <w:style w:type="paragraph" w:customStyle="1" w:styleId="0220A88E24E94C178ABC85F1CCC6742F">
    <w:name w:val="0220A88E24E94C178ABC85F1CCC6742F"/>
    <w:rsid w:val="00F3457F"/>
  </w:style>
  <w:style w:type="paragraph" w:customStyle="1" w:styleId="603158700BBD488492A9C2B17E90409F">
    <w:name w:val="603158700BBD488492A9C2B17E90409F"/>
    <w:rsid w:val="00F3457F"/>
  </w:style>
  <w:style w:type="paragraph" w:customStyle="1" w:styleId="39F707AFD364475B81F56CEEEC52F866">
    <w:name w:val="39F707AFD364475B81F56CEEEC52F866"/>
    <w:rsid w:val="00F3457F"/>
  </w:style>
  <w:style w:type="paragraph" w:customStyle="1" w:styleId="5983C437BD8F4C2F924A7F9DEDB768DD">
    <w:name w:val="5983C437BD8F4C2F924A7F9DEDB768DD"/>
    <w:rsid w:val="00F3457F"/>
  </w:style>
  <w:style w:type="paragraph" w:customStyle="1" w:styleId="1D2B2EAE30294EEFBF5B3D64F337681F">
    <w:name w:val="1D2B2EAE30294EEFBF5B3D64F337681F"/>
    <w:rsid w:val="00F3457F"/>
  </w:style>
  <w:style w:type="paragraph" w:customStyle="1" w:styleId="5AB938D39F5B40688E9ADF7AEE38380F">
    <w:name w:val="5AB938D39F5B40688E9ADF7AEE38380F"/>
    <w:rsid w:val="00F3457F"/>
  </w:style>
  <w:style w:type="paragraph" w:customStyle="1" w:styleId="8778168700A1483D98390D198B2E840A">
    <w:name w:val="8778168700A1483D98390D198B2E840A"/>
    <w:rsid w:val="00F3457F"/>
  </w:style>
  <w:style w:type="paragraph" w:customStyle="1" w:styleId="6C85593EB7FA4268A82947F748B91185">
    <w:name w:val="6C85593EB7FA4268A82947F748B91185"/>
    <w:rsid w:val="00F3457F"/>
  </w:style>
  <w:style w:type="paragraph" w:customStyle="1" w:styleId="A99836B40D654A4A91E9CFF7E68BAEF1">
    <w:name w:val="A99836B40D654A4A91E9CFF7E68BAEF1"/>
    <w:rsid w:val="00F3457F"/>
  </w:style>
  <w:style w:type="paragraph" w:customStyle="1" w:styleId="4ADB4AD2361342B4B36BFB456BBA8B9C">
    <w:name w:val="4ADB4AD2361342B4B36BFB456BBA8B9C"/>
    <w:rsid w:val="00F3457F"/>
  </w:style>
  <w:style w:type="paragraph" w:customStyle="1" w:styleId="C9F07F0663384B9DA9624542DA8C9B44">
    <w:name w:val="C9F07F0663384B9DA9624542DA8C9B44"/>
    <w:rsid w:val="00F3457F"/>
  </w:style>
  <w:style w:type="paragraph" w:customStyle="1" w:styleId="EBB6AA43EEF84403894714BAC3B34E14">
    <w:name w:val="EBB6AA43EEF84403894714BAC3B34E14"/>
    <w:rsid w:val="00F3457F"/>
  </w:style>
  <w:style w:type="paragraph" w:customStyle="1" w:styleId="1498136DEE0E49E28EE74428FE29572C">
    <w:name w:val="1498136DEE0E49E28EE74428FE29572C"/>
    <w:rsid w:val="00F3457F"/>
  </w:style>
  <w:style w:type="paragraph" w:customStyle="1" w:styleId="DEDDE36CFEFD4329A1502FF9585471C3">
    <w:name w:val="DEDDE36CFEFD4329A1502FF9585471C3"/>
    <w:rsid w:val="00F3457F"/>
  </w:style>
  <w:style w:type="paragraph" w:customStyle="1" w:styleId="2B463A4E9AE9459888043E530D364846">
    <w:name w:val="2B463A4E9AE9459888043E530D364846"/>
    <w:rsid w:val="00F3457F"/>
  </w:style>
  <w:style w:type="paragraph" w:customStyle="1" w:styleId="04E1637482944AB7B7C0A1DFF1532F98">
    <w:name w:val="04E1637482944AB7B7C0A1DFF1532F98"/>
    <w:rsid w:val="00F3457F"/>
  </w:style>
  <w:style w:type="paragraph" w:customStyle="1" w:styleId="5A72D74D61354BF28BDD0FDDE230F78D">
    <w:name w:val="5A72D74D61354BF28BDD0FDDE230F78D"/>
    <w:rsid w:val="00F3457F"/>
  </w:style>
  <w:style w:type="paragraph" w:customStyle="1" w:styleId="E9E4944E9CCB41078ED8917779808CA0">
    <w:name w:val="E9E4944E9CCB41078ED8917779808CA0"/>
    <w:rsid w:val="00F3457F"/>
  </w:style>
  <w:style w:type="paragraph" w:customStyle="1" w:styleId="ADE1005E017446A2A4E0B3179BC538FA">
    <w:name w:val="ADE1005E017446A2A4E0B3179BC538FA"/>
    <w:rsid w:val="00F3457F"/>
  </w:style>
  <w:style w:type="paragraph" w:customStyle="1" w:styleId="B564236261854DC2BE57EDEAEE4736CE">
    <w:name w:val="B564236261854DC2BE57EDEAEE4736CE"/>
    <w:rsid w:val="00F3457F"/>
  </w:style>
  <w:style w:type="paragraph" w:customStyle="1" w:styleId="A3222830D8814C3AABBDF8DEA928EB0B">
    <w:name w:val="A3222830D8814C3AABBDF8DEA928EB0B"/>
    <w:rsid w:val="00F3457F"/>
  </w:style>
  <w:style w:type="paragraph" w:customStyle="1" w:styleId="0C0E64062EEF46FD91D163B2E0F9B36B">
    <w:name w:val="0C0E64062EEF46FD91D163B2E0F9B36B"/>
    <w:rsid w:val="00F3457F"/>
  </w:style>
  <w:style w:type="paragraph" w:customStyle="1" w:styleId="1A6832ACCEA14FCB85C1385D677B2929">
    <w:name w:val="1A6832ACCEA14FCB85C1385D677B2929"/>
    <w:rsid w:val="00F3457F"/>
  </w:style>
  <w:style w:type="paragraph" w:customStyle="1" w:styleId="151CEE74CDC045DB812BD85B82CDE820">
    <w:name w:val="151CEE74CDC045DB812BD85B82CDE820"/>
    <w:rsid w:val="00F3457F"/>
  </w:style>
  <w:style w:type="paragraph" w:customStyle="1" w:styleId="BACE1FEBA443480184DC6E4E951DC30F">
    <w:name w:val="BACE1FEBA443480184DC6E4E951DC30F"/>
    <w:rsid w:val="00F3457F"/>
  </w:style>
  <w:style w:type="paragraph" w:customStyle="1" w:styleId="9DC8AC2A14A041A190DE016B73042C64">
    <w:name w:val="9DC8AC2A14A041A190DE016B73042C64"/>
    <w:rsid w:val="00F3457F"/>
  </w:style>
  <w:style w:type="paragraph" w:customStyle="1" w:styleId="6047C3E94BE34B1AA5BB59ACCEFC4ABF">
    <w:name w:val="6047C3E94BE34B1AA5BB59ACCEFC4ABF"/>
    <w:rsid w:val="00F3457F"/>
  </w:style>
  <w:style w:type="paragraph" w:customStyle="1" w:styleId="D42533E095BD4F309E14ABE1C8FC486A">
    <w:name w:val="D42533E095BD4F309E14ABE1C8FC486A"/>
    <w:rsid w:val="00F3457F"/>
  </w:style>
  <w:style w:type="paragraph" w:customStyle="1" w:styleId="90FD8785959545A89493E9761FC2D245">
    <w:name w:val="90FD8785959545A89493E9761FC2D245"/>
    <w:rsid w:val="00F3457F"/>
  </w:style>
  <w:style w:type="paragraph" w:customStyle="1" w:styleId="26A3107A37D1494FA79171EC4031B4F6">
    <w:name w:val="26A3107A37D1494FA79171EC4031B4F6"/>
    <w:rsid w:val="00F3457F"/>
  </w:style>
  <w:style w:type="paragraph" w:customStyle="1" w:styleId="4AAB2622E3B8483691428A1C051E3996">
    <w:name w:val="4AAB2622E3B8483691428A1C051E3996"/>
    <w:rsid w:val="00F3457F"/>
  </w:style>
  <w:style w:type="paragraph" w:customStyle="1" w:styleId="4C587810A27449749D77A8CAF1DDC092">
    <w:name w:val="4C587810A27449749D77A8CAF1DDC092"/>
    <w:rsid w:val="00F3457F"/>
  </w:style>
  <w:style w:type="paragraph" w:customStyle="1" w:styleId="FB441E9CECA34CDDA5B39B30B4679EAA">
    <w:name w:val="FB441E9CECA34CDDA5B39B30B4679EAA"/>
    <w:rsid w:val="00F3457F"/>
  </w:style>
  <w:style w:type="paragraph" w:customStyle="1" w:styleId="C54060EB4CB14E829F7EB572632FB92F">
    <w:name w:val="C54060EB4CB14E829F7EB572632FB92F"/>
    <w:rsid w:val="00F3457F"/>
  </w:style>
  <w:style w:type="paragraph" w:customStyle="1" w:styleId="EB0E9043EB1C438F880D9F67F3E51FC9">
    <w:name w:val="EB0E9043EB1C438F880D9F67F3E51FC9"/>
    <w:rsid w:val="00F3457F"/>
  </w:style>
  <w:style w:type="paragraph" w:customStyle="1" w:styleId="A58985746617450EBB7D5E9D1127D6C5">
    <w:name w:val="A58985746617450EBB7D5E9D1127D6C5"/>
    <w:rsid w:val="00F3457F"/>
  </w:style>
  <w:style w:type="paragraph" w:customStyle="1" w:styleId="49FF01EF16C64E7AB717CE3F704E0798">
    <w:name w:val="49FF01EF16C64E7AB717CE3F704E0798"/>
    <w:rsid w:val="00F3457F"/>
  </w:style>
  <w:style w:type="paragraph" w:customStyle="1" w:styleId="5A9DB053E14F4DC6922710F4D01A8220">
    <w:name w:val="5A9DB053E14F4DC6922710F4D01A8220"/>
    <w:rsid w:val="00F3457F"/>
  </w:style>
  <w:style w:type="paragraph" w:customStyle="1" w:styleId="B9EFC9D82A214774BE105657E2DEA200">
    <w:name w:val="B9EFC9D82A214774BE105657E2DEA200"/>
    <w:rsid w:val="00F3457F"/>
  </w:style>
  <w:style w:type="paragraph" w:customStyle="1" w:styleId="1F9FB964E6224754B4BFB1F23892C8E3">
    <w:name w:val="1F9FB964E6224754B4BFB1F23892C8E3"/>
    <w:rsid w:val="00F3457F"/>
  </w:style>
  <w:style w:type="paragraph" w:customStyle="1" w:styleId="0E1D3EFE6EED4227B7CBB13FEA3F5A43">
    <w:name w:val="0E1D3EFE6EED4227B7CBB13FEA3F5A43"/>
    <w:rsid w:val="00F3457F"/>
  </w:style>
  <w:style w:type="paragraph" w:customStyle="1" w:styleId="D38E41429307472087AF6F9183785FE9">
    <w:name w:val="D38E41429307472087AF6F9183785FE9"/>
    <w:rsid w:val="00F3457F"/>
  </w:style>
  <w:style w:type="paragraph" w:customStyle="1" w:styleId="3A898C53B74A4D6C830219FCC676F246">
    <w:name w:val="3A898C53B74A4D6C830219FCC676F246"/>
    <w:rsid w:val="00F3457F"/>
  </w:style>
  <w:style w:type="paragraph" w:customStyle="1" w:styleId="F22608231F86459C85F2D87C817EA539">
    <w:name w:val="F22608231F86459C85F2D87C817EA539"/>
    <w:rsid w:val="00F3457F"/>
  </w:style>
  <w:style w:type="paragraph" w:customStyle="1" w:styleId="833C9469B0ED4EA0B2C7E130142AC6DC">
    <w:name w:val="833C9469B0ED4EA0B2C7E130142AC6DC"/>
    <w:rsid w:val="00F3457F"/>
  </w:style>
  <w:style w:type="paragraph" w:customStyle="1" w:styleId="C590314EA106467EB658DC4E621CAA14">
    <w:name w:val="C590314EA106467EB658DC4E621CAA14"/>
    <w:rsid w:val="00F3457F"/>
  </w:style>
  <w:style w:type="paragraph" w:customStyle="1" w:styleId="B6ACD7A10AD941FD97C281217E0A4061">
    <w:name w:val="B6ACD7A10AD941FD97C281217E0A4061"/>
    <w:rsid w:val="00F3457F"/>
  </w:style>
  <w:style w:type="paragraph" w:customStyle="1" w:styleId="EBB6EBC569BD47DE859E13488333D88E">
    <w:name w:val="EBB6EBC569BD47DE859E13488333D88E"/>
    <w:rsid w:val="00F3457F"/>
  </w:style>
  <w:style w:type="paragraph" w:customStyle="1" w:styleId="B17AF4F890BE484E835C7A5ACACB04B5">
    <w:name w:val="B17AF4F890BE484E835C7A5ACACB04B5"/>
    <w:rsid w:val="00F3457F"/>
  </w:style>
  <w:style w:type="paragraph" w:customStyle="1" w:styleId="CB3ED9437CEB4B7997723E2F49BBA16A">
    <w:name w:val="CB3ED9437CEB4B7997723E2F49BBA16A"/>
    <w:rsid w:val="00F3457F"/>
  </w:style>
  <w:style w:type="paragraph" w:customStyle="1" w:styleId="019C9A85759341C0A85806D33DD562DC">
    <w:name w:val="019C9A85759341C0A85806D33DD562DC"/>
    <w:rsid w:val="00F3457F"/>
  </w:style>
  <w:style w:type="paragraph" w:customStyle="1" w:styleId="1364040B0E974DEF8FF12D912A6B1438">
    <w:name w:val="1364040B0E974DEF8FF12D912A6B1438"/>
    <w:rsid w:val="00F3457F"/>
  </w:style>
  <w:style w:type="paragraph" w:customStyle="1" w:styleId="0C52E3BD401F4952B21622449F2269A5">
    <w:name w:val="0C52E3BD401F4952B21622449F2269A5"/>
    <w:rsid w:val="00F3457F"/>
  </w:style>
  <w:style w:type="paragraph" w:customStyle="1" w:styleId="DDA7440370B845DFB6D5B6B12EA0A9DA">
    <w:name w:val="DDA7440370B845DFB6D5B6B12EA0A9DA"/>
    <w:rsid w:val="00F3457F"/>
  </w:style>
  <w:style w:type="paragraph" w:customStyle="1" w:styleId="C1C5312B6754459E8FA2A2E5E4127582">
    <w:name w:val="C1C5312B6754459E8FA2A2E5E4127582"/>
    <w:rsid w:val="00F3457F"/>
  </w:style>
  <w:style w:type="paragraph" w:customStyle="1" w:styleId="000D167086E0445D94DE40581DD9709D">
    <w:name w:val="000D167086E0445D94DE40581DD9709D"/>
    <w:rsid w:val="00F3457F"/>
  </w:style>
  <w:style w:type="paragraph" w:customStyle="1" w:styleId="3EE5F578DC1E4BACA1A840FFECF8AACE">
    <w:name w:val="3EE5F578DC1E4BACA1A840FFECF8AACE"/>
    <w:rsid w:val="00F3457F"/>
  </w:style>
  <w:style w:type="paragraph" w:customStyle="1" w:styleId="F44A43C0293041C5B10BA40BDF449E14">
    <w:name w:val="F44A43C0293041C5B10BA40BDF449E14"/>
    <w:rsid w:val="00F3457F"/>
  </w:style>
  <w:style w:type="paragraph" w:customStyle="1" w:styleId="5D0D6362CE274B77A1B53F1C8D7DD04B">
    <w:name w:val="5D0D6362CE274B77A1B53F1C8D7DD04B"/>
    <w:rsid w:val="00F3457F"/>
  </w:style>
  <w:style w:type="paragraph" w:customStyle="1" w:styleId="EBE48F375E92435F964176E2BFDD4BBD">
    <w:name w:val="EBE48F375E92435F964176E2BFDD4BBD"/>
    <w:rsid w:val="00F3457F"/>
  </w:style>
  <w:style w:type="paragraph" w:customStyle="1" w:styleId="EAD207E370BC403D86345B2ACAB26887">
    <w:name w:val="EAD207E370BC403D86345B2ACAB26887"/>
    <w:rsid w:val="00F3457F"/>
  </w:style>
  <w:style w:type="paragraph" w:customStyle="1" w:styleId="9C83271E37764C40AB6D895D9D1E4083">
    <w:name w:val="9C83271E37764C40AB6D895D9D1E4083"/>
    <w:rsid w:val="00F3457F"/>
  </w:style>
  <w:style w:type="paragraph" w:customStyle="1" w:styleId="EB419A76CD474B7AADF1A70FCFA10A94">
    <w:name w:val="EB419A76CD474B7AADF1A70FCFA10A94"/>
    <w:rsid w:val="00F3457F"/>
  </w:style>
  <w:style w:type="paragraph" w:customStyle="1" w:styleId="4B2A381886654B879887CE4D2C557139">
    <w:name w:val="4B2A381886654B879887CE4D2C557139"/>
    <w:rsid w:val="00F3457F"/>
  </w:style>
  <w:style w:type="paragraph" w:customStyle="1" w:styleId="AC2D32896B6249008C9B099F62DA097C">
    <w:name w:val="AC2D32896B6249008C9B099F62DA097C"/>
    <w:rsid w:val="00F3457F"/>
  </w:style>
  <w:style w:type="paragraph" w:customStyle="1" w:styleId="E191959B8C0142BD99FD511DCB2BAAAC">
    <w:name w:val="E191959B8C0142BD99FD511DCB2BAAAC"/>
    <w:rsid w:val="00F3457F"/>
  </w:style>
  <w:style w:type="paragraph" w:customStyle="1" w:styleId="0A32411CDB274E26A6968506C7F7DF83">
    <w:name w:val="0A32411CDB274E26A6968506C7F7DF83"/>
    <w:rsid w:val="00F3457F"/>
  </w:style>
  <w:style w:type="paragraph" w:customStyle="1" w:styleId="71608E1C2F0E4D2FAE93EAC65EB055AB">
    <w:name w:val="71608E1C2F0E4D2FAE93EAC65EB055AB"/>
    <w:rsid w:val="00F3457F"/>
  </w:style>
  <w:style w:type="paragraph" w:customStyle="1" w:styleId="2F08B9DB89DE492091545A95FEE917E6">
    <w:name w:val="2F08B9DB89DE492091545A95FEE917E6"/>
    <w:rsid w:val="00F3457F"/>
  </w:style>
  <w:style w:type="paragraph" w:customStyle="1" w:styleId="2762FADE402D4C688E9758F09394634B">
    <w:name w:val="2762FADE402D4C688E9758F09394634B"/>
    <w:rsid w:val="00F3457F"/>
  </w:style>
  <w:style w:type="paragraph" w:customStyle="1" w:styleId="A82431C0326C4805A671BC3DFA913358">
    <w:name w:val="A82431C0326C4805A671BC3DFA913358"/>
    <w:rsid w:val="00F3457F"/>
  </w:style>
  <w:style w:type="paragraph" w:customStyle="1" w:styleId="D8FA4D38A6CA41C2AF03618CAEE8D284">
    <w:name w:val="D8FA4D38A6CA41C2AF03618CAEE8D284"/>
    <w:rsid w:val="00F3457F"/>
  </w:style>
  <w:style w:type="paragraph" w:customStyle="1" w:styleId="10297889F58C4B3A8080846A280ACE8C">
    <w:name w:val="10297889F58C4B3A8080846A280ACE8C"/>
    <w:rsid w:val="00F3457F"/>
  </w:style>
  <w:style w:type="paragraph" w:customStyle="1" w:styleId="E26005156E8545939553C34CD8837794">
    <w:name w:val="E26005156E8545939553C34CD8837794"/>
    <w:rsid w:val="00F3457F"/>
  </w:style>
  <w:style w:type="paragraph" w:customStyle="1" w:styleId="A7E3EF5A4D3948899DEDB898782A4822">
    <w:name w:val="A7E3EF5A4D3948899DEDB898782A4822"/>
    <w:rsid w:val="00F3457F"/>
  </w:style>
  <w:style w:type="paragraph" w:customStyle="1" w:styleId="81786021E8CD4BBE95493C133EF2F2DD">
    <w:name w:val="81786021E8CD4BBE95493C133EF2F2DD"/>
    <w:rsid w:val="00F3457F"/>
  </w:style>
  <w:style w:type="paragraph" w:customStyle="1" w:styleId="1CC7D8CA67AC4B58BFCF30A3F0B5318B">
    <w:name w:val="1CC7D8CA67AC4B58BFCF30A3F0B5318B"/>
    <w:rsid w:val="00F3457F"/>
  </w:style>
  <w:style w:type="paragraph" w:customStyle="1" w:styleId="3B3C7D393CA04BDDA03473B8793F6364">
    <w:name w:val="3B3C7D393CA04BDDA03473B8793F6364"/>
    <w:rsid w:val="00F3457F"/>
  </w:style>
  <w:style w:type="paragraph" w:customStyle="1" w:styleId="E91F0BBFA8AE4A96BD6E4BA68F9E69B8">
    <w:name w:val="E91F0BBFA8AE4A96BD6E4BA68F9E69B8"/>
    <w:rsid w:val="00F3457F"/>
  </w:style>
  <w:style w:type="paragraph" w:customStyle="1" w:styleId="D855F6BF290742DDB6675051ADEB05C4">
    <w:name w:val="D855F6BF290742DDB6675051ADEB05C4"/>
    <w:rsid w:val="00F3457F"/>
  </w:style>
  <w:style w:type="paragraph" w:customStyle="1" w:styleId="0ABC60C76E374A90B69A1491A18CC0F7">
    <w:name w:val="0ABC60C76E374A90B69A1491A18CC0F7"/>
    <w:rsid w:val="00F3457F"/>
  </w:style>
  <w:style w:type="paragraph" w:customStyle="1" w:styleId="F8188280AF754A3593160C75A168807F">
    <w:name w:val="F8188280AF754A3593160C75A168807F"/>
    <w:rsid w:val="00F3457F"/>
  </w:style>
  <w:style w:type="paragraph" w:customStyle="1" w:styleId="FA782311CA124196A807ABEC047D10B7">
    <w:name w:val="FA782311CA124196A807ABEC047D10B7"/>
    <w:rsid w:val="00F3457F"/>
  </w:style>
  <w:style w:type="paragraph" w:customStyle="1" w:styleId="AC1F54C0A6E748439D0594B8C91F28EC">
    <w:name w:val="AC1F54C0A6E748439D0594B8C91F28EC"/>
    <w:rsid w:val="00F3457F"/>
  </w:style>
  <w:style w:type="paragraph" w:customStyle="1" w:styleId="A07F1C8268E54E6DAC7651D3ABF583D8">
    <w:name w:val="A07F1C8268E54E6DAC7651D3ABF583D8"/>
    <w:rsid w:val="00F3457F"/>
  </w:style>
  <w:style w:type="paragraph" w:customStyle="1" w:styleId="3AD90E0BB3564BBFB3669381FCEEC354">
    <w:name w:val="3AD90E0BB3564BBFB3669381FCEEC354"/>
    <w:rsid w:val="00F3457F"/>
  </w:style>
  <w:style w:type="paragraph" w:customStyle="1" w:styleId="3B4C35573FCA4056846D07760552114F">
    <w:name w:val="3B4C35573FCA4056846D07760552114F"/>
    <w:rsid w:val="00F3457F"/>
  </w:style>
  <w:style w:type="paragraph" w:customStyle="1" w:styleId="68CE78B4F6D24A44BB1127ACAEFC2737">
    <w:name w:val="68CE78B4F6D24A44BB1127ACAEFC2737"/>
    <w:rsid w:val="00F3457F"/>
  </w:style>
  <w:style w:type="paragraph" w:customStyle="1" w:styleId="27EB3C8B504243F4AF1AA9A49B0DB30D">
    <w:name w:val="27EB3C8B504243F4AF1AA9A49B0DB30D"/>
    <w:rsid w:val="00F3457F"/>
  </w:style>
  <w:style w:type="paragraph" w:customStyle="1" w:styleId="AE2E37B4FDA0439EB89552DFF4116843">
    <w:name w:val="AE2E37B4FDA0439EB89552DFF4116843"/>
    <w:rsid w:val="00F3457F"/>
  </w:style>
  <w:style w:type="paragraph" w:customStyle="1" w:styleId="63803B65104F450884BF7CEAE6E5328D">
    <w:name w:val="63803B65104F450884BF7CEAE6E5328D"/>
    <w:rsid w:val="00F3457F"/>
  </w:style>
  <w:style w:type="paragraph" w:customStyle="1" w:styleId="09283C5DF8C049488F75AC6E057EBCCA">
    <w:name w:val="09283C5DF8C049488F75AC6E057EBCCA"/>
    <w:rsid w:val="00F3457F"/>
  </w:style>
  <w:style w:type="paragraph" w:customStyle="1" w:styleId="7BC921776E364C26881777E6045DC20E">
    <w:name w:val="7BC921776E364C26881777E6045DC20E"/>
    <w:rsid w:val="00F3457F"/>
  </w:style>
  <w:style w:type="paragraph" w:customStyle="1" w:styleId="E8E913217E3F4B61911F69E6E7632BEB">
    <w:name w:val="E8E913217E3F4B61911F69E6E7632BEB"/>
    <w:rsid w:val="00F3457F"/>
  </w:style>
  <w:style w:type="paragraph" w:customStyle="1" w:styleId="FCD408924ECC4E129CF02E14392809DE">
    <w:name w:val="FCD408924ECC4E129CF02E14392809DE"/>
    <w:rsid w:val="00F3457F"/>
  </w:style>
  <w:style w:type="paragraph" w:customStyle="1" w:styleId="65745C43835B4B398883364028BBEC6F">
    <w:name w:val="65745C43835B4B398883364028BBEC6F"/>
    <w:rsid w:val="00F3457F"/>
  </w:style>
  <w:style w:type="paragraph" w:customStyle="1" w:styleId="773C229F91964766AC75C03CB6A5842F">
    <w:name w:val="773C229F91964766AC75C03CB6A5842F"/>
    <w:rsid w:val="00F3457F"/>
  </w:style>
  <w:style w:type="paragraph" w:customStyle="1" w:styleId="862B00A1E23142B9A65D85AB06B5202C">
    <w:name w:val="862B00A1E23142B9A65D85AB06B5202C"/>
    <w:rsid w:val="00F3457F"/>
  </w:style>
  <w:style w:type="paragraph" w:customStyle="1" w:styleId="8083FD99D06D4B5B91C212C6C2DF144B">
    <w:name w:val="8083FD99D06D4B5B91C212C6C2DF144B"/>
    <w:rsid w:val="00F3457F"/>
  </w:style>
  <w:style w:type="paragraph" w:customStyle="1" w:styleId="8DD9CCB8DF404BFEB14DFB7FD9553CD9">
    <w:name w:val="8DD9CCB8DF404BFEB14DFB7FD9553CD9"/>
    <w:rsid w:val="00F3457F"/>
  </w:style>
  <w:style w:type="paragraph" w:customStyle="1" w:styleId="F91B1D8FB2F24014983DC1F0D940266B">
    <w:name w:val="F91B1D8FB2F24014983DC1F0D940266B"/>
    <w:rsid w:val="00F3457F"/>
  </w:style>
  <w:style w:type="paragraph" w:customStyle="1" w:styleId="C451CB40417943F0896A7F74FB5652B3">
    <w:name w:val="C451CB40417943F0896A7F74FB5652B3"/>
    <w:rsid w:val="00F3457F"/>
  </w:style>
  <w:style w:type="paragraph" w:customStyle="1" w:styleId="B57C4F5FEBD648EB9E136826F11B5DDD">
    <w:name w:val="B57C4F5FEBD648EB9E136826F11B5DDD"/>
    <w:rsid w:val="00F3457F"/>
  </w:style>
  <w:style w:type="paragraph" w:customStyle="1" w:styleId="3984F19701BC46E981CB45C26B4C9706">
    <w:name w:val="3984F19701BC46E981CB45C26B4C9706"/>
    <w:rsid w:val="00F3457F"/>
  </w:style>
  <w:style w:type="paragraph" w:customStyle="1" w:styleId="C145249C15FA4328AC0CA9D437578A6D">
    <w:name w:val="C145249C15FA4328AC0CA9D437578A6D"/>
    <w:rsid w:val="00F3457F"/>
  </w:style>
  <w:style w:type="paragraph" w:customStyle="1" w:styleId="F191A512EA0F45038A0EB95F7F6CCEDB">
    <w:name w:val="F191A512EA0F45038A0EB95F7F6CCEDB"/>
    <w:rsid w:val="00F3457F"/>
  </w:style>
  <w:style w:type="paragraph" w:customStyle="1" w:styleId="C680E0E1192C44A89452476AB65FC639">
    <w:name w:val="C680E0E1192C44A89452476AB65FC639"/>
    <w:rsid w:val="00F3457F"/>
  </w:style>
  <w:style w:type="paragraph" w:customStyle="1" w:styleId="47867782FDDE4A5CB01D8961D24684C9">
    <w:name w:val="47867782FDDE4A5CB01D8961D24684C9"/>
    <w:rsid w:val="00F3457F"/>
  </w:style>
  <w:style w:type="paragraph" w:customStyle="1" w:styleId="A473ED404FEA491CAFF227264217C956">
    <w:name w:val="A473ED404FEA491CAFF227264217C956"/>
    <w:rsid w:val="00F3457F"/>
  </w:style>
  <w:style w:type="paragraph" w:customStyle="1" w:styleId="F49C1CC62C8744FC92E54545EB15B90A">
    <w:name w:val="F49C1CC62C8744FC92E54545EB15B90A"/>
    <w:rsid w:val="00F3457F"/>
  </w:style>
  <w:style w:type="paragraph" w:customStyle="1" w:styleId="0D51750D91354D49B57F8116EA86ECFB">
    <w:name w:val="0D51750D91354D49B57F8116EA86ECFB"/>
    <w:rsid w:val="00F3457F"/>
  </w:style>
  <w:style w:type="paragraph" w:customStyle="1" w:styleId="163370C2B20D407EACACF4BBA4E67686">
    <w:name w:val="163370C2B20D407EACACF4BBA4E67686"/>
    <w:rsid w:val="00F3457F"/>
  </w:style>
  <w:style w:type="paragraph" w:customStyle="1" w:styleId="C8047D38480342B0B61FEF342A86DF53">
    <w:name w:val="C8047D38480342B0B61FEF342A86DF53"/>
    <w:rsid w:val="00F3457F"/>
  </w:style>
  <w:style w:type="paragraph" w:customStyle="1" w:styleId="8DA3F2541B5F44D1A5B24502BF27187F">
    <w:name w:val="8DA3F2541B5F44D1A5B24502BF27187F"/>
    <w:rsid w:val="00F3457F"/>
  </w:style>
  <w:style w:type="paragraph" w:customStyle="1" w:styleId="6C5F89AF1C054F7F96EE875B8FE5E6BB">
    <w:name w:val="6C5F89AF1C054F7F96EE875B8FE5E6BB"/>
    <w:rsid w:val="00F3457F"/>
  </w:style>
  <w:style w:type="paragraph" w:customStyle="1" w:styleId="D0C0A700A0634FE7832E2C2FD63A2E69">
    <w:name w:val="D0C0A700A0634FE7832E2C2FD63A2E69"/>
    <w:rsid w:val="00F3457F"/>
  </w:style>
  <w:style w:type="paragraph" w:customStyle="1" w:styleId="8D8B0DB115AC473E87C6A1E2421A00B3">
    <w:name w:val="8D8B0DB115AC473E87C6A1E2421A00B3"/>
    <w:rsid w:val="00F3457F"/>
  </w:style>
  <w:style w:type="paragraph" w:customStyle="1" w:styleId="ED94A53DA89D488290EAE184AE46969E">
    <w:name w:val="ED94A53DA89D488290EAE184AE46969E"/>
    <w:rsid w:val="00F3457F"/>
  </w:style>
  <w:style w:type="paragraph" w:customStyle="1" w:styleId="DAABC2F2674E4B8F9271F65B24A173D0">
    <w:name w:val="DAABC2F2674E4B8F9271F65B24A173D0"/>
    <w:rsid w:val="00F3457F"/>
  </w:style>
  <w:style w:type="paragraph" w:customStyle="1" w:styleId="71298064C5714F248A3E6E54DAB5BC9E">
    <w:name w:val="71298064C5714F248A3E6E54DAB5BC9E"/>
    <w:rsid w:val="00F3457F"/>
  </w:style>
  <w:style w:type="paragraph" w:customStyle="1" w:styleId="51268E76C78741E7AB1197E2108D60BD">
    <w:name w:val="51268E76C78741E7AB1197E2108D60BD"/>
    <w:rsid w:val="00F3457F"/>
  </w:style>
  <w:style w:type="paragraph" w:customStyle="1" w:styleId="8A0F43A18FC043419B181DE192C9C6DE">
    <w:name w:val="8A0F43A18FC043419B181DE192C9C6DE"/>
    <w:rsid w:val="00F3457F"/>
  </w:style>
  <w:style w:type="paragraph" w:customStyle="1" w:styleId="96E8CF4E339345D995C6C1FFCAF9A651">
    <w:name w:val="96E8CF4E339345D995C6C1FFCAF9A651"/>
    <w:rsid w:val="00F3457F"/>
  </w:style>
  <w:style w:type="paragraph" w:customStyle="1" w:styleId="152F7B9A464144B6857F50FE0435F928">
    <w:name w:val="152F7B9A464144B6857F50FE0435F928"/>
    <w:rsid w:val="00F3457F"/>
  </w:style>
  <w:style w:type="paragraph" w:customStyle="1" w:styleId="BFD26F1F57274E768944AF20DB0B080C">
    <w:name w:val="BFD26F1F57274E768944AF20DB0B080C"/>
    <w:rsid w:val="00F3457F"/>
  </w:style>
  <w:style w:type="paragraph" w:customStyle="1" w:styleId="AAAEE0C1412D4CF093244724F04A1E21">
    <w:name w:val="AAAEE0C1412D4CF093244724F04A1E21"/>
    <w:rsid w:val="00F3457F"/>
  </w:style>
  <w:style w:type="paragraph" w:customStyle="1" w:styleId="AD5B1C1B592F4808A028E4F940FA948F">
    <w:name w:val="AD5B1C1B592F4808A028E4F940FA948F"/>
    <w:rsid w:val="00F3457F"/>
  </w:style>
  <w:style w:type="paragraph" w:customStyle="1" w:styleId="D27893634D3C43EE92166977D177CE24">
    <w:name w:val="D27893634D3C43EE92166977D177CE24"/>
    <w:rsid w:val="00F3457F"/>
  </w:style>
  <w:style w:type="paragraph" w:customStyle="1" w:styleId="4AAE14FAE506424FA2EBDB02675EDE0D">
    <w:name w:val="4AAE14FAE506424FA2EBDB02675EDE0D"/>
    <w:rsid w:val="00F3457F"/>
  </w:style>
  <w:style w:type="paragraph" w:customStyle="1" w:styleId="C0027BD12E33401EB8D0C5B516C91E37">
    <w:name w:val="C0027BD12E33401EB8D0C5B516C91E37"/>
    <w:rsid w:val="00F3457F"/>
  </w:style>
  <w:style w:type="paragraph" w:customStyle="1" w:styleId="73FE29D8771A4FB4A60700BD47F59474">
    <w:name w:val="73FE29D8771A4FB4A60700BD47F59474"/>
    <w:rsid w:val="00F3457F"/>
  </w:style>
  <w:style w:type="paragraph" w:customStyle="1" w:styleId="64EFFF18FEEE42B88CC4225959147DB4">
    <w:name w:val="64EFFF18FEEE42B88CC4225959147DB4"/>
    <w:rsid w:val="00F3457F"/>
  </w:style>
  <w:style w:type="paragraph" w:customStyle="1" w:styleId="6310E95286784272B44F3B4BAAEE861D">
    <w:name w:val="6310E95286784272B44F3B4BAAEE861D"/>
    <w:rsid w:val="00F3457F"/>
  </w:style>
  <w:style w:type="paragraph" w:customStyle="1" w:styleId="FFE2DEE147414154AED5C78138EB6627">
    <w:name w:val="FFE2DEE147414154AED5C78138EB6627"/>
    <w:rsid w:val="00F3457F"/>
  </w:style>
  <w:style w:type="paragraph" w:customStyle="1" w:styleId="46914D9E6004447D85643CD6DD9614E2">
    <w:name w:val="46914D9E6004447D85643CD6DD9614E2"/>
    <w:rsid w:val="00F3457F"/>
  </w:style>
  <w:style w:type="paragraph" w:customStyle="1" w:styleId="F7F3DB0E58694297998CCE618D2D33EE">
    <w:name w:val="F7F3DB0E58694297998CCE618D2D33EE"/>
    <w:rsid w:val="00F3457F"/>
  </w:style>
  <w:style w:type="paragraph" w:customStyle="1" w:styleId="B4008071B5204F02B69F769A5895190C">
    <w:name w:val="B4008071B5204F02B69F769A5895190C"/>
    <w:rsid w:val="00F3457F"/>
  </w:style>
  <w:style w:type="paragraph" w:customStyle="1" w:styleId="836A95B4FD5F41CB8559B97CA5A7A50F">
    <w:name w:val="836A95B4FD5F41CB8559B97CA5A7A50F"/>
    <w:rsid w:val="00F3457F"/>
  </w:style>
  <w:style w:type="paragraph" w:customStyle="1" w:styleId="8160007C5522492B897EC4A0BF120AA5">
    <w:name w:val="8160007C5522492B897EC4A0BF120AA5"/>
    <w:rsid w:val="00F3457F"/>
  </w:style>
  <w:style w:type="paragraph" w:customStyle="1" w:styleId="13D083818E07420C9CE432F8BC9EDC6B">
    <w:name w:val="13D083818E07420C9CE432F8BC9EDC6B"/>
    <w:rsid w:val="00F3457F"/>
  </w:style>
  <w:style w:type="paragraph" w:customStyle="1" w:styleId="481831E1757A4FB8B8567CBB4AF45617">
    <w:name w:val="481831E1757A4FB8B8567CBB4AF45617"/>
    <w:rsid w:val="00F3457F"/>
  </w:style>
  <w:style w:type="paragraph" w:customStyle="1" w:styleId="E31EC3E67E584157B42BA64821CE091B">
    <w:name w:val="E31EC3E67E584157B42BA64821CE091B"/>
    <w:rsid w:val="00F3457F"/>
  </w:style>
  <w:style w:type="paragraph" w:customStyle="1" w:styleId="C413C10A6D7D41FA8F7A84F29E0BCB22">
    <w:name w:val="C413C10A6D7D41FA8F7A84F29E0BCB22"/>
    <w:rsid w:val="00F3457F"/>
  </w:style>
  <w:style w:type="paragraph" w:customStyle="1" w:styleId="10B4643D0E03449493607E9BA5DFF39B">
    <w:name w:val="10B4643D0E03449493607E9BA5DFF39B"/>
    <w:rsid w:val="00F3457F"/>
  </w:style>
  <w:style w:type="paragraph" w:customStyle="1" w:styleId="15A428DF49564059A309AD38FA9E6022">
    <w:name w:val="15A428DF49564059A309AD38FA9E6022"/>
    <w:rsid w:val="00F3457F"/>
  </w:style>
  <w:style w:type="paragraph" w:customStyle="1" w:styleId="BDEEF2240A8740A499A65420579BA1A1">
    <w:name w:val="BDEEF2240A8740A499A65420579BA1A1"/>
    <w:rsid w:val="00F3457F"/>
  </w:style>
  <w:style w:type="paragraph" w:customStyle="1" w:styleId="0EBB7160760F48A59030AFD422681157">
    <w:name w:val="0EBB7160760F48A59030AFD422681157"/>
    <w:rsid w:val="00F3457F"/>
  </w:style>
  <w:style w:type="paragraph" w:customStyle="1" w:styleId="C200029070EC417999EEEAF022BDE0E8">
    <w:name w:val="C200029070EC417999EEEAF022BDE0E8"/>
    <w:rsid w:val="00F3457F"/>
  </w:style>
  <w:style w:type="paragraph" w:customStyle="1" w:styleId="63F6ED90D1994D07B2DB3BB8D433301C">
    <w:name w:val="63F6ED90D1994D07B2DB3BB8D433301C"/>
    <w:rsid w:val="00F3457F"/>
  </w:style>
  <w:style w:type="paragraph" w:customStyle="1" w:styleId="33A854808A70421CB09DFD65F18FF016">
    <w:name w:val="33A854808A70421CB09DFD65F18FF016"/>
    <w:rsid w:val="00F3457F"/>
  </w:style>
  <w:style w:type="paragraph" w:customStyle="1" w:styleId="82711D892EFB417EA99F97900D90A944">
    <w:name w:val="82711D892EFB417EA99F97900D90A944"/>
    <w:rsid w:val="00F3457F"/>
  </w:style>
  <w:style w:type="paragraph" w:customStyle="1" w:styleId="1DAC859F610F4577A9D24D48B8E740A4">
    <w:name w:val="1DAC859F610F4577A9D24D48B8E740A4"/>
    <w:rsid w:val="00F3457F"/>
  </w:style>
  <w:style w:type="paragraph" w:customStyle="1" w:styleId="6EC1955B41DA4C518A4ECE59508B4D72">
    <w:name w:val="6EC1955B41DA4C518A4ECE59508B4D72"/>
    <w:rsid w:val="00F3457F"/>
  </w:style>
  <w:style w:type="paragraph" w:customStyle="1" w:styleId="8CF754305E9F4852B015B75C0953C1BD">
    <w:name w:val="8CF754305E9F4852B015B75C0953C1BD"/>
    <w:rsid w:val="00F3457F"/>
  </w:style>
  <w:style w:type="paragraph" w:customStyle="1" w:styleId="5E079307ABE745DF8B61F1808B45402D">
    <w:name w:val="5E079307ABE745DF8B61F1808B45402D"/>
    <w:rsid w:val="00F3457F"/>
  </w:style>
  <w:style w:type="paragraph" w:customStyle="1" w:styleId="4DAFEA995CFB413190D3CE1AC4A47F41">
    <w:name w:val="4DAFEA995CFB413190D3CE1AC4A47F41"/>
    <w:rsid w:val="00F3457F"/>
  </w:style>
  <w:style w:type="paragraph" w:customStyle="1" w:styleId="83B6D692E12149AC9C959837600C02A6">
    <w:name w:val="83B6D692E12149AC9C959837600C02A6"/>
    <w:rsid w:val="00F3457F"/>
  </w:style>
  <w:style w:type="paragraph" w:customStyle="1" w:styleId="1DE8198943804C7DB5A5F1E69874A1F0">
    <w:name w:val="1DE8198943804C7DB5A5F1E69874A1F0"/>
    <w:rsid w:val="00F3457F"/>
  </w:style>
  <w:style w:type="paragraph" w:customStyle="1" w:styleId="82E4DF1564C843A69FE734E9A5682E2E">
    <w:name w:val="82E4DF1564C843A69FE734E9A5682E2E"/>
    <w:rsid w:val="00F3457F"/>
  </w:style>
  <w:style w:type="paragraph" w:customStyle="1" w:styleId="C781E0BE386E4C8DB345DD32965268F0">
    <w:name w:val="C781E0BE386E4C8DB345DD32965268F0"/>
    <w:rsid w:val="00F3457F"/>
  </w:style>
  <w:style w:type="paragraph" w:customStyle="1" w:styleId="3EEDC81A7355496F98C0681A3E237ABF">
    <w:name w:val="3EEDC81A7355496F98C0681A3E237ABF"/>
    <w:rsid w:val="00F3457F"/>
  </w:style>
  <w:style w:type="paragraph" w:customStyle="1" w:styleId="E4FAC3D92B7A4F71805B04F46CCC5929">
    <w:name w:val="E4FAC3D92B7A4F71805B04F46CCC5929"/>
    <w:rsid w:val="00F3457F"/>
  </w:style>
  <w:style w:type="paragraph" w:customStyle="1" w:styleId="BC178F8E57D74586876559388BD1117C">
    <w:name w:val="BC178F8E57D74586876559388BD1117C"/>
    <w:rsid w:val="00F3457F"/>
  </w:style>
  <w:style w:type="paragraph" w:customStyle="1" w:styleId="A0A442E9B3484BE298A93B2980133589">
    <w:name w:val="A0A442E9B3484BE298A93B2980133589"/>
    <w:rsid w:val="00F3457F"/>
  </w:style>
  <w:style w:type="paragraph" w:customStyle="1" w:styleId="5650E4853028414E80A3931103B949F3">
    <w:name w:val="5650E4853028414E80A3931103B949F3"/>
    <w:rsid w:val="00F3457F"/>
  </w:style>
  <w:style w:type="paragraph" w:customStyle="1" w:styleId="66B0FA0B8B6E41399CD533631DB35C07">
    <w:name w:val="66B0FA0B8B6E41399CD533631DB35C07"/>
    <w:rsid w:val="00F3457F"/>
  </w:style>
  <w:style w:type="paragraph" w:customStyle="1" w:styleId="8474DD96B0DB47AEB90B748296C44105">
    <w:name w:val="8474DD96B0DB47AEB90B748296C44105"/>
    <w:rsid w:val="00F3457F"/>
  </w:style>
  <w:style w:type="paragraph" w:customStyle="1" w:styleId="309A0571C55744DAB0A43F1CDC69F375">
    <w:name w:val="309A0571C55744DAB0A43F1CDC69F375"/>
    <w:rsid w:val="00F3457F"/>
  </w:style>
  <w:style w:type="paragraph" w:customStyle="1" w:styleId="D7950EA42EEA47AEBEC8BF21607BA8B7">
    <w:name w:val="D7950EA42EEA47AEBEC8BF21607BA8B7"/>
    <w:rsid w:val="00F3457F"/>
  </w:style>
  <w:style w:type="paragraph" w:customStyle="1" w:styleId="687C0E3EAA9849B3A0113AE2106901A0">
    <w:name w:val="687C0E3EAA9849B3A0113AE2106901A0"/>
    <w:rsid w:val="006E3034"/>
  </w:style>
  <w:style w:type="paragraph" w:customStyle="1" w:styleId="A7243B42ABDF47E890A4F353CE830AAE">
    <w:name w:val="A7243B42ABDF47E890A4F353CE830AAE"/>
    <w:rsid w:val="006E3034"/>
  </w:style>
  <w:style w:type="paragraph" w:customStyle="1" w:styleId="9BDD9CE3564A42ADBB99C58384CCC70A">
    <w:name w:val="9BDD9CE3564A42ADBB99C58384CCC70A"/>
    <w:rsid w:val="006E3034"/>
  </w:style>
  <w:style w:type="paragraph" w:customStyle="1" w:styleId="EFD8AD4BC0704ADE81E7A2FAF8421A7F">
    <w:name w:val="EFD8AD4BC0704ADE81E7A2FAF8421A7F"/>
    <w:rsid w:val="006E3034"/>
  </w:style>
  <w:style w:type="paragraph" w:customStyle="1" w:styleId="EE15547B9F9B49FA904C8C1E3D19AB70">
    <w:name w:val="EE15547B9F9B49FA904C8C1E3D19AB70"/>
    <w:rsid w:val="006E3034"/>
  </w:style>
  <w:style w:type="paragraph" w:customStyle="1" w:styleId="4C2206D391314C25BD5BA2D2AC93229F">
    <w:name w:val="4C2206D391314C25BD5BA2D2AC93229F"/>
    <w:rsid w:val="006E3034"/>
  </w:style>
  <w:style w:type="paragraph" w:customStyle="1" w:styleId="617AD65E111B4E2E80D125E3D1A309B0">
    <w:name w:val="617AD65E111B4E2E80D125E3D1A309B0"/>
    <w:rsid w:val="006E3034"/>
  </w:style>
  <w:style w:type="paragraph" w:customStyle="1" w:styleId="389352FA23B04C0A9D47CBFCDA09BF9A">
    <w:name w:val="389352FA23B04C0A9D47CBFCDA09BF9A"/>
    <w:rsid w:val="006E3034"/>
  </w:style>
  <w:style w:type="paragraph" w:customStyle="1" w:styleId="251E2E0F8F334D799F6940B588C043BA">
    <w:name w:val="251E2E0F8F334D799F6940B588C043BA"/>
    <w:rsid w:val="006E3034"/>
  </w:style>
  <w:style w:type="paragraph" w:customStyle="1" w:styleId="DDF2F720FAC94933A1A1181907CE5014">
    <w:name w:val="DDF2F720FAC94933A1A1181907CE5014"/>
    <w:rsid w:val="006E3034"/>
  </w:style>
  <w:style w:type="paragraph" w:customStyle="1" w:styleId="ED4EC1C7DCF34CD7878A0F7E1E07AD75">
    <w:name w:val="ED4EC1C7DCF34CD7878A0F7E1E07AD75"/>
    <w:rsid w:val="006E3034"/>
  </w:style>
  <w:style w:type="paragraph" w:customStyle="1" w:styleId="92B4C532F9E3478A90490CE9926F11CD">
    <w:name w:val="92B4C532F9E3478A90490CE9926F11CD"/>
    <w:rsid w:val="006E3034"/>
  </w:style>
  <w:style w:type="paragraph" w:customStyle="1" w:styleId="A497C2BB8713453CA8CF0E66DD093FD6">
    <w:name w:val="A497C2BB8713453CA8CF0E66DD093FD6"/>
    <w:rsid w:val="006E3034"/>
  </w:style>
  <w:style w:type="paragraph" w:customStyle="1" w:styleId="B7652D02B65B4B7B906C50904DEF0F4E">
    <w:name w:val="B7652D02B65B4B7B906C50904DEF0F4E"/>
    <w:rsid w:val="00075F9F"/>
  </w:style>
  <w:style w:type="paragraph" w:customStyle="1" w:styleId="06394844A8A34AC5B7BBC214940C483A">
    <w:name w:val="06394844A8A34AC5B7BBC214940C483A"/>
    <w:rsid w:val="00075F9F"/>
  </w:style>
  <w:style w:type="paragraph" w:customStyle="1" w:styleId="5532F44AB2CB442F897B577CD5438D50">
    <w:name w:val="5532F44AB2CB442F897B577CD5438D50"/>
    <w:rsid w:val="00075F9F"/>
  </w:style>
  <w:style w:type="paragraph" w:customStyle="1" w:styleId="2D051AFC10C64385A17D7345E2CAF9E3">
    <w:name w:val="2D051AFC10C64385A17D7345E2CAF9E3"/>
    <w:rsid w:val="00075F9F"/>
  </w:style>
  <w:style w:type="paragraph" w:customStyle="1" w:styleId="06970A64A3CE4979B16DE9A3F86DA37A">
    <w:name w:val="06970A64A3CE4979B16DE9A3F86DA37A"/>
    <w:rsid w:val="00075F9F"/>
  </w:style>
  <w:style w:type="paragraph" w:customStyle="1" w:styleId="4BD929E2CE194A8E8ABE6E3756E7CFCA">
    <w:name w:val="4BD929E2CE194A8E8ABE6E3756E7CFCA"/>
    <w:rsid w:val="00075F9F"/>
  </w:style>
  <w:style w:type="paragraph" w:customStyle="1" w:styleId="452AC8D7CD6543CD8FA9562DF10A844E">
    <w:name w:val="452AC8D7CD6543CD8FA9562DF10A844E"/>
    <w:rsid w:val="00075F9F"/>
  </w:style>
  <w:style w:type="paragraph" w:customStyle="1" w:styleId="DFF11500ACA448DE9763F3CB75C024D7">
    <w:name w:val="DFF11500ACA448DE9763F3CB75C024D7"/>
    <w:rsid w:val="00075F9F"/>
  </w:style>
  <w:style w:type="paragraph" w:customStyle="1" w:styleId="089DB61B3DF74C4999A8094B174524D9">
    <w:name w:val="089DB61B3DF74C4999A8094B174524D9"/>
    <w:rsid w:val="00075F9F"/>
  </w:style>
  <w:style w:type="paragraph" w:customStyle="1" w:styleId="88C0BD0FB58C462B9417B4E0D33A3E48">
    <w:name w:val="88C0BD0FB58C462B9417B4E0D33A3E48"/>
    <w:rsid w:val="00075F9F"/>
  </w:style>
  <w:style w:type="paragraph" w:customStyle="1" w:styleId="074068F67AC04372BB857E23709BEF61">
    <w:name w:val="074068F67AC04372BB857E23709BEF61"/>
    <w:rsid w:val="005B412C"/>
  </w:style>
  <w:style w:type="paragraph" w:customStyle="1" w:styleId="DCB89BBEAB654A95923B398189034004">
    <w:name w:val="DCB89BBEAB654A95923B398189034004"/>
    <w:rsid w:val="005B412C"/>
  </w:style>
  <w:style w:type="paragraph" w:customStyle="1" w:styleId="12A48903A60E4942AD0BE3EBDE37C4A4">
    <w:name w:val="12A48903A60E4942AD0BE3EBDE37C4A4"/>
    <w:rsid w:val="005B412C"/>
  </w:style>
  <w:style w:type="paragraph" w:customStyle="1" w:styleId="D6BA8A45289B4997A84E4DEE71D24069">
    <w:name w:val="D6BA8A45289B4997A84E4DEE71D24069"/>
    <w:rsid w:val="005B412C"/>
  </w:style>
  <w:style w:type="paragraph" w:customStyle="1" w:styleId="56F7C3196387497F8A1E9CEF9731851A">
    <w:name w:val="56F7C3196387497F8A1E9CEF9731851A"/>
    <w:rsid w:val="005B412C"/>
  </w:style>
  <w:style w:type="paragraph" w:customStyle="1" w:styleId="50807298F28C482598B20B9BB27B9563">
    <w:name w:val="50807298F28C482598B20B9BB27B9563"/>
    <w:rsid w:val="005B412C"/>
  </w:style>
  <w:style w:type="paragraph" w:customStyle="1" w:styleId="D093B79D1A7542D19881B59AC49F3594">
    <w:name w:val="D093B79D1A7542D19881B59AC49F3594"/>
    <w:rsid w:val="005B412C"/>
  </w:style>
  <w:style w:type="paragraph" w:customStyle="1" w:styleId="A88383094EBE4CBBB9C740252F1C4250">
    <w:name w:val="A88383094EBE4CBBB9C740252F1C4250"/>
    <w:rsid w:val="005B412C"/>
  </w:style>
  <w:style w:type="paragraph" w:customStyle="1" w:styleId="7A1966C339DD458D878861681D4553C1">
    <w:name w:val="7A1966C339DD458D878861681D4553C1"/>
    <w:rsid w:val="005B412C"/>
  </w:style>
  <w:style w:type="paragraph" w:customStyle="1" w:styleId="3BF88E98E4A749C8B80C94E2143E7F8D">
    <w:name w:val="3BF88E98E4A749C8B80C94E2143E7F8D"/>
    <w:rsid w:val="005B412C"/>
  </w:style>
  <w:style w:type="paragraph" w:customStyle="1" w:styleId="2E800E2A17334F918A5F628FB3AE3790">
    <w:name w:val="2E800E2A17334F918A5F628FB3AE3790"/>
    <w:rsid w:val="005B412C"/>
  </w:style>
  <w:style w:type="paragraph" w:customStyle="1" w:styleId="3FCCBD97413C4301B5CFAEC38580128B">
    <w:name w:val="3FCCBD97413C4301B5CFAEC38580128B"/>
    <w:rsid w:val="005B412C"/>
  </w:style>
  <w:style w:type="paragraph" w:customStyle="1" w:styleId="0AE766F012BB46E9B947027107E8824B">
    <w:name w:val="0AE766F012BB46E9B947027107E8824B"/>
    <w:rsid w:val="005B412C"/>
  </w:style>
  <w:style w:type="paragraph" w:customStyle="1" w:styleId="65B09187A7A747858BA7F648F3297156">
    <w:name w:val="65B09187A7A747858BA7F648F3297156"/>
    <w:rsid w:val="005B412C"/>
  </w:style>
  <w:style w:type="paragraph" w:customStyle="1" w:styleId="3E39E5D120D14581BCAD6FC0E2EF6E04">
    <w:name w:val="3E39E5D120D14581BCAD6FC0E2EF6E04"/>
    <w:rsid w:val="005B412C"/>
  </w:style>
  <w:style w:type="paragraph" w:customStyle="1" w:styleId="ADC34631D48D48B58B5B2DBF6020EA13">
    <w:name w:val="ADC34631D48D48B58B5B2DBF6020EA13"/>
    <w:rsid w:val="005B412C"/>
  </w:style>
  <w:style w:type="paragraph" w:customStyle="1" w:styleId="4BD0FAF162E8434F93F3660476A1E6E7">
    <w:name w:val="4BD0FAF162E8434F93F3660476A1E6E7"/>
    <w:rsid w:val="005B412C"/>
  </w:style>
  <w:style w:type="paragraph" w:customStyle="1" w:styleId="C3E3079B0D99489293A8E3CD3638BBB8">
    <w:name w:val="C3E3079B0D99489293A8E3CD3638BBB8"/>
    <w:rsid w:val="00061422"/>
  </w:style>
  <w:style w:type="paragraph" w:customStyle="1" w:styleId="B02FE86E493A437E8EDF994A535BE4C0">
    <w:name w:val="B02FE86E493A437E8EDF994A535BE4C0"/>
    <w:rsid w:val="00061422"/>
  </w:style>
  <w:style w:type="paragraph" w:customStyle="1" w:styleId="C244D979EC8B447BB85ED0B0CF0EBA87">
    <w:name w:val="C244D979EC8B447BB85ED0B0CF0EBA87"/>
    <w:rsid w:val="0083411C"/>
  </w:style>
  <w:style w:type="paragraph" w:customStyle="1" w:styleId="6A072969BF424CF8BFCFF0FC542318BE">
    <w:name w:val="6A072969BF424CF8BFCFF0FC542318BE"/>
    <w:rsid w:val="0083411C"/>
  </w:style>
  <w:style w:type="paragraph" w:customStyle="1" w:styleId="5650E4853028414E80A3931103B949F31">
    <w:name w:val="5650E4853028414E80A3931103B949F31"/>
    <w:rsid w:val="0083411C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0A1FF2AD8ABD4C169AC4B581C870FB3E">
    <w:name w:val="0A1FF2AD8ABD4C169AC4B581C870FB3E"/>
    <w:rsid w:val="0083411C"/>
  </w:style>
  <w:style w:type="paragraph" w:customStyle="1" w:styleId="E9099C28AD07499FBF5B73C9B928054C">
    <w:name w:val="E9099C28AD07499FBF5B73C9B928054C"/>
    <w:rsid w:val="0083411C"/>
  </w:style>
  <w:style w:type="paragraph" w:customStyle="1" w:styleId="A4FA754EA3424C21A23F230D8C9D3659">
    <w:name w:val="A4FA754EA3424C21A23F230D8C9D3659"/>
    <w:rsid w:val="0083411C"/>
  </w:style>
  <w:style w:type="paragraph" w:customStyle="1" w:styleId="FCF498255D544FF794DF49B036589E33">
    <w:name w:val="FCF498255D544FF794DF49B036589E33"/>
    <w:rsid w:val="0083411C"/>
  </w:style>
  <w:style w:type="paragraph" w:customStyle="1" w:styleId="9AE10BE5CFA440AB9E4D9C9A6D202701">
    <w:name w:val="9AE10BE5CFA440AB9E4D9C9A6D202701"/>
    <w:rsid w:val="0083411C"/>
  </w:style>
  <w:style w:type="paragraph" w:customStyle="1" w:styleId="4188DADAC43741A99DB3176E0406655E">
    <w:name w:val="4188DADAC43741A99DB3176E0406655E"/>
    <w:rsid w:val="0083411C"/>
  </w:style>
  <w:style w:type="paragraph" w:customStyle="1" w:styleId="80C10043E22142B6A850274EA95A55B3">
    <w:name w:val="80C10043E22142B6A850274EA95A55B3"/>
    <w:rsid w:val="00C51FED"/>
  </w:style>
  <w:style w:type="paragraph" w:customStyle="1" w:styleId="2303071706564556B491EC90D78A9F8B">
    <w:name w:val="2303071706564556B491EC90D78A9F8B"/>
    <w:rsid w:val="00C51FED"/>
  </w:style>
  <w:style w:type="paragraph" w:customStyle="1" w:styleId="85160DBDBAA14B29B38B9B03C6B37EDC">
    <w:name w:val="85160DBDBAA14B29B38B9B03C6B37EDC"/>
    <w:rsid w:val="00C51FED"/>
  </w:style>
  <w:style w:type="paragraph" w:customStyle="1" w:styleId="A1A540637AF840B8BBAFB1677EE16353">
    <w:name w:val="A1A540637AF840B8BBAFB1677EE16353"/>
    <w:rsid w:val="00C51FED"/>
  </w:style>
  <w:style w:type="paragraph" w:customStyle="1" w:styleId="C3EEB052872F4D8593C76082C42EE183">
    <w:name w:val="C3EEB052872F4D8593C76082C42EE183"/>
    <w:rsid w:val="00C51FED"/>
  </w:style>
  <w:style w:type="paragraph" w:customStyle="1" w:styleId="0761E034E4764A1FBE7607A7F3A3E8E2">
    <w:name w:val="0761E034E4764A1FBE7607A7F3A3E8E2"/>
    <w:rsid w:val="00C51FED"/>
  </w:style>
  <w:style w:type="paragraph" w:customStyle="1" w:styleId="AC567D1AEA204D5881F030E2EA995695">
    <w:name w:val="AC567D1AEA204D5881F030E2EA995695"/>
    <w:rsid w:val="00C51FED"/>
  </w:style>
  <w:style w:type="paragraph" w:customStyle="1" w:styleId="D8FAE8F665D54DF6B5E73D3A1BA59D89">
    <w:name w:val="D8FAE8F665D54DF6B5E73D3A1BA59D89"/>
    <w:rsid w:val="00C51FED"/>
  </w:style>
  <w:style w:type="paragraph" w:customStyle="1" w:styleId="349A6F90C18546A59FDB34CA5956CE18">
    <w:name w:val="349A6F90C18546A59FDB34CA5956CE18"/>
    <w:rsid w:val="00C51FED"/>
  </w:style>
  <w:style w:type="paragraph" w:customStyle="1" w:styleId="132C2B54839644198DA97AD1594A7BAA">
    <w:name w:val="132C2B54839644198DA97AD1594A7BAA"/>
    <w:rsid w:val="00C51FED"/>
  </w:style>
  <w:style w:type="paragraph" w:customStyle="1" w:styleId="5D4CE646D61F4DAE9A9D5462EB5104EA">
    <w:name w:val="5D4CE646D61F4DAE9A9D5462EB5104EA"/>
    <w:rsid w:val="00C51FED"/>
  </w:style>
  <w:style w:type="paragraph" w:customStyle="1" w:styleId="AAB1F3365FB14AF894EEF613F99705D8">
    <w:name w:val="AAB1F3365FB14AF894EEF613F99705D8"/>
    <w:rsid w:val="00C51FED"/>
  </w:style>
  <w:style w:type="paragraph" w:customStyle="1" w:styleId="C3BC7E99D6B248439D93254BC8E0D8DD">
    <w:name w:val="C3BC7E99D6B248439D93254BC8E0D8DD"/>
    <w:rsid w:val="00C51FED"/>
  </w:style>
  <w:style w:type="paragraph" w:customStyle="1" w:styleId="3254B383E8CE41A48C9F939F21E1F04F">
    <w:name w:val="3254B383E8CE41A48C9F939F21E1F04F"/>
    <w:rsid w:val="00C51FED"/>
  </w:style>
  <w:style w:type="paragraph" w:customStyle="1" w:styleId="CDE2F6FBCA1F43C88EE5F749A9CEF56A">
    <w:name w:val="CDE2F6FBCA1F43C88EE5F749A9CEF56A"/>
    <w:rsid w:val="00BB3162"/>
  </w:style>
  <w:style w:type="paragraph" w:customStyle="1" w:styleId="2983F9B359074A469BDAD064328F44E4">
    <w:name w:val="2983F9B359074A469BDAD064328F44E4"/>
    <w:rsid w:val="00BB3162"/>
  </w:style>
  <w:style w:type="paragraph" w:customStyle="1" w:styleId="953AB10ADF6B4DFA90A39195A65B72A6">
    <w:name w:val="953AB10ADF6B4DFA90A39195A65B72A6"/>
    <w:rsid w:val="007D4C9E"/>
    <w:pPr>
      <w:spacing w:after="160" w:line="259" w:lineRule="auto"/>
    </w:pPr>
  </w:style>
  <w:style w:type="paragraph" w:customStyle="1" w:styleId="480C2B17EF494C36A2AA10B8E3402DDE">
    <w:name w:val="480C2B17EF494C36A2AA10B8E3402DDE"/>
    <w:rsid w:val="007D4C9E"/>
    <w:pPr>
      <w:spacing w:after="160" w:line="259" w:lineRule="auto"/>
    </w:pPr>
  </w:style>
  <w:style w:type="paragraph" w:customStyle="1" w:styleId="7D01BE21E06F4918B4C03A90947A0037">
    <w:name w:val="7D01BE21E06F4918B4C03A90947A0037"/>
    <w:rsid w:val="007D4C9E"/>
    <w:pPr>
      <w:spacing w:after="160" w:line="259" w:lineRule="auto"/>
    </w:pPr>
  </w:style>
  <w:style w:type="paragraph" w:customStyle="1" w:styleId="B65526E4A0364D21B422D9929C0E9DD1">
    <w:name w:val="B65526E4A0364D21B422D9929C0E9DD1"/>
    <w:rsid w:val="007D4C9E"/>
    <w:pPr>
      <w:spacing w:after="160" w:line="259" w:lineRule="auto"/>
    </w:pPr>
  </w:style>
  <w:style w:type="paragraph" w:customStyle="1" w:styleId="90EADA60F118459B81C53385A0DD8F2B">
    <w:name w:val="90EADA60F118459B81C53385A0DD8F2B"/>
    <w:rsid w:val="007D4C9E"/>
    <w:pPr>
      <w:spacing w:after="160" w:line="259" w:lineRule="auto"/>
    </w:pPr>
  </w:style>
  <w:style w:type="paragraph" w:customStyle="1" w:styleId="BCD9DE8E8DB94E41A9FDF04383C0B4C7">
    <w:name w:val="BCD9DE8E8DB94E41A9FDF04383C0B4C7"/>
    <w:rsid w:val="007D4C9E"/>
    <w:pPr>
      <w:spacing w:after="160" w:line="259" w:lineRule="auto"/>
    </w:pPr>
  </w:style>
  <w:style w:type="paragraph" w:customStyle="1" w:styleId="B639450B55264E85ABA8F62F54764D6A">
    <w:name w:val="B639450B55264E85ABA8F62F54764D6A"/>
    <w:rsid w:val="007D4C9E"/>
    <w:pPr>
      <w:spacing w:after="160" w:line="259" w:lineRule="auto"/>
    </w:pPr>
  </w:style>
  <w:style w:type="paragraph" w:customStyle="1" w:styleId="22EA200585D5427E95D22CF05409F0B7">
    <w:name w:val="22EA200585D5427E95D22CF05409F0B7"/>
    <w:rsid w:val="007D4C9E"/>
    <w:pPr>
      <w:spacing w:after="160" w:line="259" w:lineRule="auto"/>
    </w:pPr>
  </w:style>
  <w:style w:type="paragraph" w:customStyle="1" w:styleId="47DD3BCDBEB343E6A6E1DFDAC74F0A43">
    <w:name w:val="47DD3BCDBEB343E6A6E1DFDAC74F0A43"/>
    <w:rsid w:val="007D4C9E"/>
    <w:pPr>
      <w:spacing w:after="160" w:line="259" w:lineRule="auto"/>
    </w:pPr>
  </w:style>
  <w:style w:type="paragraph" w:customStyle="1" w:styleId="EC4ED1552B8848CFB7046D12F8C76BD9">
    <w:name w:val="EC4ED1552B8848CFB7046D12F8C76BD9"/>
    <w:rsid w:val="007D4C9E"/>
    <w:pPr>
      <w:spacing w:after="160" w:line="259" w:lineRule="auto"/>
    </w:pPr>
  </w:style>
  <w:style w:type="paragraph" w:customStyle="1" w:styleId="0162212980BA44E291C3C85E1DF63735">
    <w:name w:val="0162212980BA44E291C3C85E1DF63735"/>
    <w:rsid w:val="007D4C9E"/>
    <w:pPr>
      <w:spacing w:after="160" w:line="259" w:lineRule="auto"/>
    </w:pPr>
  </w:style>
  <w:style w:type="paragraph" w:customStyle="1" w:styleId="DCF534BF3E004124A59AF41B146F0E73">
    <w:name w:val="DCF534BF3E004124A59AF41B146F0E73"/>
    <w:rsid w:val="007D4C9E"/>
    <w:pPr>
      <w:spacing w:after="160" w:line="259" w:lineRule="auto"/>
    </w:pPr>
  </w:style>
  <w:style w:type="paragraph" w:customStyle="1" w:styleId="49CCCC6B83A24EA588C1045C0C286436">
    <w:name w:val="49CCCC6B83A24EA588C1045C0C286436"/>
    <w:rsid w:val="007D4C9E"/>
    <w:pPr>
      <w:spacing w:after="160" w:line="259" w:lineRule="auto"/>
    </w:pPr>
  </w:style>
  <w:style w:type="paragraph" w:customStyle="1" w:styleId="26F8B36E953E49A1B9D6E1A3CCB8B81A">
    <w:name w:val="26F8B36E953E49A1B9D6E1A3CCB8B81A"/>
    <w:rsid w:val="007D4C9E"/>
    <w:pPr>
      <w:spacing w:after="160" w:line="259" w:lineRule="auto"/>
    </w:pPr>
  </w:style>
  <w:style w:type="paragraph" w:customStyle="1" w:styleId="921CD77274064928A82CFAE5C63A8FAB">
    <w:name w:val="921CD77274064928A82CFAE5C63A8FAB"/>
    <w:rsid w:val="007D4C9E"/>
    <w:pPr>
      <w:spacing w:after="160" w:line="259" w:lineRule="auto"/>
    </w:pPr>
  </w:style>
  <w:style w:type="paragraph" w:customStyle="1" w:styleId="63D41B9803A14588893882ACB93EB576">
    <w:name w:val="63D41B9803A14588893882ACB93EB576"/>
    <w:rsid w:val="007D4C9E"/>
    <w:pPr>
      <w:spacing w:after="160" w:line="259" w:lineRule="auto"/>
    </w:pPr>
  </w:style>
  <w:style w:type="paragraph" w:customStyle="1" w:styleId="BB263DE97D004F5BBF80C1638692D791">
    <w:name w:val="BB263DE97D004F5BBF80C1638692D791"/>
    <w:rsid w:val="007D4C9E"/>
    <w:pPr>
      <w:spacing w:after="160" w:line="259" w:lineRule="auto"/>
    </w:pPr>
  </w:style>
  <w:style w:type="paragraph" w:customStyle="1" w:styleId="68BC89994102471B8FE6C5F52012BCA4">
    <w:name w:val="68BC89994102471B8FE6C5F52012BCA4"/>
    <w:rsid w:val="007D4C9E"/>
    <w:pPr>
      <w:spacing w:after="160" w:line="259" w:lineRule="auto"/>
    </w:pPr>
  </w:style>
  <w:style w:type="paragraph" w:customStyle="1" w:styleId="7D01BE21E06F4918B4C03A90947A00371">
    <w:name w:val="7D01BE21E06F4918B4C03A90947A00371"/>
    <w:rsid w:val="007D4C9E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B65526E4A0364D21B422D9929C0E9DD11">
    <w:name w:val="B65526E4A0364D21B422D9929C0E9DD11"/>
    <w:rsid w:val="007D4C9E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90EADA60F118459B81C53385A0DD8F2B1">
    <w:name w:val="90EADA60F118459B81C53385A0DD8F2B1"/>
    <w:rsid w:val="007D4C9E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B639450B55264E85ABA8F62F54764D6A1">
    <w:name w:val="B639450B55264E85ABA8F62F54764D6A1"/>
    <w:rsid w:val="007D4C9E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22EA200585D5427E95D22CF05409F0B71">
    <w:name w:val="22EA200585D5427E95D22CF05409F0B71"/>
    <w:rsid w:val="007D4C9E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49CCCC6B83A24EA588C1045C0C2864361">
    <w:name w:val="49CCCC6B83A24EA588C1045C0C2864361"/>
    <w:rsid w:val="007D4C9E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26F8B36E953E49A1B9D6E1A3CCB8B81A1">
    <w:name w:val="26F8B36E953E49A1B9D6E1A3CCB8B81A1"/>
    <w:rsid w:val="007D4C9E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BB263DE97D004F5BBF80C1638692D7911">
    <w:name w:val="BB263DE97D004F5BBF80C1638692D7911"/>
    <w:rsid w:val="007D4C9E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68BC89994102471B8FE6C5F52012BCA41">
    <w:name w:val="68BC89994102471B8FE6C5F52012BCA41"/>
    <w:rsid w:val="007D4C9E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C1E24E5A84934FF5AAB7220A337E4C99">
    <w:name w:val="C1E24E5A84934FF5AAB7220A337E4C99"/>
    <w:rsid w:val="007D4C9E"/>
    <w:pPr>
      <w:spacing w:after="160" w:line="259" w:lineRule="auto"/>
    </w:pPr>
  </w:style>
  <w:style w:type="paragraph" w:customStyle="1" w:styleId="1997105EC79F4C418B4121F563CFA0CA">
    <w:name w:val="1997105EC79F4C418B4121F563CFA0CA"/>
    <w:rsid w:val="007D4C9E"/>
    <w:pPr>
      <w:spacing w:after="160" w:line="259" w:lineRule="auto"/>
    </w:pPr>
  </w:style>
  <w:style w:type="paragraph" w:customStyle="1" w:styleId="AD17321D9F9C4EFBA50B8802D50F4BD1">
    <w:name w:val="AD17321D9F9C4EFBA50B8802D50F4BD1"/>
    <w:rsid w:val="007D4C9E"/>
    <w:pPr>
      <w:spacing w:after="160" w:line="259" w:lineRule="auto"/>
    </w:pPr>
  </w:style>
  <w:style w:type="paragraph" w:customStyle="1" w:styleId="ADD5EBB4920449D688DB75798C201203">
    <w:name w:val="ADD5EBB4920449D688DB75798C201203"/>
    <w:rsid w:val="007D4C9E"/>
    <w:pPr>
      <w:spacing w:after="160" w:line="259" w:lineRule="auto"/>
    </w:pPr>
  </w:style>
  <w:style w:type="paragraph" w:customStyle="1" w:styleId="4A486E93F6F7451E89BCD84E3D299C04">
    <w:name w:val="4A486E93F6F7451E89BCD84E3D299C04"/>
    <w:rsid w:val="007D4C9E"/>
    <w:pPr>
      <w:spacing w:after="160" w:line="259" w:lineRule="auto"/>
    </w:pPr>
  </w:style>
  <w:style w:type="paragraph" w:customStyle="1" w:styleId="4FDB8B79AC6F4BB1A3BC48F1B0835AA7">
    <w:name w:val="4FDB8B79AC6F4BB1A3BC48F1B0835AA7"/>
    <w:rsid w:val="007D4C9E"/>
    <w:pPr>
      <w:spacing w:after="160" w:line="259" w:lineRule="auto"/>
    </w:pPr>
  </w:style>
  <w:style w:type="paragraph" w:customStyle="1" w:styleId="83808404C72D432C9C7E11738D0428E3">
    <w:name w:val="83808404C72D432C9C7E11738D0428E3"/>
    <w:rsid w:val="007D4C9E"/>
    <w:pPr>
      <w:spacing w:after="160" w:line="259" w:lineRule="auto"/>
    </w:pPr>
  </w:style>
  <w:style w:type="paragraph" w:customStyle="1" w:styleId="5E84D1E2DED741E28408E07BC9696C1B">
    <w:name w:val="5E84D1E2DED741E28408E07BC9696C1B"/>
    <w:rsid w:val="007D4C9E"/>
    <w:pPr>
      <w:spacing w:after="160" w:line="259" w:lineRule="auto"/>
    </w:pPr>
  </w:style>
  <w:style w:type="paragraph" w:customStyle="1" w:styleId="F4AA0695E4E3405599F439AE82BAB9DC">
    <w:name w:val="F4AA0695E4E3405599F439AE82BAB9DC"/>
    <w:rsid w:val="007D4C9E"/>
    <w:pPr>
      <w:spacing w:after="160" w:line="259" w:lineRule="auto"/>
    </w:pPr>
  </w:style>
  <w:style w:type="paragraph" w:customStyle="1" w:styleId="42647710D4234E87A33E3E3F42853B2F">
    <w:name w:val="42647710D4234E87A33E3E3F42853B2F"/>
    <w:rsid w:val="007D4C9E"/>
    <w:pPr>
      <w:spacing w:after="160" w:line="259" w:lineRule="auto"/>
    </w:pPr>
  </w:style>
  <w:style w:type="paragraph" w:customStyle="1" w:styleId="7D01BE21E06F4918B4C03A90947A00372">
    <w:name w:val="7D01BE21E06F4918B4C03A90947A00372"/>
    <w:rsid w:val="00CC48C6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B65526E4A0364D21B422D9929C0E9DD12">
    <w:name w:val="B65526E4A0364D21B422D9929C0E9DD12"/>
    <w:rsid w:val="00CC48C6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90EADA60F118459B81C53385A0DD8F2B2">
    <w:name w:val="90EADA60F118459B81C53385A0DD8F2B2"/>
    <w:rsid w:val="00CC48C6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B639450B55264E85ABA8F62F54764D6A2">
    <w:name w:val="B639450B55264E85ABA8F62F54764D6A2"/>
    <w:rsid w:val="00CC48C6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22EA200585D5427E95D22CF05409F0B72">
    <w:name w:val="22EA200585D5427E95D22CF05409F0B72"/>
    <w:rsid w:val="00CC48C6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49CCCC6B83A24EA588C1045C0C2864362">
    <w:name w:val="49CCCC6B83A24EA588C1045C0C2864362"/>
    <w:rsid w:val="00CC48C6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26F8B36E953E49A1B9D6E1A3CCB8B81A2">
    <w:name w:val="26F8B36E953E49A1B9D6E1A3CCB8B81A2"/>
    <w:rsid w:val="00CC48C6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BB263DE97D004F5BBF80C1638692D7912">
    <w:name w:val="BB263DE97D004F5BBF80C1638692D7912"/>
    <w:rsid w:val="00CC48C6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68BC89994102471B8FE6C5F52012BCA42">
    <w:name w:val="68BC89994102471B8FE6C5F52012BCA42"/>
    <w:rsid w:val="00CC48C6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ADD5EBB4920449D688DB75798C2012031">
    <w:name w:val="ADD5EBB4920449D688DB75798C2012031"/>
    <w:rsid w:val="00CC48C6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4A486E93F6F7451E89BCD84E3D299C041">
    <w:name w:val="4A486E93F6F7451E89BCD84E3D299C041"/>
    <w:rsid w:val="00CC48C6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83808404C72D432C9C7E11738D0428E31">
    <w:name w:val="83808404C72D432C9C7E11738D0428E31"/>
    <w:rsid w:val="00CC48C6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5E84D1E2DED741E28408E07BC9696C1B1">
    <w:name w:val="5E84D1E2DED741E28408E07BC9696C1B1"/>
    <w:rsid w:val="00CC48C6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F4AA0695E4E3405599F439AE82BAB9DC1">
    <w:name w:val="F4AA0695E4E3405599F439AE82BAB9DC1"/>
    <w:rsid w:val="00CC48C6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42647710D4234E87A33E3E3F42853B2F1">
    <w:name w:val="42647710D4234E87A33E3E3F42853B2F1"/>
    <w:rsid w:val="00CC48C6"/>
    <w:pPr>
      <w:spacing w:after="0" w:line="240" w:lineRule="auto"/>
    </w:pPr>
    <w:rPr>
      <w:rFonts w:eastAsiaTheme="minorHAnsi" w:cs="Arial"/>
      <w:sz w:val="20"/>
      <w:szCs w:val="20"/>
      <w:lang w:eastAsia="en-US"/>
    </w:rPr>
  </w:style>
  <w:style w:type="paragraph" w:customStyle="1" w:styleId="F1500D1136CB4C139B152F1F73FE8037">
    <w:name w:val="F1500D1136CB4C139B152F1F73FE8037"/>
    <w:rsid w:val="004E2CDB"/>
  </w:style>
  <w:style w:type="paragraph" w:customStyle="1" w:styleId="E86F469BA7D84AB79AF40DBC029E1291">
    <w:name w:val="E86F469BA7D84AB79AF40DBC029E1291"/>
    <w:rsid w:val="004E2CDB"/>
  </w:style>
  <w:style w:type="paragraph" w:customStyle="1" w:styleId="86201D5DB01E42688FB5F4AEBD2C76D4">
    <w:name w:val="86201D5DB01E42688FB5F4AEBD2C76D4"/>
    <w:rsid w:val="004E2CDB"/>
  </w:style>
  <w:style w:type="paragraph" w:customStyle="1" w:styleId="AE67046B34D5400F86C7EC472ABA0829">
    <w:name w:val="AE67046B34D5400F86C7EC472ABA0829"/>
    <w:rsid w:val="004E2CDB"/>
  </w:style>
  <w:style w:type="paragraph" w:customStyle="1" w:styleId="1FD08DBD8AEB4FD4B2F53971AD1D443C">
    <w:name w:val="1FD08DBD8AEB4FD4B2F53971AD1D443C"/>
    <w:rsid w:val="004E2CDB"/>
  </w:style>
  <w:style w:type="paragraph" w:customStyle="1" w:styleId="C22BB5881969460FB5E01C27B5A2BDE9">
    <w:name w:val="C22BB5881969460FB5E01C27B5A2BDE9"/>
    <w:rsid w:val="004E2CDB"/>
  </w:style>
  <w:style w:type="paragraph" w:customStyle="1" w:styleId="1A37ACF4F3D04B2FA406B90B59E35508">
    <w:name w:val="1A37ACF4F3D04B2FA406B90B59E35508"/>
    <w:rsid w:val="004E2CDB"/>
  </w:style>
  <w:style w:type="paragraph" w:customStyle="1" w:styleId="F7E5451CB1F94E9DB619632D9FE4E56D">
    <w:name w:val="F7E5451CB1F94E9DB619632D9FE4E56D"/>
    <w:rsid w:val="004E2CDB"/>
  </w:style>
  <w:style w:type="paragraph" w:customStyle="1" w:styleId="5C37C17F54F24A569E86412FD8E5693D">
    <w:name w:val="5C37C17F54F24A569E86412FD8E5693D"/>
    <w:rsid w:val="004E2CDB"/>
  </w:style>
  <w:style w:type="paragraph" w:customStyle="1" w:styleId="3668770F5FA7407EBEC0E3A128E289A3">
    <w:name w:val="3668770F5FA7407EBEC0E3A128E289A3"/>
    <w:rsid w:val="004E2CDB"/>
  </w:style>
  <w:style w:type="paragraph" w:customStyle="1" w:styleId="43CBD752E50A4CDEB86A0D67DC6CAB6B">
    <w:name w:val="43CBD752E50A4CDEB86A0D67DC6CAB6B"/>
    <w:rsid w:val="004E2CDB"/>
  </w:style>
  <w:style w:type="paragraph" w:customStyle="1" w:styleId="869A245CE71E44CC8C67414E5C4E8A5D">
    <w:name w:val="869A245CE71E44CC8C67414E5C4E8A5D"/>
    <w:rsid w:val="004E2CDB"/>
  </w:style>
  <w:style w:type="paragraph" w:customStyle="1" w:styleId="9E6B443D19B9480C81C9AA0B42392230">
    <w:name w:val="9E6B443D19B9480C81C9AA0B42392230"/>
    <w:rsid w:val="004E2CDB"/>
  </w:style>
  <w:style w:type="paragraph" w:customStyle="1" w:styleId="CCFAD8F98E434060AD8A5040D2058E25">
    <w:name w:val="CCFAD8F98E434060AD8A5040D2058E25"/>
    <w:rsid w:val="004E2CDB"/>
  </w:style>
  <w:style w:type="paragraph" w:customStyle="1" w:styleId="90FEF23527F14D08AC564250A71BE539">
    <w:name w:val="90FEF23527F14D08AC564250A71BE539"/>
    <w:rsid w:val="004E2CDB"/>
  </w:style>
  <w:style w:type="paragraph" w:customStyle="1" w:styleId="AB690B41687B46A1B1A7B1F3B3E317FD">
    <w:name w:val="AB690B41687B46A1B1A7B1F3B3E317FD"/>
    <w:rsid w:val="004E2CDB"/>
  </w:style>
  <w:style w:type="paragraph" w:customStyle="1" w:styleId="CA5E919F763B494BBEA80D402621C2FF">
    <w:name w:val="CA5E919F763B494BBEA80D402621C2FF"/>
    <w:rsid w:val="004E2CDB"/>
  </w:style>
  <w:style w:type="paragraph" w:customStyle="1" w:styleId="2F91702F2FD040018682F0992474E9E5">
    <w:name w:val="2F91702F2FD040018682F0992474E9E5"/>
    <w:rsid w:val="004E2CDB"/>
  </w:style>
  <w:style w:type="paragraph" w:customStyle="1" w:styleId="C4B5F761FF014B2EBDE5C4A20CBAEE91">
    <w:name w:val="C4B5F761FF014B2EBDE5C4A20CBAEE91"/>
    <w:rsid w:val="001C2683"/>
  </w:style>
  <w:style w:type="paragraph" w:customStyle="1" w:styleId="2E4CF2F414204D63BEB25D470CCE397B">
    <w:name w:val="2E4CF2F414204D63BEB25D470CCE397B"/>
    <w:rsid w:val="001C2683"/>
  </w:style>
  <w:style w:type="paragraph" w:customStyle="1" w:styleId="2D06EF45B1574CAE9D4AA844CC9E5F1E">
    <w:name w:val="2D06EF45B1574CAE9D4AA844CC9E5F1E"/>
    <w:rsid w:val="001C2683"/>
  </w:style>
  <w:style w:type="paragraph" w:customStyle="1" w:styleId="4928E8C39B214873B59C4CEC839BD016">
    <w:name w:val="4928E8C39B214873B59C4CEC839BD016"/>
    <w:rsid w:val="00082182"/>
  </w:style>
  <w:style w:type="paragraph" w:customStyle="1" w:styleId="9178E84EA64149D2869A256EB46E00BD">
    <w:name w:val="9178E84EA64149D2869A256EB46E00BD"/>
    <w:rsid w:val="000821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82C0593B46674B9C628214F7F78E62" ma:contentTypeVersion="4" ma:contentTypeDescription="Create a new document." ma:contentTypeScope="" ma:versionID="f415e9fb1df376819270c6d4e76143c1">
  <xsd:schema xmlns:xsd="http://www.w3.org/2001/XMLSchema" xmlns:xs="http://www.w3.org/2001/XMLSchema" xmlns:p="http://schemas.microsoft.com/office/2006/metadata/properties" xmlns:ns2="df1f1c5e-6418-41b7-879d-e2d65776a3ce" xmlns:ns3="b72ea069-06f7-4731-b05b-312a769246a7" targetNamespace="http://schemas.microsoft.com/office/2006/metadata/properties" ma:root="true" ma:fieldsID="288f4aa93777eb9a2fb14debfaa2b09c" ns2:_="" ns3:_="">
    <xsd:import namespace="df1f1c5e-6418-41b7-879d-e2d65776a3ce"/>
    <xsd:import namespace="b72ea069-06f7-4731-b05b-312a769246a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ocument_x0020_Classification" minOccurs="0"/>
                <xsd:element ref="ns3:Sort_x0020_Ord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f1c5e-6418-41b7-879d-e2d65776a3c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ea069-06f7-4731-b05b-312a769246a7" elementFormDefault="qualified">
    <xsd:import namespace="http://schemas.microsoft.com/office/2006/documentManagement/types"/>
    <xsd:import namespace="http://schemas.microsoft.com/office/infopath/2007/PartnerControls"/>
    <xsd:element name="Document_x0020_Classification" ma:index="11" nillable="true" ma:displayName="Document Classification" ma:format="Dropdown" ma:internalName="Document_x0020_Classification">
      <xsd:simpleType>
        <xsd:restriction base="dms:Choice">
          <xsd:enumeration value="Qualification-Course Planning"/>
          <xsd:enumeration value="Unit-Module Planning"/>
          <xsd:enumeration value="Delivery and Assessment"/>
          <xsd:enumeration value="Review"/>
          <xsd:enumeration value="Board of Studies"/>
          <xsd:enumeration value="TLC - ACE"/>
          <xsd:enumeration value="TLC - Commercial"/>
          <xsd:enumeration value="TLC - PCS"/>
          <xsd:enumeration value="TLC - FP&amp;C"/>
          <xsd:enumeration value="TLC - F&amp;F"/>
          <xsd:enumeration value="TLC - HACCOE"/>
          <xsd:enumeration value="TLC - C&amp;I"/>
          <xsd:enumeration value="GUIDELINES"/>
          <xsd:enumeration value="TEMPLATE"/>
          <xsd:enumeration value="Calendar"/>
          <xsd:enumeration value="Terms of Reference"/>
          <xsd:enumeration value="Example document"/>
        </xsd:restriction>
      </xsd:simpleType>
    </xsd:element>
    <xsd:element name="Sort_x0020_Order" ma:index="12" nillable="true" ma:displayName="No." ma:description="Document Order" ma:internalName="Sort_x0020_Order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Resourc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x0020_Order xmlns="b72ea069-06f7-4731-b05b-312a769246a7">13</Sort_x0020_Order>
    <Document_x0020_Classification xmlns="b72ea069-06f7-4731-b05b-312a769246a7">Delivery and Assessment</Document_x0020_Classification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73ABCC-7705-4C5D-BBD0-A47F8E9E6AB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131F5C46-7ED8-4B2E-97EE-C2EA1117C6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F4206E-A0EF-400A-82CB-4464C88CF1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f1c5e-6418-41b7-879d-e2d65776a3ce"/>
    <ds:schemaRef ds:uri="b72ea069-06f7-4731-b05b-312a769246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B646D4-41C0-4BBC-ABA9-824348CEFA67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3C9C567F-93B9-41FB-B76C-DDD33D2116EC}">
  <ds:schemaRefs>
    <ds:schemaRef ds:uri="http://schemas.microsoft.com/office/2006/metadata/properties"/>
    <ds:schemaRef ds:uri="http://schemas.microsoft.com/office/infopath/2007/PartnerControls"/>
    <ds:schemaRef ds:uri="b72ea069-06f7-4731-b05b-312a769246a7"/>
  </ds:schemaRefs>
</ds:datastoreItem>
</file>

<file path=customXml/itemProps6.xml><?xml version="1.0" encoding="utf-8"?>
<ds:datastoreItem xmlns:ds="http://schemas.openxmlformats.org/officeDocument/2006/customXml" ds:itemID="{6DD8A6BA-05C7-45F9-AACD-886407079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Initial TAS design</Template>
  <TotalTime>0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Cover Sheet</vt:lpstr>
    </vt:vector>
  </TitlesOfParts>
  <Company>Kangan Institute</Company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Cover Sheet</dc:title>
  <dc:creator>Ben Northcott</dc:creator>
  <cp:keywords>Manage ICT project systems implementation</cp:keywords>
  <cp:lastModifiedBy>Benjamen Calleja</cp:lastModifiedBy>
  <cp:revision>2</cp:revision>
  <cp:lastPrinted>2016-04-11T05:54:00Z</cp:lastPrinted>
  <dcterms:created xsi:type="dcterms:W3CDTF">2019-06-18T23:36:00Z</dcterms:created>
  <dcterms:modified xsi:type="dcterms:W3CDTF">2019-06-18T23:36:00Z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raining Package Code">
    <vt:lpwstr>CUV11</vt:lpwstr>
  </property>
  <property fmtid="{D5CDD505-2E9C-101B-9397-08002B2CF9AE}" pid="3" name="Training Package Title">
    <vt:lpwstr>Visual Arts, Crafts and Design Training package</vt:lpwstr>
  </property>
  <property fmtid="{D5CDD505-2E9C-101B-9397-08002B2CF9AE}" pid="4" name="Training Package Version">
    <vt:lpwstr>V1.0</vt:lpwstr>
  </property>
  <property fmtid="{D5CDD505-2E9C-101B-9397-08002B2CF9AE}" pid="5" name="Qualification Code">
    <vt:lpwstr>CUV50311</vt:lpwstr>
  </property>
  <property fmtid="{D5CDD505-2E9C-101B-9397-08002B2CF9AE}" pid="6" name="Qualification Title">
    <vt:lpwstr>Diploma of Graphic Design</vt:lpwstr>
  </property>
  <property fmtid="{D5CDD505-2E9C-101B-9397-08002B2CF9AE}" pid="7" name="Qualification Version">
    <vt:lpwstr>V 1.0 generated 27/5/2012</vt:lpwstr>
  </property>
  <property fmtid="{D5CDD505-2E9C-101B-9397-08002B2CF9AE}" pid="8" name="Delivery Location">
    <vt:lpwstr>Bendigo (City)</vt:lpwstr>
  </property>
  <property fmtid="{D5CDD505-2E9C-101B-9397-08002B2CF9AE}" pid="9" name="Interstate">
    <vt:lpwstr/>
  </property>
  <property fmtid="{D5CDD505-2E9C-101B-9397-08002B2CF9AE}" pid="10" name="Third Party Provider">
    <vt:lpwstr>No</vt:lpwstr>
  </property>
  <property fmtid="{D5CDD505-2E9C-101B-9397-08002B2CF9AE}" pid="11" name="International Delivery">
    <vt:lpwstr>No</vt:lpwstr>
  </property>
  <property fmtid="{D5CDD505-2E9C-101B-9397-08002B2CF9AE}" pid="12" name="Learner Profile">
    <vt:lpwstr>Exit VCE / School Leavers; Adults / Mature Age</vt:lpwstr>
  </property>
  <property fmtid="{D5CDD505-2E9C-101B-9397-08002B2CF9AE}" pid="13" name="Qualification Owner">
    <vt:lpwstr>Shawn Vlaeminck</vt:lpwstr>
  </property>
  <property fmtid="{D5CDD505-2E9C-101B-9397-08002B2CF9AE}" pid="14" name="Department">
    <vt:lpwstr>Digital Media and Graphic Design</vt:lpwstr>
  </property>
  <property fmtid="{D5CDD505-2E9C-101B-9397-08002B2CF9AE}" pid="15" name="Name">
    <vt:lpwstr>CUV50311 BKI TAS</vt:lpwstr>
  </property>
  <property fmtid="{D5CDD505-2E9C-101B-9397-08002B2CF9AE}" pid="16" name="ContentTypeId">
    <vt:lpwstr>0x0101007D82C0593B46674B9C628214F7F78E62</vt:lpwstr>
  </property>
</Properties>
</file>