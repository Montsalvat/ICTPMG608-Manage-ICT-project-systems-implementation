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74" w:type="dxa"/>
        <w:tblInd w:w="-34" w:type="dxa"/>
        <w:tblBorders>
          <w:left w:val="none" w:sz="0" w:space="0" w:color="auto"/>
          <w:right w:val="none" w:sz="0" w:space="0" w:color="auto"/>
          <w:insideV w:val="none" w:sz="0" w:space="0" w:color="auto"/>
        </w:tblBorders>
        <w:tblLayout w:type="fixed"/>
        <w:tblCellMar>
          <w:top w:w="57" w:type="dxa"/>
          <w:bottom w:w="57" w:type="dxa"/>
          <w:right w:w="57" w:type="dxa"/>
        </w:tblCellMar>
        <w:tblLook w:val="04A0" w:firstRow="1" w:lastRow="0" w:firstColumn="1" w:lastColumn="0" w:noHBand="0" w:noVBand="1"/>
      </w:tblPr>
      <w:tblGrid>
        <w:gridCol w:w="1135"/>
        <w:gridCol w:w="567"/>
        <w:gridCol w:w="567"/>
        <w:gridCol w:w="850"/>
        <w:gridCol w:w="1134"/>
        <w:gridCol w:w="1134"/>
        <w:gridCol w:w="1559"/>
        <w:gridCol w:w="284"/>
        <w:gridCol w:w="1276"/>
        <w:gridCol w:w="283"/>
        <w:gridCol w:w="1985"/>
      </w:tblGrid>
      <w:sdt>
        <w:sdtPr>
          <w:rPr>
            <w:b w:val="0"/>
            <w:noProof w:val="0"/>
            <w:color w:val="F79646" w:themeColor="accent6"/>
            <w:sz w:val="20"/>
            <w:szCs w:val="20"/>
          </w:rPr>
          <w:id w:val="2008482888"/>
          <w:lock w:val="contentLocked"/>
          <w:placeholder>
            <w:docPart w:val="DefaultPlaceholder_1082065158"/>
          </w:placeholder>
          <w:group/>
        </w:sdtPr>
        <w:sdtEndPr>
          <w:rPr>
            <w:color w:val="auto"/>
          </w:rPr>
        </w:sdtEndPr>
        <w:sdtContent>
          <w:tr w:rsidR="003026CA" w:rsidRPr="00AD232D" w14:paraId="234AD4DE" w14:textId="77777777" w:rsidTr="00C45CB0">
            <w:trPr>
              <w:cantSplit/>
            </w:trPr>
            <w:tc>
              <w:tcPr>
                <w:tcW w:w="1135" w:type="dxa"/>
                <w:tcBorders>
                  <w:top w:val="nil"/>
                  <w:left w:val="nil"/>
                  <w:bottom w:val="nil"/>
                  <w:right w:val="nil"/>
                </w:tcBorders>
                <w:shd w:val="clear" w:color="auto" w:fill="auto"/>
                <w:vAlign w:val="bottom"/>
              </w:tcPr>
              <w:p w14:paraId="52825487" w14:textId="0544CF94" w:rsidR="003026CA" w:rsidRPr="003026CA" w:rsidRDefault="003026CA" w:rsidP="00C45CB0">
                <w:pPr>
                  <w:pStyle w:val="Heading2"/>
                </w:pPr>
                <w:r w:rsidRPr="003026CA">
                  <w:rPr>
                    <w:color w:val="F79646" w:themeColor="accent6"/>
                  </w:rPr>
                  <w:t>Task No.</w:t>
                </w:r>
              </w:p>
            </w:tc>
            <w:sdt>
              <w:sdtPr>
                <w:rPr>
                  <w:b w:val="0"/>
                  <w:color w:val="auto"/>
                  <w:sz w:val="20"/>
                  <w:szCs w:val="20"/>
                </w:rPr>
                <w:tag w:val="ATI1"/>
                <w:id w:val="1514643959"/>
                <w:lock w:val="sdtLocked"/>
                <w:placeholder>
                  <w:docPart w:val="7054FF36CE304B419656533BDAA75933"/>
                </w:placeholder>
              </w:sdtPr>
              <w:sdtEndPr/>
              <w:sdtContent>
                <w:tc>
                  <w:tcPr>
                    <w:tcW w:w="567" w:type="dxa"/>
                    <w:tcBorders>
                      <w:top w:val="nil"/>
                      <w:left w:val="nil"/>
                      <w:bottom w:val="nil"/>
                      <w:right w:val="nil"/>
                    </w:tcBorders>
                    <w:shd w:val="clear" w:color="auto" w:fill="auto"/>
                    <w:vAlign w:val="bottom"/>
                  </w:tcPr>
                  <w:p w14:paraId="0D739A66" w14:textId="6CA77860" w:rsidR="003026CA" w:rsidRPr="00A553DF" w:rsidRDefault="002A77F6" w:rsidP="002A77F6">
                    <w:pPr>
                      <w:pStyle w:val="Heading2"/>
                      <w:rPr>
                        <w:b w:val="0"/>
                        <w:sz w:val="20"/>
                        <w:szCs w:val="20"/>
                      </w:rPr>
                    </w:pPr>
                    <w:r>
                      <w:rPr>
                        <w:b w:val="0"/>
                        <w:color w:val="auto"/>
                        <w:sz w:val="20"/>
                        <w:szCs w:val="20"/>
                      </w:rPr>
                      <w:t>2</w:t>
                    </w:r>
                  </w:p>
                </w:tc>
              </w:sdtContent>
            </w:sdt>
            <w:tc>
              <w:tcPr>
                <w:tcW w:w="1417" w:type="dxa"/>
                <w:gridSpan w:val="2"/>
                <w:tcBorders>
                  <w:top w:val="nil"/>
                  <w:left w:val="nil"/>
                  <w:bottom w:val="nil"/>
                  <w:right w:val="nil"/>
                </w:tcBorders>
                <w:shd w:val="clear" w:color="auto" w:fill="auto"/>
                <w:vAlign w:val="bottom"/>
              </w:tcPr>
              <w:p w14:paraId="6CF1A35F" w14:textId="51C2BD55" w:rsidR="003026CA" w:rsidRPr="003026CA" w:rsidRDefault="003026CA" w:rsidP="00C45CB0">
                <w:pPr>
                  <w:pStyle w:val="Heading3"/>
                  <w:rPr>
                    <w:sz w:val="24"/>
                    <w:szCs w:val="24"/>
                  </w:rPr>
                </w:pPr>
                <w:r w:rsidRPr="003026CA">
                  <w:rPr>
                    <w:color w:val="F79646" w:themeColor="accent6"/>
                    <w:sz w:val="24"/>
                    <w:szCs w:val="24"/>
                  </w:rPr>
                  <w:t>Task Title</w:t>
                </w:r>
              </w:p>
            </w:tc>
            <w:sdt>
              <w:sdtPr>
                <w:tag w:val="ATI2"/>
                <w:id w:val="-1800295221"/>
                <w:lock w:val="sdtLocked"/>
                <w:placeholder>
                  <w:docPart w:val="BE920C2BB167491A9AC602FC0ECB648F"/>
                </w:placeholder>
                <w:dataBinding w:prefixMappings="xmlns:ns0='http://purl.org/dc/elements/1.1/' xmlns:ns1='http://schemas.openxmlformats.org/package/2006/metadata/core-properties' " w:xpath="/ns1:coreProperties[1]/ns0:subject[1]" w:storeItemID="{6C3C8BC8-F283-45AE-878A-BAB7291924A1}"/>
                <w:text w:multiLine="1"/>
              </w:sdtPr>
              <w:sdtEndPr/>
              <w:sdtContent>
                <w:tc>
                  <w:tcPr>
                    <w:tcW w:w="4111" w:type="dxa"/>
                    <w:gridSpan w:val="4"/>
                    <w:tcBorders>
                      <w:top w:val="nil"/>
                      <w:left w:val="nil"/>
                      <w:bottom w:val="nil"/>
                      <w:right w:val="nil"/>
                    </w:tcBorders>
                    <w:shd w:val="clear" w:color="auto" w:fill="auto"/>
                    <w:vAlign w:val="bottom"/>
                  </w:tcPr>
                  <w:p w14:paraId="0D1555AC" w14:textId="1CC37C11" w:rsidR="003026CA" w:rsidRPr="00A553DF" w:rsidRDefault="002A77F6" w:rsidP="00EA0C38">
                    <w:r w:rsidRPr="002A77F6">
                      <w:t>Assessment Item 2 Research</w:t>
                    </w:r>
                  </w:p>
                </w:tc>
              </w:sdtContent>
            </w:sdt>
            <w:tc>
              <w:tcPr>
                <w:tcW w:w="1276" w:type="dxa"/>
                <w:tcBorders>
                  <w:top w:val="nil"/>
                  <w:left w:val="nil"/>
                  <w:bottom w:val="nil"/>
                  <w:right w:val="nil"/>
                </w:tcBorders>
                <w:shd w:val="clear" w:color="auto" w:fill="auto"/>
                <w:vAlign w:val="bottom"/>
              </w:tcPr>
              <w:p w14:paraId="06845904" w14:textId="07CF938A" w:rsidR="003026CA" w:rsidRPr="003026CA" w:rsidRDefault="003026CA" w:rsidP="00C45CB0">
                <w:pPr>
                  <w:pStyle w:val="Heading3"/>
                  <w:rPr>
                    <w:sz w:val="24"/>
                    <w:szCs w:val="24"/>
                  </w:rPr>
                </w:pPr>
                <w:r w:rsidRPr="003026CA">
                  <w:rPr>
                    <w:color w:val="F79646" w:themeColor="accent6"/>
                    <w:sz w:val="24"/>
                    <w:szCs w:val="24"/>
                  </w:rPr>
                  <w:t>Due Date</w:t>
                </w:r>
              </w:p>
            </w:tc>
            <w:sdt>
              <w:sdtPr>
                <w:tag w:val="ATI3"/>
                <w:id w:val="2056277511"/>
                <w:lock w:val="sdtLocked"/>
                <w:placeholder>
                  <w:docPart w:val="21C3EAFF75D040B0BEC72BEB3FF37BAA"/>
                </w:placeholder>
              </w:sdtPr>
              <w:sdtEndPr/>
              <w:sdtContent>
                <w:tc>
                  <w:tcPr>
                    <w:tcW w:w="2268" w:type="dxa"/>
                    <w:gridSpan w:val="2"/>
                    <w:tcBorders>
                      <w:top w:val="nil"/>
                      <w:left w:val="nil"/>
                      <w:bottom w:val="nil"/>
                      <w:right w:val="nil"/>
                    </w:tcBorders>
                    <w:shd w:val="clear" w:color="auto" w:fill="auto"/>
                    <w:vAlign w:val="bottom"/>
                  </w:tcPr>
                  <w:p w14:paraId="1E57A467" w14:textId="23B95C1C" w:rsidR="003026CA" w:rsidRPr="00E137CE" w:rsidRDefault="006346CC" w:rsidP="001272DF">
                    <w:r>
                      <w:t>14</w:t>
                    </w:r>
                    <w:r w:rsidR="00890331">
                      <w:t>/</w:t>
                    </w:r>
                    <w:r w:rsidR="001272DF">
                      <w:t>6</w:t>
                    </w:r>
                    <w:r w:rsidR="00755DF1">
                      <w:t>/201</w:t>
                    </w:r>
                    <w:r>
                      <w:t>9</w:t>
                    </w:r>
                  </w:p>
                </w:tc>
              </w:sdtContent>
            </w:sdt>
          </w:tr>
        </w:sdtContent>
      </w:sdt>
      <w:sdt>
        <w:sdtPr>
          <w:id w:val="-815949469"/>
          <w:lock w:val="contentLocked"/>
          <w:placeholder>
            <w:docPart w:val="DefaultPlaceholder_1082065158"/>
          </w:placeholder>
          <w:group/>
        </w:sdtPr>
        <w:sdtEndPr/>
        <w:sdtContent>
          <w:tr w:rsidR="00761B8C" w:rsidRPr="006E513E" w14:paraId="6F6F824D" w14:textId="77777777" w:rsidTr="00C45CB0">
            <w:tblPrEx>
              <w:tblBorders>
                <w:left w:val="single" w:sz="4" w:space="0" w:color="auto"/>
                <w:right w:val="single" w:sz="4" w:space="0" w:color="auto"/>
                <w:insideV w:val="single" w:sz="4" w:space="0" w:color="auto"/>
              </w:tblBorders>
            </w:tblPrEx>
            <w:trPr>
              <w:trHeight w:val="298"/>
              <w:tblHeader/>
            </w:trPr>
            <w:tc>
              <w:tcPr>
                <w:tcW w:w="10774" w:type="dxa"/>
                <w:gridSpan w:val="11"/>
                <w:tcBorders>
                  <w:top w:val="nil"/>
                  <w:left w:val="nil"/>
                  <w:bottom w:val="nil"/>
                  <w:right w:val="nil"/>
                </w:tcBorders>
                <w:shd w:val="clear" w:color="auto" w:fill="F79646" w:themeFill="accent6"/>
                <w:vAlign w:val="center"/>
              </w:tcPr>
              <w:p w14:paraId="43715FA8" w14:textId="3F602D1C" w:rsidR="00761B8C" w:rsidRPr="006E513E" w:rsidRDefault="003026CA" w:rsidP="00D13A3B">
                <w:pPr>
                  <w:pStyle w:val="Heading1"/>
                  <w:numPr>
                    <w:ilvl w:val="0"/>
                    <w:numId w:val="0"/>
                  </w:numPr>
                </w:pPr>
                <w:r>
                  <w:t xml:space="preserve">Unit / Module </w:t>
                </w:r>
                <w:r w:rsidR="00D13A3B">
                  <w:t>d</w:t>
                </w:r>
                <w:r w:rsidR="006C6B28">
                  <w:t>etails</w:t>
                </w:r>
              </w:p>
            </w:tc>
          </w:tr>
        </w:sdtContent>
      </w:sdt>
      <w:sdt>
        <w:sdtPr>
          <w:rPr>
            <w:b w:val="0"/>
            <w:noProof w:val="0"/>
            <w:color w:val="F79646" w:themeColor="accent6"/>
            <w:sz w:val="20"/>
            <w:szCs w:val="20"/>
          </w:rPr>
          <w:id w:val="-52620055"/>
          <w:lock w:val="contentLocked"/>
          <w:placeholder>
            <w:docPart w:val="DefaultPlaceholder_1082065158"/>
          </w:placeholder>
          <w:group/>
        </w:sdtPr>
        <w:sdtEndPr>
          <w:rPr>
            <w:color w:val="auto"/>
          </w:rPr>
        </w:sdtEndPr>
        <w:sdtContent>
          <w:tr w:rsidR="006C6B28" w:rsidRPr="00AD232D" w14:paraId="33221C66" w14:textId="77777777" w:rsidTr="003026CA">
            <w:trPr>
              <w:cantSplit/>
            </w:trPr>
            <w:tc>
              <w:tcPr>
                <w:tcW w:w="2269" w:type="dxa"/>
                <w:gridSpan w:val="3"/>
                <w:tcBorders>
                  <w:top w:val="nil"/>
                  <w:bottom w:val="single" w:sz="12" w:space="0" w:color="FBD4B4" w:themeColor="accent6" w:themeTint="66"/>
                  <w:right w:val="nil"/>
                </w:tcBorders>
                <w:shd w:val="clear" w:color="auto" w:fill="FFFFFF" w:themeFill="background1"/>
              </w:tcPr>
              <w:p w14:paraId="385D3489" w14:textId="6A23E759" w:rsidR="006C6B28" w:rsidRPr="00D13A3B" w:rsidRDefault="006C6B28" w:rsidP="00324A7C">
                <w:pPr>
                  <w:pStyle w:val="Heading2"/>
                  <w:rPr>
                    <w:color w:val="F79646" w:themeColor="accent6"/>
                  </w:rPr>
                </w:pPr>
                <w:r w:rsidRPr="00D13A3B">
                  <w:rPr>
                    <w:color w:val="F79646" w:themeColor="accent6"/>
                  </w:rPr>
                  <w:t>Qualification</w:t>
                </w:r>
                <w:r w:rsidR="00063AF9" w:rsidRPr="00D13A3B">
                  <w:rPr>
                    <w:color w:val="F79646" w:themeColor="accent6"/>
                  </w:rPr>
                  <w:t>/Course</w:t>
                </w:r>
              </w:p>
            </w:tc>
            <w:tc>
              <w:tcPr>
                <w:tcW w:w="850" w:type="dxa"/>
                <w:tcBorders>
                  <w:top w:val="nil"/>
                  <w:left w:val="nil"/>
                  <w:bottom w:val="single" w:sz="12" w:space="0" w:color="FBD4B4" w:themeColor="accent6" w:themeTint="66"/>
                  <w:right w:val="nil"/>
                </w:tcBorders>
                <w:shd w:val="clear" w:color="auto" w:fill="F2F2F2" w:themeFill="background1" w:themeFillShade="F2"/>
              </w:tcPr>
              <w:p w14:paraId="6AB54F6C" w14:textId="77777777" w:rsidR="006C6B28" w:rsidRPr="00E137CE" w:rsidRDefault="006C6B28" w:rsidP="00324A7C">
                <w:pPr>
                  <w:pStyle w:val="Heading3"/>
                </w:pPr>
                <w:r>
                  <w:t xml:space="preserve"> Code</w:t>
                </w:r>
              </w:p>
            </w:tc>
            <w:sdt>
              <w:sdtPr>
                <w:tag w:val="ATI4"/>
                <w:id w:val="1666512568"/>
                <w:lock w:val="sdtLocked"/>
                <w:placeholder>
                  <w:docPart w:val="792070D29EAE498AA7567B350365B2BE"/>
                </w:placeholder>
              </w:sdtPr>
              <w:sdtEndPr/>
              <w:sdtContent>
                <w:tc>
                  <w:tcPr>
                    <w:tcW w:w="1134" w:type="dxa"/>
                    <w:tcBorders>
                      <w:top w:val="nil"/>
                      <w:left w:val="nil"/>
                      <w:bottom w:val="single" w:sz="12" w:space="0" w:color="FBD4B4" w:themeColor="accent6" w:themeTint="66"/>
                      <w:right w:val="nil"/>
                    </w:tcBorders>
                    <w:shd w:val="clear" w:color="auto" w:fill="FFFFFF" w:themeFill="background1"/>
                  </w:tcPr>
                  <w:p w14:paraId="48B4D267" w14:textId="34AFCD26" w:rsidR="006C6B28" w:rsidRPr="00E137CE" w:rsidRDefault="00D80EDB" w:rsidP="008E45CF">
                    <w:r w:rsidRPr="00D80EDB">
                      <w:t>ICT60515</w:t>
                    </w:r>
                  </w:p>
                </w:tc>
              </w:sdtContent>
            </w:sdt>
            <w:tc>
              <w:tcPr>
                <w:tcW w:w="1134" w:type="dxa"/>
                <w:tcBorders>
                  <w:top w:val="nil"/>
                  <w:left w:val="nil"/>
                  <w:bottom w:val="single" w:sz="12" w:space="0" w:color="FBD4B4" w:themeColor="accent6" w:themeTint="66"/>
                  <w:right w:val="nil"/>
                </w:tcBorders>
                <w:shd w:val="clear" w:color="auto" w:fill="F2F2F2" w:themeFill="background1" w:themeFillShade="F2"/>
              </w:tcPr>
              <w:p w14:paraId="5BF89009" w14:textId="77777777" w:rsidR="006C6B28" w:rsidRPr="00E137CE" w:rsidRDefault="006C6B28" w:rsidP="00324A7C">
                <w:pPr>
                  <w:pStyle w:val="Heading3"/>
                </w:pPr>
                <w:r>
                  <w:t>Title</w:t>
                </w:r>
              </w:p>
            </w:tc>
            <w:sdt>
              <w:sdtPr>
                <w:tag w:val="ATI5"/>
                <w:id w:val="1059752634"/>
                <w:lock w:val="sdtLocked"/>
                <w:placeholder>
                  <w:docPart w:val="5AC37271A7234950A8216D59F04D4EA0"/>
                </w:placeholder>
              </w:sdtPr>
              <w:sdtEndPr/>
              <w:sdtContent>
                <w:sdt>
                  <w:sdtPr>
                    <w:alias w:val="Qualification title:"/>
                    <w:tag w:val="Qualification title:"/>
                    <w:id w:val="5486885"/>
                    <w:placeholder>
                      <w:docPart w:val="417356F010424FDE83CF801353A25478"/>
                    </w:placeholder>
                    <w:text/>
                  </w:sdtPr>
                  <w:sdtEndPr>
                    <w:rPr>
                      <w:noProof/>
                    </w:rPr>
                  </w:sdtEndPr>
                  <w:sdtContent>
                    <w:tc>
                      <w:tcPr>
                        <w:tcW w:w="5387" w:type="dxa"/>
                        <w:gridSpan w:val="5"/>
                        <w:tcBorders>
                          <w:top w:val="nil"/>
                          <w:left w:val="nil"/>
                          <w:bottom w:val="single" w:sz="12" w:space="0" w:color="FBD4B4" w:themeColor="accent6" w:themeTint="66"/>
                          <w:right w:val="nil"/>
                        </w:tcBorders>
                        <w:shd w:val="clear" w:color="auto" w:fill="FFFFFF" w:themeFill="background1"/>
                      </w:tcPr>
                      <w:p w14:paraId="69BA8235" w14:textId="03D6BFFC" w:rsidR="006C6B28" w:rsidRPr="00E137CE" w:rsidRDefault="004B61CB" w:rsidP="008E45CF">
                        <w:r>
                          <w:rPr>
                            <w:noProof/>
                          </w:rPr>
                          <w:t>Advanced Diploma of Computer Systems Technology</w:t>
                        </w:r>
                      </w:p>
                    </w:tc>
                  </w:sdtContent>
                </w:sdt>
              </w:sdtContent>
            </w:sdt>
          </w:tr>
        </w:sdtContent>
      </w:sdt>
      <w:sdt>
        <w:sdtPr>
          <w:rPr>
            <w:b w:val="0"/>
            <w:noProof w:val="0"/>
            <w:color w:val="F79646" w:themeColor="accent6"/>
            <w:sz w:val="20"/>
            <w:szCs w:val="20"/>
          </w:rPr>
          <w:id w:val="833872452"/>
          <w:lock w:val="contentLocked"/>
          <w:placeholder>
            <w:docPart w:val="DefaultPlaceholder_1082065158"/>
          </w:placeholder>
          <w:group/>
        </w:sdtPr>
        <w:sdtEndPr>
          <w:rPr>
            <w:color w:val="auto"/>
          </w:rPr>
        </w:sdtEndPr>
        <w:sdtContent>
          <w:tr w:rsidR="009947AE" w:rsidRPr="00AD232D" w14:paraId="4938A84B" w14:textId="77777777" w:rsidTr="003026CA">
            <w:trPr>
              <w:cantSplit/>
            </w:trPr>
            <w:tc>
              <w:tcPr>
                <w:tcW w:w="2269" w:type="dxa"/>
                <w:gridSpan w:val="3"/>
                <w:tcBorders>
                  <w:top w:val="single" w:sz="12" w:space="0" w:color="FBD4B4" w:themeColor="accent6" w:themeTint="66"/>
                  <w:bottom w:val="nil"/>
                  <w:right w:val="nil"/>
                </w:tcBorders>
                <w:shd w:val="clear" w:color="auto" w:fill="FFFFFF" w:themeFill="background1"/>
              </w:tcPr>
              <w:p w14:paraId="7CBB5427" w14:textId="04BB19CE" w:rsidR="009947AE" w:rsidRPr="00D13A3B" w:rsidRDefault="009947AE" w:rsidP="00324A7C">
                <w:pPr>
                  <w:pStyle w:val="Heading2"/>
                  <w:rPr>
                    <w:color w:val="F79646" w:themeColor="accent6"/>
                  </w:rPr>
                </w:pPr>
                <w:r w:rsidRPr="00D13A3B">
                  <w:rPr>
                    <w:color w:val="F79646" w:themeColor="accent6"/>
                  </w:rPr>
                  <w:t>Unit</w:t>
                </w:r>
                <w:r w:rsidR="00063AF9" w:rsidRPr="00D13A3B">
                  <w:rPr>
                    <w:color w:val="F79646" w:themeColor="accent6"/>
                  </w:rPr>
                  <w:t>/Module</w:t>
                </w:r>
              </w:p>
            </w:tc>
            <w:tc>
              <w:tcPr>
                <w:tcW w:w="850" w:type="dxa"/>
                <w:tcBorders>
                  <w:top w:val="single" w:sz="12" w:space="0" w:color="FBD4B4" w:themeColor="accent6" w:themeTint="66"/>
                  <w:left w:val="nil"/>
                  <w:bottom w:val="nil"/>
                  <w:right w:val="nil"/>
                </w:tcBorders>
                <w:shd w:val="clear" w:color="auto" w:fill="F2F2F2" w:themeFill="background1" w:themeFillShade="F2"/>
              </w:tcPr>
              <w:p w14:paraId="39985E65" w14:textId="77777777" w:rsidR="009947AE" w:rsidRPr="00E137CE" w:rsidRDefault="009947AE" w:rsidP="00324A7C">
                <w:pPr>
                  <w:pStyle w:val="Heading3"/>
                </w:pPr>
                <w:r>
                  <w:t xml:space="preserve"> Code</w:t>
                </w:r>
              </w:p>
            </w:tc>
            <w:sdt>
              <w:sdtPr>
                <w:tag w:val="ATI6"/>
                <w:id w:val="1189489413"/>
                <w:lock w:val="sdtLocked"/>
                <w:placeholder>
                  <w:docPart w:val="B4E73F3AD5374343BC88C57475D092F1"/>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1134" w:type="dxa"/>
                    <w:tcBorders>
                      <w:top w:val="single" w:sz="12" w:space="0" w:color="FBD4B4" w:themeColor="accent6" w:themeTint="66"/>
                      <w:left w:val="nil"/>
                      <w:bottom w:val="nil"/>
                      <w:right w:val="nil"/>
                    </w:tcBorders>
                    <w:shd w:val="clear" w:color="auto" w:fill="FFFFFF" w:themeFill="background1"/>
                  </w:tcPr>
                  <w:p w14:paraId="256A16B2" w14:textId="6CB95411" w:rsidR="009947AE" w:rsidRPr="00E137CE" w:rsidRDefault="00D80EDB" w:rsidP="000E017D">
                    <w:r w:rsidRPr="00D80EDB">
                      <w:t>ICT</w:t>
                    </w:r>
                    <w:r w:rsidR="004B61CB">
                      <w:t>PMG60</w:t>
                    </w:r>
                    <w:r w:rsidR="000E017D">
                      <w:t>8</w:t>
                    </w:r>
                  </w:p>
                </w:tc>
              </w:sdtContent>
            </w:sdt>
            <w:tc>
              <w:tcPr>
                <w:tcW w:w="1134" w:type="dxa"/>
                <w:tcBorders>
                  <w:top w:val="single" w:sz="12" w:space="0" w:color="FBD4B4" w:themeColor="accent6" w:themeTint="66"/>
                  <w:left w:val="nil"/>
                  <w:bottom w:val="nil"/>
                  <w:right w:val="nil"/>
                </w:tcBorders>
                <w:shd w:val="clear" w:color="auto" w:fill="F2F2F2" w:themeFill="background1" w:themeFillShade="F2"/>
              </w:tcPr>
              <w:p w14:paraId="71F56182" w14:textId="77777777" w:rsidR="009947AE" w:rsidRPr="00E137CE" w:rsidRDefault="009947AE" w:rsidP="00324A7C">
                <w:pPr>
                  <w:pStyle w:val="Heading3"/>
                </w:pPr>
                <w:r>
                  <w:t>Title</w:t>
                </w:r>
              </w:p>
            </w:tc>
            <w:sdt>
              <w:sdtPr>
                <w:rPr>
                  <w:noProof/>
                </w:rPr>
                <w:tag w:val="ATI7"/>
                <w:id w:val="2114701925"/>
                <w:lock w:val="sdtLocked"/>
                <w:placeholder>
                  <w:docPart w:val="2199DED1F1FF4693AB034E5B73FF0D39"/>
                </w:placeholder>
                <w:dataBinding w:prefixMappings="xmlns:ns0='http://purl.org/dc/elements/1.1/' xmlns:ns1='http://schemas.openxmlformats.org/package/2006/metadata/core-properties' " w:xpath="/ns1:coreProperties[1]/ns1:keywords[1]" w:storeItemID="{6C3C8BC8-F283-45AE-878A-BAB7291924A1}"/>
                <w:text w:multiLine="1"/>
              </w:sdtPr>
              <w:sdtEndPr/>
              <w:sdtContent>
                <w:tc>
                  <w:tcPr>
                    <w:tcW w:w="5387" w:type="dxa"/>
                    <w:gridSpan w:val="5"/>
                    <w:tcBorders>
                      <w:top w:val="single" w:sz="12" w:space="0" w:color="FBD4B4" w:themeColor="accent6" w:themeTint="66"/>
                      <w:left w:val="nil"/>
                      <w:bottom w:val="nil"/>
                      <w:right w:val="nil"/>
                    </w:tcBorders>
                    <w:shd w:val="clear" w:color="auto" w:fill="FFFFFF" w:themeFill="background1"/>
                  </w:tcPr>
                  <w:p w14:paraId="6DAAB6EE" w14:textId="4596B8C3" w:rsidR="009947AE" w:rsidRPr="00E137CE" w:rsidRDefault="000E017D" w:rsidP="004C3805">
                    <w:r w:rsidRPr="000E017D">
                      <w:rPr>
                        <w:noProof/>
                      </w:rPr>
                      <w:t>Manage ICT project systems implementation</w:t>
                    </w:r>
                  </w:p>
                </w:tc>
              </w:sdtContent>
            </w:sdt>
          </w:tr>
        </w:sdtContent>
      </w:sdt>
      <w:sdt>
        <w:sdtPr>
          <w:id w:val="-254974583"/>
          <w:lock w:val="contentLocked"/>
          <w:placeholder>
            <w:docPart w:val="DefaultPlaceholder_1082065158"/>
          </w:placeholder>
          <w:group/>
        </w:sdtPr>
        <w:sdtEndPr/>
        <w:sdtContent>
          <w:tr w:rsidR="003026CA" w:rsidRPr="006E513E" w14:paraId="671915B1" w14:textId="77777777" w:rsidTr="003026CA">
            <w:tblPrEx>
              <w:tblBorders>
                <w:left w:val="single" w:sz="4" w:space="0" w:color="auto"/>
                <w:right w:val="single" w:sz="4" w:space="0" w:color="auto"/>
                <w:insideV w:val="single" w:sz="4" w:space="0" w:color="auto"/>
              </w:tblBorders>
            </w:tblPrEx>
            <w:trPr>
              <w:trHeight w:val="298"/>
              <w:tblHeader/>
            </w:trPr>
            <w:tc>
              <w:tcPr>
                <w:tcW w:w="10774" w:type="dxa"/>
                <w:gridSpan w:val="11"/>
                <w:tcBorders>
                  <w:top w:val="nil"/>
                  <w:left w:val="nil"/>
                  <w:bottom w:val="nil"/>
                  <w:right w:val="nil"/>
                </w:tcBorders>
                <w:shd w:val="clear" w:color="auto" w:fill="F79646" w:themeFill="accent6"/>
                <w:vAlign w:val="center"/>
              </w:tcPr>
              <w:p w14:paraId="79A5C23A" w14:textId="38D9037C" w:rsidR="003026CA" w:rsidRPr="006E513E" w:rsidRDefault="003026CA" w:rsidP="00D13A3B">
                <w:pPr>
                  <w:pStyle w:val="Heading1"/>
                  <w:numPr>
                    <w:ilvl w:val="0"/>
                    <w:numId w:val="0"/>
                  </w:numPr>
                </w:pPr>
                <w:r>
                  <w:t xml:space="preserve">Assessment </w:t>
                </w:r>
                <w:r w:rsidR="00D13A3B">
                  <w:t>d</w:t>
                </w:r>
                <w:r>
                  <w:t>etails</w:t>
                </w:r>
              </w:p>
            </w:tc>
          </w:tr>
        </w:sdtContent>
      </w:sdt>
      <w:sdt>
        <w:sdtPr>
          <w:rPr>
            <w:b w:val="0"/>
            <w:noProof w:val="0"/>
            <w:color w:val="F79646" w:themeColor="accent6"/>
            <w:sz w:val="20"/>
            <w:szCs w:val="20"/>
          </w:rPr>
          <w:id w:val="-1765373804"/>
          <w:lock w:val="contentLocked"/>
          <w:placeholder>
            <w:docPart w:val="DefaultPlaceholder_1082065158"/>
          </w:placeholder>
          <w:group/>
        </w:sdtPr>
        <w:sdtEndPr>
          <w:rPr>
            <w:color w:val="auto"/>
          </w:rPr>
        </w:sdtEndPr>
        <w:sdtContent>
          <w:tr w:rsidR="00D13A3B" w:rsidRPr="00AD232D" w14:paraId="0A85199B" w14:textId="77777777" w:rsidTr="00611503">
            <w:trPr>
              <w:cantSplit/>
            </w:trPr>
            <w:tc>
              <w:tcPr>
                <w:tcW w:w="2269" w:type="dxa"/>
                <w:gridSpan w:val="3"/>
                <w:tcBorders>
                  <w:top w:val="nil"/>
                  <w:bottom w:val="nil"/>
                  <w:right w:val="nil"/>
                </w:tcBorders>
                <w:shd w:val="clear" w:color="auto" w:fill="FFFFFF" w:themeFill="background1"/>
              </w:tcPr>
              <w:p w14:paraId="6AC6BE13" w14:textId="3E0B1CFA" w:rsidR="00D13A3B" w:rsidRPr="00D13A3B" w:rsidRDefault="00D13A3B" w:rsidP="00324A7C">
                <w:pPr>
                  <w:pStyle w:val="Heading2"/>
                  <w:rPr>
                    <w:color w:val="F79646" w:themeColor="accent6"/>
                  </w:rPr>
                </w:pPr>
                <w:r w:rsidRPr="00D13A3B">
                  <w:rPr>
                    <w:color w:val="F79646" w:themeColor="accent6"/>
                  </w:rPr>
                  <w:t>Assessor</w:t>
                </w:r>
              </w:p>
            </w:tc>
            <w:tc>
              <w:tcPr>
                <w:tcW w:w="1984" w:type="dxa"/>
                <w:gridSpan w:val="2"/>
                <w:tcBorders>
                  <w:top w:val="nil"/>
                  <w:left w:val="nil"/>
                  <w:bottom w:val="single" w:sz="12" w:space="0" w:color="FBD4B4" w:themeColor="accent6" w:themeTint="66"/>
                  <w:right w:val="nil"/>
                </w:tcBorders>
                <w:shd w:val="clear" w:color="auto" w:fill="F2F2F2" w:themeFill="background1" w:themeFillShade="F2"/>
              </w:tcPr>
              <w:p w14:paraId="6576C747" w14:textId="60E23F14" w:rsidR="00D13A3B" w:rsidRDefault="00D13A3B" w:rsidP="00324A7C">
                <w:pPr>
                  <w:pStyle w:val="Heading3"/>
                </w:pPr>
                <w:r>
                  <w:t xml:space="preserve"> Assessor’s name</w:t>
                </w:r>
              </w:p>
            </w:tc>
            <w:sdt>
              <w:sdtPr>
                <w:tag w:val="ATI8"/>
                <w:id w:val="1199745678"/>
                <w:lock w:val="sdtLocked"/>
                <w:placeholder>
                  <w:docPart w:val="069E6B36C22F42CFBC10CBDDAFFBD66A"/>
                </w:placeholder>
              </w:sdtPr>
              <w:sdtEndPr/>
              <w:sdtContent>
                <w:tc>
                  <w:tcPr>
                    <w:tcW w:w="2693" w:type="dxa"/>
                    <w:gridSpan w:val="2"/>
                    <w:tcBorders>
                      <w:top w:val="nil"/>
                      <w:left w:val="nil"/>
                      <w:bottom w:val="single" w:sz="12" w:space="0" w:color="FBD4B4" w:themeColor="accent6" w:themeTint="66"/>
                      <w:right w:val="nil"/>
                    </w:tcBorders>
                    <w:shd w:val="clear" w:color="auto" w:fill="FFFFFF" w:themeFill="background1"/>
                  </w:tcPr>
                  <w:p w14:paraId="18C7C9AF" w14:textId="4F8D7D93" w:rsidR="00D13A3B" w:rsidRPr="00E137CE" w:rsidRDefault="00524623" w:rsidP="00524623">
                    <w:r>
                      <w:t>Vikram Behal</w:t>
                    </w:r>
                  </w:p>
                </w:tc>
              </w:sdtContent>
            </w:sdt>
            <w:tc>
              <w:tcPr>
                <w:tcW w:w="1843" w:type="dxa"/>
                <w:gridSpan w:val="3"/>
                <w:tcBorders>
                  <w:top w:val="nil"/>
                  <w:left w:val="nil"/>
                  <w:bottom w:val="single" w:sz="12" w:space="0" w:color="FBD4B4" w:themeColor="accent6" w:themeTint="66"/>
                  <w:right w:val="nil"/>
                </w:tcBorders>
                <w:shd w:val="clear" w:color="auto" w:fill="F2F2F2" w:themeFill="background1" w:themeFillShade="F2"/>
              </w:tcPr>
              <w:p w14:paraId="4390FEB7" w14:textId="629AD98D" w:rsidR="00D13A3B" w:rsidRDefault="00D13A3B" w:rsidP="00324A7C">
                <w:pPr>
                  <w:pStyle w:val="Heading3"/>
                </w:pPr>
                <w:r>
                  <w:t>Assessor’s phone</w:t>
                </w:r>
              </w:p>
            </w:tc>
            <w:sdt>
              <w:sdtPr>
                <w:tag w:val="ATI9"/>
                <w:id w:val="912583415"/>
                <w:lock w:val="sdtLocked"/>
                <w:placeholder>
                  <w:docPart w:val="3ABE19CFDB0A4474B3CCB59859F78DE0"/>
                </w:placeholder>
              </w:sdtPr>
              <w:sdtEndPr/>
              <w:sdtContent>
                <w:tc>
                  <w:tcPr>
                    <w:tcW w:w="1985" w:type="dxa"/>
                    <w:tcBorders>
                      <w:top w:val="nil"/>
                      <w:left w:val="nil"/>
                      <w:bottom w:val="single" w:sz="12" w:space="0" w:color="FBD4B4" w:themeColor="accent6" w:themeTint="66"/>
                      <w:right w:val="nil"/>
                    </w:tcBorders>
                    <w:shd w:val="clear" w:color="auto" w:fill="FFFFFF" w:themeFill="background1"/>
                  </w:tcPr>
                  <w:p w14:paraId="2C88788A" w14:textId="4A55EEC9" w:rsidR="00D13A3B" w:rsidRPr="00E137CE" w:rsidRDefault="00524623" w:rsidP="00524623">
                    <w:r>
                      <w:t>03 9354 6130</w:t>
                    </w:r>
                  </w:p>
                </w:tc>
              </w:sdtContent>
            </w:sdt>
          </w:tr>
        </w:sdtContent>
      </w:sdt>
      <w:sdt>
        <w:sdtPr>
          <w:rPr>
            <w:b w:val="0"/>
            <w:noProof w:val="0"/>
            <w:color w:val="F79646" w:themeColor="accent6"/>
            <w:sz w:val="20"/>
            <w:szCs w:val="20"/>
          </w:rPr>
          <w:id w:val="1159203123"/>
          <w:lock w:val="contentLocked"/>
          <w:placeholder>
            <w:docPart w:val="DefaultPlaceholder_1082065158"/>
          </w:placeholder>
          <w:group/>
        </w:sdtPr>
        <w:sdtEndPr>
          <w:rPr>
            <w:color w:val="auto"/>
          </w:rPr>
        </w:sdtEndPr>
        <w:sdtContent>
          <w:tr w:rsidR="00D13A3B" w:rsidRPr="00AD232D" w14:paraId="20679980" w14:textId="77777777" w:rsidTr="00611503">
            <w:trPr>
              <w:cantSplit/>
            </w:trPr>
            <w:tc>
              <w:tcPr>
                <w:tcW w:w="2269" w:type="dxa"/>
                <w:gridSpan w:val="3"/>
                <w:tcBorders>
                  <w:top w:val="nil"/>
                  <w:bottom w:val="single" w:sz="12" w:space="0" w:color="FBD4B4" w:themeColor="accent6" w:themeTint="66"/>
                  <w:right w:val="nil"/>
                </w:tcBorders>
                <w:shd w:val="clear" w:color="auto" w:fill="FFFFFF" w:themeFill="background1"/>
              </w:tcPr>
              <w:p w14:paraId="4EAD338D" w14:textId="08222FB3" w:rsidR="00D13A3B" w:rsidRPr="00D13A3B" w:rsidRDefault="00D13A3B" w:rsidP="00324A7C">
                <w:pPr>
                  <w:pStyle w:val="Heading2"/>
                  <w:rPr>
                    <w:color w:val="F79646" w:themeColor="accent6"/>
                  </w:rPr>
                </w:pPr>
              </w:p>
            </w:tc>
            <w:tc>
              <w:tcPr>
                <w:tcW w:w="1984" w:type="dxa"/>
                <w:gridSpan w:val="2"/>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659F9684" w14:textId="6998D6A7" w:rsidR="00D13A3B" w:rsidRDefault="00D13A3B" w:rsidP="00324A7C">
                <w:pPr>
                  <w:pStyle w:val="Heading3"/>
                </w:pPr>
                <w:r>
                  <w:t>Assessor’s email</w:t>
                </w:r>
              </w:p>
            </w:tc>
            <w:sdt>
              <w:sdtPr>
                <w:tag w:val="ATI10"/>
                <w:id w:val="69703044"/>
                <w:lock w:val="sdtLocked"/>
                <w:placeholder>
                  <w:docPart w:val="D5D73A4E06A84874A95B47D9DF24BF4A"/>
                </w:placeholder>
              </w:sdtPr>
              <w:sdtEndPr/>
              <w:sdtContent>
                <w:tc>
                  <w:tcPr>
                    <w:tcW w:w="6521" w:type="dxa"/>
                    <w:gridSpan w:val="6"/>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6778CD44" w14:textId="23B83397" w:rsidR="00D13A3B" w:rsidRPr="00E137CE" w:rsidRDefault="00524623" w:rsidP="00524623">
                    <w:r>
                      <w:t>vbehal@kangan.edu.au</w:t>
                    </w:r>
                  </w:p>
                </w:tc>
              </w:sdtContent>
            </w:sdt>
          </w:tr>
        </w:sdtContent>
      </w:sdt>
      <w:sdt>
        <w:sdtPr>
          <w:rPr>
            <w:b w:val="0"/>
            <w:noProof w:val="0"/>
            <w:color w:val="F79646" w:themeColor="accent6"/>
            <w:sz w:val="20"/>
            <w:szCs w:val="20"/>
          </w:rPr>
          <w:id w:val="874962249"/>
          <w:lock w:val="contentLocked"/>
          <w:placeholder>
            <w:docPart w:val="DefaultPlaceholder_1082065158"/>
          </w:placeholder>
          <w:group/>
        </w:sdtPr>
        <w:sdtEndPr>
          <w:rPr>
            <w:color w:val="auto"/>
          </w:rPr>
        </w:sdtEndPr>
        <w:sdtContent>
          <w:tr w:rsidR="00D13A3B" w:rsidRPr="00AD232D" w14:paraId="4D08FF8F" w14:textId="77777777" w:rsidTr="00D13A3B">
            <w:trPr>
              <w:cantSplit/>
              <w:trHeight w:val="236"/>
            </w:trPr>
            <w:tc>
              <w:tcPr>
                <w:tcW w:w="2269" w:type="dxa"/>
                <w:gridSpan w:val="3"/>
                <w:tcBorders>
                  <w:top w:val="single" w:sz="12" w:space="0" w:color="FBD4B4" w:themeColor="accent6" w:themeTint="66"/>
                  <w:bottom w:val="single" w:sz="12" w:space="0" w:color="F2DBDB" w:themeColor="accent2" w:themeTint="33"/>
                  <w:right w:val="nil"/>
                </w:tcBorders>
                <w:shd w:val="clear" w:color="auto" w:fill="FFFFFF" w:themeFill="background1"/>
              </w:tcPr>
              <w:p w14:paraId="73494447" w14:textId="44C3795A" w:rsidR="00D13A3B" w:rsidRPr="00D13A3B" w:rsidRDefault="00D13A3B" w:rsidP="00324A7C">
                <w:pPr>
                  <w:pStyle w:val="Heading2"/>
                  <w:rPr>
                    <w:color w:val="F79646" w:themeColor="accent6"/>
                  </w:rPr>
                </w:pPr>
                <w:r w:rsidRPr="00D13A3B">
                  <w:rPr>
                    <w:color w:val="F79646" w:themeColor="accent6"/>
                  </w:rPr>
                  <w:t>Elements / Learning outcomes</w:t>
                </w:r>
              </w:p>
            </w:tc>
            <w:sdt>
              <w:sdtPr>
                <w:tag w:val="ATI11"/>
                <w:id w:val="-560638178"/>
                <w:lock w:val="sdtLocked"/>
                <w:placeholder>
                  <w:docPart w:val="CAF177A70CC1435995F39A5DA766F59D"/>
                </w:placeholder>
              </w:sdtPr>
              <w:sdtEndPr/>
              <w:sdtContent>
                <w:tc>
                  <w:tcPr>
                    <w:tcW w:w="8505" w:type="dxa"/>
                    <w:gridSpan w:val="8"/>
                    <w:tcBorders>
                      <w:top w:val="single" w:sz="12" w:space="0" w:color="FBD4B4" w:themeColor="accent6" w:themeTint="66"/>
                      <w:left w:val="nil"/>
                      <w:bottom w:val="single" w:sz="12" w:space="0" w:color="F2DBDB" w:themeColor="accent2" w:themeTint="33"/>
                      <w:right w:val="nil"/>
                    </w:tcBorders>
                    <w:shd w:val="clear" w:color="auto" w:fill="FFFFFF" w:themeFill="background1"/>
                  </w:tcPr>
                  <w:p w14:paraId="5CCD5A2B" w14:textId="3863970D" w:rsidR="00D13A3B" w:rsidRPr="00063AF9" w:rsidRDefault="00C602A9" w:rsidP="000E017D">
                    <w:r w:rsidRPr="00C602A9">
                      <w:t>This assessment item is research. This assessment item requires students to work individually and address all requirements as per assessment item description. Students are required to accomplish their task professionally and on time. Students must submit this assessment item at MyLearning by end of their class in week 7 of the term. Student must answer all from item 1 to 20, however item 21 is optional.</w:t>
                    </w:r>
                  </w:p>
                </w:tc>
              </w:sdtContent>
            </w:sdt>
          </w:tr>
        </w:sdtContent>
      </w:sdt>
      <w:sdt>
        <w:sdtPr>
          <w:rPr>
            <w:rFonts w:ascii="Calibri" w:eastAsia="Times New Roman" w:hAnsi="Calibri" w:cs="Calibri"/>
            <w:b w:val="0"/>
            <w:noProof w:val="0"/>
            <w:color w:val="F79646" w:themeColor="accent6"/>
            <w:sz w:val="20"/>
            <w:szCs w:val="20"/>
            <w:lang w:eastAsia="en-AU"/>
          </w:rPr>
          <w:id w:val="1479351097"/>
          <w:lock w:val="contentLocked"/>
          <w:placeholder>
            <w:docPart w:val="DefaultPlaceholder_1082065158"/>
          </w:placeholder>
          <w:group/>
        </w:sdtPr>
        <w:sdtEndPr>
          <w:rPr>
            <w:color w:val="000000"/>
            <w:sz w:val="24"/>
            <w:szCs w:val="24"/>
          </w:rPr>
        </w:sdtEndPr>
        <w:sdtContent>
          <w:tr w:rsidR="00D13A3B" w:rsidRPr="00AD232D" w14:paraId="5B2F25A9" w14:textId="77777777" w:rsidTr="00D13A3B">
            <w:trPr>
              <w:cantSplit/>
            </w:trPr>
            <w:tc>
              <w:tcPr>
                <w:tcW w:w="2269" w:type="dxa"/>
                <w:gridSpan w:val="3"/>
                <w:tcBorders>
                  <w:top w:val="single" w:sz="12" w:space="0" w:color="FBD4B4" w:themeColor="accent6" w:themeTint="66"/>
                  <w:bottom w:val="nil"/>
                  <w:right w:val="nil"/>
                </w:tcBorders>
                <w:shd w:val="clear" w:color="auto" w:fill="FFFFFF" w:themeFill="background1"/>
              </w:tcPr>
              <w:p w14:paraId="5E7DDE63" w14:textId="15BA6DE8" w:rsidR="00D13A3B" w:rsidRPr="00D13A3B" w:rsidRDefault="00D13A3B" w:rsidP="00D13A3B">
                <w:pPr>
                  <w:pStyle w:val="Heading2"/>
                  <w:rPr>
                    <w:color w:val="F79646" w:themeColor="accent6"/>
                  </w:rPr>
                </w:pPr>
                <w:r w:rsidRPr="00D13A3B">
                  <w:rPr>
                    <w:color w:val="F79646" w:themeColor="accent6"/>
                  </w:rPr>
                  <w:t>Task overview</w:t>
                </w:r>
              </w:p>
              <w:p w14:paraId="37414EEA" w14:textId="1DC96731" w:rsidR="00D13A3B" w:rsidRPr="00D13A3B" w:rsidRDefault="00D13A3B" w:rsidP="00D13A3B">
                <w:pPr>
                  <w:pStyle w:val="Heading2"/>
                  <w:rPr>
                    <w:color w:val="F79646" w:themeColor="accent6"/>
                    <w:sz w:val="20"/>
                    <w:szCs w:val="20"/>
                  </w:rPr>
                </w:pPr>
                <w:r w:rsidRPr="00D13A3B">
                  <w:rPr>
                    <w:i/>
                    <w:color w:val="F79646" w:themeColor="accent6"/>
                    <w:sz w:val="20"/>
                    <w:szCs w:val="20"/>
                  </w:rPr>
                  <w:t>(see below for specific instructions and criteria)</w:t>
                </w:r>
              </w:p>
            </w:tc>
            <w:sdt>
              <w:sdtPr>
                <w:rPr>
                  <w:rFonts w:asciiTheme="minorHAnsi" w:eastAsiaTheme="minorHAnsi" w:hAnsiTheme="minorHAnsi" w:cs="Calibri"/>
                  <w:color w:val="000000"/>
                  <w:sz w:val="24"/>
                  <w:szCs w:val="20"/>
                  <w:lang w:eastAsia="en-AU"/>
                </w:rPr>
                <w:tag w:val="ATI12"/>
                <w:id w:val="-1385638812"/>
                <w:lock w:val="sdtLocked"/>
                <w:placeholder>
                  <w:docPart w:val="6A5B135E59A244DD949CEFE801B897EB"/>
                </w:placeholder>
              </w:sdtPr>
              <w:sdtEndPr>
                <w:rPr>
                  <w:rFonts w:ascii="Calibri" w:eastAsia="Times New Roman" w:hAnsi="Calibri"/>
                  <w:szCs w:val="24"/>
                </w:rPr>
              </w:sdtEndPr>
              <w:sdtContent>
                <w:tc>
                  <w:tcPr>
                    <w:tcW w:w="8505" w:type="dxa"/>
                    <w:gridSpan w:val="8"/>
                    <w:tcBorders>
                      <w:top w:val="single" w:sz="12" w:space="0" w:color="FBD4B4" w:themeColor="accent6" w:themeTint="66"/>
                      <w:left w:val="nil"/>
                      <w:bottom w:val="nil"/>
                      <w:right w:val="nil"/>
                    </w:tcBorders>
                    <w:shd w:val="clear" w:color="auto" w:fill="auto"/>
                  </w:tcPr>
                  <w:p w14:paraId="267087E1" w14:textId="4F44ECEB" w:rsidR="00C602A9" w:rsidRDefault="00C602A9" w:rsidP="004B61CB">
                    <w:pPr>
                      <w:pStyle w:val="contenttext"/>
                      <w:rPr>
                        <w:rFonts w:ascii="Calibri" w:eastAsia="Times New Roman" w:hAnsi="Calibri" w:cs="Calibri"/>
                        <w:color w:val="000000"/>
                        <w:sz w:val="24"/>
                        <w:szCs w:val="24"/>
                        <w:lang w:eastAsia="en-AU"/>
                      </w:rPr>
                    </w:pPr>
                    <w:r w:rsidRPr="00C602A9">
                      <w:rPr>
                        <w:rFonts w:asciiTheme="minorHAnsi" w:eastAsiaTheme="minorHAnsi" w:hAnsiTheme="minorHAnsi"/>
                        <w:szCs w:val="20"/>
                      </w:rPr>
                      <w:t>This assessment item is research. This assessment item requires students to work individually and address all requirements as per assessment item description. Students are required to accomplish their task professionally and on time. Students must submit this assessment item at MyLearning by end of their class in week 7 of the term</w:t>
                    </w:r>
                    <w:r w:rsidR="00A53FC9">
                      <w:rPr>
                        <w:rFonts w:asciiTheme="minorHAnsi" w:eastAsiaTheme="minorHAnsi" w:hAnsiTheme="minorHAnsi"/>
                        <w:szCs w:val="20"/>
                      </w:rPr>
                      <w:t>. Student must answer all from Task 1 to 20, however Task</w:t>
                    </w:r>
                    <w:r w:rsidRPr="00C602A9">
                      <w:rPr>
                        <w:rFonts w:asciiTheme="minorHAnsi" w:eastAsiaTheme="minorHAnsi" w:hAnsiTheme="minorHAnsi"/>
                        <w:szCs w:val="20"/>
                      </w:rPr>
                      <w:t xml:space="preserve"> 21 is optional.</w:t>
                    </w:r>
                    <w:r w:rsidRPr="00C602A9">
                      <w:rPr>
                        <w:rFonts w:ascii="Calibri" w:eastAsia="Times New Roman" w:hAnsi="Calibri" w:cs="Calibri"/>
                        <w:color w:val="000000"/>
                        <w:sz w:val="24"/>
                        <w:szCs w:val="24"/>
                        <w:lang w:eastAsia="en-AU"/>
                      </w:rPr>
                      <w:t xml:space="preserve"> </w:t>
                    </w:r>
                  </w:p>
                  <w:p w14:paraId="16F27EEB" w14:textId="77777777" w:rsidR="00C602A9" w:rsidRPr="00C602A9" w:rsidRDefault="00C602A9" w:rsidP="00C602A9">
                    <w:pPr>
                      <w:rPr>
                        <w:b/>
                        <w:sz w:val="28"/>
                      </w:rPr>
                    </w:pPr>
                    <w:r w:rsidRPr="00C602A9">
                      <w:rPr>
                        <w:b/>
                      </w:rPr>
                      <w:t>Students are required to research and explain the following:</w:t>
                    </w:r>
                  </w:p>
                  <w:p w14:paraId="6FFBB51D" w14:textId="77777777" w:rsidR="00C602A9" w:rsidRPr="00C93877" w:rsidRDefault="00C602A9" w:rsidP="00C602A9">
                    <w:pPr>
                      <w:pStyle w:val="ListParagraph"/>
                      <w:spacing w:after="600"/>
                      <w:ind w:left="714"/>
                    </w:pPr>
                    <w:r w:rsidRPr="00C93877">
                      <w:rPr>
                        <w:b/>
                        <w:bCs/>
                        <w:lang w:val="en-US"/>
                      </w:rPr>
                      <w:t xml:space="preserve"> </w:t>
                    </w:r>
                  </w:p>
                  <w:p w14:paraId="26601F22" w14:textId="77777777" w:rsidR="00C602A9" w:rsidRPr="00C93877" w:rsidRDefault="00C602A9" w:rsidP="00C602A9">
                    <w:pPr>
                      <w:pStyle w:val="ListParagraph"/>
                      <w:numPr>
                        <w:ilvl w:val="0"/>
                        <w:numId w:val="42"/>
                      </w:numPr>
                      <w:spacing w:after="120"/>
                      <w:ind w:left="1451" w:hanging="1091"/>
                      <w:contextualSpacing w:val="0"/>
                    </w:pPr>
                    <w:r w:rsidRPr="00C93877">
                      <w:rPr>
                        <w:lang w:val="en-US"/>
                      </w:rPr>
                      <w:t>Critical analysis</w:t>
                    </w:r>
                    <w:r>
                      <w:rPr>
                        <w:lang w:val="en-US"/>
                      </w:rPr>
                      <w:t>.</w:t>
                    </w:r>
                  </w:p>
                  <w:p w14:paraId="50973018" w14:textId="77777777" w:rsidR="00C602A9" w:rsidRPr="00A1647D" w:rsidRDefault="00C602A9" w:rsidP="00C602A9">
                    <w:pPr>
                      <w:pStyle w:val="ListParagraph"/>
                      <w:numPr>
                        <w:ilvl w:val="0"/>
                        <w:numId w:val="42"/>
                      </w:numPr>
                      <w:spacing w:after="120"/>
                      <w:ind w:left="1451" w:hanging="1091"/>
                      <w:contextualSpacing w:val="0"/>
                      <w:rPr>
                        <w:lang w:val="en-US"/>
                      </w:rPr>
                    </w:pPr>
                    <w:r w:rsidRPr="00C93877">
                      <w:rPr>
                        <w:lang w:val="en-US"/>
                      </w:rPr>
                      <w:t>Feasibility analysis</w:t>
                    </w:r>
                    <w:r>
                      <w:rPr>
                        <w:lang w:val="en-US"/>
                      </w:rPr>
                      <w:t>.</w:t>
                    </w:r>
                  </w:p>
                  <w:p w14:paraId="531CF344" w14:textId="77777777" w:rsidR="00C602A9" w:rsidRPr="00A1647D" w:rsidRDefault="00C602A9" w:rsidP="00C602A9">
                    <w:pPr>
                      <w:pStyle w:val="ListParagraph"/>
                      <w:numPr>
                        <w:ilvl w:val="0"/>
                        <w:numId w:val="42"/>
                      </w:numPr>
                      <w:spacing w:after="120"/>
                      <w:ind w:left="1451" w:hanging="1091"/>
                      <w:contextualSpacing w:val="0"/>
                      <w:rPr>
                        <w:lang w:val="en-US"/>
                      </w:rPr>
                    </w:pPr>
                    <w:r w:rsidRPr="00C93877">
                      <w:rPr>
                        <w:lang w:val="en-US"/>
                      </w:rPr>
                      <w:t>Requirement analysis</w:t>
                    </w:r>
                    <w:r>
                      <w:rPr>
                        <w:lang w:val="en-US"/>
                      </w:rPr>
                      <w:t>.</w:t>
                    </w:r>
                  </w:p>
                  <w:p w14:paraId="18AD5CC9" w14:textId="77777777" w:rsidR="00C602A9" w:rsidRPr="00A1647D" w:rsidRDefault="00C602A9" w:rsidP="00C602A9">
                    <w:pPr>
                      <w:pStyle w:val="ListParagraph"/>
                      <w:numPr>
                        <w:ilvl w:val="0"/>
                        <w:numId w:val="42"/>
                      </w:numPr>
                      <w:spacing w:after="120"/>
                      <w:ind w:left="1451" w:hanging="1091"/>
                      <w:contextualSpacing w:val="0"/>
                      <w:rPr>
                        <w:lang w:val="en-US"/>
                      </w:rPr>
                    </w:pPr>
                    <w:r w:rsidRPr="00C93877">
                      <w:rPr>
                        <w:lang w:val="en-US"/>
                      </w:rPr>
                      <w:t>System analysis</w:t>
                    </w:r>
                    <w:r>
                      <w:rPr>
                        <w:lang w:val="en-US"/>
                      </w:rPr>
                      <w:t>.</w:t>
                    </w:r>
                  </w:p>
                  <w:p w14:paraId="4DCD3FC5" w14:textId="77777777" w:rsidR="00C602A9" w:rsidRPr="00A1647D" w:rsidRDefault="00C602A9" w:rsidP="00C602A9">
                    <w:pPr>
                      <w:pStyle w:val="ListParagraph"/>
                      <w:numPr>
                        <w:ilvl w:val="0"/>
                        <w:numId w:val="42"/>
                      </w:numPr>
                      <w:spacing w:after="120"/>
                      <w:ind w:left="1451" w:hanging="1091"/>
                      <w:contextualSpacing w:val="0"/>
                      <w:rPr>
                        <w:lang w:val="en-US"/>
                      </w:rPr>
                    </w:pPr>
                    <w:r w:rsidRPr="00A1647D">
                      <w:rPr>
                        <w:lang w:val="en-US"/>
                      </w:rPr>
                      <w:t>Project and system development documentation</w:t>
                    </w:r>
                    <w:r>
                      <w:rPr>
                        <w:lang w:val="en-US"/>
                      </w:rPr>
                      <w:t>.</w:t>
                    </w:r>
                  </w:p>
                  <w:p w14:paraId="56143D9C" w14:textId="77777777" w:rsidR="00C602A9" w:rsidRPr="00A1647D" w:rsidRDefault="00C602A9" w:rsidP="00C602A9">
                    <w:pPr>
                      <w:pStyle w:val="ListParagraph"/>
                      <w:numPr>
                        <w:ilvl w:val="0"/>
                        <w:numId w:val="42"/>
                      </w:numPr>
                      <w:spacing w:after="120"/>
                      <w:ind w:left="1451" w:hanging="1091"/>
                      <w:contextualSpacing w:val="0"/>
                      <w:rPr>
                        <w:lang w:val="en-US"/>
                      </w:rPr>
                    </w:pPr>
                    <w:r w:rsidRPr="00A1647D">
                      <w:rPr>
                        <w:lang w:val="en-US"/>
                      </w:rPr>
                      <w:t>System-user documentation</w:t>
                    </w:r>
                    <w:r>
                      <w:rPr>
                        <w:lang w:val="en-US"/>
                      </w:rPr>
                      <w:t>.</w:t>
                    </w:r>
                  </w:p>
                  <w:p w14:paraId="618C69BA" w14:textId="77777777" w:rsidR="00C602A9" w:rsidRPr="00A1647D" w:rsidRDefault="00C602A9" w:rsidP="00C602A9">
                    <w:pPr>
                      <w:pStyle w:val="ListParagraph"/>
                      <w:numPr>
                        <w:ilvl w:val="0"/>
                        <w:numId w:val="42"/>
                      </w:numPr>
                      <w:spacing w:after="120"/>
                      <w:ind w:left="1451" w:hanging="1091"/>
                      <w:contextualSpacing w:val="0"/>
                      <w:rPr>
                        <w:lang w:val="en-US"/>
                      </w:rPr>
                    </w:pPr>
                    <w:r w:rsidRPr="00A1647D">
                      <w:rPr>
                        <w:lang w:val="en-US"/>
                      </w:rPr>
                      <w:t>Technical documentation</w:t>
                    </w:r>
                    <w:r>
                      <w:rPr>
                        <w:lang w:val="en-US"/>
                      </w:rPr>
                      <w:t>.</w:t>
                    </w:r>
                  </w:p>
                  <w:p w14:paraId="62C0FF87" w14:textId="77777777" w:rsidR="00C602A9" w:rsidRPr="00A1647D" w:rsidRDefault="00C602A9" w:rsidP="00C602A9">
                    <w:pPr>
                      <w:pStyle w:val="ListParagraph"/>
                      <w:numPr>
                        <w:ilvl w:val="0"/>
                        <w:numId w:val="42"/>
                      </w:numPr>
                      <w:spacing w:after="120"/>
                      <w:ind w:left="1451" w:hanging="1091"/>
                      <w:contextualSpacing w:val="0"/>
                      <w:rPr>
                        <w:lang w:val="en-US"/>
                      </w:rPr>
                    </w:pPr>
                    <w:r w:rsidRPr="00A1647D">
                      <w:rPr>
                        <w:lang w:val="en-US"/>
                      </w:rPr>
                      <w:t>Operational documentation</w:t>
                    </w:r>
                    <w:r>
                      <w:rPr>
                        <w:lang w:val="en-US"/>
                      </w:rPr>
                      <w:t>.</w:t>
                    </w:r>
                  </w:p>
                  <w:p w14:paraId="2117BAA8" w14:textId="77777777" w:rsidR="00C602A9" w:rsidRPr="00A1647D" w:rsidRDefault="00C602A9" w:rsidP="00C602A9">
                    <w:pPr>
                      <w:pStyle w:val="ListParagraph"/>
                      <w:numPr>
                        <w:ilvl w:val="0"/>
                        <w:numId w:val="42"/>
                      </w:numPr>
                      <w:spacing w:after="120"/>
                      <w:ind w:left="1451" w:hanging="1091"/>
                      <w:contextualSpacing w:val="0"/>
                      <w:rPr>
                        <w:lang w:val="en-US"/>
                      </w:rPr>
                    </w:pPr>
                    <w:r w:rsidRPr="00A1647D">
                      <w:rPr>
                        <w:lang w:val="en-US"/>
                      </w:rPr>
                      <w:t>Discuss the biggest change of your life</w:t>
                    </w:r>
                    <w:r>
                      <w:rPr>
                        <w:lang w:val="en-US"/>
                      </w:rPr>
                      <w:t>.</w:t>
                    </w:r>
                  </w:p>
                  <w:p w14:paraId="266085FD" w14:textId="77777777" w:rsidR="00C602A9" w:rsidRPr="00A1647D" w:rsidRDefault="00C602A9" w:rsidP="00C602A9">
                    <w:pPr>
                      <w:pStyle w:val="ListParagraph"/>
                      <w:numPr>
                        <w:ilvl w:val="0"/>
                        <w:numId w:val="42"/>
                      </w:numPr>
                      <w:spacing w:after="120"/>
                      <w:ind w:left="1451" w:hanging="1091"/>
                      <w:contextualSpacing w:val="0"/>
                      <w:rPr>
                        <w:lang w:val="en-US"/>
                      </w:rPr>
                    </w:pPr>
                    <w:r>
                      <w:rPr>
                        <w:lang w:val="en-US"/>
                      </w:rPr>
                      <w:t>How you managed above change.</w:t>
                    </w:r>
                  </w:p>
                  <w:p w14:paraId="60011546" w14:textId="77777777" w:rsidR="00C602A9" w:rsidRPr="00A1647D" w:rsidRDefault="00C602A9" w:rsidP="00C602A9">
                    <w:pPr>
                      <w:pStyle w:val="ListParagraph"/>
                      <w:numPr>
                        <w:ilvl w:val="0"/>
                        <w:numId w:val="42"/>
                      </w:numPr>
                      <w:spacing w:after="120"/>
                      <w:ind w:left="1451" w:hanging="1091"/>
                      <w:contextualSpacing w:val="0"/>
                      <w:rPr>
                        <w:lang w:val="en-US"/>
                      </w:rPr>
                    </w:pPr>
                    <w:r w:rsidRPr="00A1647D">
                      <w:rPr>
                        <w:lang w:val="en-US"/>
                      </w:rPr>
                      <w:t>What is change management</w:t>
                    </w:r>
                    <w:r>
                      <w:rPr>
                        <w:lang w:val="en-US"/>
                      </w:rPr>
                      <w:t>?</w:t>
                    </w:r>
                  </w:p>
                  <w:p w14:paraId="2499FA85" w14:textId="77777777" w:rsidR="00C602A9" w:rsidRPr="00A1647D" w:rsidRDefault="00C602A9" w:rsidP="00C602A9">
                    <w:pPr>
                      <w:pStyle w:val="ListParagraph"/>
                      <w:numPr>
                        <w:ilvl w:val="0"/>
                        <w:numId w:val="42"/>
                      </w:numPr>
                      <w:spacing w:after="120"/>
                      <w:ind w:left="1451" w:hanging="1091"/>
                      <w:contextualSpacing w:val="0"/>
                      <w:rPr>
                        <w:lang w:val="en-US"/>
                      </w:rPr>
                    </w:pPr>
                    <w:r>
                      <w:rPr>
                        <w:lang w:val="en-US"/>
                      </w:rPr>
                      <w:t>How to manage organiz</w:t>
                    </w:r>
                    <w:r w:rsidRPr="00A1647D">
                      <w:rPr>
                        <w:lang w:val="en-US"/>
                      </w:rPr>
                      <w:t>ational change</w:t>
                    </w:r>
                    <w:r>
                      <w:rPr>
                        <w:lang w:val="en-US"/>
                      </w:rPr>
                      <w:t>?</w:t>
                    </w:r>
                  </w:p>
                  <w:p w14:paraId="422C7CDC" w14:textId="77777777" w:rsidR="00C602A9" w:rsidRPr="00A1647D" w:rsidRDefault="00C602A9" w:rsidP="00C602A9">
                    <w:pPr>
                      <w:pStyle w:val="ListParagraph"/>
                      <w:numPr>
                        <w:ilvl w:val="0"/>
                        <w:numId w:val="42"/>
                      </w:numPr>
                      <w:spacing w:after="120"/>
                      <w:ind w:left="1451" w:hanging="1091"/>
                      <w:contextualSpacing w:val="0"/>
                      <w:rPr>
                        <w:lang w:val="en-US"/>
                      </w:rPr>
                    </w:pPr>
                    <w:r w:rsidRPr="00A1647D">
                      <w:rPr>
                        <w:lang w:val="en-US"/>
                      </w:rPr>
                      <w:t>What is release management</w:t>
                    </w:r>
                    <w:r>
                      <w:rPr>
                        <w:lang w:val="en-US"/>
                      </w:rPr>
                      <w:t>?</w:t>
                    </w:r>
                  </w:p>
                  <w:p w14:paraId="3FBED4C5" w14:textId="77777777" w:rsidR="00C602A9" w:rsidRPr="00A1647D" w:rsidRDefault="00C602A9" w:rsidP="00C602A9">
                    <w:pPr>
                      <w:pStyle w:val="ListParagraph"/>
                      <w:numPr>
                        <w:ilvl w:val="0"/>
                        <w:numId w:val="42"/>
                      </w:numPr>
                      <w:spacing w:after="120"/>
                      <w:ind w:left="1451" w:hanging="1091"/>
                      <w:contextualSpacing w:val="0"/>
                      <w:rPr>
                        <w:lang w:val="en-US"/>
                      </w:rPr>
                    </w:pPr>
                    <w:r w:rsidRPr="00A1647D">
                      <w:rPr>
                        <w:lang w:val="en-US"/>
                      </w:rPr>
                      <w:t>What are roles and responsibilities of the release manager</w:t>
                    </w:r>
                    <w:r>
                      <w:rPr>
                        <w:lang w:val="en-US"/>
                      </w:rPr>
                      <w:t>?</w:t>
                    </w:r>
                  </w:p>
                  <w:p w14:paraId="16F56309" w14:textId="77777777" w:rsidR="00C602A9" w:rsidRPr="00A1647D" w:rsidRDefault="00C602A9" w:rsidP="00C602A9">
                    <w:pPr>
                      <w:pStyle w:val="ListParagraph"/>
                      <w:numPr>
                        <w:ilvl w:val="0"/>
                        <w:numId w:val="42"/>
                      </w:numPr>
                      <w:spacing w:after="120"/>
                      <w:ind w:left="1451" w:hanging="1091"/>
                      <w:contextualSpacing w:val="0"/>
                      <w:rPr>
                        <w:lang w:val="en-US"/>
                      </w:rPr>
                    </w:pPr>
                    <w:r w:rsidRPr="00A1647D">
                      <w:rPr>
                        <w:lang w:val="en-US"/>
                      </w:rPr>
                      <w:t>What is ITIL</w:t>
                    </w:r>
                    <w:r>
                      <w:rPr>
                        <w:lang w:val="en-US"/>
                      </w:rPr>
                      <w:t>?</w:t>
                    </w:r>
                  </w:p>
                  <w:p w14:paraId="5EE4FF19" w14:textId="77777777" w:rsidR="00C602A9" w:rsidRPr="00A1647D" w:rsidRDefault="00C602A9" w:rsidP="00C602A9">
                    <w:pPr>
                      <w:pStyle w:val="ListParagraph"/>
                      <w:numPr>
                        <w:ilvl w:val="0"/>
                        <w:numId w:val="42"/>
                      </w:numPr>
                      <w:spacing w:after="120"/>
                      <w:ind w:left="1451" w:hanging="1091"/>
                      <w:contextualSpacing w:val="0"/>
                      <w:rPr>
                        <w:lang w:val="en-US"/>
                      </w:rPr>
                    </w:pPr>
                    <w:r w:rsidRPr="00A1647D">
                      <w:rPr>
                        <w:lang w:val="en-US"/>
                      </w:rPr>
                      <w:t>Explain Service level agreements</w:t>
                    </w:r>
                    <w:r>
                      <w:rPr>
                        <w:lang w:val="en-US"/>
                      </w:rPr>
                      <w:t xml:space="preserve"> (SLAs).</w:t>
                    </w:r>
                  </w:p>
                  <w:p w14:paraId="121B5014" w14:textId="77777777" w:rsidR="00C602A9" w:rsidRPr="00A1647D" w:rsidRDefault="00C602A9" w:rsidP="00C602A9">
                    <w:pPr>
                      <w:pStyle w:val="ListParagraph"/>
                      <w:numPr>
                        <w:ilvl w:val="0"/>
                        <w:numId w:val="42"/>
                      </w:numPr>
                      <w:spacing w:after="120"/>
                      <w:ind w:left="1451" w:hanging="1091"/>
                      <w:contextualSpacing w:val="0"/>
                      <w:rPr>
                        <w:lang w:val="en-US"/>
                      </w:rPr>
                    </w:pPr>
                    <w:r w:rsidRPr="00A1647D">
                      <w:rPr>
                        <w:lang w:val="en-US"/>
                      </w:rPr>
                      <w:t>What is disaster recovery plan and what to consider while creating disaster recovery plan</w:t>
                    </w:r>
                    <w:r>
                      <w:rPr>
                        <w:lang w:val="en-US"/>
                      </w:rPr>
                      <w:t>?</w:t>
                    </w:r>
                  </w:p>
                  <w:p w14:paraId="3CDBDB9E" w14:textId="77777777" w:rsidR="00C602A9" w:rsidRPr="00A1647D" w:rsidRDefault="00C602A9" w:rsidP="00C602A9">
                    <w:pPr>
                      <w:pStyle w:val="ListParagraph"/>
                      <w:numPr>
                        <w:ilvl w:val="0"/>
                        <w:numId w:val="42"/>
                      </w:numPr>
                      <w:spacing w:after="120"/>
                      <w:ind w:left="1451" w:hanging="1091"/>
                      <w:contextualSpacing w:val="0"/>
                      <w:rPr>
                        <w:lang w:val="en-US"/>
                      </w:rPr>
                    </w:pPr>
                    <w:r w:rsidRPr="00A1647D">
                      <w:rPr>
                        <w:lang w:val="en-US"/>
                      </w:rPr>
                      <w:t>Explain</w:t>
                    </w:r>
                    <w:r>
                      <w:rPr>
                        <w:lang w:val="en-US"/>
                      </w:rPr>
                      <w:t xml:space="preserve"> w</w:t>
                    </w:r>
                    <w:r w:rsidRPr="00A1647D">
                      <w:rPr>
                        <w:lang w:val="en-US"/>
                      </w:rPr>
                      <w:t>hat is user acceptance test and its importance</w:t>
                    </w:r>
                    <w:r>
                      <w:rPr>
                        <w:lang w:val="en-US"/>
                      </w:rPr>
                      <w:t>?</w:t>
                    </w:r>
                  </w:p>
                  <w:p w14:paraId="598519C2" w14:textId="77777777" w:rsidR="00C602A9" w:rsidRPr="00A1647D" w:rsidRDefault="00C602A9" w:rsidP="00C602A9">
                    <w:pPr>
                      <w:pStyle w:val="ListParagraph"/>
                      <w:numPr>
                        <w:ilvl w:val="0"/>
                        <w:numId w:val="42"/>
                      </w:numPr>
                      <w:spacing w:after="120"/>
                      <w:ind w:left="1451" w:hanging="1091"/>
                      <w:contextualSpacing w:val="0"/>
                      <w:rPr>
                        <w:lang w:val="en-US"/>
                      </w:rPr>
                    </w:pPr>
                    <w:r>
                      <w:rPr>
                        <w:lang w:val="en-US"/>
                      </w:rPr>
                      <w:t>Explain w</w:t>
                    </w:r>
                    <w:r w:rsidRPr="00A1647D">
                      <w:rPr>
                        <w:lang w:val="en-US"/>
                      </w:rPr>
                      <w:t>h</w:t>
                    </w:r>
                    <w:r>
                      <w:rPr>
                        <w:lang w:val="en-US"/>
                      </w:rPr>
                      <w:t xml:space="preserve">at are the </w:t>
                    </w:r>
                    <w:r w:rsidRPr="00A1647D">
                      <w:rPr>
                        <w:lang w:val="en-US"/>
                      </w:rPr>
                      <w:t>training needs</w:t>
                    </w:r>
                    <w:r>
                      <w:rPr>
                        <w:lang w:val="en-US"/>
                      </w:rPr>
                      <w:t>?  Analyze</w:t>
                    </w:r>
                    <w:r w:rsidRPr="00A1647D">
                      <w:rPr>
                        <w:lang w:val="en-US"/>
                      </w:rPr>
                      <w:t xml:space="preserve"> and create one checklist for it.</w:t>
                    </w:r>
                  </w:p>
                  <w:p w14:paraId="623A0DC0" w14:textId="77777777" w:rsidR="00C602A9" w:rsidRDefault="00C602A9" w:rsidP="00C602A9">
                    <w:pPr>
                      <w:pStyle w:val="ListParagraph"/>
                      <w:numPr>
                        <w:ilvl w:val="0"/>
                        <w:numId w:val="42"/>
                      </w:numPr>
                      <w:spacing w:after="120"/>
                      <w:ind w:left="1451" w:hanging="1091"/>
                      <w:contextualSpacing w:val="0"/>
                      <w:rPr>
                        <w:lang w:val="en-US"/>
                      </w:rPr>
                    </w:pPr>
                    <w:r w:rsidRPr="00A1647D">
                      <w:rPr>
                        <w:lang w:val="en-US"/>
                      </w:rPr>
                      <w:t>Explain why it is important to have well defined and documented rollback plan when implementing new software.</w:t>
                    </w:r>
                  </w:p>
                  <w:p w14:paraId="682E7CA1" w14:textId="77777777" w:rsidR="00C602A9" w:rsidRPr="00A1647D" w:rsidRDefault="00C602A9" w:rsidP="00C602A9">
                    <w:pPr>
                      <w:pStyle w:val="ListParagraph"/>
                      <w:numPr>
                        <w:ilvl w:val="0"/>
                        <w:numId w:val="42"/>
                      </w:numPr>
                      <w:spacing w:after="120"/>
                      <w:ind w:left="1451" w:hanging="1091"/>
                      <w:contextualSpacing w:val="0"/>
                      <w:rPr>
                        <w:lang w:val="en-US"/>
                      </w:rPr>
                    </w:pPr>
                    <w:r>
                      <w:rPr>
                        <w:lang w:val="en-US"/>
                      </w:rPr>
                      <w:t>Consider a job interview scenario and interviewer asked you a question that “Tell us about yourself”. Your task is to write a paragraph about above question.</w:t>
                    </w:r>
                  </w:p>
                  <w:p w14:paraId="2BB85F5C" w14:textId="51132DD3" w:rsidR="00D13A3B" w:rsidRPr="004B61CB" w:rsidRDefault="00755DF1" w:rsidP="00755DF1">
                    <w:pPr>
                      <w:pStyle w:val="Default"/>
                      <w:spacing w:before="240" w:after="240"/>
                      <w:rPr>
                        <w:rFonts w:ascii="Arial" w:hAnsi="Arial" w:cs="Arial"/>
                        <w:sz w:val="20"/>
                        <w:szCs w:val="20"/>
                      </w:rPr>
                    </w:pPr>
                    <w:r w:rsidRPr="00F5679F">
                      <w:rPr>
                        <w:rFonts w:cstheme="minorHAnsi"/>
                        <w:b/>
                        <w:lang w:val="en-US"/>
                      </w:rPr>
                      <w:t xml:space="preserve">Please note </w:t>
                    </w:r>
                    <w:r>
                      <w:rPr>
                        <w:rFonts w:cstheme="minorHAnsi"/>
                        <w:b/>
                        <w:lang w:val="en-US"/>
                      </w:rPr>
                      <w:t xml:space="preserve">create report either in saperat document or </w:t>
                    </w:r>
                    <w:r w:rsidRPr="00F5679F">
                      <w:rPr>
                        <w:rFonts w:cstheme="minorHAnsi"/>
                        <w:b/>
                        <w:lang w:val="en-US"/>
                      </w:rPr>
                      <w:t>at the end of this document</w:t>
                    </w:r>
                  </w:p>
                </w:tc>
              </w:sdtContent>
            </w:sdt>
          </w:tr>
        </w:sdtContent>
      </w:sdt>
      <w:sdt>
        <w:sdtPr>
          <w:rPr>
            <w:b w:val="0"/>
            <w:noProof w:val="0"/>
            <w:color w:val="F79646" w:themeColor="accent6"/>
            <w:sz w:val="20"/>
            <w:szCs w:val="20"/>
          </w:rPr>
          <w:id w:val="-234098077"/>
          <w:lock w:val="contentLocked"/>
          <w:placeholder>
            <w:docPart w:val="DefaultPlaceholder_1082065158"/>
          </w:placeholder>
          <w:group/>
        </w:sdtPr>
        <w:sdtEndPr>
          <w:rPr>
            <w:color w:val="auto"/>
          </w:rPr>
        </w:sdtEndPr>
        <w:sdtContent>
          <w:tr w:rsidR="00D13A3B" w:rsidRPr="00AD232D" w14:paraId="6446FC92" w14:textId="77777777" w:rsidTr="00324A7C">
            <w:trPr>
              <w:cantSplit/>
              <w:trHeight w:val="236"/>
            </w:trPr>
            <w:tc>
              <w:tcPr>
                <w:tcW w:w="2269" w:type="dxa"/>
                <w:gridSpan w:val="3"/>
                <w:tcBorders>
                  <w:top w:val="single" w:sz="12" w:space="0" w:color="FBD4B4" w:themeColor="accent6" w:themeTint="66"/>
                  <w:bottom w:val="single" w:sz="12" w:space="0" w:color="F2DBDB" w:themeColor="accent2" w:themeTint="33"/>
                  <w:right w:val="nil"/>
                </w:tcBorders>
                <w:shd w:val="clear" w:color="auto" w:fill="FFFFFF" w:themeFill="background1"/>
              </w:tcPr>
              <w:p w14:paraId="04BEB170" w14:textId="11A16E03" w:rsidR="00D13A3B" w:rsidRPr="00D13A3B" w:rsidRDefault="00D13A3B" w:rsidP="00324A7C">
                <w:pPr>
                  <w:pStyle w:val="Heading2"/>
                  <w:rPr>
                    <w:color w:val="F79646" w:themeColor="accent6"/>
                  </w:rPr>
                </w:pPr>
                <w:r>
                  <w:rPr>
                    <w:color w:val="F79646" w:themeColor="accent6"/>
                  </w:rPr>
                  <w:t>Assessment conditions</w:t>
                </w:r>
              </w:p>
            </w:tc>
            <w:sdt>
              <w:sdtPr>
                <w:tag w:val="ATI13"/>
                <w:id w:val="-211735144"/>
                <w:lock w:val="sdtLocked"/>
                <w:placeholder>
                  <w:docPart w:val="FD3C3A0154084201A334CB997112D06A"/>
                </w:placeholder>
              </w:sdtPr>
              <w:sdtEndPr/>
              <w:sdtContent>
                <w:tc>
                  <w:tcPr>
                    <w:tcW w:w="8505" w:type="dxa"/>
                    <w:gridSpan w:val="8"/>
                    <w:tcBorders>
                      <w:top w:val="single" w:sz="12" w:space="0" w:color="FBD4B4" w:themeColor="accent6" w:themeTint="66"/>
                      <w:left w:val="nil"/>
                      <w:bottom w:val="single" w:sz="12" w:space="0" w:color="F2DBDB" w:themeColor="accent2" w:themeTint="33"/>
                      <w:right w:val="nil"/>
                    </w:tcBorders>
                    <w:shd w:val="clear" w:color="auto" w:fill="FFFFFF" w:themeFill="background1"/>
                  </w:tcPr>
                  <w:p w14:paraId="3CD97AA3" w14:textId="77777777" w:rsidR="00012C14" w:rsidRDefault="00012C14" w:rsidP="00012C14">
                    <w:pPr>
                      <w:pStyle w:val="ListParagraph"/>
                      <w:numPr>
                        <w:ilvl w:val="0"/>
                        <w:numId w:val="36"/>
                      </w:numPr>
                    </w:pPr>
                    <w:r>
                      <w:t xml:space="preserve">This information is to be handed to each student to outline the assessment requirements. </w:t>
                    </w:r>
                  </w:p>
                  <w:p w14:paraId="76EB46CF" w14:textId="33FFADC0" w:rsidR="00012C14" w:rsidRDefault="00012C14" w:rsidP="00012C14">
                    <w:pPr>
                      <w:pStyle w:val="ListParagraph"/>
                      <w:numPr>
                        <w:ilvl w:val="0"/>
                        <w:numId w:val="36"/>
                      </w:numPr>
                    </w:pPr>
                    <w:r>
                      <w:t>This is open book assessment answer all questions.</w:t>
                    </w:r>
                  </w:p>
                  <w:p w14:paraId="3C77F062" w14:textId="247DFEA5" w:rsidR="00012C14" w:rsidRDefault="00012C14" w:rsidP="00012C14">
                    <w:pPr>
                      <w:pStyle w:val="ListParagraph"/>
                      <w:numPr>
                        <w:ilvl w:val="0"/>
                        <w:numId w:val="36"/>
                      </w:numPr>
                    </w:pPr>
                    <w:r>
                      <w:t>T</w:t>
                    </w:r>
                    <w:r w:rsidRPr="00DE35B6">
                      <w:t xml:space="preserve">his Assessment Item requires students to work individually and address all requirements as per </w:t>
                    </w:r>
                    <w:r w:rsidR="00A95EE1">
                      <w:t>Task Overview</w:t>
                    </w:r>
                  </w:p>
                  <w:p w14:paraId="0026F36A" w14:textId="726B76FD" w:rsidR="00012C14" w:rsidRDefault="00012C14" w:rsidP="00012C14">
                    <w:pPr>
                      <w:pStyle w:val="ListParagraph"/>
                      <w:numPr>
                        <w:ilvl w:val="0"/>
                        <w:numId w:val="36"/>
                      </w:numPr>
                    </w:pPr>
                    <w:r w:rsidRPr="00DE35B6">
                      <w:t xml:space="preserve">Students are required to accomplish their </w:t>
                    </w:r>
                    <w:r>
                      <w:t>task professionally and in time</w:t>
                    </w:r>
                  </w:p>
                  <w:p w14:paraId="1FC0AFEA" w14:textId="3E295BFB" w:rsidR="00012C14" w:rsidRDefault="00012C14" w:rsidP="00012C14">
                    <w:pPr>
                      <w:pStyle w:val="ListParagraph"/>
                      <w:numPr>
                        <w:ilvl w:val="0"/>
                        <w:numId w:val="36"/>
                      </w:numPr>
                    </w:pPr>
                    <w:r w:rsidRPr="00DE35B6">
                      <w:t>Students must submit this Assessment item at MyLearning</w:t>
                    </w:r>
                  </w:p>
                  <w:p w14:paraId="5F4BBD10" w14:textId="3B1F64FA" w:rsidR="00012C14" w:rsidRDefault="00012C14" w:rsidP="00012C14">
                    <w:pPr>
                      <w:pStyle w:val="Default"/>
                      <w:numPr>
                        <w:ilvl w:val="0"/>
                        <w:numId w:val="36"/>
                      </w:numPr>
                      <w:jc w:val="both"/>
                      <w:rPr>
                        <w:rFonts w:asciiTheme="minorHAnsi" w:eastAsiaTheme="minorHAnsi" w:hAnsiTheme="minorHAnsi" w:cs="Arial"/>
                        <w:color w:val="auto"/>
                        <w:sz w:val="20"/>
                        <w:szCs w:val="20"/>
                        <w:lang w:eastAsia="en-US"/>
                      </w:rPr>
                    </w:pPr>
                    <w:r w:rsidRPr="00DE35B6">
                      <w:rPr>
                        <w:rFonts w:asciiTheme="minorHAnsi" w:eastAsiaTheme="minorHAnsi" w:hAnsiTheme="minorHAnsi" w:cs="Arial"/>
                        <w:color w:val="auto"/>
                        <w:sz w:val="20"/>
                        <w:szCs w:val="20"/>
                        <w:lang w:eastAsia="en-US"/>
                      </w:rPr>
                      <w:t xml:space="preserve">This assessment item is </w:t>
                    </w:r>
                    <w:r w:rsidR="00A95EE1">
                      <w:rPr>
                        <w:rFonts w:asciiTheme="minorHAnsi" w:eastAsiaTheme="minorHAnsi" w:hAnsiTheme="minorHAnsi" w:cs="Arial"/>
                        <w:color w:val="auto"/>
                        <w:sz w:val="20"/>
                        <w:szCs w:val="20"/>
                        <w:lang w:eastAsia="en-US"/>
                      </w:rPr>
                      <w:t>research assignment</w:t>
                    </w:r>
                  </w:p>
                  <w:p w14:paraId="2A47E7BD" w14:textId="239207EB" w:rsidR="00A95EE1" w:rsidRDefault="00A95EE1" w:rsidP="00012C14">
                    <w:pPr>
                      <w:pStyle w:val="Default"/>
                      <w:numPr>
                        <w:ilvl w:val="0"/>
                        <w:numId w:val="36"/>
                      </w:numPr>
                      <w:jc w:val="both"/>
                      <w:rPr>
                        <w:rFonts w:asciiTheme="minorHAnsi" w:eastAsiaTheme="minorHAnsi" w:hAnsiTheme="minorHAnsi" w:cs="Arial"/>
                        <w:color w:val="auto"/>
                        <w:sz w:val="20"/>
                        <w:szCs w:val="20"/>
                        <w:lang w:eastAsia="en-US"/>
                      </w:rPr>
                    </w:pPr>
                    <w:r>
                      <w:rPr>
                        <w:rFonts w:asciiTheme="minorHAnsi" w:eastAsiaTheme="minorHAnsi" w:hAnsiTheme="minorHAnsi" w:cs="Arial"/>
                        <w:color w:val="auto"/>
                        <w:sz w:val="20"/>
                        <w:szCs w:val="20"/>
                        <w:lang w:eastAsia="en-US"/>
                      </w:rPr>
                      <w:t>Students nee to submit this assessment item as a report</w:t>
                    </w:r>
                  </w:p>
                  <w:p w14:paraId="1CB7A9D1" w14:textId="3E71AEB3" w:rsidR="00012C14" w:rsidRDefault="00012C14" w:rsidP="00012C14">
                    <w:pPr>
                      <w:pStyle w:val="Default"/>
                      <w:numPr>
                        <w:ilvl w:val="0"/>
                        <w:numId w:val="36"/>
                      </w:numPr>
                      <w:jc w:val="both"/>
                      <w:rPr>
                        <w:rFonts w:asciiTheme="minorHAnsi" w:eastAsiaTheme="minorHAnsi" w:hAnsiTheme="minorHAnsi" w:cs="Arial"/>
                        <w:color w:val="auto"/>
                        <w:sz w:val="20"/>
                        <w:szCs w:val="20"/>
                        <w:lang w:eastAsia="en-US"/>
                      </w:rPr>
                    </w:pPr>
                    <w:r>
                      <w:rPr>
                        <w:rFonts w:asciiTheme="minorHAnsi" w:eastAsiaTheme="minorHAnsi" w:hAnsiTheme="minorHAnsi" w:cs="Arial"/>
                        <w:color w:val="auto"/>
                        <w:sz w:val="20"/>
                        <w:szCs w:val="20"/>
                        <w:lang w:eastAsia="en-US"/>
                      </w:rPr>
                      <w:t>A</w:t>
                    </w:r>
                    <w:r w:rsidRPr="00DE35B6">
                      <w:rPr>
                        <w:rFonts w:asciiTheme="minorHAnsi" w:eastAsiaTheme="minorHAnsi" w:hAnsiTheme="minorHAnsi" w:cs="Arial"/>
                        <w:color w:val="auto"/>
                        <w:sz w:val="20"/>
                        <w:szCs w:val="20"/>
                        <w:lang w:eastAsia="en-US"/>
                      </w:rPr>
                      <w:t>llocated time for this assessment item is one hour</w:t>
                    </w:r>
                    <w:r w:rsidR="00A95EE1">
                      <w:rPr>
                        <w:rFonts w:asciiTheme="minorHAnsi" w:eastAsiaTheme="minorHAnsi" w:hAnsiTheme="minorHAnsi" w:cs="Arial"/>
                        <w:color w:val="auto"/>
                        <w:sz w:val="20"/>
                        <w:szCs w:val="20"/>
                        <w:lang w:eastAsia="en-US"/>
                      </w:rPr>
                      <w:t xml:space="preserve"> in class time</w:t>
                    </w:r>
                    <w:r w:rsidRPr="00DE35B6">
                      <w:rPr>
                        <w:rFonts w:asciiTheme="minorHAnsi" w:eastAsiaTheme="minorHAnsi" w:hAnsiTheme="minorHAnsi" w:cs="Arial"/>
                        <w:color w:val="auto"/>
                        <w:sz w:val="20"/>
                        <w:szCs w:val="20"/>
                        <w:lang w:eastAsia="en-US"/>
                      </w:rPr>
                      <w:t>, however student can negotiate time with teach</w:t>
                    </w:r>
                    <w:r>
                      <w:rPr>
                        <w:rFonts w:asciiTheme="minorHAnsi" w:eastAsiaTheme="minorHAnsi" w:hAnsiTheme="minorHAnsi" w:cs="Arial"/>
                        <w:color w:val="auto"/>
                        <w:sz w:val="20"/>
                        <w:szCs w:val="20"/>
                        <w:lang w:eastAsia="en-US"/>
                      </w:rPr>
                      <w:t>er under special circumstances</w:t>
                    </w:r>
                  </w:p>
                  <w:p w14:paraId="2A4AFB2C" w14:textId="54280F68" w:rsidR="00012C14" w:rsidRDefault="00012C14" w:rsidP="00012C14">
                    <w:pPr>
                      <w:pStyle w:val="ListParagraph"/>
                      <w:numPr>
                        <w:ilvl w:val="0"/>
                        <w:numId w:val="36"/>
                      </w:numPr>
                    </w:pPr>
                    <w:r>
                      <w:t>Read the Plagiarism policy and procedure carefully to understand the consequences that you could face if your work is plagiarized.</w:t>
                    </w:r>
                  </w:p>
                  <w:p w14:paraId="19929D3B" w14:textId="034ECCE3" w:rsidR="00012C14" w:rsidRDefault="00012C14" w:rsidP="00012C14">
                    <w:pPr>
                      <w:pStyle w:val="ListParagraph"/>
                      <w:numPr>
                        <w:ilvl w:val="0"/>
                        <w:numId w:val="36"/>
                      </w:numPr>
                    </w:pPr>
                    <w:r>
                      <w:t>You plagiarize if you present other writers' words or ideas as your own.</w:t>
                    </w:r>
                  </w:p>
                  <w:p w14:paraId="28A69689" w14:textId="3B43FC97" w:rsidR="00012C14" w:rsidRDefault="00012C14" w:rsidP="00012C14">
                    <w:pPr>
                      <w:pStyle w:val="ListParagraph"/>
                      <w:numPr>
                        <w:ilvl w:val="0"/>
                        <w:numId w:val="36"/>
                      </w:numPr>
                    </w:pPr>
                    <w:r>
                      <w:t>You must use citations to document all ideas and significant information that are not your own.</w:t>
                    </w:r>
                  </w:p>
                  <w:p w14:paraId="19E9BECB" w14:textId="1C5C99AB" w:rsidR="00012C14" w:rsidRDefault="00012C14" w:rsidP="00012C14">
                    <w:pPr>
                      <w:pStyle w:val="ListParagraph"/>
                      <w:numPr>
                        <w:ilvl w:val="0"/>
                        <w:numId w:val="36"/>
                      </w:numPr>
                    </w:pPr>
                    <w:r>
                      <w:t>Submit this document by the due date (penalties applies)</w:t>
                    </w:r>
                  </w:p>
                  <w:p w14:paraId="37492DFD" w14:textId="7501B999" w:rsidR="00012C14" w:rsidRDefault="00012C14" w:rsidP="00012C14">
                    <w:pPr>
                      <w:pStyle w:val="ListParagraph"/>
                      <w:numPr>
                        <w:ilvl w:val="0"/>
                        <w:numId w:val="36"/>
                      </w:numPr>
                    </w:pPr>
                    <w:r>
                      <w:t>Insert your name and student id in the footer.</w:t>
                    </w:r>
                  </w:p>
                  <w:p w14:paraId="0CAAFBF7" w14:textId="77B9E629" w:rsidR="00012C14" w:rsidRDefault="00012C14" w:rsidP="00012C14">
                    <w:pPr>
                      <w:pStyle w:val="ListParagraph"/>
                      <w:numPr>
                        <w:ilvl w:val="0"/>
                        <w:numId w:val="36"/>
                      </w:numPr>
                    </w:pPr>
                    <w:r>
                      <w:t>Use Font: Arial  Font Size: 10 Heading: Bold Arial  Heading Size: 12  Sub Heading: Bold Arial   Sub Heading Size:</w:t>
                    </w:r>
                  </w:p>
                  <w:p w14:paraId="713A5C9F" w14:textId="4CFA853A" w:rsidR="00012C14" w:rsidRPr="00DE35B6" w:rsidRDefault="00012C14" w:rsidP="00012C14">
                    <w:pPr>
                      <w:pStyle w:val="Default"/>
                      <w:numPr>
                        <w:ilvl w:val="0"/>
                        <w:numId w:val="36"/>
                      </w:numPr>
                      <w:jc w:val="both"/>
                      <w:rPr>
                        <w:rFonts w:asciiTheme="minorHAnsi" w:eastAsiaTheme="minorHAnsi" w:hAnsiTheme="minorHAnsi" w:cs="Arial"/>
                        <w:color w:val="auto"/>
                        <w:sz w:val="20"/>
                        <w:szCs w:val="20"/>
                        <w:lang w:eastAsia="en-US"/>
                      </w:rPr>
                    </w:pPr>
                    <w:r w:rsidRPr="00DE35B6">
                      <w:rPr>
                        <w:rFonts w:asciiTheme="minorHAnsi" w:eastAsiaTheme="minorHAnsi" w:hAnsiTheme="minorHAnsi" w:cs="Arial"/>
                        <w:color w:val="auto"/>
                        <w:sz w:val="20"/>
                        <w:szCs w:val="20"/>
                        <w:lang w:eastAsia="en-US"/>
                      </w:rPr>
                      <w:t>Marking Criteria for this assessment Item is as under</w:t>
                    </w:r>
                  </w:p>
                  <w:p w14:paraId="22A9B9BB" w14:textId="2396E8A0" w:rsidR="00D13A3B" w:rsidRPr="00063AF9" w:rsidRDefault="00D13A3B" w:rsidP="00012C14"/>
                </w:tc>
              </w:sdtContent>
            </w:sdt>
          </w:tr>
        </w:sdtContent>
      </w:sdt>
      <w:sdt>
        <w:sdtPr>
          <w:rPr>
            <w:b w:val="0"/>
            <w:noProof w:val="0"/>
            <w:color w:val="F79646" w:themeColor="accent6"/>
            <w:sz w:val="20"/>
            <w:szCs w:val="20"/>
          </w:rPr>
          <w:id w:val="2054026949"/>
          <w:lock w:val="contentLocked"/>
          <w:placeholder>
            <w:docPart w:val="DefaultPlaceholder_1082065158"/>
          </w:placeholder>
          <w:group/>
        </w:sdtPr>
        <w:sdtEndPr>
          <w:rPr>
            <w:color w:val="auto"/>
          </w:rPr>
        </w:sdtEndPr>
        <w:sdtContent>
          <w:tr w:rsidR="00D13A3B" w:rsidRPr="00AD232D" w14:paraId="5B7E9B46" w14:textId="77777777" w:rsidTr="00324A7C">
            <w:trPr>
              <w:cantSplit/>
              <w:trHeight w:val="236"/>
            </w:trPr>
            <w:tc>
              <w:tcPr>
                <w:tcW w:w="2269" w:type="dxa"/>
                <w:gridSpan w:val="3"/>
                <w:tcBorders>
                  <w:top w:val="single" w:sz="12" w:space="0" w:color="FBD4B4" w:themeColor="accent6" w:themeTint="66"/>
                  <w:bottom w:val="single" w:sz="12" w:space="0" w:color="F2DBDB" w:themeColor="accent2" w:themeTint="33"/>
                  <w:right w:val="nil"/>
                </w:tcBorders>
                <w:shd w:val="clear" w:color="auto" w:fill="FFFFFF" w:themeFill="background1"/>
              </w:tcPr>
              <w:p w14:paraId="4E8FDEF4" w14:textId="4F424AA7" w:rsidR="00D13A3B" w:rsidRPr="00D13A3B" w:rsidRDefault="00D13A3B" w:rsidP="00324A7C">
                <w:pPr>
                  <w:pStyle w:val="Heading2"/>
                  <w:rPr>
                    <w:color w:val="F79646" w:themeColor="accent6"/>
                  </w:rPr>
                </w:pPr>
                <w:r>
                  <w:rPr>
                    <w:color w:val="F79646" w:themeColor="accent6"/>
                  </w:rPr>
                  <w:t>Resources</w:t>
                </w:r>
              </w:p>
            </w:tc>
            <w:sdt>
              <w:sdtPr>
                <w:tag w:val="ATI14"/>
                <w:id w:val="436800008"/>
                <w:lock w:val="sdtLocked"/>
                <w:placeholder>
                  <w:docPart w:val="F543687E85FD48489749A7DF9A112CC6"/>
                </w:placeholder>
              </w:sdtPr>
              <w:sdtEndPr/>
              <w:sdtContent>
                <w:tc>
                  <w:tcPr>
                    <w:tcW w:w="8505" w:type="dxa"/>
                    <w:gridSpan w:val="8"/>
                    <w:tcBorders>
                      <w:top w:val="single" w:sz="12" w:space="0" w:color="FBD4B4" w:themeColor="accent6" w:themeTint="66"/>
                      <w:left w:val="nil"/>
                      <w:bottom w:val="single" w:sz="12" w:space="0" w:color="F2DBDB" w:themeColor="accent2" w:themeTint="33"/>
                      <w:right w:val="nil"/>
                    </w:tcBorders>
                    <w:shd w:val="clear" w:color="auto" w:fill="FFFFFF" w:themeFill="background1"/>
                  </w:tcPr>
                  <w:p w14:paraId="00691CB2" w14:textId="282D0ABF" w:rsidR="00D13A3B" w:rsidRPr="00063AF9" w:rsidRDefault="00012C14" w:rsidP="00324A7C">
                    <w:r w:rsidRPr="00012C14">
                      <w:t>Resources are available through MyLearning</w:t>
                    </w:r>
                  </w:p>
                </w:tc>
              </w:sdtContent>
            </w:sdt>
          </w:tr>
        </w:sdtContent>
      </w:sdt>
      <w:sdt>
        <w:sdtPr>
          <w:rPr>
            <w:b w:val="0"/>
            <w:noProof w:val="0"/>
            <w:color w:val="F79646" w:themeColor="accent6"/>
            <w:sz w:val="20"/>
            <w:szCs w:val="20"/>
          </w:rPr>
          <w:id w:val="-1562938506"/>
          <w:lock w:val="contentLocked"/>
          <w:placeholder>
            <w:docPart w:val="DefaultPlaceholder_1082065158"/>
          </w:placeholder>
          <w:group/>
        </w:sdtPr>
        <w:sdtEndPr>
          <w:rPr>
            <w:color w:val="auto"/>
          </w:rPr>
        </w:sdtEndPr>
        <w:sdtContent>
          <w:tr w:rsidR="00D13A3B" w:rsidRPr="00AD232D" w14:paraId="2821AC6B" w14:textId="77777777" w:rsidTr="00D13A3B">
            <w:trPr>
              <w:cantSplit/>
              <w:trHeight w:val="236"/>
            </w:trPr>
            <w:tc>
              <w:tcPr>
                <w:tcW w:w="2269" w:type="dxa"/>
                <w:gridSpan w:val="3"/>
                <w:tcBorders>
                  <w:top w:val="single" w:sz="12" w:space="0" w:color="FBD4B4" w:themeColor="accent6" w:themeTint="66"/>
                  <w:bottom w:val="nil"/>
                  <w:right w:val="nil"/>
                </w:tcBorders>
                <w:shd w:val="clear" w:color="auto" w:fill="FFFFFF" w:themeFill="background1"/>
              </w:tcPr>
              <w:p w14:paraId="45A168F0" w14:textId="2C9E5693" w:rsidR="00D13A3B" w:rsidRPr="00D13A3B" w:rsidRDefault="00D13A3B" w:rsidP="00324A7C">
                <w:pPr>
                  <w:pStyle w:val="Heading2"/>
                  <w:rPr>
                    <w:color w:val="F79646" w:themeColor="accent6"/>
                  </w:rPr>
                </w:pPr>
                <w:r>
                  <w:rPr>
                    <w:color w:val="F79646" w:themeColor="accent6"/>
                  </w:rPr>
                  <w:t>How to submit</w:t>
                </w:r>
              </w:p>
            </w:tc>
            <w:sdt>
              <w:sdtPr>
                <w:tag w:val="ATI15"/>
                <w:id w:val="595217724"/>
                <w:lock w:val="sdtLocked"/>
                <w:placeholder>
                  <w:docPart w:val="1A00BDBA4B22439885557E075A191AAD"/>
                </w:placeholder>
              </w:sdtPr>
              <w:sdtEndPr/>
              <w:sdtContent>
                <w:tc>
                  <w:tcPr>
                    <w:tcW w:w="8505" w:type="dxa"/>
                    <w:gridSpan w:val="8"/>
                    <w:tcBorders>
                      <w:top w:val="single" w:sz="12" w:space="0" w:color="FBD4B4" w:themeColor="accent6" w:themeTint="66"/>
                      <w:left w:val="nil"/>
                      <w:bottom w:val="nil"/>
                      <w:right w:val="nil"/>
                    </w:tcBorders>
                    <w:shd w:val="clear" w:color="auto" w:fill="FFFFFF" w:themeFill="background1"/>
                  </w:tcPr>
                  <w:p w14:paraId="46415102" w14:textId="18788858" w:rsidR="00524623" w:rsidRDefault="00524623" w:rsidP="00524623">
                    <w:r w:rsidRPr="002927C7">
                      <w:t xml:space="preserve">Complete Assessment </w:t>
                    </w:r>
                    <w:r>
                      <w:t>i</w:t>
                    </w:r>
                    <w:r w:rsidRPr="002927C7">
                      <w:t xml:space="preserve">tems as per assessment Item </w:t>
                    </w:r>
                    <w:r>
                      <w:t>description and upload assessment item at MyLearning</w:t>
                    </w:r>
                  </w:p>
                  <w:p w14:paraId="313A99F3" w14:textId="52CD82DB" w:rsidR="00524623" w:rsidRDefault="00524623" w:rsidP="00524623">
                    <w:r>
                      <w:t>All items submitted must be clearly marked with the following details:</w:t>
                    </w:r>
                  </w:p>
                  <w:p w14:paraId="3030D0CD" w14:textId="77777777" w:rsidR="00524623" w:rsidRDefault="00524623" w:rsidP="00524623">
                    <w:r>
                      <w:t>•</w:t>
                    </w:r>
                    <w:r>
                      <w:tab/>
                      <w:t>Your full name</w:t>
                    </w:r>
                  </w:p>
                  <w:p w14:paraId="5BC713ED" w14:textId="77777777" w:rsidR="00524623" w:rsidRDefault="00524623" w:rsidP="00524623">
                    <w:r>
                      <w:t>•</w:t>
                    </w:r>
                    <w:r>
                      <w:tab/>
                      <w:t>Your student number</w:t>
                    </w:r>
                  </w:p>
                  <w:p w14:paraId="7F544190" w14:textId="77777777" w:rsidR="00524623" w:rsidRDefault="00524623" w:rsidP="00524623">
                    <w:r>
                      <w:t>•</w:t>
                    </w:r>
                    <w:r>
                      <w:tab/>
                      <w:t>Your class group</w:t>
                    </w:r>
                  </w:p>
                  <w:p w14:paraId="5E6422AD" w14:textId="77777777" w:rsidR="00524623" w:rsidRDefault="00524623" w:rsidP="00524623">
                    <w:r>
                      <w:t>•</w:t>
                    </w:r>
                    <w:r>
                      <w:tab/>
                      <w:t>The date</w:t>
                    </w:r>
                  </w:p>
                  <w:p w14:paraId="5C4397C1" w14:textId="4293404E" w:rsidR="00D13A3B" w:rsidRPr="00063AF9" w:rsidRDefault="00524623" w:rsidP="00524623">
                    <w:r>
                      <w:t>This cover sheet must accompany all items submitted.</w:t>
                    </w:r>
                  </w:p>
                </w:tc>
              </w:sdtContent>
            </w:sdt>
          </w:tr>
        </w:sdtContent>
      </w:sdt>
    </w:tbl>
    <w:p w14:paraId="71804677" w14:textId="77777777" w:rsidR="00611503" w:rsidRDefault="00611503" w:rsidP="00D13A3B">
      <w:pPr>
        <w:pStyle w:val="Heading1"/>
        <w:numPr>
          <w:ilvl w:val="0"/>
          <w:numId w:val="0"/>
        </w:numPr>
      </w:pPr>
    </w:p>
    <w:p w14:paraId="1E12DE81" w14:textId="77777777" w:rsidR="00611503" w:rsidRDefault="00611503">
      <w:r>
        <w:rPr>
          <w:b/>
          <w:bCs/>
          <w:i/>
          <w:iCs/>
        </w:rPr>
        <w:br w:type="page"/>
      </w:r>
    </w:p>
    <w:tbl>
      <w:tblPr>
        <w:tblStyle w:val="TableGrid"/>
        <w:tblW w:w="10774" w:type="dxa"/>
        <w:tblInd w:w="-34" w:type="dxa"/>
        <w:tblLayout w:type="fixed"/>
        <w:tblCellMar>
          <w:top w:w="57" w:type="dxa"/>
          <w:bottom w:w="57" w:type="dxa"/>
          <w:right w:w="57" w:type="dxa"/>
        </w:tblCellMar>
        <w:tblLook w:val="04A0" w:firstRow="1" w:lastRow="0" w:firstColumn="1" w:lastColumn="0" w:noHBand="0" w:noVBand="1"/>
      </w:tblPr>
      <w:tblGrid>
        <w:gridCol w:w="2836"/>
        <w:gridCol w:w="6662"/>
        <w:gridCol w:w="567"/>
        <w:gridCol w:w="709"/>
      </w:tblGrid>
      <w:sdt>
        <w:sdtPr>
          <w:id w:val="-1815564264"/>
          <w:lock w:val="contentLocked"/>
          <w:placeholder>
            <w:docPart w:val="DefaultPlaceholder_1082065158"/>
          </w:placeholder>
          <w:group/>
        </w:sdtPr>
        <w:sdtEndPr/>
        <w:sdtContent>
          <w:tr w:rsidR="00D13A3B" w:rsidRPr="006E513E" w14:paraId="614EC0BF" w14:textId="77777777" w:rsidTr="00D13A3B">
            <w:trPr>
              <w:trHeight w:val="298"/>
              <w:tblHeader/>
            </w:trPr>
            <w:tc>
              <w:tcPr>
                <w:tcW w:w="10774" w:type="dxa"/>
                <w:gridSpan w:val="4"/>
                <w:tcBorders>
                  <w:top w:val="nil"/>
                  <w:left w:val="nil"/>
                  <w:bottom w:val="nil"/>
                  <w:right w:val="nil"/>
                </w:tcBorders>
                <w:shd w:val="clear" w:color="auto" w:fill="F79646" w:themeFill="accent6"/>
                <w:vAlign w:val="center"/>
              </w:tcPr>
              <w:p w14:paraId="76562177" w14:textId="7D79EF75" w:rsidR="00D13A3B" w:rsidRPr="006E513E" w:rsidRDefault="00D13A3B" w:rsidP="00D13A3B">
                <w:pPr>
                  <w:pStyle w:val="Heading1"/>
                  <w:numPr>
                    <w:ilvl w:val="0"/>
                    <w:numId w:val="0"/>
                  </w:numPr>
                </w:pPr>
                <w:r>
                  <w:t>Assessment instructions and criteria</w:t>
                </w:r>
              </w:p>
            </w:tc>
          </w:tr>
        </w:sdtContent>
      </w:sdt>
      <w:sdt>
        <w:sdtPr>
          <w:id w:val="-1426182667"/>
          <w:lock w:val="contentLocked"/>
          <w:placeholder>
            <w:docPart w:val="DefaultPlaceholder_1082065158"/>
          </w:placeholder>
          <w:group/>
        </w:sdtPr>
        <w:sdtEndPr>
          <w:rPr>
            <w:i/>
          </w:rPr>
        </w:sdtEndPr>
        <w:sdtContent>
          <w:tr w:rsidR="00D13A3B" w:rsidRPr="00AD232D" w14:paraId="6C1AD97E" w14:textId="77777777" w:rsidTr="00C45CB0">
            <w:tblPrEx>
              <w:tblBorders>
                <w:left w:val="none" w:sz="0" w:space="0" w:color="auto"/>
                <w:right w:val="none" w:sz="0" w:space="0" w:color="auto"/>
                <w:insideV w:val="none" w:sz="0" w:space="0" w:color="auto"/>
              </w:tblBorders>
            </w:tblPrEx>
            <w:trPr>
              <w:trHeight w:val="278"/>
            </w:trPr>
            <w:tc>
              <w:tcPr>
                <w:tcW w:w="10774" w:type="dxa"/>
                <w:gridSpan w:val="4"/>
                <w:tcBorders>
                  <w:top w:val="nil"/>
                  <w:bottom w:val="single" w:sz="12" w:space="0" w:color="FBD4B4" w:themeColor="accent6" w:themeTint="66"/>
                </w:tcBorders>
                <w:shd w:val="clear" w:color="auto" w:fill="F2F2F2" w:themeFill="background1" w:themeFillShade="F2"/>
              </w:tcPr>
              <w:p w14:paraId="0FE4ECF5" w14:textId="757CF2E7" w:rsidR="00D13A3B" w:rsidRDefault="00D13A3B" w:rsidP="00D13A3B">
                <w:r w:rsidRPr="00F9631E">
                  <w:t xml:space="preserve">With competency based assessment </w:t>
                </w:r>
                <w:r w:rsidRPr="00F9631E">
                  <w:rPr>
                    <w:b/>
                    <w:u w:val="single"/>
                  </w:rPr>
                  <w:t>all</w:t>
                </w:r>
                <w:r w:rsidRPr="00F9631E">
                  <w:t xml:space="preserve"> assessment requirements for each assessment task must be </w:t>
                </w:r>
                <w:r>
                  <w:t>assessed as</w:t>
                </w:r>
                <w:r w:rsidRPr="00F9631E">
                  <w:t xml:space="preserve"> satisfactory </w:t>
                </w:r>
                <w:r w:rsidRPr="00F9631E">
                  <w:rPr>
                    <w:b/>
                  </w:rPr>
                  <w:t>(S)</w:t>
                </w:r>
                <w:r w:rsidRPr="00F9631E">
                  <w:t xml:space="preserve"> for a competent </w:t>
                </w:r>
                <w:r w:rsidRPr="00F9631E">
                  <w:rPr>
                    <w:b/>
                  </w:rPr>
                  <w:t>(C</w:t>
                </w:r>
                <w:r>
                  <w:rPr>
                    <w:b/>
                  </w:rPr>
                  <w:t>A</w:t>
                </w:r>
                <w:r w:rsidRPr="00F9631E">
                  <w:rPr>
                    <w:b/>
                  </w:rPr>
                  <w:t>)</w:t>
                </w:r>
                <w:r w:rsidRPr="00F9631E">
                  <w:t xml:space="preserve"> result to be recorded. If an assessment result for any task is </w:t>
                </w:r>
                <w:r>
                  <w:t>assessed as</w:t>
                </w:r>
                <w:r w:rsidRPr="00F9631E">
                  <w:t xml:space="preserve"> not satisfactory </w:t>
                </w:r>
                <w:r w:rsidRPr="00F9631E">
                  <w:rPr>
                    <w:b/>
                  </w:rPr>
                  <w:t>(NS)</w:t>
                </w:r>
                <w:r w:rsidRPr="00F9631E">
                  <w:t xml:space="preserve"> a resubmission will be required for the outstanding </w:t>
                </w:r>
                <w:r w:rsidRPr="00F9631E">
                  <w:rPr>
                    <w:b/>
                  </w:rPr>
                  <w:t>(NS)</w:t>
                </w:r>
                <w:r w:rsidRPr="00F9631E">
                  <w:t xml:space="preserve"> assessment task.</w:t>
                </w:r>
              </w:p>
              <w:p w14:paraId="620328E5" w14:textId="77777777" w:rsidR="00C45CB0" w:rsidRDefault="00C45CB0" w:rsidP="000108FA">
                <w:pPr>
                  <w:rPr>
                    <w:i/>
                  </w:rPr>
                </w:pPr>
                <w:r>
                  <w:t xml:space="preserve">Rows can be deleted by left clicking to the left of the row and click </w:t>
                </w:r>
                <w:r w:rsidR="000108FA" w:rsidRPr="000108FA">
                  <w:rPr>
                    <w:i/>
                  </w:rPr>
                  <w:t>Backspace</w:t>
                </w:r>
              </w:p>
              <w:p w14:paraId="4A2AEEE0" w14:textId="324AAA88" w:rsidR="000108FA" w:rsidRPr="000108FA" w:rsidRDefault="000108FA" w:rsidP="000108FA">
                <w:r>
                  <w:t xml:space="preserve">Rows can be added by left clicking to the left of the row and click </w:t>
                </w:r>
                <w:r>
                  <w:rPr>
                    <w:i/>
                  </w:rPr>
                  <w:t xml:space="preserve">CTRL+C </w:t>
                </w:r>
                <w:r w:rsidRPr="000108FA">
                  <w:t>and then</w:t>
                </w:r>
                <w:r>
                  <w:rPr>
                    <w:i/>
                  </w:rPr>
                  <w:t xml:space="preserve"> CTRL+V</w:t>
                </w:r>
              </w:p>
            </w:tc>
          </w:tr>
        </w:sdtContent>
      </w:sdt>
      <w:sdt>
        <w:sdtPr>
          <w:rPr>
            <w:b/>
          </w:rPr>
          <w:id w:val="159202988"/>
          <w:lock w:val="contentLocked"/>
          <w:placeholder>
            <w:docPart w:val="DefaultPlaceholder_1082065158"/>
          </w:placeholder>
          <w:group/>
        </w:sdtPr>
        <w:sdtEndPr/>
        <w:sdtContent>
          <w:tr w:rsidR="00D13A3B" w:rsidRPr="00AD232D" w14:paraId="6FB2F083" w14:textId="77777777" w:rsidTr="00D13A3B">
            <w:tblPrEx>
              <w:tblBorders>
                <w:left w:val="none" w:sz="0" w:space="0" w:color="auto"/>
                <w:right w:val="none" w:sz="0" w:space="0" w:color="auto"/>
                <w:insideV w:val="none" w:sz="0" w:space="0" w:color="auto"/>
              </w:tblBorders>
            </w:tblPrEx>
            <w:trPr>
              <w:cantSplit/>
              <w:trHeight w:val="45"/>
            </w:trPr>
            <w:tc>
              <w:tcPr>
                <w:tcW w:w="2836"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77121CBD" w14:textId="71EF4F35" w:rsidR="00D13A3B" w:rsidRPr="001E78E1" w:rsidRDefault="00D13A3B" w:rsidP="00324A7C">
                <w:pPr>
                  <w:rPr>
                    <w:b/>
                  </w:rPr>
                </w:pPr>
                <w:r>
                  <w:rPr>
                    <w:b/>
                  </w:rPr>
                  <w:t>Instruction/Task</w:t>
                </w:r>
              </w:p>
            </w:tc>
            <w:tc>
              <w:tcPr>
                <w:tcW w:w="6662"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0CE57400" w14:textId="60968814" w:rsidR="00D13A3B" w:rsidRPr="001E78E1" w:rsidRDefault="00D13A3B" w:rsidP="00324A7C">
                <w:pPr>
                  <w:rPr>
                    <w:b/>
                  </w:rPr>
                </w:pPr>
                <w:r>
                  <w:rPr>
                    <w:b/>
                  </w:rPr>
                  <w:t>Criteria that you will be assessed on</w:t>
                </w:r>
              </w:p>
            </w:tc>
            <w:tc>
              <w:tcPr>
                <w:tcW w:w="567"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599FE8B5" w14:textId="77777777" w:rsidR="00D13A3B" w:rsidRPr="001E78E1" w:rsidRDefault="00D13A3B" w:rsidP="00324A7C">
                <w:pPr>
                  <w:jc w:val="center"/>
                  <w:rPr>
                    <w:b/>
                  </w:rPr>
                </w:pPr>
                <w:r>
                  <w:rPr>
                    <w:b/>
                  </w:rPr>
                  <w:t>S</w:t>
                </w:r>
              </w:p>
            </w:tc>
            <w:tc>
              <w:tcPr>
                <w:tcW w:w="709"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66AF573F" w14:textId="2F4129DA" w:rsidR="00D13A3B" w:rsidRPr="001E78E1" w:rsidRDefault="00D13A3B" w:rsidP="00324A7C">
                <w:pPr>
                  <w:jc w:val="center"/>
                  <w:rPr>
                    <w:b/>
                  </w:rPr>
                </w:pPr>
                <w:r>
                  <w:rPr>
                    <w:b/>
                  </w:rPr>
                  <w:t>NS</w:t>
                </w:r>
              </w:p>
            </w:tc>
          </w:tr>
        </w:sdtContent>
      </w:sdt>
      <w:tr w:rsidR="00C45CB0" w:rsidRPr="00AD232D" w14:paraId="7729D792" w14:textId="77777777" w:rsidTr="00324A7C">
        <w:tblPrEx>
          <w:tblBorders>
            <w:left w:val="none" w:sz="0" w:space="0" w:color="auto"/>
            <w:right w:val="none" w:sz="0" w:space="0" w:color="auto"/>
            <w:insideV w:val="none" w:sz="0" w:space="0" w:color="auto"/>
          </w:tblBorders>
        </w:tblPrEx>
        <w:trPr>
          <w:cantSplit/>
          <w:trHeight w:val="45"/>
        </w:trPr>
        <w:sdt>
          <w:sdtPr>
            <w:tag w:val="ATI29"/>
            <w:id w:val="-625308689"/>
            <w:placeholder>
              <w:docPart w:val="90DE5BDB389E4551BCE2A29A1C019B38"/>
            </w:placeholder>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1908AFA7" w14:textId="78233353" w:rsidR="00C45CB0" w:rsidRPr="00375D24" w:rsidRDefault="000E017D" w:rsidP="00C602A9">
                <w:r w:rsidRPr="000E017D">
                  <w:rPr>
                    <w:rFonts w:eastAsia="Times New Roman"/>
                    <w:color w:val="000000"/>
                    <w:lang w:eastAsia="en-AU"/>
                  </w:rPr>
                  <w:t>1.</w:t>
                </w:r>
                <w:r w:rsidRPr="000E017D">
                  <w:rPr>
                    <w:rFonts w:eastAsia="Times New Roman"/>
                    <w:color w:val="000000"/>
                    <w:lang w:eastAsia="en-AU"/>
                  </w:rPr>
                  <w:tab/>
                </w:r>
                <w:r w:rsidR="00C602A9">
                  <w:rPr>
                    <w:rFonts w:eastAsia="Times New Roman"/>
                    <w:color w:val="000000"/>
                    <w:lang w:eastAsia="en-AU"/>
                  </w:rPr>
                  <w:t>Students are r</w:t>
                </w:r>
                <w:r w:rsidR="00C602A9">
                  <w:rPr>
                    <w:rFonts w:ascii="Calibri" w:hAnsi="Calibri"/>
                    <w:szCs w:val="24"/>
                  </w:rPr>
                  <w:t xml:space="preserve">equired to </w:t>
                </w:r>
                <w:r w:rsidR="00C602A9" w:rsidRPr="00371259">
                  <w:rPr>
                    <w:rFonts w:ascii="Calibri" w:hAnsi="Calibri"/>
                    <w:szCs w:val="24"/>
                  </w:rPr>
                  <w:t>a</w:t>
                </w:r>
                <w:r w:rsidR="00C602A9">
                  <w:rPr>
                    <w:rFonts w:ascii="Calibri" w:hAnsi="Calibri"/>
                    <w:szCs w:val="24"/>
                  </w:rPr>
                  <w:t>ddress all items as per Task overview, however item 21 is optional</w:t>
                </w:r>
              </w:p>
            </w:tc>
          </w:sdtContent>
        </w:sd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sdt>
            <w:sdtPr>
              <w:tag w:val="ATI30"/>
              <w:id w:val="-1690518423"/>
              <w:placeholder>
                <w:docPart w:val="9725FB39E3484111B78AAE0085D10730"/>
              </w:placeholder>
            </w:sdtPr>
            <w:sdtEndPr/>
            <w:sdtContent>
              <w:p w14:paraId="7D4753E2" w14:textId="11329763" w:rsidR="00C45CB0" w:rsidRPr="004B61CB" w:rsidRDefault="00C602A9" w:rsidP="00C602A9">
                <w:pPr>
                  <w:rPr>
                    <w:rFonts w:eastAsia="Times New Roman"/>
                    <w:color w:val="000000"/>
                    <w:lang w:eastAsia="en-AU"/>
                  </w:rPr>
                </w:pPr>
                <w:r>
                  <w:rPr>
                    <w:rFonts w:eastAsia="Times New Roman"/>
                    <w:color w:val="000000"/>
                    <w:lang w:eastAsia="en-AU"/>
                  </w:rPr>
                  <w:t xml:space="preserve">Student addressed </w:t>
                </w:r>
                <w:r>
                  <w:rPr>
                    <w:rFonts w:ascii="Calibri" w:hAnsi="Calibri"/>
                    <w:szCs w:val="24"/>
                  </w:rPr>
                  <w:t>all items as per Task overview, however item 21 is optional</w:t>
                </w:r>
              </w:p>
            </w:sdtContent>
          </w:sdt>
        </w:tc>
        <w:sdt>
          <w:sdtPr>
            <w:rPr>
              <w:shd w:val="clear" w:color="auto" w:fill="FFFFFF"/>
            </w:rPr>
            <w:tag w:val="ATI31"/>
            <w:id w:val="1902634524"/>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346A0A7A" w14:textId="77777777" w:rsidR="00C45CB0" w:rsidRPr="001E78E1" w:rsidRDefault="00C45CB0"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975875648"/>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6320AA15" w14:textId="77777777" w:rsidR="00C45CB0" w:rsidRPr="001E78E1" w:rsidRDefault="00C45CB0" w:rsidP="00324A7C">
                <w:pPr>
                  <w:jc w:val="center"/>
                  <w:rPr>
                    <w:shd w:val="clear" w:color="auto" w:fill="FFFFFF"/>
                  </w:rPr>
                </w:pPr>
                <w:r>
                  <w:rPr>
                    <w:rFonts w:ascii="MS Gothic" w:eastAsia="MS Gothic" w:hAnsi="MS Gothic" w:hint="eastAsia"/>
                    <w:shd w:val="clear" w:color="auto" w:fill="FFFFFF"/>
                  </w:rPr>
                  <w:t>☐</w:t>
                </w:r>
              </w:p>
            </w:tc>
          </w:sdtContent>
        </w:sdt>
      </w:tr>
      <w:tr w:rsidR="00C45CB0" w:rsidRPr="00AD232D" w14:paraId="14A08C9B" w14:textId="77777777" w:rsidTr="00324A7C">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443912641"/>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465F8839" w14:textId="18FD4792" w:rsidR="00C45CB0" w:rsidRPr="00755DF1" w:rsidRDefault="00755DF1" w:rsidP="00755DF1">
                <w:pPr>
                  <w:spacing w:after="120"/>
                </w:pPr>
                <w:r>
                  <w:rPr>
                    <w:rFonts w:eastAsia="Times New Roman"/>
                    <w:color w:val="000000"/>
                    <w:lang w:eastAsia="en-AU"/>
                  </w:rPr>
                  <w:t>Students are r</w:t>
                </w:r>
                <w:r>
                  <w:rPr>
                    <w:rFonts w:ascii="Calibri" w:hAnsi="Calibri"/>
                    <w:szCs w:val="24"/>
                  </w:rPr>
                  <w:t xml:space="preserve">equired to explain </w:t>
                </w:r>
                <w:r w:rsidRPr="00755DF1">
                  <w:rPr>
                    <w:lang w:val="en-US"/>
                  </w:rPr>
                  <w:t>Critical analysis.</w:t>
                </w:r>
              </w:p>
            </w:tc>
          </w:sdtContent>
        </w:sdt>
        <w:sdt>
          <w:sdtPr>
            <w:rPr>
              <w:shd w:val="clear" w:color="auto" w:fill="FFFFFF"/>
            </w:rPr>
            <w:tag w:val="ATI30"/>
            <w:id w:val="1507627970"/>
          </w:sdtPr>
          <w:sdtEndPr/>
          <w:sdtContent>
            <w:sdt>
              <w:sdtPr>
                <w:rPr>
                  <w:shd w:val="clear" w:color="auto" w:fill="FFFFFF"/>
                </w:rPr>
                <w:tag w:val="ATI29"/>
                <w:id w:val="-968054103"/>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59F9D935" w14:textId="28926F08" w:rsidR="00C45CB0" w:rsidRPr="001E78E1" w:rsidRDefault="00755DF1" w:rsidP="00324A7C">
                    <w:pPr>
                      <w:rPr>
                        <w:shd w:val="clear" w:color="auto" w:fill="FFFFFF"/>
                      </w:rPr>
                    </w:pPr>
                    <w:r>
                      <w:rPr>
                        <w:rFonts w:eastAsia="Times New Roman"/>
                        <w:color w:val="000000"/>
                        <w:lang w:eastAsia="en-AU"/>
                      </w:rPr>
                      <w:t xml:space="preserve">Student </w:t>
                    </w:r>
                    <w:r>
                      <w:rPr>
                        <w:rFonts w:ascii="Calibri" w:hAnsi="Calibri"/>
                        <w:szCs w:val="24"/>
                      </w:rPr>
                      <w:t xml:space="preserve">explained </w:t>
                    </w:r>
                    <w:r w:rsidRPr="00755DF1">
                      <w:rPr>
                        <w:lang w:val="en-US"/>
                      </w:rPr>
                      <w:t>Critical analysis.</w:t>
                    </w:r>
                  </w:p>
                </w:tc>
              </w:sdtContent>
            </w:sdt>
          </w:sdtContent>
        </w:sdt>
        <w:sdt>
          <w:sdtPr>
            <w:rPr>
              <w:shd w:val="clear" w:color="auto" w:fill="FFFFFF"/>
            </w:rPr>
            <w:tag w:val="ATI31"/>
            <w:id w:val="-588767033"/>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610EB2AC" w14:textId="77777777" w:rsidR="00C45CB0" w:rsidRPr="001E78E1" w:rsidRDefault="00C45CB0"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891412302"/>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0BE96A52" w14:textId="77777777" w:rsidR="00C45CB0" w:rsidRPr="001E78E1" w:rsidRDefault="00C45CB0" w:rsidP="00324A7C">
                <w:pPr>
                  <w:jc w:val="center"/>
                  <w:rPr>
                    <w:shd w:val="clear" w:color="auto" w:fill="FFFFFF"/>
                  </w:rPr>
                </w:pPr>
                <w:r>
                  <w:rPr>
                    <w:rFonts w:ascii="MS Gothic" w:eastAsia="MS Gothic" w:hAnsi="MS Gothic" w:hint="eastAsia"/>
                    <w:shd w:val="clear" w:color="auto" w:fill="FFFFFF"/>
                  </w:rPr>
                  <w:t>☐</w:t>
                </w:r>
              </w:p>
            </w:tc>
          </w:sdtContent>
        </w:sdt>
      </w:tr>
      <w:tr w:rsidR="00755DF1" w:rsidRPr="00AD232D" w14:paraId="69527155" w14:textId="77777777" w:rsidTr="00324A7C">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491093077"/>
          </w:sdtPr>
          <w:sdtEndPr/>
          <w:sdtContent>
            <w:sdt>
              <w:sdtPr>
                <w:rPr>
                  <w:shd w:val="clear" w:color="auto" w:fill="FFFFFF"/>
                </w:rPr>
                <w:tag w:val="ATI29"/>
                <w:id w:val="-49381148"/>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42FDA1F4" w14:textId="14EBC4F5" w:rsidR="00755DF1" w:rsidRPr="001E78E1" w:rsidRDefault="00755DF1" w:rsidP="00324A7C">
                    <w:pPr>
                      <w:rPr>
                        <w:shd w:val="clear" w:color="auto" w:fill="FFFFFF"/>
                      </w:rPr>
                    </w:pPr>
                    <w:r>
                      <w:rPr>
                        <w:rFonts w:eastAsia="Times New Roman"/>
                        <w:color w:val="000000"/>
                        <w:lang w:eastAsia="en-AU"/>
                      </w:rPr>
                      <w:t>Students are r</w:t>
                    </w:r>
                    <w:r>
                      <w:rPr>
                        <w:rFonts w:ascii="Calibri" w:hAnsi="Calibri"/>
                        <w:szCs w:val="24"/>
                      </w:rPr>
                      <w:t xml:space="preserve">equired to explain </w:t>
                    </w:r>
                    <w:r w:rsidRPr="00755DF1">
                      <w:rPr>
                        <w:lang w:val="en-US"/>
                      </w:rPr>
                      <w:t>Feasibility analysis.</w:t>
                    </w:r>
                  </w:p>
                </w:tc>
              </w:sdtContent>
            </w:sdt>
          </w:sdtContent>
        </w:sdt>
        <w:sdt>
          <w:sdtPr>
            <w:rPr>
              <w:shd w:val="clear" w:color="auto" w:fill="FFFFFF"/>
            </w:rPr>
            <w:tag w:val="ATI29"/>
            <w:id w:val="1496144407"/>
          </w:sdtPr>
          <w:sdtEndPr/>
          <w:sdtContent>
            <w:sdt>
              <w:sdtPr>
                <w:rPr>
                  <w:shd w:val="clear" w:color="auto" w:fill="FFFFFF"/>
                </w:rPr>
                <w:tag w:val="ATI29"/>
                <w:id w:val="-1913849416"/>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173AF079" w14:textId="57293367" w:rsidR="00755DF1" w:rsidRPr="001E78E1" w:rsidRDefault="00755DF1" w:rsidP="00324A7C">
                    <w:pPr>
                      <w:rPr>
                        <w:shd w:val="clear" w:color="auto" w:fill="FFFFFF"/>
                      </w:rPr>
                    </w:pPr>
                    <w:r>
                      <w:rPr>
                        <w:rFonts w:eastAsia="Times New Roman"/>
                        <w:color w:val="000000"/>
                        <w:lang w:eastAsia="en-AU"/>
                      </w:rPr>
                      <w:t xml:space="preserve">Student </w:t>
                    </w:r>
                    <w:r>
                      <w:rPr>
                        <w:rFonts w:ascii="Calibri" w:hAnsi="Calibri"/>
                        <w:szCs w:val="24"/>
                      </w:rPr>
                      <w:t xml:space="preserve">explained </w:t>
                    </w:r>
                    <w:r w:rsidRPr="00755DF1">
                      <w:rPr>
                        <w:lang w:val="en-US"/>
                      </w:rPr>
                      <w:t>Feasibility analysis.</w:t>
                    </w:r>
                  </w:p>
                </w:tc>
              </w:sdtContent>
            </w:sdt>
          </w:sdtContent>
        </w:sdt>
        <w:sdt>
          <w:sdtPr>
            <w:rPr>
              <w:shd w:val="clear" w:color="auto" w:fill="FFFFFF"/>
            </w:rPr>
            <w:tag w:val="ATI31"/>
            <w:id w:val="1799033136"/>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4B281BD6" w14:textId="77777777" w:rsidR="00755DF1" w:rsidRPr="001E78E1" w:rsidRDefault="00755DF1"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247500701"/>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5CC0BE54" w14:textId="77777777" w:rsidR="00755DF1" w:rsidRPr="001E78E1" w:rsidRDefault="00755DF1" w:rsidP="00324A7C">
                <w:pPr>
                  <w:jc w:val="center"/>
                  <w:rPr>
                    <w:shd w:val="clear" w:color="auto" w:fill="FFFFFF"/>
                  </w:rPr>
                </w:pPr>
                <w:r>
                  <w:rPr>
                    <w:rFonts w:ascii="MS Gothic" w:eastAsia="MS Gothic" w:hAnsi="MS Gothic" w:hint="eastAsia"/>
                    <w:shd w:val="clear" w:color="auto" w:fill="FFFFFF"/>
                  </w:rPr>
                  <w:t>☐</w:t>
                </w:r>
              </w:p>
            </w:tc>
          </w:sdtContent>
        </w:sdt>
      </w:tr>
      <w:tr w:rsidR="00755DF1" w:rsidRPr="00AD232D" w14:paraId="31BC1904" w14:textId="77777777" w:rsidTr="00324A7C">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568115571"/>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78699545" w14:textId="11C1668A" w:rsidR="00755DF1" w:rsidRPr="001E78E1" w:rsidRDefault="00755DF1" w:rsidP="00324A7C">
                <w:pPr>
                  <w:rPr>
                    <w:shd w:val="clear" w:color="auto" w:fill="FFFFFF"/>
                  </w:rPr>
                </w:pPr>
                <w:r>
                  <w:rPr>
                    <w:rFonts w:eastAsia="Times New Roman"/>
                    <w:color w:val="000000"/>
                    <w:lang w:eastAsia="en-AU"/>
                  </w:rPr>
                  <w:t>Students are r</w:t>
                </w:r>
                <w:r>
                  <w:rPr>
                    <w:rFonts w:ascii="Calibri" w:hAnsi="Calibri"/>
                    <w:szCs w:val="24"/>
                  </w:rPr>
                  <w:t xml:space="preserve">equired to explain </w:t>
                </w:r>
                <w:r w:rsidRPr="006E6607">
                  <w:rPr>
                    <w:lang w:val="en-US"/>
                  </w:rPr>
                  <w:t>Requirement analysis</w:t>
                </w:r>
              </w:p>
            </w:tc>
          </w:sdtContent>
        </w:sdt>
        <w:sdt>
          <w:sdtPr>
            <w:rPr>
              <w:shd w:val="clear" w:color="auto" w:fill="FFFFFF"/>
            </w:rPr>
            <w:tag w:val="ATI30"/>
            <w:id w:val="-1244786252"/>
          </w:sdtPr>
          <w:sdtEndPr/>
          <w:sdtContent>
            <w:sdt>
              <w:sdtPr>
                <w:rPr>
                  <w:shd w:val="clear" w:color="auto" w:fill="FFFFFF"/>
                </w:rPr>
                <w:tag w:val="ATI29"/>
                <w:id w:val="-739644873"/>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05906757" w14:textId="532278CE" w:rsidR="00755DF1" w:rsidRPr="001E78E1" w:rsidRDefault="00755DF1" w:rsidP="00324A7C">
                    <w:pPr>
                      <w:rPr>
                        <w:shd w:val="clear" w:color="auto" w:fill="FFFFFF"/>
                      </w:rPr>
                    </w:pPr>
                    <w:r>
                      <w:rPr>
                        <w:rFonts w:eastAsia="Times New Roman"/>
                        <w:color w:val="000000"/>
                        <w:lang w:eastAsia="en-AU"/>
                      </w:rPr>
                      <w:t xml:space="preserve">Student </w:t>
                    </w:r>
                    <w:r>
                      <w:rPr>
                        <w:rFonts w:ascii="Calibri" w:hAnsi="Calibri"/>
                        <w:szCs w:val="24"/>
                      </w:rPr>
                      <w:t xml:space="preserve">explained </w:t>
                    </w:r>
                    <w:r w:rsidRPr="006E6607">
                      <w:rPr>
                        <w:lang w:val="en-US"/>
                      </w:rPr>
                      <w:t>Requirement analysis</w:t>
                    </w:r>
                  </w:p>
                </w:tc>
              </w:sdtContent>
            </w:sdt>
          </w:sdtContent>
        </w:sdt>
        <w:sdt>
          <w:sdtPr>
            <w:rPr>
              <w:shd w:val="clear" w:color="auto" w:fill="FFFFFF"/>
            </w:rPr>
            <w:tag w:val="ATI31"/>
            <w:id w:val="1645545664"/>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0FD91E0B" w14:textId="77777777" w:rsidR="00755DF1" w:rsidRPr="001E78E1" w:rsidRDefault="00755DF1"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52491919"/>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176250A2" w14:textId="77777777" w:rsidR="00755DF1" w:rsidRPr="001E78E1" w:rsidRDefault="00755DF1" w:rsidP="00324A7C">
                <w:pPr>
                  <w:jc w:val="center"/>
                  <w:rPr>
                    <w:shd w:val="clear" w:color="auto" w:fill="FFFFFF"/>
                  </w:rPr>
                </w:pPr>
                <w:r>
                  <w:rPr>
                    <w:rFonts w:ascii="MS Gothic" w:eastAsia="MS Gothic" w:hAnsi="MS Gothic" w:hint="eastAsia"/>
                    <w:shd w:val="clear" w:color="auto" w:fill="FFFFFF"/>
                  </w:rPr>
                  <w:t>☐</w:t>
                </w:r>
              </w:p>
            </w:tc>
          </w:sdtContent>
        </w:sdt>
      </w:tr>
      <w:tr w:rsidR="00755DF1" w:rsidRPr="00AD232D" w14:paraId="165C1EE0" w14:textId="77777777" w:rsidTr="00324A7C">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201979330"/>
          </w:sdtPr>
          <w:sdtEndPr/>
          <w:sdtContent>
            <w:sdt>
              <w:sdtPr>
                <w:rPr>
                  <w:shd w:val="clear" w:color="auto" w:fill="FFFFFF"/>
                </w:rPr>
                <w:tag w:val="ATI29"/>
                <w:id w:val="-789516244"/>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158AF1B5" w14:textId="115ED5B0" w:rsidR="00755DF1" w:rsidRPr="001E78E1" w:rsidRDefault="00324A7C" w:rsidP="00324A7C">
                    <w:pPr>
                      <w:rPr>
                        <w:shd w:val="clear" w:color="auto" w:fill="FFFFFF"/>
                      </w:rPr>
                    </w:pPr>
                    <w:r>
                      <w:rPr>
                        <w:rFonts w:eastAsia="Times New Roman"/>
                        <w:color w:val="000000"/>
                        <w:lang w:eastAsia="en-AU"/>
                      </w:rPr>
                      <w:t>Students are r</w:t>
                    </w:r>
                    <w:r>
                      <w:rPr>
                        <w:rFonts w:ascii="Calibri" w:hAnsi="Calibri"/>
                        <w:szCs w:val="24"/>
                      </w:rPr>
                      <w:t xml:space="preserve">equired to explain </w:t>
                    </w:r>
                    <w:r w:rsidRPr="00324A7C">
                      <w:rPr>
                        <w:lang w:val="en-US"/>
                      </w:rPr>
                      <w:t>System analysis.</w:t>
                    </w:r>
                    <w:r>
                      <w:rPr>
                        <w:shd w:val="clear" w:color="auto" w:fill="FFFFFF"/>
                      </w:rPr>
                      <w:t xml:space="preserve"> </w:t>
                    </w:r>
                  </w:p>
                </w:tc>
              </w:sdtContent>
            </w:sdt>
          </w:sdtContent>
        </w:sdt>
        <w:sdt>
          <w:sdtPr>
            <w:rPr>
              <w:shd w:val="clear" w:color="auto" w:fill="FFFFFF"/>
            </w:rPr>
            <w:tag w:val="ATI30"/>
            <w:id w:val="-637880792"/>
          </w:sdtPr>
          <w:sdtEndPr/>
          <w:sdtContent>
            <w:sdt>
              <w:sdtPr>
                <w:rPr>
                  <w:shd w:val="clear" w:color="auto" w:fill="FFFFFF"/>
                </w:rPr>
                <w:tag w:val="ATI29"/>
                <w:id w:val="1353003364"/>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0E675E0F" w14:textId="22EA4E70" w:rsidR="00755DF1" w:rsidRPr="001E78E1" w:rsidRDefault="00324A7C" w:rsidP="00324A7C">
                    <w:pPr>
                      <w:rPr>
                        <w:shd w:val="clear" w:color="auto" w:fill="FFFFFF"/>
                      </w:rPr>
                    </w:pPr>
                    <w:r>
                      <w:rPr>
                        <w:rFonts w:eastAsia="Times New Roman"/>
                        <w:color w:val="000000"/>
                        <w:lang w:eastAsia="en-AU"/>
                      </w:rPr>
                      <w:t xml:space="preserve">Student </w:t>
                    </w:r>
                    <w:r>
                      <w:rPr>
                        <w:rFonts w:ascii="Calibri" w:hAnsi="Calibri"/>
                        <w:szCs w:val="24"/>
                      </w:rPr>
                      <w:t xml:space="preserve">explained </w:t>
                    </w:r>
                    <w:r w:rsidRPr="00324A7C">
                      <w:rPr>
                        <w:lang w:val="en-US"/>
                      </w:rPr>
                      <w:t>System analysis.</w:t>
                    </w:r>
                    <w:r>
                      <w:rPr>
                        <w:shd w:val="clear" w:color="auto" w:fill="FFFFFF"/>
                      </w:rPr>
                      <w:t xml:space="preserve"> </w:t>
                    </w:r>
                  </w:p>
                </w:tc>
              </w:sdtContent>
            </w:sdt>
          </w:sdtContent>
        </w:sdt>
        <w:sdt>
          <w:sdtPr>
            <w:rPr>
              <w:shd w:val="clear" w:color="auto" w:fill="FFFFFF"/>
            </w:rPr>
            <w:tag w:val="ATI31"/>
            <w:id w:val="-2102095379"/>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2E902CDB" w14:textId="77777777" w:rsidR="00755DF1" w:rsidRPr="001E78E1" w:rsidRDefault="00755DF1"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721735875"/>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6C15AB5E" w14:textId="77777777" w:rsidR="00755DF1" w:rsidRPr="001E78E1" w:rsidRDefault="00755DF1" w:rsidP="00324A7C">
                <w:pPr>
                  <w:jc w:val="center"/>
                  <w:rPr>
                    <w:shd w:val="clear" w:color="auto" w:fill="FFFFFF"/>
                  </w:rPr>
                </w:pPr>
                <w:r>
                  <w:rPr>
                    <w:rFonts w:ascii="MS Gothic" w:eastAsia="MS Gothic" w:hAnsi="MS Gothic" w:hint="eastAsia"/>
                    <w:shd w:val="clear" w:color="auto" w:fill="FFFFFF"/>
                  </w:rPr>
                  <w:t>☐</w:t>
                </w:r>
              </w:p>
            </w:tc>
          </w:sdtContent>
        </w:sdt>
      </w:tr>
      <w:tr w:rsidR="00755DF1" w:rsidRPr="00AD232D" w14:paraId="37E7FC9A" w14:textId="77777777" w:rsidTr="00324A7C">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350461637"/>
          </w:sdtPr>
          <w:sdtEndPr/>
          <w:sdtContent>
            <w:sdt>
              <w:sdtPr>
                <w:rPr>
                  <w:shd w:val="clear" w:color="auto" w:fill="FFFFFF"/>
                </w:rPr>
                <w:tag w:val="ATI29"/>
                <w:id w:val="-701632685"/>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38CEE49D" w14:textId="494A13DF" w:rsidR="00755DF1" w:rsidRPr="001E78E1" w:rsidRDefault="00324A7C" w:rsidP="00324A7C">
                    <w:pPr>
                      <w:rPr>
                        <w:shd w:val="clear" w:color="auto" w:fill="FFFFFF"/>
                      </w:rPr>
                    </w:pPr>
                    <w:r>
                      <w:rPr>
                        <w:rFonts w:eastAsia="Times New Roman"/>
                        <w:color w:val="000000"/>
                        <w:lang w:eastAsia="en-AU"/>
                      </w:rPr>
                      <w:t>Students are r</w:t>
                    </w:r>
                    <w:r>
                      <w:rPr>
                        <w:rFonts w:ascii="Calibri" w:hAnsi="Calibri"/>
                        <w:szCs w:val="24"/>
                      </w:rPr>
                      <w:t xml:space="preserve">equired to explain </w:t>
                    </w:r>
                    <w:r>
                      <w:rPr>
                        <w:lang w:val="en-US"/>
                      </w:rPr>
                      <w:t xml:space="preserve">importance of </w:t>
                    </w:r>
                    <w:r w:rsidRPr="00324A7C">
                      <w:rPr>
                        <w:lang w:val="en-US"/>
                      </w:rPr>
                      <w:t>Project and system development documentation.</w:t>
                    </w:r>
                    <w:r>
                      <w:rPr>
                        <w:shd w:val="clear" w:color="auto" w:fill="FFFFFF"/>
                      </w:rPr>
                      <w:t xml:space="preserve"> </w:t>
                    </w:r>
                  </w:p>
                </w:tc>
              </w:sdtContent>
            </w:sdt>
          </w:sdtContent>
        </w:sdt>
        <w:sdt>
          <w:sdtPr>
            <w:rPr>
              <w:shd w:val="clear" w:color="auto" w:fill="FFFFFF"/>
            </w:rPr>
            <w:tag w:val="ATI30"/>
            <w:id w:val="1441569775"/>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74251A7F" w14:textId="6D5910D6" w:rsidR="00755DF1" w:rsidRPr="001E78E1" w:rsidRDefault="00324A7C" w:rsidP="00324A7C">
                <w:pPr>
                  <w:rPr>
                    <w:shd w:val="clear" w:color="auto" w:fill="FFFFFF"/>
                  </w:rPr>
                </w:pPr>
                <w:r>
                  <w:rPr>
                    <w:rFonts w:eastAsia="Times New Roman"/>
                    <w:color w:val="000000"/>
                    <w:lang w:eastAsia="en-AU"/>
                  </w:rPr>
                  <w:t xml:space="preserve">Student explained </w:t>
                </w:r>
                <w:r>
                  <w:rPr>
                    <w:lang w:val="en-US"/>
                  </w:rPr>
                  <w:t xml:space="preserve">importance of </w:t>
                </w:r>
                <w:r w:rsidRPr="00324A7C">
                  <w:rPr>
                    <w:lang w:val="en-US"/>
                  </w:rPr>
                  <w:t>Project and system development documentation</w:t>
                </w:r>
              </w:p>
            </w:tc>
          </w:sdtContent>
        </w:sdt>
        <w:sdt>
          <w:sdtPr>
            <w:rPr>
              <w:shd w:val="clear" w:color="auto" w:fill="FFFFFF"/>
            </w:rPr>
            <w:tag w:val="ATI31"/>
            <w:id w:val="-1999184436"/>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4E767492" w14:textId="77777777" w:rsidR="00755DF1" w:rsidRPr="001E78E1" w:rsidRDefault="00755DF1"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100451438"/>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3162D73D" w14:textId="77777777" w:rsidR="00755DF1" w:rsidRPr="001E78E1" w:rsidRDefault="00755DF1" w:rsidP="00324A7C">
                <w:pPr>
                  <w:jc w:val="center"/>
                  <w:rPr>
                    <w:shd w:val="clear" w:color="auto" w:fill="FFFFFF"/>
                  </w:rPr>
                </w:pPr>
                <w:r>
                  <w:rPr>
                    <w:rFonts w:ascii="MS Gothic" w:eastAsia="MS Gothic" w:hAnsi="MS Gothic" w:hint="eastAsia"/>
                    <w:shd w:val="clear" w:color="auto" w:fill="FFFFFF"/>
                  </w:rPr>
                  <w:t>☐</w:t>
                </w:r>
              </w:p>
            </w:tc>
          </w:sdtContent>
        </w:sdt>
      </w:tr>
      <w:tr w:rsidR="00755DF1" w:rsidRPr="00AD232D" w14:paraId="74B28E0B" w14:textId="77777777" w:rsidTr="00324A7C">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2119444299"/>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2354F587" w14:textId="526EB3E7" w:rsidR="00755DF1" w:rsidRPr="001E78E1" w:rsidRDefault="00324A7C" w:rsidP="00324A7C">
                <w:pPr>
                  <w:rPr>
                    <w:shd w:val="clear" w:color="auto" w:fill="FFFFFF"/>
                  </w:rPr>
                </w:pPr>
                <w:r>
                  <w:rPr>
                    <w:rFonts w:eastAsia="Times New Roman"/>
                    <w:color w:val="000000"/>
                    <w:lang w:eastAsia="en-AU"/>
                  </w:rPr>
                  <w:t>Students are r</w:t>
                </w:r>
                <w:r>
                  <w:rPr>
                    <w:rFonts w:ascii="Calibri" w:hAnsi="Calibri"/>
                    <w:szCs w:val="24"/>
                  </w:rPr>
                  <w:t xml:space="preserve">equired to explain </w:t>
                </w:r>
                <w:r>
                  <w:rPr>
                    <w:lang w:val="en-US"/>
                  </w:rPr>
                  <w:t xml:space="preserve">Importance of </w:t>
                </w:r>
                <w:r w:rsidRPr="006E6607">
                  <w:rPr>
                    <w:lang w:val="en-US"/>
                  </w:rPr>
                  <w:t>System-user documentation</w:t>
                </w:r>
              </w:p>
            </w:tc>
          </w:sdtContent>
        </w:sdt>
        <w:sdt>
          <w:sdtPr>
            <w:rPr>
              <w:shd w:val="clear" w:color="auto" w:fill="FFFFFF"/>
            </w:rPr>
            <w:tag w:val="ATI30"/>
            <w:id w:val="75865303"/>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0D5C0BEC" w14:textId="5B5688E7" w:rsidR="00755DF1" w:rsidRPr="001E78E1" w:rsidRDefault="00324A7C" w:rsidP="00324A7C">
                <w:pPr>
                  <w:rPr>
                    <w:shd w:val="clear" w:color="auto" w:fill="FFFFFF"/>
                  </w:rPr>
                </w:pPr>
                <w:r>
                  <w:rPr>
                    <w:rFonts w:eastAsia="Times New Roman"/>
                    <w:color w:val="000000"/>
                    <w:lang w:eastAsia="en-AU"/>
                  </w:rPr>
                  <w:t xml:space="preserve">Student </w:t>
                </w:r>
                <w:r>
                  <w:rPr>
                    <w:rFonts w:ascii="Calibri" w:hAnsi="Calibri"/>
                    <w:szCs w:val="24"/>
                  </w:rPr>
                  <w:t xml:space="preserve">explained </w:t>
                </w:r>
                <w:r>
                  <w:rPr>
                    <w:lang w:val="en-US"/>
                  </w:rPr>
                  <w:t xml:space="preserve">Importance of </w:t>
                </w:r>
                <w:r w:rsidRPr="006E6607">
                  <w:rPr>
                    <w:lang w:val="en-US"/>
                  </w:rPr>
                  <w:t>System-user documentation</w:t>
                </w:r>
              </w:p>
            </w:tc>
          </w:sdtContent>
        </w:sdt>
        <w:sdt>
          <w:sdtPr>
            <w:rPr>
              <w:shd w:val="clear" w:color="auto" w:fill="FFFFFF"/>
            </w:rPr>
            <w:tag w:val="ATI31"/>
            <w:id w:val="889079038"/>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1F4201FA" w14:textId="77777777" w:rsidR="00755DF1" w:rsidRPr="001E78E1" w:rsidRDefault="00755DF1"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425692501"/>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425291DC" w14:textId="77777777" w:rsidR="00755DF1" w:rsidRPr="001E78E1" w:rsidRDefault="00755DF1" w:rsidP="00324A7C">
                <w:pPr>
                  <w:jc w:val="center"/>
                  <w:rPr>
                    <w:shd w:val="clear" w:color="auto" w:fill="FFFFFF"/>
                  </w:rPr>
                </w:pPr>
                <w:r>
                  <w:rPr>
                    <w:rFonts w:ascii="MS Gothic" w:eastAsia="MS Gothic" w:hAnsi="MS Gothic" w:hint="eastAsia"/>
                    <w:shd w:val="clear" w:color="auto" w:fill="FFFFFF"/>
                  </w:rPr>
                  <w:t>☐</w:t>
                </w:r>
              </w:p>
            </w:tc>
          </w:sdtContent>
        </w:sdt>
      </w:tr>
      <w:tr w:rsidR="00755DF1" w:rsidRPr="00AD232D" w14:paraId="6614FABB" w14:textId="77777777" w:rsidTr="00324A7C">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613516538"/>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35016DBD" w14:textId="6299213A" w:rsidR="00755DF1" w:rsidRPr="001E78E1" w:rsidRDefault="00324A7C" w:rsidP="00324A7C">
                <w:pPr>
                  <w:rPr>
                    <w:shd w:val="clear" w:color="auto" w:fill="FFFFFF"/>
                  </w:rPr>
                </w:pPr>
                <w:r>
                  <w:rPr>
                    <w:rFonts w:eastAsia="Times New Roman"/>
                    <w:color w:val="000000"/>
                    <w:lang w:eastAsia="en-AU"/>
                  </w:rPr>
                  <w:t>Students are r</w:t>
                </w:r>
                <w:r>
                  <w:rPr>
                    <w:rFonts w:ascii="Calibri" w:hAnsi="Calibri"/>
                    <w:szCs w:val="24"/>
                  </w:rPr>
                  <w:t xml:space="preserve">equired to explain </w:t>
                </w:r>
                <w:r w:rsidRPr="00324A7C">
                  <w:rPr>
                    <w:rFonts w:ascii="Calibri" w:hAnsi="Calibri"/>
                    <w:szCs w:val="24"/>
                  </w:rPr>
                  <w:t>Technical documentation.</w:t>
                </w:r>
              </w:p>
            </w:tc>
          </w:sdtContent>
        </w:sdt>
        <w:sdt>
          <w:sdtPr>
            <w:rPr>
              <w:shd w:val="clear" w:color="auto" w:fill="FFFFFF"/>
            </w:rPr>
            <w:tag w:val="ATI30"/>
            <w:id w:val="-452484207"/>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12DBC0EE" w14:textId="6CAF2E20" w:rsidR="00755DF1" w:rsidRPr="001E78E1" w:rsidRDefault="00324A7C" w:rsidP="00324A7C">
                <w:pPr>
                  <w:rPr>
                    <w:shd w:val="clear" w:color="auto" w:fill="FFFFFF"/>
                  </w:rPr>
                </w:pPr>
                <w:r>
                  <w:rPr>
                    <w:rFonts w:eastAsia="Times New Roman"/>
                    <w:color w:val="000000"/>
                    <w:lang w:eastAsia="en-AU"/>
                  </w:rPr>
                  <w:t xml:space="preserve">Student </w:t>
                </w:r>
                <w:r>
                  <w:rPr>
                    <w:rFonts w:ascii="Calibri" w:hAnsi="Calibri"/>
                    <w:szCs w:val="24"/>
                  </w:rPr>
                  <w:t xml:space="preserve">explained </w:t>
                </w:r>
                <w:r w:rsidRPr="00324A7C">
                  <w:rPr>
                    <w:rFonts w:ascii="Calibri" w:hAnsi="Calibri"/>
                    <w:szCs w:val="24"/>
                  </w:rPr>
                  <w:t>Technical documentation.</w:t>
                </w:r>
              </w:p>
            </w:tc>
          </w:sdtContent>
        </w:sdt>
        <w:sdt>
          <w:sdtPr>
            <w:rPr>
              <w:shd w:val="clear" w:color="auto" w:fill="FFFFFF"/>
            </w:rPr>
            <w:tag w:val="ATI31"/>
            <w:id w:val="1654873256"/>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13853910" w14:textId="77777777" w:rsidR="00755DF1" w:rsidRPr="001E78E1" w:rsidRDefault="00755DF1"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486325372"/>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78EAE30A" w14:textId="77777777" w:rsidR="00755DF1" w:rsidRPr="001E78E1" w:rsidRDefault="00755DF1" w:rsidP="00324A7C">
                <w:pPr>
                  <w:jc w:val="center"/>
                  <w:rPr>
                    <w:shd w:val="clear" w:color="auto" w:fill="FFFFFF"/>
                  </w:rPr>
                </w:pPr>
                <w:r>
                  <w:rPr>
                    <w:rFonts w:ascii="MS Gothic" w:eastAsia="MS Gothic" w:hAnsi="MS Gothic" w:hint="eastAsia"/>
                    <w:shd w:val="clear" w:color="auto" w:fill="FFFFFF"/>
                  </w:rPr>
                  <w:t>☐</w:t>
                </w:r>
              </w:p>
            </w:tc>
          </w:sdtContent>
        </w:sdt>
      </w:tr>
      <w:tr w:rsidR="00755DF1" w:rsidRPr="00AD232D" w14:paraId="1CEA5CA5" w14:textId="77777777" w:rsidTr="00324A7C">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791746559"/>
          </w:sdtPr>
          <w:sdtEndPr/>
          <w:sdtContent>
            <w:sdt>
              <w:sdtPr>
                <w:rPr>
                  <w:shd w:val="clear" w:color="auto" w:fill="FFFFFF"/>
                </w:rPr>
                <w:tag w:val="ATI29"/>
                <w:id w:val="-817113242"/>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6F91855B" w14:textId="2A1E8CFC" w:rsidR="00755DF1" w:rsidRPr="001E78E1" w:rsidRDefault="00324A7C" w:rsidP="00324A7C">
                    <w:pPr>
                      <w:rPr>
                        <w:shd w:val="clear" w:color="auto" w:fill="FFFFFF"/>
                      </w:rPr>
                    </w:pPr>
                    <w:r>
                      <w:rPr>
                        <w:rFonts w:eastAsia="Times New Roman"/>
                        <w:color w:val="000000"/>
                        <w:lang w:eastAsia="en-AU"/>
                      </w:rPr>
                      <w:t>Students are r</w:t>
                    </w:r>
                    <w:r>
                      <w:rPr>
                        <w:rFonts w:ascii="Calibri" w:hAnsi="Calibri"/>
                        <w:szCs w:val="24"/>
                      </w:rPr>
                      <w:t xml:space="preserve">equired to explain </w:t>
                    </w:r>
                    <w:r w:rsidRPr="00324A7C">
                      <w:rPr>
                        <w:rFonts w:ascii="Calibri" w:hAnsi="Calibri"/>
                        <w:szCs w:val="24"/>
                      </w:rPr>
                      <w:t>Operational documentation.</w:t>
                    </w:r>
                    <w:r>
                      <w:rPr>
                        <w:shd w:val="clear" w:color="auto" w:fill="FFFFFF"/>
                      </w:rPr>
                      <w:t xml:space="preserve"> </w:t>
                    </w:r>
                  </w:p>
                </w:tc>
              </w:sdtContent>
            </w:sdt>
          </w:sdtContent>
        </w:sdt>
        <w:sdt>
          <w:sdtPr>
            <w:rPr>
              <w:shd w:val="clear" w:color="auto" w:fill="FFFFFF"/>
            </w:rPr>
            <w:tag w:val="ATI30"/>
            <w:id w:val="-947237553"/>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3CB5DA56" w14:textId="25890C50" w:rsidR="00755DF1" w:rsidRPr="001E78E1" w:rsidRDefault="00324A7C" w:rsidP="00324A7C">
                <w:pPr>
                  <w:rPr>
                    <w:shd w:val="clear" w:color="auto" w:fill="FFFFFF"/>
                  </w:rPr>
                </w:pPr>
                <w:r>
                  <w:rPr>
                    <w:rFonts w:eastAsia="Times New Roman"/>
                    <w:color w:val="000000"/>
                    <w:lang w:eastAsia="en-AU"/>
                  </w:rPr>
                  <w:t xml:space="preserve">Student </w:t>
                </w:r>
                <w:r>
                  <w:rPr>
                    <w:rFonts w:ascii="Calibri" w:hAnsi="Calibri"/>
                    <w:szCs w:val="24"/>
                  </w:rPr>
                  <w:t xml:space="preserve">explained </w:t>
                </w:r>
                <w:r w:rsidRPr="00324A7C">
                  <w:rPr>
                    <w:rFonts w:ascii="Calibri" w:hAnsi="Calibri"/>
                    <w:szCs w:val="24"/>
                  </w:rPr>
                  <w:t>Operational documentation.</w:t>
                </w:r>
              </w:p>
            </w:tc>
          </w:sdtContent>
        </w:sdt>
        <w:sdt>
          <w:sdtPr>
            <w:rPr>
              <w:shd w:val="clear" w:color="auto" w:fill="FFFFFF"/>
            </w:rPr>
            <w:tag w:val="ATI31"/>
            <w:id w:val="844672545"/>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2785ECD6" w14:textId="77777777" w:rsidR="00755DF1" w:rsidRPr="001E78E1" w:rsidRDefault="00755DF1"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687586763"/>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57DB8E2E" w14:textId="77777777" w:rsidR="00755DF1" w:rsidRPr="001E78E1" w:rsidRDefault="00755DF1" w:rsidP="00324A7C">
                <w:pPr>
                  <w:jc w:val="center"/>
                  <w:rPr>
                    <w:shd w:val="clear" w:color="auto" w:fill="FFFFFF"/>
                  </w:rPr>
                </w:pPr>
                <w:r>
                  <w:rPr>
                    <w:rFonts w:ascii="MS Gothic" w:eastAsia="MS Gothic" w:hAnsi="MS Gothic" w:hint="eastAsia"/>
                    <w:shd w:val="clear" w:color="auto" w:fill="FFFFFF"/>
                  </w:rPr>
                  <w:t>☐</w:t>
                </w:r>
              </w:p>
            </w:tc>
          </w:sdtContent>
        </w:sdt>
      </w:tr>
      <w:tr w:rsidR="00755DF1" w:rsidRPr="00AD232D" w14:paraId="74758255" w14:textId="77777777" w:rsidTr="00324A7C">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598992585"/>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6FD2C607" w14:textId="72F99149" w:rsidR="00755DF1" w:rsidRPr="001E78E1" w:rsidRDefault="00324A7C" w:rsidP="00324A7C">
                <w:pPr>
                  <w:rPr>
                    <w:shd w:val="clear" w:color="auto" w:fill="FFFFFF"/>
                  </w:rPr>
                </w:pPr>
                <w:r>
                  <w:rPr>
                    <w:rFonts w:eastAsia="Times New Roman"/>
                    <w:color w:val="000000"/>
                    <w:lang w:eastAsia="en-AU"/>
                  </w:rPr>
                  <w:t>Students are r</w:t>
                </w:r>
                <w:r>
                  <w:rPr>
                    <w:rFonts w:ascii="Calibri" w:hAnsi="Calibri"/>
                    <w:szCs w:val="24"/>
                  </w:rPr>
                  <w:t>equired to d</w:t>
                </w:r>
                <w:r w:rsidRPr="00324A7C">
                  <w:rPr>
                    <w:rFonts w:ascii="Calibri" w:hAnsi="Calibri"/>
                    <w:szCs w:val="24"/>
                  </w:rPr>
                  <w:t xml:space="preserve">iscuss the biggest change of </w:t>
                </w:r>
                <w:r>
                  <w:rPr>
                    <w:rFonts w:ascii="Calibri" w:hAnsi="Calibri"/>
                    <w:szCs w:val="24"/>
                  </w:rPr>
                  <w:t>their</w:t>
                </w:r>
                <w:r w:rsidRPr="00324A7C">
                  <w:rPr>
                    <w:rFonts w:ascii="Calibri" w:hAnsi="Calibri"/>
                    <w:szCs w:val="24"/>
                  </w:rPr>
                  <w:t xml:space="preserve"> life.</w:t>
                </w:r>
              </w:p>
            </w:tc>
          </w:sdtContent>
        </w:sdt>
        <w:sdt>
          <w:sdtPr>
            <w:rPr>
              <w:shd w:val="clear" w:color="auto" w:fill="FFFFFF"/>
            </w:rPr>
            <w:tag w:val="ATI30"/>
            <w:id w:val="238915669"/>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66214CD5" w14:textId="7DD71941" w:rsidR="00324A7C" w:rsidRPr="00324A7C" w:rsidRDefault="00324A7C" w:rsidP="00324A7C">
                <w:pPr>
                  <w:spacing w:after="120"/>
                  <w:rPr>
                    <w:lang w:val="en-US"/>
                  </w:rPr>
                </w:pPr>
                <w:r w:rsidRPr="00324A7C">
                  <w:rPr>
                    <w:rFonts w:eastAsia="Times New Roman"/>
                    <w:color w:val="000000"/>
                    <w:lang w:eastAsia="en-AU"/>
                  </w:rPr>
                  <w:t xml:space="preserve">Student </w:t>
                </w:r>
                <w:r w:rsidRPr="00324A7C">
                  <w:rPr>
                    <w:lang w:val="en-US"/>
                  </w:rPr>
                  <w:t>Discuss</w:t>
                </w:r>
                <w:r>
                  <w:rPr>
                    <w:lang w:val="en-US"/>
                  </w:rPr>
                  <w:t>ed</w:t>
                </w:r>
                <w:r w:rsidRPr="00324A7C">
                  <w:rPr>
                    <w:lang w:val="en-US"/>
                  </w:rPr>
                  <w:t xml:space="preserve"> the biggest change of </w:t>
                </w:r>
                <w:r>
                  <w:rPr>
                    <w:lang w:val="en-US"/>
                  </w:rPr>
                  <w:t>their</w:t>
                </w:r>
                <w:r w:rsidRPr="00324A7C">
                  <w:rPr>
                    <w:lang w:val="en-US"/>
                  </w:rPr>
                  <w:t xml:space="preserve"> life.</w:t>
                </w:r>
              </w:p>
              <w:p w14:paraId="0403E2C6" w14:textId="79484F90" w:rsidR="00755DF1" w:rsidRPr="001E78E1" w:rsidRDefault="00755DF1" w:rsidP="00324A7C">
                <w:pPr>
                  <w:rPr>
                    <w:shd w:val="clear" w:color="auto" w:fill="FFFFFF"/>
                  </w:rPr>
                </w:pPr>
              </w:p>
            </w:tc>
          </w:sdtContent>
        </w:sdt>
        <w:sdt>
          <w:sdtPr>
            <w:rPr>
              <w:shd w:val="clear" w:color="auto" w:fill="FFFFFF"/>
            </w:rPr>
            <w:tag w:val="ATI31"/>
            <w:id w:val="2086800738"/>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241F6C85" w14:textId="77777777" w:rsidR="00755DF1" w:rsidRPr="001E78E1" w:rsidRDefault="00755DF1"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484850784"/>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6492F2B2" w14:textId="77777777" w:rsidR="00755DF1" w:rsidRPr="001E78E1" w:rsidRDefault="00755DF1" w:rsidP="00324A7C">
                <w:pPr>
                  <w:jc w:val="center"/>
                  <w:rPr>
                    <w:shd w:val="clear" w:color="auto" w:fill="FFFFFF"/>
                  </w:rPr>
                </w:pPr>
                <w:r>
                  <w:rPr>
                    <w:rFonts w:ascii="MS Gothic" w:eastAsia="MS Gothic" w:hAnsi="MS Gothic" w:hint="eastAsia"/>
                    <w:shd w:val="clear" w:color="auto" w:fill="FFFFFF"/>
                  </w:rPr>
                  <w:t>☐</w:t>
                </w:r>
              </w:p>
            </w:tc>
          </w:sdtContent>
        </w:sdt>
      </w:tr>
      <w:tr w:rsidR="00755DF1" w:rsidRPr="00AD232D" w14:paraId="0A9C3936" w14:textId="77777777" w:rsidTr="00324A7C">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646937262"/>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030F5F3A" w14:textId="056A0A96" w:rsidR="00755DF1" w:rsidRPr="001E78E1" w:rsidRDefault="00324A7C" w:rsidP="00324A7C">
                <w:pPr>
                  <w:rPr>
                    <w:shd w:val="clear" w:color="auto" w:fill="FFFFFF"/>
                  </w:rPr>
                </w:pPr>
                <w:r>
                  <w:rPr>
                    <w:rFonts w:eastAsia="Times New Roman"/>
                    <w:color w:val="000000"/>
                    <w:lang w:eastAsia="en-AU"/>
                  </w:rPr>
                  <w:t>Students are r</w:t>
                </w:r>
                <w:r>
                  <w:rPr>
                    <w:rFonts w:ascii="Calibri" w:hAnsi="Calibri"/>
                    <w:szCs w:val="24"/>
                  </w:rPr>
                  <w:t xml:space="preserve">equired to explain </w:t>
                </w:r>
                <w:r w:rsidRPr="00324A7C">
                  <w:rPr>
                    <w:rFonts w:ascii="Calibri" w:hAnsi="Calibri"/>
                    <w:szCs w:val="24"/>
                  </w:rPr>
                  <w:t xml:space="preserve">How </w:t>
                </w:r>
                <w:r>
                  <w:rPr>
                    <w:rFonts w:ascii="Calibri" w:hAnsi="Calibri"/>
                    <w:szCs w:val="24"/>
                  </w:rPr>
                  <w:t>they</w:t>
                </w:r>
                <w:r w:rsidRPr="00324A7C">
                  <w:rPr>
                    <w:rFonts w:ascii="Calibri" w:hAnsi="Calibri"/>
                    <w:szCs w:val="24"/>
                  </w:rPr>
                  <w:t xml:space="preserve"> managed above change.</w:t>
                </w:r>
              </w:p>
            </w:tc>
          </w:sdtContent>
        </w:sdt>
        <w:sdt>
          <w:sdtPr>
            <w:rPr>
              <w:shd w:val="clear" w:color="auto" w:fill="FFFFFF"/>
            </w:rPr>
            <w:tag w:val="ATI30"/>
            <w:id w:val="151727941"/>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7FC4E179" w14:textId="27524D27" w:rsidR="00755DF1" w:rsidRPr="001E78E1" w:rsidRDefault="00324A7C" w:rsidP="00CB0617">
                <w:pPr>
                  <w:rPr>
                    <w:shd w:val="clear" w:color="auto" w:fill="FFFFFF"/>
                  </w:rPr>
                </w:pPr>
                <w:r>
                  <w:rPr>
                    <w:rFonts w:eastAsia="Times New Roman"/>
                    <w:color w:val="000000"/>
                    <w:lang w:eastAsia="en-AU"/>
                  </w:rPr>
                  <w:t xml:space="preserve">Student </w:t>
                </w:r>
                <w:r>
                  <w:rPr>
                    <w:rFonts w:ascii="Calibri" w:hAnsi="Calibri"/>
                    <w:szCs w:val="24"/>
                  </w:rPr>
                  <w:t>explained h</w:t>
                </w:r>
                <w:r w:rsidRPr="00324A7C">
                  <w:rPr>
                    <w:rFonts w:ascii="Calibri" w:hAnsi="Calibri"/>
                    <w:szCs w:val="24"/>
                  </w:rPr>
                  <w:t xml:space="preserve">ow </w:t>
                </w:r>
                <w:r>
                  <w:rPr>
                    <w:rFonts w:ascii="Calibri" w:hAnsi="Calibri"/>
                    <w:szCs w:val="24"/>
                  </w:rPr>
                  <w:t>they</w:t>
                </w:r>
                <w:r w:rsidRPr="00324A7C">
                  <w:rPr>
                    <w:rFonts w:ascii="Calibri" w:hAnsi="Calibri"/>
                    <w:szCs w:val="24"/>
                  </w:rPr>
                  <w:t xml:space="preserve"> managed above change</w:t>
                </w:r>
              </w:p>
            </w:tc>
          </w:sdtContent>
        </w:sdt>
        <w:sdt>
          <w:sdtPr>
            <w:rPr>
              <w:shd w:val="clear" w:color="auto" w:fill="FFFFFF"/>
            </w:rPr>
            <w:tag w:val="ATI31"/>
            <w:id w:val="-1013068667"/>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3F0AE202" w14:textId="77777777" w:rsidR="00755DF1" w:rsidRPr="001E78E1" w:rsidRDefault="00755DF1"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729110671"/>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1F8D4BA8" w14:textId="77777777" w:rsidR="00755DF1" w:rsidRPr="001E78E1" w:rsidRDefault="00755DF1" w:rsidP="00324A7C">
                <w:pPr>
                  <w:jc w:val="center"/>
                  <w:rPr>
                    <w:shd w:val="clear" w:color="auto" w:fill="FFFFFF"/>
                  </w:rPr>
                </w:pPr>
                <w:r>
                  <w:rPr>
                    <w:rFonts w:ascii="MS Gothic" w:eastAsia="MS Gothic" w:hAnsi="MS Gothic" w:hint="eastAsia"/>
                    <w:shd w:val="clear" w:color="auto" w:fill="FFFFFF"/>
                  </w:rPr>
                  <w:t>☐</w:t>
                </w:r>
              </w:p>
            </w:tc>
          </w:sdtContent>
        </w:sdt>
      </w:tr>
      <w:tr w:rsidR="00324A7C" w:rsidRPr="00AD232D" w14:paraId="26CC6231" w14:textId="77777777" w:rsidTr="00324A7C">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881734613"/>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2F07C7D9" w14:textId="5EC1BBAE" w:rsidR="00324A7C" w:rsidRDefault="00324A7C" w:rsidP="00324A7C">
                <w:pPr>
                  <w:rPr>
                    <w:shd w:val="clear" w:color="auto" w:fill="FFFFFF"/>
                  </w:rPr>
                </w:pPr>
                <w:r>
                  <w:rPr>
                    <w:rFonts w:eastAsia="Times New Roman"/>
                    <w:color w:val="000000"/>
                    <w:lang w:eastAsia="en-AU"/>
                  </w:rPr>
                  <w:t>Students are r</w:t>
                </w:r>
                <w:r>
                  <w:rPr>
                    <w:rFonts w:ascii="Calibri" w:hAnsi="Calibri"/>
                    <w:szCs w:val="24"/>
                  </w:rPr>
                  <w:t xml:space="preserve">equired to explain </w:t>
                </w:r>
                <w:r w:rsidRPr="00324A7C">
                  <w:rPr>
                    <w:rFonts w:ascii="Calibri" w:hAnsi="Calibri"/>
                    <w:szCs w:val="24"/>
                  </w:rPr>
                  <w:t>What is change management?</w:t>
                </w:r>
              </w:p>
            </w:tc>
          </w:sdtContent>
        </w:sdt>
        <w:sdt>
          <w:sdtPr>
            <w:rPr>
              <w:shd w:val="clear" w:color="auto" w:fill="FFFFFF"/>
            </w:rPr>
            <w:tag w:val="ATI30"/>
            <w:id w:val="1425614464"/>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588A9A3C" w14:textId="628A5B9A" w:rsidR="00324A7C" w:rsidRDefault="00324A7C" w:rsidP="00CB0617">
                <w:pPr>
                  <w:rPr>
                    <w:shd w:val="clear" w:color="auto" w:fill="FFFFFF"/>
                  </w:rPr>
                </w:pPr>
                <w:r>
                  <w:rPr>
                    <w:rFonts w:eastAsia="Times New Roman"/>
                    <w:color w:val="000000"/>
                    <w:lang w:eastAsia="en-AU"/>
                  </w:rPr>
                  <w:t xml:space="preserve">Student </w:t>
                </w:r>
                <w:r>
                  <w:rPr>
                    <w:rFonts w:ascii="Calibri" w:hAnsi="Calibri"/>
                    <w:szCs w:val="24"/>
                  </w:rPr>
                  <w:t xml:space="preserve">explained </w:t>
                </w:r>
                <w:r w:rsidRPr="00324A7C">
                  <w:rPr>
                    <w:rFonts w:ascii="Calibri" w:hAnsi="Calibri"/>
                    <w:szCs w:val="24"/>
                  </w:rPr>
                  <w:t>What is change management?</w:t>
                </w:r>
              </w:p>
            </w:tc>
          </w:sdtContent>
        </w:sdt>
        <w:sdt>
          <w:sdtPr>
            <w:rPr>
              <w:shd w:val="clear" w:color="auto" w:fill="FFFFFF"/>
            </w:rPr>
            <w:tag w:val="ATI31"/>
            <w:id w:val="1324238378"/>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584BD7CC" w14:textId="7A09CC76" w:rsidR="00324A7C" w:rsidRDefault="00324A7C"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50304178"/>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70A28B71" w14:textId="64F5C11A" w:rsidR="00324A7C" w:rsidRDefault="00324A7C" w:rsidP="00324A7C">
                <w:pPr>
                  <w:jc w:val="center"/>
                  <w:rPr>
                    <w:shd w:val="clear" w:color="auto" w:fill="FFFFFF"/>
                  </w:rPr>
                </w:pPr>
                <w:r>
                  <w:rPr>
                    <w:rFonts w:ascii="MS Gothic" w:eastAsia="MS Gothic" w:hAnsi="MS Gothic" w:hint="eastAsia"/>
                    <w:shd w:val="clear" w:color="auto" w:fill="FFFFFF"/>
                  </w:rPr>
                  <w:t>☐</w:t>
                </w:r>
              </w:p>
            </w:tc>
          </w:sdtContent>
        </w:sdt>
      </w:tr>
      <w:tr w:rsidR="00324A7C" w:rsidRPr="00AD232D" w14:paraId="5AB629DF" w14:textId="77777777" w:rsidTr="00324A7C">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272599858"/>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5273AF3E" w14:textId="2B2A13BD" w:rsidR="00324A7C" w:rsidRDefault="00324A7C" w:rsidP="00324A7C">
                <w:pPr>
                  <w:rPr>
                    <w:shd w:val="clear" w:color="auto" w:fill="FFFFFF"/>
                  </w:rPr>
                </w:pPr>
                <w:r>
                  <w:rPr>
                    <w:rFonts w:eastAsia="Times New Roman"/>
                    <w:color w:val="000000"/>
                    <w:lang w:eastAsia="en-AU"/>
                  </w:rPr>
                  <w:t>Students are r</w:t>
                </w:r>
                <w:r>
                  <w:rPr>
                    <w:rFonts w:ascii="Calibri" w:hAnsi="Calibri"/>
                    <w:szCs w:val="24"/>
                  </w:rPr>
                  <w:t xml:space="preserve">equired to explain </w:t>
                </w:r>
                <w:r w:rsidRPr="00324A7C">
                  <w:rPr>
                    <w:rFonts w:ascii="Calibri" w:hAnsi="Calibri"/>
                    <w:szCs w:val="24"/>
                  </w:rPr>
                  <w:t>How to manage organizational change?</w:t>
                </w:r>
              </w:p>
            </w:tc>
          </w:sdtContent>
        </w:sdt>
        <w:sdt>
          <w:sdtPr>
            <w:rPr>
              <w:shd w:val="clear" w:color="auto" w:fill="FFFFFF"/>
            </w:rPr>
            <w:tag w:val="ATI30"/>
            <w:id w:val="1667370024"/>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3B16C3BA" w14:textId="02F8A34C" w:rsidR="00324A7C" w:rsidRDefault="00324A7C" w:rsidP="00CB0617">
                <w:pPr>
                  <w:rPr>
                    <w:shd w:val="clear" w:color="auto" w:fill="FFFFFF"/>
                  </w:rPr>
                </w:pPr>
                <w:r>
                  <w:rPr>
                    <w:rFonts w:eastAsia="Times New Roman"/>
                    <w:color w:val="000000"/>
                    <w:lang w:eastAsia="en-AU"/>
                  </w:rPr>
                  <w:t xml:space="preserve">Student </w:t>
                </w:r>
                <w:r>
                  <w:rPr>
                    <w:rFonts w:ascii="Calibri" w:hAnsi="Calibri"/>
                    <w:szCs w:val="24"/>
                  </w:rPr>
                  <w:t xml:space="preserve">explained </w:t>
                </w:r>
                <w:r w:rsidRPr="00324A7C">
                  <w:rPr>
                    <w:rFonts w:ascii="Calibri" w:hAnsi="Calibri"/>
                    <w:szCs w:val="24"/>
                  </w:rPr>
                  <w:t>How to manage organizational change?</w:t>
                </w:r>
              </w:p>
            </w:tc>
          </w:sdtContent>
        </w:sdt>
        <w:sdt>
          <w:sdtPr>
            <w:rPr>
              <w:shd w:val="clear" w:color="auto" w:fill="FFFFFF"/>
            </w:rPr>
            <w:tag w:val="ATI31"/>
            <w:id w:val="-1687971721"/>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735F871E" w14:textId="7F92D71B" w:rsidR="00324A7C" w:rsidRDefault="00324A7C"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965145558"/>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32CF6DDB" w14:textId="3F5314F4" w:rsidR="00324A7C" w:rsidRDefault="00324A7C" w:rsidP="00324A7C">
                <w:pPr>
                  <w:jc w:val="center"/>
                  <w:rPr>
                    <w:shd w:val="clear" w:color="auto" w:fill="FFFFFF"/>
                  </w:rPr>
                </w:pPr>
                <w:r>
                  <w:rPr>
                    <w:rFonts w:ascii="MS Gothic" w:eastAsia="MS Gothic" w:hAnsi="MS Gothic" w:hint="eastAsia"/>
                    <w:shd w:val="clear" w:color="auto" w:fill="FFFFFF"/>
                  </w:rPr>
                  <w:t>☐</w:t>
                </w:r>
              </w:p>
            </w:tc>
          </w:sdtContent>
        </w:sdt>
      </w:tr>
      <w:tr w:rsidR="00324A7C" w:rsidRPr="00AD232D" w14:paraId="7CF1F413" w14:textId="77777777" w:rsidTr="00324A7C">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957676509"/>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783FAA8D" w14:textId="213165A2" w:rsidR="00324A7C" w:rsidRPr="00324A7C" w:rsidRDefault="00324A7C" w:rsidP="00324A7C">
                <w:pPr>
                  <w:spacing w:after="120"/>
                  <w:rPr>
                    <w:lang w:val="en-US"/>
                  </w:rPr>
                </w:pPr>
                <w:r w:rsidRPr="00324A7C">
                  <w:rPr>
                    <w:rFonts w:eastAsia="Times New Roman"/>
                    <w:color w:val="000000"/>
                    <w:lang w:eastAsia="en-AU"/>
                  </w:rPr>
                  <w:t>Students are r</w:t>
                </w:r>
                <w:r w:rsidRPr="00324A7C">
                  <w:rPr>
                    <w:rFonts w:ascii="Calibri" w:hAnsi="Calibri"/>
                    <w:szCs w:val="24"/>
                  </w:rPr>
                  <w:t xml:space="preserve">equired to explain </w:t>
                </w:r>
                <w:r w:rsidRPr="00324A7C">
                  <w:rPr>
                    <w:lang w:val="en-US"/>
                  </w:rPr>
                  <w:t>What is release management?</w:t>
                </w:r>
              </w:p>
            </w:tc>
          </w:sdtContent>
        </w:sdt>
        <w:sdt>
          <w:sdtPr>
            <w:rPr>
              <w:shd w:val="clear" w:color="auto" w:fill="FFFFFF"/>
            </w:rPr>
            <w:tag w:val="ATI30"/>
            <w:id w:val="-900826527"/>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3D7EDF87" w14:textId="3948A490" w:rsidR="00324A7C" w:rsidRDefault="00324A7C" w:rsidP="00CB0617">
                <w:pPr>
                  <w:rPr>
                    <w:shd w:val="clear" w:color="auto" w:fill="FFFFFF"/>
                  </w:rPr>
                </w:pPr>
                <w:r>
                  <w:rPr>
                    <w:rFonts w:eastAsia="Times New Roman"/>
                    <w:color w:val="000000"/>
                    <w:lang w:eastAsia="en-AU"/>
                  </w:rPr>
                  <w:t xml:space="preserve">Student </w:t>
                </w:r>
                <w:r>
                  <w:rPr>
                    <w:rFonts w:ascii="Calibri" w:hAnsi="Calibri"/>
                    <w:szCs w:val="24"/>
                  </w:rPr>
                  <w:t>explained</w:t>
                </w:r>
                <w:r>
                  <w:t xml:space="preserve"> </w:t>
                </w:r>
                <w:r w:rsidRPr="00324A7C">
                  <w:rPr>
                    <w:shd w:val="clear" w:color="auto" w:fill="FFFFFF"/>
                  </w:rPr>
                  <w:t>What is release management?</w:t>
                </w:r>
              </w:p>
            </w:tc>
          </w:sdtContent>
        </w:sdt>
        <w:sdt>
          <w:sdtPr>
            <w:rPr>
              <w:shd w:val="clear" w:color="auto" w:fill="FFFFFF"/>
            </w:rPr>
            <w:tag w:val="ATI31"/>
            <w:id w:val="795407088"/>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47522512" w14:textId="09A15B22" w:rsidR="00324A7C" w:rsidRDefault="00324A7C"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090583776"/>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3564F403" w14:textId="0E31EF5C" w:rsidR="00324A7C" w:rsidRDefault="00324A7C" w:rsidP="00324A7C">
                <w:pPr>
                  <w:jc w:val="center"/>
                  <w:rPr>
                    <w:shd w:val="clear" w:color="auto" w:fill="FFFFFF"/>
                  </w:rPr>
                </w:pPr>
                <w:r>
                  <w:rPr>
                    <w:rFonts w:ascii="MS Gothic" w:eastAsia="MS Gothic" w:hAnsi="MS Gothic" w:hint="eastAsia"/>
                    <w:shd w:val="clear" w:color="auto" w:fill="FFFFFF"/>
                  </w:rPr>
                  <w:t>☐</w:t>
                </w:r>
              </w:p>
            </w:tc>
          </w:sdtContent>
        </w:sdt>
      </w:tr>
      <w:tr w:rsidR="00324A7C" w:rsidRPr="00AD232D" w14:paraId="4417D4DB" w14:textId="77777777" w:rsidTr="00324A7C">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472061242"/>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46D1C369" w14:textId="1C4C127C" w:rsidR="00324A7C" w:rsidRDefault="00324A7C" w:rsidP="00324A7C">
                <w:pPr>
                  <w:rPr>
                    <w:shd w:val="clear" w:color="auto" w:fill="FFFFFF"/>
                  </w:rPr>
                </w:pPr>
                <w:r>
                  <w:rPr>
                    <w:rFonts w:eastAsia="Times New Roman"/>
                    <w:color w:val="000000"/>
                    <w:lang w:eastAsia="en-AU"/>
                  </w:rPr>
                  <w:t>Students are r</w:t>
                </w:r>
                <w:r>
                  <w:rPr>
                    <w:rFonts w:ascii="Calibri" w:hAnsi="Calibri"/>
                    <w:szCs w:val="24"/>
                  </w:rPr>
                  <w:t>equired to explain The</w:t>
                </w:r>
                <w:r w:rsidRPr="00324A7C">
                  <w:rPr>
                    <w:rFonts w:ascii="Calibri" w:hAnsi="Calibri"/>
                    <w:szCs w:val="24"/>
                  </w:rPr>
                  <w:t xml:space="preserve"> roles and responsibilities of the release manager?</w:t>
                </w:r>
              </w:p>
            </w:tc>
          </w:sdtContent>
        </w:sdt>
        <w:sdt>
          <w:sdtPr>
            <w:rPr>
              <w:shd w:val="clear" w:color="auto" w:fill="FFFFFF"/>
            </w:rPr>
            <w:tag w:val="ATI30"/>
            <w:id w:val="695655517"/>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784275F9" w14:textId="440E0035" w:rsidR="00324A7C" w:rsidRDefault="00324A7C" w:rsidP="00CB0617">
                <w:pPr>
                  <w:rPr>
                    <w:shd w:val="clear" w:color="auto" w:fill="FFFFFF"/>
                  </w:rPr>
                </w:pPr>
                <w:r>
                  <w:rPr>
                    <w:rFonts w:eastAsia="Times New Roman"/>
                    <w:color w:val="000000"/>
                    <w:lang w:eastAsia="en-AU"/>
                  </w:rPr>
                  <w:t xml:space="preserve">Student </w:t>
                </w:r>
                <w:r>
                  <w:rPr>
                    <w:rFonts w:ascii="Calibri" w:hAnsi="Calibri"/>
                    <w:szCs w:val="24"/>
                  </w:rPr>
                  <w:t>explained the</w:t>
                </w:r>
                <w:r w:rsidRPr="00324A7C">
                  <w:rPr>
                    <w:rFonts w:ascii="Calibri" w:hAnsi="Calibri"/>
                    <w:szCs w:val="24"/>
                  </w:rPr>
                  <w:t xml:space="preserve"> roles and responsibilities of the release manager?</w:t>
                </w:r>
              </w:p>
            </w:tc>
          </w:sdtContent>
        </w:sdt>
        <w:sdt>
          <w:sdtPr>
            <w:rPr>
              <w:shd w:val="clear" w:color="auto" w:fill="FFFFFF"/>
            </w:rPr>
            <w:tag w:val="ATI31"/>
            <w:id w:val="1302661298"/>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28B4C1B4" w14:textId="4245A943" w:rsidR="00324A7C" w:rsidRDefault="00324A7C"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394204210"/>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3977CD9D" w14:textId="057B4463" w:rsidR="00324A7C" w:rsidRDefault="00324A7C" w:rsidP="00324A7C">
                <w:pPr>
                  <w:jc w:val="center"/>
                  <w:rPr>
                    <w:shd w:val="clear" w:color="auto" w:fill="FFFFFF"/>
                  </w:rPr>
                </w:pPr>
                <w:r>
                  <w:rPr>
                    <w:rFonts w:ascii="MS Gothic" w:eastAsia="MS Gothic" w:hAnsi="MS Gothic" w:hint="eastAsia"/>
                    <w:shd w:val="clear" w:color="auto" w:fill="FFFFFF"/>
                  </w:rPr>
                  <w:t>☐</w:t>
                </w:r>
              </w:p>
            </w:tc>
          </w:sdtContent>
        </w:sdt>
      </w:tr>
      <w:tr w:rsidR="00324A7C" w:rsidRPr="00AD232D" w14:paraId="7235ACE2" w14:textId="77777777" w:rsidTr="00324A7C">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32474122"/>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42C61C12" w14:textId="54A22C17" w:rsidR="00324A7C" w:rsidRPr="001E78E1" w:rsidRDefault="00324A7C" w:rsidP="00324A7C">
                <w:pPr>
                  <w:rPr>
                    <w:shd w:val="clear" w:color="auto" w:fill="FFFFFF"/>
                  </w:rPr>
                </w:pPr>
                <w:r>
                  <w:rPr>
                    <w:rFonts w:eastAsia="Times New Roman"/>
                    <w:color w:val="000000"/>
                    <w:lang w:eastAsia="en-AU"/>
                  </w:rPr>
                  <w:t>Students are r</w:t>
                </w:r>
                <w:r>
                  <w:rPr>
                    <w:rFonts w:ascii="Calibri" w:hAnsi="Calibri"/>
                    <w:szCs w:val="24"/>
                  </w:rPr>
                  <w:t xml:space="preserve">equired to explain </w:t>
                </w:r>
                <w:r w:rsidRPr="00324A7C">
                  <w:rPr>
                    <w:rFonts w:ascii="Calibri" w:hAnsi="Calibri"/>
                    <w:szCs w:val="24"/>
                  </w:rPr>
                  <w:t>What is ITIL?</w:t>
                </w:r>
              </w:p>
            </w:tc>
          </w:sdtContent>
        </w:sdt>
        <w:sdt>
          <w:sdtPr>
            <w:rPr>
              <w:shd w:val="clear" w:color="auto" w:fill="FFFFFF"/>
            </w:rPr>
            <w:tag w:val="ATI30"/>
            <w:id w:val="-709267329"/>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452FB827" w14:textId="436EEBFB" w:rsidR="00324A7C" w:rsidRPr="001E78E1" w:rsidRDefault="00324A7C" w:rsidP="00324A7C">
                <w:pPr>
                  <w:rPr>
                    <w:shd w:val="clear" w:color="auto" w:fill="FFFFFF"/>
                  </w:rPr>
                </w:pPr>
                <w:r>
                  <w:rPr>
                    <w:rFonts w:eastAsia="Times New Roman"/>
                    <w:color w:val="000000"/>
                    <w:lang w:eastAsia="en-AU"/>
                  </w:rPr>
                  <w:t xml:space="preserve">Student </w:t>
                </w:r>
                <w:r>
                  <w:rPr>
                    <w:rFonts w:ascii="Calibri" w:hAnsi="Calibri"/>
                    <w:szCs w:val="24"/>
                  </w:rPr>
                  <w:t xml:space="preserve">explained </w:t>
                </w:r>
                <w:r w:rsidRPr="00324A7C">
                  <w:rPr>
                    <w:rFonts w:ascii="Calibri" w:hAnsi="Calibri"/>
                    <w:szCs w:val="24"/>
                  </w:rPr>
                  <w:t>What is ITIL?</w:t>
                </w:r>
              </w:p>
            </w:tc>
          </w:sdtContent>
        </w:sdt>
        <w:sdt>
          <w:sdtPr>
            <w:rPr>
              <w:shd w:val="clear" w:color="auto" w:fill="FFFFFF"/>
            </w:rPr>
            <w:tag w:val="ATI31"/>
            <w:id w:val="142164906"/>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52B8934C" w14:textId="77777777" w:rsidR="00324A7C" w:rsidRPr="001E78E1" w:rsidRDefault="00324A7C"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616411491"/>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0DF7B05E" w14:textId="77777777" w:rsidR="00324A7C" w:rsidRPr="001E78E1" w:rsidRDefault="00324A7C" w:rsidP="00324A7C">
                <w:pPr>
                  <w:jc w:val="center"/>
                  <w:rPr>
                    <w:shd w:val="clear" w:color="auto" w:fill="FFFFFF"/>
                  </w:rPr>
                </w:pPr>
                <w:r>
                  <w:rPr>
                    <w:rFonts w:ascii="MS Gothic" w:eastAsia="MS Gothic" w:hAnsi="MS Gothic" w:hint="eastAsia"/>
                    <w:shd w:val="clear" w:color="auto" w:fill="FFFFFF"/>
                  </w:rPr>
                  <w:t>☐</w:t>
                </w:r>
              </w:p>
            </w:tc>
          </w:sdtContent>
        </w:sdt>
      </w:tr>
      <w:tr w:rsidR="00324A7C" w:rsidRPr="00AD232D" w14:paraId="627B4795" w14:textId="77777777" w:rsidTr="00324A7C">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861117979"/>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133162D7" w14:textId="26320996" w:rsidR="00324A7C" w:rsidRPr="001E78E1" w:rsidRDefault="00324A7C" w:rsidP="00324A7C">
                <w:pPr>
                  <w:rPr>
                    <w:shd w:val="clear" w:color="auto" w:fill="FFFFFF"/>
                  </w:rPr>
                </w:pPr>
                <w:r>
                  <w:rPr>
                    <w:rFonts w:eastAsia="Times New Roman"/>
                    <w:color w:val="000000"/>
                    <w:lang w:eastAsia="en-AU"/>
                  </w:rPr>
                  <w:t>Students are r</w:t>
                </w:r>
                <w:r>
                  <w:rPr>
                    <w:rFonts w:ascii="Calibri" w:hAnsi="Calibri"/>
                    <w:szCs w:val="24"/>
                  </w:rPr>
                  <w:t xml:space="preserve">equired to explain </w:t>
                </w:r>
                <w:r w:rsidRPr="00324A7C">
                  <w:rPr>
                    <w:rFonts w:ascii="Calibri" w:hAnsi="Calibri"/>
                    <w:szCs w:val="24"/>
                  </w:rPr>
                  <w:t>Explain Service level agreements (SLAs).</w:t>
                </w:r>
              </w:p>
            </w:tc>
          </w:sdtContent>
        </w:sdt>
        <w:sdt>
          <w:sdtPr>
            <w:rPr>
              <w:shd w:val="clear" w:color="auto" w:fill="FFFFFF"/>
            </w:rPr>
            <w:tag w:val="ATI30"/>
            <w:id w:val="-1857887631"/>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68A97CBD" w14:textId="16BC8450" w:rsidR="00324A7C" w:rsidRPr="001E78E1" w:rsidRDefault="00324A7C" w:rsidP="00324A7C">
                <w:pPr>
                  <w:rPr>
                    <w:shd w:val="clear" w:color="auto" w:fill="FFFFFF"/>
                  </w:rPr>
                </w:pPr>
                <w:r>
                  <w:rPr>
                    <w:rFonts w:eastAsia="Times New Roman"/>
                    <w:color w:val="000000"/>
                    <w:lang w:eastAsia="en-AU"/>
                  </w:rPr>
                  <w:t xml:space="preserve">Student </w:t>
                </w:r>
                <w:r>
                  <w:rPr>
                    <w:rFonts w:ascii="Calibri" w:hAnsi="Calibri"/>
                    <w:szCs w:val="24"/>
                  </w:rPr>
                  <w:t xml:space="preserve">explained </w:t>
                </w:r>
                <w:r w:rsidRPr="00324A7C">
                  <w:rPr>
                    <w:rFonts w:ascii="Calibri" w:hAnsi="Calibri"/>
                    <w:szCs w:val="24"/>
                  </w:rPr>
                  <w:t>Explain Service level agreements (SLAs).</w:t>
                </w:r>
              </w:p>
            </w:tc>
          </w:sdtContent>
        </w:sdt>
        <w:sdt>
          <w:sdtPr>
            <w:rPr>
              <w:shd w:val="clear" w:color="auto" w:fill="FFFFFF"/>
            </w:rPr>
            <w:tag w:val="ATI31"/>
            <w:id w:val="1769340779"/>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49234610" w14:textId="77777777" w:rsidR="00324A7C" w:rsidRPr="001E78E1" w:rsidRDefault="00324A7C"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587119552"/>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6943A0C3" w14:textId="77777777" w:rsidR="00324A7C" w:rsidRPr="001E78E1" w:rsidRDefault="00324A7C" w:rsidP="00324A7C">
                <w:pPr>
                  <w:jc w:val="center"/>
                  <w:rPr>
                    <w:shd w:val="clear" w:color="auto" w:fill="FFFFFF"/>
                  </w:rPr>
                </w:pPr>
                <w:r>
                  <w:rPr>
                    <w:rFonts w:ascii="MS Gothic" w:eastAsia="MS Gothic" w:hAnsi="MS Gothic" w:hint="eastAsia"/>
                    <w:shd w:val="clear" w:color="auto" w:fill="FFFFFF"/>
                  </w:rPr>
                  <w:t>☐</w:t>
                </w:r>
              </w:p>
            </w:tc>
          </w:sdtContent>
        </w:sdt>
      </w:tr>
      <w:tr w:rsidR="00324A7C" w:rsidRPr="00AD232D" w14:paraId="04C54EC9" w14:textId="77777777" w:rsidTr="00324A7C">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923102931"/>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0B19F59B" w14:textId="791F4BDD" w:rsidR="00324A7C" w:rsidRPr="001E78E1" w:rsidRDefault="00324A7C" w:rsidP="00324A7C">
                <w:pPr>
                  <w:rPr>
                    <w:shd w:val="clear" w:color="auto" w:fill="FFFFFF"/>
                  </w:rPr>
                </w:pPr>
                <w:r>
                  <w:rPr>
                    <w:rFonts w:eastAsia="Times New Roman"/>
                    <w:color w:val="000000"/>
                    <w:lang w:eastAsia="en-AU"/>
                  </w:rPr>
                  <w:t>Students are r</w:t>
                </w:r>
                <w:r>
                  <w:rPr>
                    <w:rFonts w:ascii="Calibri" w:hAnsi="Calibri"/>
                    <w:szCs w:val="24"/>
                  </w:rPr>
                  <w:t xml:space="preserve">equired to explain </w:t>
                </w:r>
                <w:r w:rsidRPr="00324A7C">
                  <w:rPr>
                    <w:rFonts w:ascii="Calibri" w:hAnsi="Calibri"/>
                    <w:szCs w:val="24"/>
                  </w:rPr>
                  <w:t>What is disaster recovery plan and what to consider while creating disaster recovery plan?</w:t>
                </w:r>
              </w:p>
            </w:tc>
          </w:sdtContent>
        </w:sdt>
        <w:sdt>
          <w:sdtPr>
            <w:rPr>
              <w:shd w:val="clear" w:color="auto" w:fill="FFFFFF"/>
            </w:rPr>
            <w:tag w:val="ATI30"/>
            <w:id w:val="-1212352004"/>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7DEFE364" w14:textId="40872C53" w:rsidR="00324A7C" w:rsidRPr="001E78E1" w:rsidRDefault="00324A7C" w:rsidP="00324A7C">
                <w:pPr>
                  <w:rPr>
                    <w:shd w:val="clear" w:color="auto" w:fill="FFFFFF"/>
                  </w:rPr>
                </w:pPr>
                <w:r>
                  <w:rPr>
                    <w:rFonts w:eastAsia="Times New Roman"/>
                    <w:color w:val="000000"/>
                    <w:lang w:eastAsia="en-AU"/>
                  </w:rPr>
                  <w:t xml:space="preserve">Student </w:t>
                </w:r>
                <w:r>
                  <w:rPr>
                    <w:rFonts w:ascii="Calibri" w:hAnsi="Calibri"/>
                    <w:szCs w:val="24"/>
                  </w:rPr>
                  <w:t xml:space="preserve">explained </w:t>
                </w:r>
                <w:r w:rsidRPr="00324A7C">
                  <w:rPr>
                    <w:rFonts w:ascii="Calibri" w:hAnsi="Calibri"/>
                    <w:szCs w:val="24"/>
                  </w:rPr>
                  <w:t>What is disaster recovery plan and what to consider while creating disaster recovery plan?</w:t>
                </w:r>
              </w:p>
            </w:tc>
          </w:sdtContent>
        </w:sdt>
        <w:sdt>
          <w:sdtPr>
            <w:rPr>
              <w:shd w:val="clear" w:color="auto" w:fill="FFFFFF"/>
            </w:rPr>
            <w:tag w:val="ATI31"/>
            <w:id w:val="-1546510613"/>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76F37A59" w14:textId="77777777" w:rsidR="00324A7C" w:rsidRPr="001E78E1" w:rsidRDefault="00324A7C"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490061748"/>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75A98E4E" w14:textId="77777777" w:rsidR="00324A7C" w:rsidRPr="001E78E1" w:rsidRDefault="00324A7C" w:rsidP="00324A7C">
                <w:pPr>
                  <w:jc w:val="center"/>
                  <w:rPr>
                    <w:shd w:val="clear" w:color="auto" w:fill="FFFFFF"/>
                  </w:rPr>
                </w:pPr>
                <w:r>
                  <w:rPr>
                    <w:rFonts w:ascii="MS Gothic" w:eastAsia="MS Gothic" w:hAnsi="MS Gothic" w:hint="eastAsia"/>
                    <w:shd w:val="clear" w:color="auto" w:fill="FFFFFF"/>
                  </w:rPr>
                  <w:t>☐</w:t>
                </w:r>
              </w:p>
            </w:tc>
          </w:sdtContent>
        </w:sdt>
      </w:tr>
      <w:tr w:rsidR="00324A7C" w:rsidRPr="00AD232D" w14:paraId="354C2527" w14:textId="77777777" w:rsidTr="00324A7C">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740518404"/>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1D9EA5AB" w14:textId="682E4922" w:rsidR="00324A7C" w:rsidRPr="001E78E1" w:rsidRDefault="00324A7C" w:rsidP="00324A7C">
                <w:pPr>
                  <w:rPr>
                    <w:shd w:val="clear" w:color="auto" w:fill="FFFFFF"/>
                  </w:rPr>
                </w:pPr>
                <w:r>
                  <w:rPr>
                    <w:rFonts w:eastAsia="Times New Roman"/>
                    <w:color w:val="000000"/>
                    <w:lang w:eastAsia="en-AU"/>
                  </w:rPr>
                  <w:t>Students are r</w:t>
                </w:r>
                <w:r>
                  <w:rPr>
                    <w:rFonts w:ascii="Calibri" w:hAnsi="Calibri"/>
                    <w:szCs w:val="24"/>
                  </w:rPr>
                  <w:t xml:space="preserve">equired to explain </w:t>
                </w:r>
                <w:r w:rsidRPr="00324A7C">
                  <w:rPr>
                    <w:rFonts w:ascii="Calibri" w:hAnsi="Calibri"/>
                    <w:szCs w:val="24"/>
                  </w:rPr>
                  <w:t>what is user acceptance test and its importance?</w:t>
                </w:r>
              </w:p>
            </w:tc>
          </w:sdtContent>
        </w:sdt>
        <w:sdt>
          <w:sdtPr>
            <w:rPr>
              <w:shd w:val="clear" w:color="auto" w:fill="FFFFFF"/>
            </w:rPr>
            <w:tag w:val="ATI30"/>
            <w:id w:val="-616446087"/>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7D8F453D" w14:textId="06E955A4" w:rsidR="00324A7C" w:rsidRPr="00324A7C" w:rsidRDefault="00324A7C" w:rsidP="00324A7C">
                <w:pPr>
                  <w:spacing w:after="120"/>
                  <w:rPr>
                    <w:lang w:val="en-US"/>
                  </w:rPr>
                </w:pPr>
                <w:r w:rsidRPr="00324A7C">
                  <w:rPr>
                    <w:rFonts w:eastAsia="Times New Roman"/>
                    <w:color w:val="000000"/>
                    <w:lang w:eastAsia="en-AU"/>
                  </w:rPr>
                  <w:t xml:space="preserve">Student </w:t>
                </w:r>
                <w:r w:rsidRPr="00324A7C">
                  <w:rPr>
                    <w:rFonts w:ascii="Calibri" w:hAnsi="Calibri"/>
                    <w:szCs w:val="24"/>
                  </w:rPr>
                  <w:t xml:space="preserve">explained </w:t>
                </w:r>
                <w:r w:rsidRPr="00324A7C">
                  <w:rPr>
                    <w:lang w:val="en-US"/>
                  </w:rPr>
                  <w:t>what is user acceptance test and its importance?</w:t>
                </w:r>
              </w:p>
              <w:p w14:paraId="6A464E69" w14:textId="6B502B05" w:rsidR="00324A7C" w:rsidRPr="001E78E1" w:rsidRDefault="00324A7C" w:rsidP="00324A7C">
                <w:pPr>
                  <w:rPr>
                    <w:shd w:val="clear" w:color="auto" w:fill="FFFFFF"/>
                  </w:rPr>
                </w:pPr>
              </w:p>
            </w:tc>
          </w:sdtContent>
        </w:sdt>
        <w:sdt>
          <w:sdtPr>
            <w:rPr>
              <w:shd w:val="clear" w:color="auto" w:fill="FFFFFF"/>
            </w:rPr>
            <w:tag w:val="ATI31"/>
            <w:id w:val="-695842398"/>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263B0250" w14:textId="77777777" w:rsidR="00324A7C" w:rsidRPr="001E78E1" w:rsidRDefault="00324A7C"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238530179"/>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40D48DAE" w14:textId="77777777" w:rsidR="00324A7C" w:rsidRPr="001E78E1" w:rsidRDefault="00324A7C" w:rsidP="00324A7C">
                <w:pPr>
                  <w:jc w:val="center"/>
                  <w:rPr>
                    <w:shd w:val="clear" w:color="auto" w:fill="FFFFFF"/>
                  </w:rPr>
                </w:pPr>
                <w:r>
                  <w:rPr>
                    <w:rFonts w:ascii="MS Gothic" w:eastAsia="MS Gothic" w:hAnsi="MS Gothic" w:hint="eastAsia"/>
                    <w:shd w:val="clear" w:color="auto" w:fill="FFFFFF"/>
                  </w:rPr>
                  <w:t>☐</w:t>
                </w:r>
              </w:p>
            </w:tc>
          </w:sdtContent>
        </w:sdt>
      </w:tr>
      <w:tr w:rsidR="00324A7C" w:rsidRPr="00AD232D" w14:paraId="26C9E31C" w14:textId="77777777" w:rsidTr="00324A7C">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054158482"/>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07BDA549" w14:textId="34C8A510" w:rsidR="00324A7C" w:rsidRPr="001E78E1" w:rsidRDefault="00324A7C" w:rsidP="00CB0617">
                <w:pPr>
                  <w:rPr>
                    <w:shd w:val="clear" w:color="auto" w:fill="FFFFFF"/>
                  </w:rPr>
                </w:pPr>
                <w:r>
                  <w:rPr>
                    <w:rFonts w:eastAsia="Times New Roman"/>
                    <w:color w:val="000000"/>
                    <w:lang w:eastAsia="en-AU"/>
                  </w:rPr>
                  <w:t>Students are r</w:t>
                </w:r>
                <w:r>
                  <w:rPr>
                    <w:rFonts w:ascii="Calibri" w:hAnsi="Calibri"/>
                    <w:szCs w:val="24"/>
                  </w:rPr>
                  <w:t xml:space="preserve">equired to explain </w:t>
                </w:r>
                <w:r w:rsidRPr="00324A7C">
                  <w:rPr>
                    <w:rFonts w:ascii="Calibri" w:hAnsi="Calibri"/>
                    <w:szCs w:val="24"/>
                  </w:rPr>
                  <w:t>what are the training needs?  Analyze and create one checklist for it.</w:t>
                </w:r>
              </w:p>
            </w:tc>
          </w:sdtContent>
        </w:sdt>
        <w:sdt>
          <w:sdtPr>
            <w:rPr>
              <w:shd w:val="clear" w:color="auto" w:fill="FFFFFF"/>
            </w:rPr>
            <w:tag w:val="ATI30"/>
            <w:id w:val="-581212754"/>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117AA33C" w14:textId="75423AAF" w:rsidR="00324A7C" w:rsidRPr="001E78E1" w:rsidRDefault="00324A7C" w:rsidP="00CB0617">
                <w:pPr>
                  <w:rPr>
                    <w:shd w:val="clear" w:color="auto" w:fill="FFFFFF"/>
                  </w:rPr>
                </w:pPr>
                <w:r>
                  <w:rPr>
                    <w:rFonts w:eastAsia="Times New Roman"/>
                    <w:color w:val="000000"/>
                    <w:lang w:eastAsia="en-AU"/>
                  </w:rPr>
                  <w:t xml:space="preserve">Students </w:t>
                </w:r>
                <w:r>
                  <w:rPr>
                    <w:rFonts w:ascii="Calibri" w:hAnsi="Calibri"/>
                    <w:szCs w:val="24"/>
                  </w:rPr>
                  <w:t xml:space="preserve">explained </w:t>
                </w:r>
                <w:r w:rsidR="00CB0617" w:rsidRPr="00CB0617">
                  <w:rPr>
                    <w:rFonts w:ascii="Calibri" w:hAnsi="Calibri"/>
                    <w:szCs w:val="24"/>
                  </w:rPr>
                  <w:t>what are the training needs?  Analyze and create one checklist for it.</w:t>
                </w:r>
              </w:p>
            </w:tc>
          </w:sdtContent>
        </w:sdt>
        <w:sdt>
          <w:sdtPr>
            <w:rPr>
              <w:shd w:val="clear" w:color="auto" w:fill="FFFFFF"/>
            </w:rPr>
            <w:tag w:val="ATI31"/>
            <w:id w:val="542169692"/>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28D4F3BD" w14:textId="77777777" w:rsidR="00324A7C" w:rsidRPr="001E78E1" w:rsidRDefault="00324A7C"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422610496"/>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0C976351" w14:textId="77777777" w:rsidR="00324A7C" w:rsidRPr="001E78E1" w:rsidRDefault="00324A7C" w:rsidP="00324A7C">
                <w:pPr>
                  <w:jc w:val="center"/>
                  <w:rPr>
                    <w:shd w:val="clear" w:color="auto" w:fill="FFFFFF"/>
                  </w:rPr>
                </w:pPr>
                <w:r>
                  <w:rPr>
                    <w:rFonts w:ascii="MS Gothic" w:eastAsia="MS Gothic" w:hAnsi="MS Gothic" w:hint="eastAsia"/>
                    <w:shd w:val="clear" w:color="auto" w:fill="FFFFFF"/>
                  </w:rPr>
                  <w:t>☐</w:t>
                </w:r>
              </w:p>
            </w:tc>
          </w:sdtContent>
        </w:sdt>
      </w:tr>
      <w:tr w:rsidR="00324A7C" w:rsidRPr="00AD232D" w14:paraId="24D0A84A" w14:textId="77777777" w:rsidTr="00324A7C">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422327493"/>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7F83319E" w14:textId="0A462EC8" w:rsidR="00324A7C" w:rsidRPr="001E78E1" w:rsidRDefault="00324A7C" w:rsidP="00CB0617">
                <w:pPr>
                  <w:rPr>
                    <w:shd w:val="clear" w:color="auto" w:fill="FFFFFF"/>
                  </w:rPr>
                </w:pPr>
                <w:r>
                  <w:rPr>
                    <w:rFonts w:eastAsia="Times New Roman"/>
                    <w:color w:val="000000"/>
                    <w:lang w:eastAsia="en-AU"/>
                  </w:rPr>
                  <w:t>Students are r</w:t>
                </w:r>
                <w:r>
                  <w:rPr>
                    <w:rFonts w:ascii="Calibri" w:hAnsi="Calibri"/>
                    <w:szCs w:val="24"/>
                  </w:rPr>
                  <w:t>equired to explain</w:t>
                </w:r>
                <w:r w:rsidR="00CB0617">
                  <w:rPr>
                    <w:rFonts w:ascii="Calibri" w:hAnsi="Calibri"/>
                    <w:szCs w:val="24"/>
                  </w:rPr>
                  <w:t xml:space="preserve"> </w:t>
                </w:r>
                <w:r w:rsidR="00CB0617" w:rsidRPr="00CB0617">
                  <w:rPr>
                    <w:rFonts w:ascii="Calibri" w:hAnsi="Calibri"/>
                    <w:szCs w:val="24"/>
                  </w:rPr>
                  <w:t>why it is important to have well defined and documented rollback plan when implementing new software.</w:t>
                </w:r>
              </w:p>
            </w:tc>
          </w:sdtContent>
        </w:sdt>
        <w:sdt>
          <w:sdtPr>
            <w:rPr>
              <w:shd w:val="clear" w:color="auto" w:fill="FFFFFF"/>
            </w:rPr>
            <w:tag w:val="ATI30"/>
            <w:id w:val="-2133389555"/>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67137FB2" w14:textId="26CB67AE" w:rsidR="00324A7C" w:rsidRPr="001E78E1" w:rsidRDefault="00324A7C" w:rsidP="00CB0617">
                <w:pPr>
                  <w:rPr>
                    <w:shd w:val="clear" w:color="auto" w:fill="FFFFFF"/>
                  </w:rPr>
                </w:pPr>
                <w:r>
                  <w:rPr>
                    <w:rFonts w:eastAsia="Times New Roman"/>
                    <w:color w:val="000000"/>
                    <w:lang w:eastAsia="en-AU"/>
                  </w:rPr>
                  <w:t xml:space="preserve">Students </w:t>
                </w:r>
                <w:r>
                  <w:rPr>
                    <w:rFonts w:ascii="Calibri" w:hAnsi="Calibri"/>
                    <w:szCs w:val="24"/>
                  </w:rPr>
                  <w:t>explained</w:t>
                </w:r>
                <w:r w:rsidR="00CB0617">
                  <w:rPr>
                    <w:rFonts w:ascii="Calibri" w:hAnsi="Calibri"/>
                    <w:szCs w:val="24"/>
                  </w:rPr>
                  <w:t xml:space="preserve"> </w:t>
                </w:r>
                <w:r w:rsidR="00CB0617" w:rsidRPr="00CB0617">
                  <w:rPr>
                    <w:rFonts w:ascii="Calibri" w:hAnsi="Calibri"/>
                    <w:szCs w:val="24"/>
                  </w:rPr>
                  <w:t>why it is important to have well defined and documented rollback plan when implementing new software.</w:t>
                </w:r>
              </w:p>
            </w:tc>
          </w:sdtContent>
        </w:sdt>
        <w:sdt>
          <w:sdtPr>
            <w:rPr>
              <w:shd w:val="clear" w:color="auto" w:fill="FFFFFF"/>
            </w:rPr>
            <w:tag w:val="ATI31"/>
            <w:id w:val="-1156368593"/>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7216AEE5" w14:textId="77777777" w:rsidR="00324A7C" w:rsidRPr="001E78E1" w:rsidRDefault="00324A7C"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293171618"/>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6B408239" w14:textId="77777777" w:rsidR="00324A7C" w:rsidRPr="001E78E1" w:rsidRDefault="00324A7C" w:rsidP="00324A7C">
                <w:pPr>
                  <w:jc w:val="center"/>
                  <w:rPr>
                    <w:shd w:val="clear" w:color="auto" w:fill="FFFFFF"/>
                  </w:rPr>
                </w:pPr>
                <w:r>
                  <w:rPr>
                    <w:rFonts w:ascii="MS Gothic" w:eastAsia="MS Gothic" w:hAnsi="MS Gothic" w:hint="eastAsia"/>
                    <w:shd w:val="clear" w:color="auto" w:fill="FFFFFF"/>
                  </w:rPr>
                  <w:t>☐</w:t>
                </w:r>
              </w:p>
            </w:tc>
          </w:sdtContent>
        </w:sdt>
      </w:tr>
      <w:tr w:rsidR="00324A7C" w:rsidRPr="00AD232D" w14:paraId="45A2BDF5" w14:textId="77777777" w:rsidTr="00324A7C">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934400303"/>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4A836794" w14:textId="006C9FE3" w:rsidR="00CB0617" w:rsidRDefault="00324A7C" w:rsidP="00324A7C">
                <w:pPr>
                  <w:rPr>
                    <w:rFonts w:ascii="Calibri" w:hAnsi="Calibri"/>
                    <w:szCs w:val="24"/>
                  </w:rPr>
                </w:pPr>
                <w:r>
                  <w:rPr>
                    <w:rFonts w:eastAsia="Times New Roman"/>
                    <w:color w:val="000000"/>
                    <w:lang w:eastAsia="en-AU"/>
                  </w:rPr>
                  <w:t>Students are r</w:t>
                </w:r>
                <w:r>
                  <w:rPr>
                    <w:rFonts w:ascii="Calibri" w:hAnsi="Calibri"/>
                    <w:szCs w:val="24"/>
                  </w:rPr>
                  <w:t xml:space="preserve">equired to </w:t>
                </w:r>
                <w:r w:rsidR="00CB0617">
                  <w:rPr>
                    <w:rFonts w:ascii="Calibri" w:hAnsi="Calibri"/>
                    <w:szCs w:val="24"/>
                  </w:rPr>
                  <w:t>do following (however this task is optional):</w:t>
                </w:r>
              </w:p>
              <w:p w14:paraId="4571877C" w14:textId="4A946C0A" w:rsidR="00324A7C" w:rsidRPr="001E78E1" w:rsidRDefault="00CB0617" w:rsidP="00324A7C">
                <w:pPr>
                  <w:rPr>
                    <w:shd w:val="clear" w:color="auto" w:fill="FFFFFF"/>
                  </w:rPr>
                </w:pPr>
                <w:r w:rsidRPr="00CB0617">
                  <w:rPr>
                    <w:shd w:val="clear" w:color="auto" w:fill="FFFFFF"/>
                  </w:rPr>
                  <w:t>Consider a job interview scenario and interviewer asked you a question that “Tell us about yourself”. Your task is to write a paragraph about above question.</w:t>
                </w:r>
              </w:p>
            </w:tc>
          </w:sdtContent>
        </w:sdt>
        <w:sdt>
          <w:sdtPr>
            <w:rPr>
              <w:shd w:val="clear" w:color="auto" w:fill="FFFFFF"/>
            </w:rPr>
            <w:tag w:val="ATI30"/>
            <w:id w:val="1525751373"/>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6D44BC72" w14:textId="394CB3CF" w:rsidR="00CB0617" w:rsidRDefault="00324A7C" w:rsidP="00CB0617">
                <w:pPr>
                  <w:rPr>
                    <w:rFonts w:ascii="Calibri" w:hAnsi="Calibri"/>
                    <w:szCs w:val="24"/>
                  </w:rPr>
                </w:pPr>
                <w:r>
                  <w:rPr>
                    <w:rFonts w:eastAsia="Times New Roman"/>
                    <w:color w:val="000000"/>
                    <w:lang w:eastAsia="en-AU"/>
                  </w:rPr>
                  <w:t>Student</w:t>
                </w:r>
                <w:r w:rsidR="00CB0617">
                  <w:rPr>
                    <w:rFonts w:eastAsia="Times New Roman"/>
                    <w:color w:val="000000"/>
                    <w:lang w:eastAsia="en-AU"/>
                  </w:rPr>
                  <w:t xml:space="preserve"> completed </w:t>
                </w:r>
                <w:r w:rsidR="00CB0617">
                  <w:rPr>
                    <w:rFonts w:ascii="Calibri" w:hAnsi="Calibri"/>
                    <w:szCs w:val="24"/>
                  </w:rPr>
                  <w:t>following (however this task is optional):</w:t>
                </w:r>
              </w:p>
              <w:p w14:paraId="2F677D2F" w14:textId="00FE5D0D" w:rsidR="00324A7C" w:rsidRPr="001E78E1" w:rsidRDefault="00CB0617" w:rsidP="00CB0617">
                <w:pPr>
                  <w:rPr>
                    <w:shd w:val="clear" w:color="auto" w:fill="FFFFFF"/>
                  </w:rPr>
                </w:pPr>
                <w:r w:rsidRPr="00CB0617">
                  <w:rPr>
                    <w:shd w:val="clear" w:color="auto" w:fill="FFFFFF"/>
                  </w:rPr>
                  <w:t>Consider a job interview scenario and interviewer asked you a question that “Tell us about yourself”. Your task is to write a paragraph about above question.</w:t>
                </w:r>
              </w:p>
            </w:tc>
          </w:sdtContent>
        </w:sdt>
        <w:sdt>
          <w:sdtPr>
            <w:rPr>
              <w:shd w:val="clear" w:color="auto" w:fill="FFFFFF"/>
            </w:rPr>
            <w:tag w:val="ATI31"/>
            <w:id w:val="-1212350478"/>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303A4573" w14:textId="77777777" w:rsidR="00324A7C" w:rsidRPr="001E78E1" w:rsidRDefault="00324A7C"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256864431"/>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46870A4B" w14:textId="77777777" w:rsidR="00324A7C" w:rsidRPr="001E78E1" w:rsidRDefault="00324A7C" w:rsidP="00324A7C">
                <w:pPr>
                  <w:jc w:val="center"/>
                  <w:rPr>
                    <w:shd w:val="clear" w:color="auto" w:fill="FFFFFF"/>
                  </w:rPr>
                </w:pPr>
                <w:r>
                  <w:rPr>
                    <w:rFonts w:ascii="MS Gothic" w:eastAsia="MS Gothic" w:hAnsi="MS Gothic" w:hint="eastAsia"/>
                    <w:shd w:val="clear" w:color="auto" w:fill="FFFFFF"/>
                  </w:rPr>
                  <w:t>☐</w:t>
                </w:r>
              </w:p>
            </w:tc>
          </w:sdtContent>
        </w:sdt>
      </w:tr>
    </w:tbl>
    <w:p w14:paraId="336CAD40" w14:textId="563EAD6A" w:rsidR="00556271" w:rsidRPr="00110A69" w:rsidRDefault="00556271" w:rsidP="00F63817">
      <w:pPr>
        <w:tabs>
          <w:tab w:val="left" w:pos="2235"/>
          <w:tab w:val="left" w:pos="2660"/>
          <w:tab w:val="left" w:pos="3936"/>
          <w:tab w:val="left" w:pos="7054"/>
          <w:tab w:val="left" w:pos="9747"/>
        </w:tabs>
        <w:rPr>
          <w:b/>
          <w:sz w:val="8"/>
          <w:szCs w:val="8"/>
        </w:rPr>
      </w:pPr>
    </w:p>
    <w:p w14:paraId="7323395A" w14:textId="77777777" w:rsidR="00DE4E02" w:rsidRPr="00CB4D22" w:rsidRDefault="00DE4E02" w:rsidP="00B23DB4">
      <w:pPr>
        <w:rPr>
          <w:sz w:val="8"/>
          <w:szCs w:val="8"/>
        </w:rPr>
      </w:pPr>
    </w:p>
    <w:p w14:paraId="7562C9BC" w14:textId="77777777" w:rsidR="000F559C" w:rsidRPr="00CB4D22" w:rsidRDefault="000F559C" w:rsidP="00B23DB4">
      <w:pPr>
        <w:rPr>
          <w:sz w:val="8"/>
          <w:szCs w:val="8"/>
        </w:rPr>
      </w:pPr>
    </w:p>
    <w:p w14:paraId="29265E8E" w14:textId="77777777" w:rsidR="00FC0931" w:rsidRDefault="00FC0931" w:rsidP="00B23DB4"/>
    <w:p w14:paraId="297759D5" w14:textId="77777777" w:rsidR="000108FA" w:rsidRDefault="000108FA">
      <w:r>
        <w:rPr>
          <w:b/>
          <w:bCs/>
          <w:i/>
          <w:iCs/>
        </w:rPr>
        <w:br w:type="page"/>
      </w:r>
    </w:p>
    <w:tbl>
      <w:tblPr>
        <w:tblStyle w:val="TableGrid"/>
        <w:tblW w:w="10775" w:type="dxa"/>
        <w:tblInd w:w="-34" w:type="dxa"/>
        <w:tblLayout w:type="fixed"/>
        <w:tblCellMar>
          <w:top w:w="57" w:type="dxa"/>
          <w:bottom w:w="57" w:type="dxa"/>
          <w:right w:w="57" w:type="dxa"/>
        </w:tblCellMar>
        <w:tblLook w:val="04A0" w:firstRow="1" w:lastRow="0" w:firstColumn="1" w:lastColumn="0" w:noHBand="0" w:noVBand="1"/>
      </w:tblPr>
      <w:tblGrid>
        <w:gridCol w:w="2269"/>
        <w:gridCol w:w="850"/>
        <w:gridCol w:w="142"/>
        <w:gridCol w:w="992"/>
        <w:gridCol w:w="1134"/>
        <w:gridCol w:w="1560"/>
        <w:gridCol w:w="566"/>
        <w:gridCol w:w="1134"/>
        <w:gridCol w:w="143"/>
        <w:gridCol w:w="708"/>
        <w:gridCol w:w="709"/>
        <w:gridCol w:w="568"/>
      </w:tblGrid>
      <w:sdt>
        <w:sdtPr>
          <w:id w:val="-1857414614"/>
          <w:lock w:val="contentLocked"/>
          <w:placeholder>
            <w:docPart w:val="DefaultPlaceholder_1082065158"/>
          </w:placeholder>
          <w:group/>
        </w:sdtPr>
        <w:sdtEndPr/>
        <w:sdtContent>
          <w:tr w:rsidR="005748D3" w:rsidRPr="006E513E" w14:paraId="1B9CDD32"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2521C55A" w14:textId="37D02EEF" w:rsidR="005748D3" w:rsidRPr="006E513E" w:rsidRDefault="005748D3" w:rsidP="00324A7C">
                <w:pPr>
                  <w:pStyle w:val="Heading1"/>
                  <w:numPr>
                    <w:ilvl w:val="0"/>
                    <w:numId w:val="0"/>
                  </w:numPr>
                </w:pPr>
                <w:r>
                  <w:t>Student details</w:t>
                </w:r>
              </w:p>
            </w:tc>
          </w:tr>
        </w:sdtContent>
      </w:sdt>
      <w:tr w:rsidR="001E4834" w:rsidRPr="00AD232D" w14:paraId="68D9B388" w14:textId="77777777" w:rsidTr="006001D3">
        <w:tblPrEx>
          <w:tblBorders>
            <w:left w:val="none" w:sz="0" w:space="0" w:color="auto"/>
            <w:right w:val="none" w:sz="0" w:space="0" w:color="auto"/>
            <w:insideV w:val="none" w:sz="0" w:space="0" w:color="auto"/>
          </w:tblBorders>
        </w:tblPrEx>
        <w:trPr>
          <w:cantSplit/>
          <w:trHeight w:val="823"/>
        </w:trPr>
        <w:tc>
          <w:tcPr>
            <w:tcW w:w="2269" w:type="dxa"/>
            <w:tcBorders>
              <w:top w:val="nil"/>
              <w:bottom w:val="nil"/>
              <w:right w:val="nil"/>
            </w:tcBorders>
            <w:shd w:val="clear" w:color="auto" w:fill="FFFFFF" w:themeFill="background1"/>
          </w:tcPr>
          <w:p w14:paraId="4D9DE64D" w14:textId="16893AB7" w:rsidR="001E4834" w:rsidRPr="00D13A3B" w:rsidRDefault="001E4834" w:rsidP="00324A7C">
            <w:pPr>
              <w:pStyle w:val="Heading2"/>
              <w:rPr>
                <w:color w:val="F79646" w:themeColor="accent6"/>
              </w:rPr>
            </w:pPr>
          </w:p>
        </w:tc>
        <w:tc>
          <w:tcPr>
            <w:tcW w:w="1984" w:type="dxa"/>
            <w:gridSpan w:val="3"/>
            <w:tcBorders>
              <w:top w:val="nil"/>
              <w:left w:val="nil"/>
              <w:bottom w:val="nil"/>
              <w:right w:val="nil"/>
            </w:tcBorders>
            <w:shd w:val="clear" w:color="auto" w:fill="F2F2F2" w:themeFill="background1" w:themeFillShade="F2"/>
          </w:tcPr>
          <w:p w14:paraId="3D9902AC" w14:textId="70ABBBEA" w:rsidR="001E4834" w:rsidRDefault="001E4834" w:rsidP="001E4834">
            <w:pPr>
              <w:pStyle w:val="Heading3"/>
            </w:pPr>
            <w:r>
              <w:t xml:space="preserve"> </w:t>
            </w:r>
            <w:sdt>
              <w:sdtPr>
                <w:id w:val="246005820"/>
                <w:lock w:val="contentLocked"/>
                <w:placeholder>
                  <w:docPart w:val="DefaultPlaceholder_1082065158"/>
                </w:placeholder>
                <w:group/>
              </w:sdtPr>
              <w:sdtEndPr/>
              <w:sdtContent>
                <w:r>
                  <w:t>Student’s name</w:t>
                </w:r>
              </w:sdtContent>
            </w:sdt>
          </w:p>
        </w:tc>
        <w:sdt>
          <w:sdtPr>
            <w:tag w:val="ATI16"/>
            <w:id w:val="894859535"/>
          </w:sdtPr>
          <w:sdtEndPr/>
          <w:sdtContent>
            <w:tc>
              <w:tcPr>
                <w:tcW w:w="2694" w:type="dxa"/>
                <w:gridSpan w:val="2"/>
                <w:tcBorders>
                  <w:top w:val="nil"/>
                  <w:left w:val="nil"/>
                  <w:bottom w:val="nil"/>
                  <w:right w:val="nil"/>
                </w:tcBorders>
                <w:shd w:val="clear" w:color="auto" w:fill="FFFFFF" w:themeFill="background1"/>
              </w:tcPr>
              <w:p w14:paraId="32084D23" w14:textId="384504EC" w:rsidR="001E4834" w:rsidRPr="00E137CE" w:rsidRDefault="005A5DFC" w:rsidP="005A5DFC">
                <w:r>
                  <w:t xml:space="preserve">Benjamen Calleja </w:t>
                </w:r>
              </w:p>
            </w:tc>
          </w:sdtContent>
        </w:sdt>
        <w:tc>
          <w:tcPr>
            <w:tcW w:w="1843" w:type="dxa"/>
            <w:gridSpan w:val="3"/>
            <w:tcBorders>
              <w:top w:val="nil"/>
              <w:left w:val="nil"/>
              <w:bottom w:val="nil"/>
              <w:right w:val="nil"/>
            </w:tcBorders>
            <w:shd w:val="clear" w:color="auto" w:fill="F2F2F2" w:themeFill="background1" w:themeFillShade="F2"/>
          </w:tcPr>
          <w:sdt>
            <w:sdtPr>
              <w:id w:val="-878470605"/>
              <w:lock w:val="contentLocked"/>
              <w:placeholder>
                <w:docPart w:val="DefaultPlaceholder_1082065158"/>
              </w:placeholder>
              <w:group/>
            </w:sdtPr>
            <w:sdtEndPr/>
            <w:sdtContent>
              <w:p w14:paraId="03840A97" w14:textId="2541BBE6" w:rsidR="001E4834" w:rsidRDefault="001E4834" w:rsidP="001E4834">
                <w:pPr>
                  <w:pStyle w:val="Heading3"/>
                </w:pPr>
                <w:r>
                  <w:t>Student’s ID</w:t>
                </w:r>
              </w:p>
            </w:sdtContent>
          </w:sdt>
        </w:tc>
        <w:sdt>
          <w:sdtPr>
            <w:tag w:val="ATI17"/>
            <w:id w:val="-2132384255"/>
          </w:sdtPr>
          <w:sdtEndPr/>
          <w:sdtContent>
            <w:tc>
              <w:tcPr>
                <w:tcW w:w="1985" w:type="dxa"/>
                <w:gridSpan w:val="3"/>
                <w:tcBorders>
                  <w:top w:val="nil"/>
                  <w:left w:val="nil"/>
                  <w:bottom w:val="nil"/>
                  <w:right w:val="nil"/>
                </w:tcBorders>
                <w:shd w:val="clear" w:color="auto" w:fill="FFFFFF" w:themeFill="background1"/>
              </w:tcPr>
              <w:p w14:paraId="7B96F248" w14:textId="592F5252" w:rsidR="001E4834" w:rsidRPr="00E137CE" w:rsidRDefault="005A5DFC" w:rsidP="005A5DFC">
                <w:r>
                  <w:t>Cal14385330</w:t>
                </w:r>
              </w:p>
            </w:tc>
            <w:bookmarkStart w:id="0" w:name="_GoBack" w:displacedByCustomXml="next"/>
            <w:bookmarkEnd w:id="0" w:displacedByCustomXml="next"/>
          </w:sdtContent>
        </w:sdt>
      </w:tr>
      <w:sdt>
        <w:sdtPr>
          <w:id w:val="-876770348"/>
          <w:lock w:val="contentLocked"/>
          <w:placeholder>
            <w:docPart w:val="DefaultPlaceholder_1082065158"/>
          </w:placeholder>
          <w:group/>
        </w:sdtPr>
        <w:sdtEndPr/>
        <w:sdtContent>
          <w:tr w:rsidR="001E4834" w:rsidRPr="006E513E" w14:paraId="1899AA00"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1CEBAEB2" w14:textId="4A6027B0" w:rsidR="001E4834" w:rsidRPr="006E513E" w:rsidRDefault="001E4834" w:rsidP="00324A7C">
                <w:pPr>
                  <w:pStyle w:val="Heading1"/>
                  <w:numPr>
                    <w:ilvl w:val="0"/>
                    <w:numId w:val="0"/>
                  </w:numPr>
                </w:pPr>
                <w:r>
                  <w:t>Unit/Module details</w:t>
                </w:r>
              </w:p>
            </w:tc>
          </w:tr>
        </w:sdtContent>
      </w:sdt>
      <w:sdt>
        <w:sdtPr>
          <w:rPr>
            <w:b w:val="0"/>
            <w:noProof w:val="0"/>
            <w:color w:val="F79646" w:themeColor="accent6"/>
            <w:sz w:val="20"/>
            <w:szCs w:val="20"/>
          </w:rPr>
          <w:id w:val="162368223"/>
          <w:lock w:val="contentLocked"/>
          <w:placeholder>
            <w:docPart w:val="DefaultPlaceholder_1082065158"/>
          </w:placeholder>
          <w:group/>
        </w:sdtPr>
        <w:sdtEndPr>
          <w:rPr>
            <w:color w:val="auto"/>
          </w:rPr>
        </w:sdtEndPr>
        <w:sdtContent>
          <w:tr w:rsidR="004C3805" w:rsidRPr="00AD232D" w14:paraId="46657825" w14:textId="77777777" w:rsidTr="004C3805">
            <w:tblPrEx>
              <w:tblBorders>
                <w:left w:val="none" w:sz="0" w:space="0" w:color="auto"/>
                <w:right w:val="none" w:sz="0" w:space="0" w:color="auto"/>
                <w:insideV w:val="none" w:sz="0" w:space="0" w:color="auto"/>
              </w:tblBorders>
            </w:tblPrEx>
            <w:trPr>
              <w:cantSplit/>
            </w:trPr>
            <w:tc>
              <w:tcPr>
                <w:tcW w:w="2269" w:type="dxa"/>
                <w:tcBorders>
                  <w:top w:val="nil"/>
                  <w:bottom w:val="nil"/>
                  <w:right w:val="nil"/>
                </w:tcBorders>
                <w:shd w:val="clear" w:color="auto" w:fill="FFFFFF" w:themeFill="background1"/>
              </w:tcPr>
              <w:p w14:paraId="4FB262FE" w14:textId="47E3AFAA" w:rsidR="004C3805" w:rsidRPr="00D13A3B" w:rsidRDefault="004C3805" w:rsidP="00324A7C">
                <w:pPr>
                  <w:pStyle w:val="Heading2"/>
                  <w:rPr>
                    <w:color w:val="F79646" w:themeColor="accent6"/>
                  </w:rPr>
                </w:pPr>
                <w:r w:rsidRPr="00D13A3B">
                  <w:rPr>
                    <w:color w:val="F79646" w:themeColor="accent6"/>
                  </w:rPr>
                  <w:t>Unit/Module</w:t>
                </w:r>
              </w:p>
            </w:tc>
            <w:tc>
              <w:tcPr>
                <w:tcW w:w="992" w:type="dxa"/>
                <w:gridSpan w:val="2"/>
                <w:tcBorders>
                  <w:top w:val="nil"/>
                  <w:left w:val="nil"/>
                  <w:bottom w:val="nil"/>
                  <w:right w:val="nil"/>
                </w:tcBorders>
                <w:shd w:val="clear" w:color="auto" w:fill="F2F2F2" w:themeFill="background1" w:themeFillShade="F2"/>
              </w:tcPr>
              <w:p w14:paraId="098C8889" w14:textId="77777777" w:rsidR="004C3805" w:rsidRPr="00E137CE" w:rsidRDefault="004C3805" w:rsidP="00324A7C">
                <w:pPr>
                  <w:pStyle w:val="Heading3"/>
                </w:pPr>
                <w:r>
                  <w:t xml:space="preserve"> Code</w:t>
                </w:r>
              </w:p>
            </w:tc>
            <w:sdt>
              <w:sdtPr>
                <w:tag w:val="ATI6"/>
                <w:id w:val="130301483"/>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992" w:type="dxa"/>
                    <w:tcBorders>
                      <w:top w:val="nil"/>
                      <w:left w:val="nil"/>
                      <w:bottom w:val="nil"/>
                      <w:right w:val="nil"/>
                    </w:tcBorders>
                    <w:shd w:val="clear" w:color="auto" w:fill="FFFFFF" w:themeFill="background1"/>
                  </w:tcPr>
                  <w:p w14:paraId="6F5EB693" w14:textId="4AE4C41B" w:rsidR="004C3805" w:rsidRPr="00E137CE" w:rsidRDefault="000E017D" w:rsidP="00324A7C">
                    <w:r>
                      <w:t>ICTPMG608</w:t>
                    </w:r>
                  </w:p>
                </w:tc>
              </w:sdtContent>
            </w:sdt>
            <w:tc>
              <w:tcPr>
                <w:tcW w:w="1134" w:type="dxa"/>
                <w:tcBorders>
                  <w:top w:val="nil"/>
                  <w:left w:val="nil"/>
                  <w:bottom w:val="nil"/>
                  <w:right w:val="nil"/>
                </w:tcBorders>
                <w:shd w:val="clear" w:color="auto" w:fill="F2F2F2" w:themeFill="background1" w:themeFillShade="F2"/>
              </w:tcPr>
              <w:p w14:paraId="1F8F1832" w14:textId="77777777" w:rsidR="004C3805" w:rsidRPr="00E137CE" w:rsidRDefault="004C3805" w:rsidP="00324A7C">
                <w:pPr>
                  <w:pStyle w:val="Heading3"/>
                </w:pPr>
                <w:r>
                  <w:t>Title</w:t>
                </w:r>
              </w:p>
            </w:tc>
            <w:sdt>
              <w:sdtPr>
                <w:tag w:val="ATI7"/>
                <w:id w:val="1285151732"/>
                <w:dataBinding w:prefixMappings="xmlns:ns0='http://purl.org/dc/elements/1.1/' xmlns:ns1='http://schemas.openxmlformats.org/package/2006/metadata/core-properties' " w:xpath="/ns1:coreProperties[1]/ns1:keywords[1]" w:storeItemID="{6C3C8BC8-F283-45AE-878A-BAB7291924A1}"/>
                <w:text w:multiLine="1"/>
              </w:sdtPr>
              <w:sdtEndPr/>
              <w:sdtContent>
                <w:tc>
                  <w:tcPr>
                    <w:tcW w:w="5388" w:type="dxa"/>
                    <w:gridSpan w:val="7"/>
                    <w:tcBorders>
                      <w:top w:val="nil"/>
                      <w:left w:val="nil"/>
                      <w:bottom w:val="nil"/>
                      <w:right w:val="nil"/>
                    </w:tcBorders>
                    <w:shd w:val="clear" w:color="auto" w:fill="FFFFFF" w:themeFill="background1"/>
                  </w:tcPr>
                  <w:p w14:paraId="4F9FF421" w14:textId="0B191AEC" w:rsidR="004C3805" w:rsidRPr="00E137CE" w:rsidRDefault="000E017D" w:rsidP="00324A7C">
                    <w:r>
                      <w:t>Manage ICT project systems implementation</w:t>
                    </w:r>
                  </w:p>
                </w:tc>
              </w:sdtContent>
            </w:sdt>
          </w:tr>
        </w:sdtContent>
      </w:sdt>
      <w:sdt>
        <w:sdtPr>
          <w:rPr>
            <w:b w:val="0"/>
            <w:noProof w:val="0"/>
            <w:color w:val="F79646" w:themeColor="accent6"/>
            <w:sz w:val="20"/>
            <w:szCs w:val="20"/>
          </w:rPr>
          <w:id w:val="-1508593180"/>
          <w:lock w:val="contentLocked"/>
          <w:placeholder>
            <w:docPart w:val="DefaultPlaceholder_1082065158"/>
          </w:placeholder>
          <w:group/>
        </w:sdtPr>
        <w:sdtEndPr>
          <w:rPr>
            <w:color w:val="auto"/>
          </w:rPr>
        </w:sdtEndPr>
        <w:sdtContent>
          <w:tr w:rsidR="004C3805" w:rsidRPr="00AD232D" w14:paraId="484E436A" w14:textId="77777777" w:rsidTr="004C3805">
            <w:tblPrEx>
              <w:tblBorders>
                <w:left w:val="none" w:sz="0" w:space="0" w:color="auto"/>
                <w:right w:val="none" w:sz="0" w:space="0" w:color="auto"/>
                <w:insideV w:val="none" w:sz="0" w:space="0" w:color="auto"/>
              </w:tblBorders>
            </w:tblPrEx>
            <w:trPr>
              <w:cantSplit/>
            </w:trPr>
            <w:tc>
              <w:tcPr>
                <w:tcW w:w="2269" w:type="dxa"/>
                <w:tcBorders>
                  <w:top w:val="nil"/>
                  <w:bottom w:val="nil"/>
                  <w:right w:val="nil"/>
                </w:tcBorders>
                <w:shd w:val="clear" w:color="auto" w:fill="FFFFFF" w:themeFill="background1"/>
              </w:tcPr>
              <w:p w14:paraId="4BE787B9" w14:textId="74148A4D" w:rsidR="004C3805" w:rsidRPr="00D13A3B" w:rsidRDefault="004C3805" w:rsidP="00324A7C">
                <w:pPr>
                  <w:pStyle w:val="Heading2"/>
                  <w:rPr>
                    <w:color w:val="F79646" w:themeColor="accent6"/>
                  </w:rPr>
                </w:pPr>
              </w:p>
            </w:tc>
            <w:tc>
              <w:tcPr>
                <w:tcW w:w="992" w:type="dxa"/>
                <w:gridSpan w:val="2"/>
                <w:tcBorders>
                  <w:top w:val="nil"/>
                  <w:left w:val="nil"/>
                  <w:bottom w:val="nil"/>
                  <w:right w:val="nil"/>
                </w:tcBorders>
                <w:shd w:val="clear" w:color="auto" w:fill="F2F2F2" w:themeFill="background1" w:themeFillShade="F2"/>
              </w:tcPr>
              <w:p w14:paraId="0C4EA864" w14:textId="0D6048BD" w:rsidR="004C3805" w:rsidRPr="00E137CE" w:rsidRDefault="004C3805" w:rsidP="004C3805">
                <w:pPr>
                  <w:pStyle w:val="Heading3"/>
                </w:pPr>
                <w:r>
                  <w:t xml:space="preserve"> Task title</w:t>
                </w:r>
              </w:p>
            </w:tc>
            <w:sdt>
              <w:sdtPr>
                <w:tag w:val="ATI2"/>
                <w:id w:val="-1966259237"/>
                <w:dataBinding w:prefixMappings="xmlns:ns0='http://purl.org/dc/elements/1.1/' xmlns:ns1='http://schemas.openxmlformats.org/package/2006/metadata/core-properties' " w:xpath="/ns1:coreProperties[1]/ns0:subject[1]" w:storeItemID="{6C3C8BC8-F283-45AE-878A-BAB7291924A1}"/>
                <w:text w:multiLine="1"/>
              </w:sdtPr>
              <w:sdtEndPr/>
              <w:sdtContent>
                <w:tc>
                  <w:tcPr>
                    <w:tcW w:w="7514" w:type="dxa"/>
                    <w:gridSpan w:val="9"/>
                    <w:tcBorders>
                      <w:top w:val="nil"/>
                      <w:left w:val="nil"/>
                      <w:bottom w:val="nil"/>
                      <w:right w:val="nil"/>
                    </w:tcBorders>
                    <w:shd w:val="clear" w:color="auto" w:fill="FFFFFF" w:themeFill="background1"/>
                  </w:tcPr>
                  <w:p w14:paraId="1A36EDD2" w14:textId="2636A6C0" w:rsidR="004C3805" w:rsidRPr="00E137CE" w:rsidRDefault="002A77F6" w:rsidP="00324A7C">
                    <w:r>
                      <w:t>Assessment Item 2 Research</w:t>
                    </w:r>
                  </w:p>
                </w:tc>
              </w:sdtContent>
            </w:sdt>
          </w:tr>
        </w:sdtContent>
      </w:sdt>
      <w:sdt>
        <w:sdtPr>
          <w:id w:val="1965769390"/>
          <w:lock w:val="contentLocked"/>
          <w:placeholder>
            <w:docPart w:val="DefaultPlaceholder_1082065158"/>
          </w:placeholder>
          <w:group/>
        </w:sdtPr>
        <w:sdtEndPr/>
        <w:sdtContent>
          <w:tr w:rsidR="001E4834" w:rsidRPr="006E513E" w14:paraId="027B14A0"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72AD6EA8" w14:textId="0A109E4E" w:rsidR="001E4834" w:rsidRPr="006E513E" w:rsidRDefault="001E4834" w:rsidP="00324A7C">
                <w:pPr>
                  <w:pStyle w:val="Heading1"/>
                  <w:numPr>
                    <w:ilvl w:val="0"/>
                    <w:numId w:val="0"/>
                  </w:numPr>
                </w:pPr>
                <w:r>
                  <w:t>Assessment feedback / comments</w:t>
                </w:r>
              </w:p>
            </w:tc>
          </w:tr>
        </w:sdtContent>
      </w:sdt>
      <w:tr w:rsidR="00611503" w:rsidRPr="00AD232D" w14:paraId="6FE88D5E" w14:textId="77777777" w:rsidTr="000108FA">
        <w:tblPrEx>
          <w:tblBorders>
            <w:left w:val="none" w:sz="0" w:space="0" w:color="auto"/>
            <w:right w:val="none" w:sz="0" w:space="0" w:color="auto"/>
            <w:insideV w:val="none" w:sz="0" w:space="0" w:color="auto"/>
          </w:tblBorders>
        </w:tblPrEx>
        <w:trPr>
          <w:cantSplit/>
          <w:trHeight w:val="2528"/>
        </w:trPr>
        <w:tc>
          <w:tcPr>
            <w:tcW w:w="10775" w:type="dxa"/>
            <w:gridSpan w:val="12"/>
            <w:tcBorders>
              <w:top w:val="nil"/>
              <w:bottom w:val="nil"/>
              <w:right w:val="nil"/>
            </w:tcBorders>
            <w:shd w:val="clear" w:color="auto" w:fill="FFFFFF" w:themeFill="background1"/>
          </w:tcPr>
          <w:p w14:paraId="55386787" w14:textId="6B77407A" w:rsidR="00611503" w:rsidRPr="00E137CE" w:rsidRDefault="00611503" w:rsidP="005748D3">
            <w:r>
              <w:t xml:space="preserve"> </w:t>
            </w:r>
            <w:sdt>
              <w:sdtPr>
                <w:tag w:val="ATI20"/>
                <w:id w:val="35406219"/>
                <w:showingPlcHdr/>
              </w:sdtPr>
              <w:sdtEndPr/>
              <w:sdtContent>
                <w:r w:rsidRPr="00E67C10">
                  <w:rPr>
                    <w:rStyle w:val="PlaceholderText"/>
                  </w:rPr>
                  <w:t>Click here to enter text.</w:t>
                </w:r>
              </w:sdtContent>
            </w:sdt>
          </w:p>
        </w:tc>
      </w:tr>
      <w:sdt>
        <w:sdtPr>
          <w:id w:val="1769818428"/>
          <w:lock w:val="contentLocked"/>
          <w:placeholder>
            <w:docPart w:val="DefaultPlaceholder_1082065158"/>
          </w:placeholder>
          <w:group/>
        </w:sdtPr>
        <w:sdtEndPr/>
        <w:sdtContent>
          <w:tr w:rsidR="00611503" w:rsidRPr="006E513E" w14:paraId="55E87985" w14:textId="77777777" w:rsidTr="00F450AF">
            <w:trPr>
              <w:trHeight w:val="298"/>
            </w:trPr>
            <w:tc>
              <w:tcPr>
                <w:tcW w:w="10775" w:type="dxa"/>
                <w:gridSpan w:val="12"/>
                <w:tcBorders>
                  <w:top w:val="nil"/>
                  <w:left w:val="nil"/>
                  <w:bottom w:val="nil"/>
                  <w:right w:val="nil"/>
                </w:tcBorders>
                <w:shd w:val="clear" w:color="auto" w:fill="F79646" w:themeFill="accent6"/>
                <w:vAlign w:val="center"/>
              </w:tcPr>
              <w:p w14:paraId="3E3D6F6D" w14:textId="55E45C8B" w:rsidR="00611503" w:rsidRPr="006E513E" w:rsidRDefault="00611503" w:rsidP="00324A7C">
                <w:pPr>
                  <w:pStyle w:val="Heading1"/>
                  <w:numPr>
                    <w:ilvl w:val="0"/>
                    <w:numId w:val="0"/>
                  </w:numPr>
                </w:pPr>
                <w:r>
                  <w:t>Re-submission (where applicable)</w:t>
                </w:r>
              </w:p>
            </w:tc>
          </w:tr>
        </w:sdtContent>
      </w:sdt>
      <w:sdt>
        <w:sdtPr>
          <w:id w:val="-1296677336"/>
          <w:lock w:val="contentLocked"/>
          <w:placeholder>
            <w:docPart w:val="DefaultPlaceholder_1082065158"/>
          </w:placeholder>
          <w:group/>
        </w:sdtPr>
        <w:sdtEndPr>
          <w:rPr>
            <w:rFonts w:cs="Open Sans"/>
          </w:rPr>
        </w:sdtEndPr>
        <w:sdtContent>
          <w:tr w:rsidR="00611503" w:rsidRPr="00AD232D" w14:paraId="6375FFA8" w14:textId="77777777" w:rsidTr="00F450AF">
            <w:tblPrEx>
              <w:tblBorders>
                <w:left w:val="none" w:sz="0" w:space="0" w:color="auto"/>
                <w:right w:val="none" w:sz="0" w:space="0" w:color="auto"/>
                <w:insideV w:val="none" w:sz="0" w:space="0" w:color="auto"/>
              </w:tblBorders>
            </w:tblPrEx>
            <w:trPr>
              <w:cantSplit/>
            </w:trPr>
            <w:tc>
              <w:tcPr>
                <w:tcW w:w="10775" w:type="dxa"/>
                <w:gridSpan w:val="12"/>
                <w:tcBorders>
                  <w:top w:val="nil"/>
                  <w:bottom w:val="single" w:sz="12" w:space="0" w:color="FBD4B4" w:themeColor="accent6" w:themeTint="66"/>
                  <w:right w:val="nil"/>
                </w:tcBorders>
                <w:shd w:val="clear" w:color="auto" w:fill="F2F2F2" w:themeFill="background1" w:themeFillShade="F2"/>
              </w:tcPr>
              <w:p w14:paraId="30846DD3" w14:textId="7E8BEEF7" w:rsidR="00611503" w:rsidRPr="00E45B21" w:rsidRDefault="00611503" w:rsidP="00324A7C">
                <w:pPr>
                  <w:rPr>
                    <w:rFonts w:cs="Open Sans"/>
                  </w:rPr>
                </w:pPr>
                <w:r>
                  <w:t xml:space="preserve"> </w:t>
                </w:r>
                <w:r w:rsidRPr="006323A0">
                  <w:rPr>
                    <w:rFonts w:cs="Open Sans"/>
                  </w:rPr>
                  <w:t xml:space="preserve">Unsatisfactory tasks are to be re-submitted according to </w:t>
                </w:r>
                <w:r>
                  <w:rPr>
                    <w:rFonts w:cs="Open Sans"/>
                  </w:rPr>
                  <w:t xml:space="preserve">the </w:t>
                </w:r>
                <w:r w:rsidRPr="006323A0">
                  <w:rPr>
                    <w:rFonts w:cs="Open Sans"/>
                  </w:rPr>
                  <w:t>details below.</w:t>
                </w:r>
                <w:r>
                  <w:rPr>
                    <w:rFonts w:cs="Open Sans"/>
                  </w:rPr>
                  <w:t xml:space="preserve"> Type NA if not applicable.</w:t>
                </w:r>
              </w:p>
            </w:tc>
          </w:tr>
        </w:sdtContent>
      </w:sdt>
      <w:sdt>
        <w:sdtPr>
          <w:rPr>
            <w:b/>
          </w:rPr>
          <w:id w:val="1136299213"/>
          <w:lock w:val="contentLocked"/>
          <w:placeholder>
            <w:docPart w:val="DefaultPlaceholder_1082065158"/>
          </w:placeholder>
          <w:group/>
        </w:sdtPr>
        <w:sdtEndPr/>
        <w:sdtContent>
          <w:tr w:rsidR="00F450AF" w:rsidRPr="00AD232D" w14:paraId="61BC78CA" w14:textId="01673CC5"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15FDDCD4" w14:textId="6C44AE3E" w:rsidR="00F450AF" w:rsidRPr="001E78E1" w:rsidRDefault="00F450AF" w:rsidP="00324A7C">
                <w:pPr>
                  <w:rPr>
                    <w:b/>
                  </w:rPr>
                </w:pPr>
                <w:r>
                  <w:rPr>
                    <w:b/>
                  </w:rPr>
                  <w:t>Task (or component of task) to be re-submitted</w:t>
                </w:r>
              </w:p>
            </w:tc>
            <w:tc>
              <w:tcPr>
                <w:tcW w:w="4394" w:type="dxa"/>
                <w:gridSpan w:val="5"/>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7C3C6EED" w14:textId="4B5EC8A5" w:rsidR="00F450AF" w:rsidRPr="001E78E1" w:rsidRDefault="00F450AF" w:rsidP="00611503">
                <w:pPr>
                  <w:rPr>
                    <w:b/>
                  </w:rPr>
                </w:pPr>
                <w:r>
                  <w:rPr>
                    <w:b/>
                  </w:rPr>
                  <w:t>Additional evidence required</w:t>
                </w:r>
              </w:p>
            </w:tc>
            <w:tc>
              <w:tcPr>
                <w:tcW w:w="1985" w:type="dxa"/>
                <w:gridSpan w:val="3"/>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470D72CD" w14:textId="4B8303FA" w:rsidR="00F450AF" w:rsidRPr="001E78E1" w:rsidRDefault="00F450AF" w:rsidP="00324A7C">
                <w:pPr>
                  <w:rPr>
                    <w:b/>
                  </w:rPr>
                </w:pPr>
                <w:r>
                  <w:rPr>
                    <w:b/>
                  </w:rPr>
                  <w:t>Re-Submission date</w:t>
                </w:r>
              </w:p>
            </w:tc>
            <w:tc>
              <w:tcPr>
                <w:tcW w:w="709"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69FA0EBE" w14:textId="77777777" w:rsidR="00F450AF" w:rsidRPr="001E78E1" w:rsidRDefault="00F450AF" w:rsidP="00324A7C">
                <w:pPr>
                  <w:jc w:val="center"/>
                  <w:rPr>
                    <w:b/>
                  </w:rPr>
                </w:pPr>
                <w:r>
                  <w:rPr>
                    <w:b/>
                  </w:rPr>
                  <w:t>S</w:t>
                </w:r>
              </w:p>
            </w:tc>
            <w:tc>
              <w:tcPr>
                <w:tcW w:w="568"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7092FE5F" w14:textId="610A895D" w:rsidR="00F450AF" w:rsidRPr="001E78E1" w:rsidRDefault="00F450AF" w:rsidP="00611503">
                <w:pPr>
                  <w:rPr>
                    <w:b/>
                  </w:rPr>
                </w:pPr>
                <w:r>
                  <w:rPr>
                    <w:b/>
                  </w:rPr>
                  <w:t>NS</w:t>
                </w:r>
              </w:p>
            </w:tc>
          </w:tr>
        </w:sdtContent>
      </w:sdt>
      <w:tr w:rsidR="00F450AF" w:rsidRPr="00AD232D" w14:paraId="29887680" w14:textId="77777777"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nil"/>
              <w:right w:val="nil"/>
            </w:tcBorders>
            <w:shd w:val="clear" w:color="auto" w:fill="FFFFFF" w:themeFill="background1"/>
          </w:tcPr>
          <w:p w14:paraId="3A06BDBB" w14:textId="77777777" w:rsidR="00F450AF" w:rsidRPr="00E45B21" w:rsidRDefault="00AE2D47" w:rsidP="00324A7C">
            <w:pPr>
              <w:rPr>
                <w:shd w:val="clear" w:color="auto" w:fill="FFFFFF"/>
              </w:rPr>
            </w:pPr>
            <w:sdt>
              <w:sdtPr>
                <w:tag w:val="ATI21"/>
                <w:id w:val="-535971867"/>
                <w:showingPlcHdr/>
              </w:sdtPr>
              <w:sdtEndPr/>
              <w:sdtContent>
                <w:r w:rsidR="00F450AF">
                  <w:rPr>
                    <w:rStyle w:val="PlaceholderText"/>
                  </w:rPr>
                  <w:t>Task for re-submission</w:t>
                </w:r>
              </w:sdtContent>
            </w:sdt>
          </w:p>
        </w:tc>
        <w:tc>
          <w:tcPr>
            <w:tcW w:w="4394" w:type="dxa"/>
            <w:gridSpan w:val="5"/>
            <w:tcBorders>
              <w:top w:val="single" w:sz="12" w:space="0" w:color="FBD4B4" w:themeColor="accent6" w:themeTint="66"/>
              <w:left w:val="nil"/>
              <w:bottom w:val="nil"/>
              <w:right w:val="nil"/>
            </w:tcBorders>
            <w:shd w:val="clear" w:color="auto" w:fill="FFFFFF" w:themeFill="background1"/>
          </w:tcPr>
          <w:p w14:paraId="2FA988A0" w14:textId="77777777" w:rsidR="00F450AF" w:rsidRPr="00E45B21" w:rsidRDefault="00AE2D47" w:rsidP="00324A7C">
            <w:pPr>
              <w:rPr>
                <w:shd w:val="clear" w:color="auto" w:fill="FFFFFF"/>
              </w:rPr>
            </w:pPr>
            <w:sdt>
              <w:sdtPr>
                <w:tag w:val="ATI22"/>
                <w:id w:val="1115481478"/>
                <w:showingPlcHdr/>
              </w:sdtPr>
              <w:sdtEndPr/>
              <w:sdtContent>
                <w:r w:rsidR="00F450AF">
                  <w:rPr>
                    <w:rStyle w:val="PlaceholderText"/>
                  </w:rPr>
                  <w:t>Evidence</w:t>
                </w:r>
              </w:sdtContent>
            </w:sdt>
          </w:p>
        </w:tc>
        <w:tc>
          <w:tcPr>
            <w:tcW w:w="1985" w:type="dxa"/>
            <w:gridSpan w:val="3"/>
            <w:tcBorders>
              <w:top w:val="single" w:sz="12" w:space="0" w:color="FBD4B4" w:themeColor="accent6" w:themeTint="66"/>
              <w:left w:val="nil"/>
              <w:bottom w:val="nil"/>
              <w:right w:val="nil"/>
            </w:tcBorders>
            <w:shd w:val="clear" w:color="auto" w:fill="auto"/>
          </w:tcPr>
          <w:p w14:paraId="15EB25DD" w14:textId="77777777" w:rsidR="00F450AF" w:rsidRPr="001E78E1" w:rsidRDefault="00AE2D47" w:rsidP="00324A7C">
            <w:pPr>
              <w:rPr>
                <w:shd w:val="clear" w:color="auto" w:fill="FFFFFF"/>
              </w:rPr>
            </w:pPr>
            <w:sdt>
              <w:sdtPr>
                <w:tag w:val="ATI23"/>
                <w:id w:val="-1260604684"/>
                <w:showingPlcHdr/>
              </w:sdtPr>
              <w:sdtEndPr/>
              <w:sdtContent>
                <w:r w:rsidR="00F450AF">
                  <w:rPr>
                    <w:rStyle w:val="PlaceholderText"/>
                  </w:rPr>
                  <w:t>Date</w:t>
                </w:r>
              </w:sdtContent>
            </w:sdt>
          </w:p>
        </w:tc>
        <w:sdt>
          <w:sdtPr>
            <w:rPr>
              <w:shd w:val="clear" w:color="auto" w:fill="FFFFFF"/>
            </w:rPr>
            <w:tag w:val="ATI24"/>
            <w:id w:val="-1759134354"/>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nil"/>
                  <w:right w:val="nil"/>
                </w:tcBorders>
                <w:shd w:val="clear" w:color="auto" w:fill="auto"/>
              </w:tcPr>
              <w:p w14:paraId="79184A8D" w14:textId="77777777" w:rsidR="00F450AF" w:rsidRPr="001E78E1" w:rsidRDefault="00F450AF"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25"/>
            <w:id w:val="-1971665819"/>
            <w14:checkbox>
              <w14:checked w14:val="0"/>
              <w14:checkedState w14:val="2612" w14:font="MS Gothic"/>
              <w14:uncheckedState w14:val="2610" w14:font="MS Gothic"/>
            </w14:checkbox>
          </w:sdtPr>
          <w:sdtEndPr/>
          <w:sdtContent>
            <w:tc>
              <w:tcPr>
                <w:tcW w:w="568" w:type="dxa"/>
                <w:tcBorders>
                  <w:top w:val="single" w:sz="12" w:space="0" w:color="FBD4B4" w:themeColor="accent6" w:themeTint="66"/>
                  <w:left w:val="nil"/>
                  <w:bottom w:val="nil"/>
                  <w:right w:val="nil"/>
                </w:tcBorders>
                <w:shd w:val="clear" w:color="auto" w:fill="auto"/>
              </w:tcPr>
              <w:p w14:paraId="3E42F39C" w14:textId="72824D07" w:rsidR="00F450AF" w:rsidRPr="001E78E1" w:rsidRDefault="00F450AF" w:rsidP="00324A7C">
                <w:pPr>
                  <w:rPr>
                    <w:shd w:val="clear" w:color="auto" w:fill="FFFFFF"/>
                  </w:rPr>
                </w:pPr>
                <w:r>
                  <w:rPr>
                    <w:rFonts w:ascii="MS Gothic" w:eastAsia="MS Gothic" w:hAnsi="MS Gothic" w:hint="eastAsia"/>
                    <w:shd w:val="clear" w:color="auto" w:fill="FFFFFF"/>
                  </w:rPr>
                  <w:t>☐</w:t>
                </w:r>
              </w:p>
            </w:tc>
          </w:sdtContent>
        </w:sdt>
      </w:tr>
      <w:tr w:rsidR="00F450AF" w:rsidRPr="00AD232D" w14:paraId="0C34F588" w14:textId="77777777"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nil"/>
              <w:right w:val="nil"/>
            </w:tcBorders>
            <w:shd w:val="clear" w:color="auto" w:fill="FFFFFF" w:themeFill="background1"/>
          </w:tcPr>
          <w:p w14:paraId="37FC8401" w14:textId="77777777" w:rsidR="00F450AF" w:rsidRPr="00E45B21" w:rsidRDefault="00AE2D47" w:rsidP="00324A7C">
            <w:pPr>
              <w:rPr>
                <w:shd w:val="clear" w:color="auto" w:fill="FFFFFF"/>
              </w:rPr>
            </w:pPr>
            <w:sdt>
              <w:sdtPr>
                <w:tag w:val="ATI21"/>
                <w:id w:val="2082562907"/>
                <w:showingPlcHdr/>
              </w:sdtPr>
              <w:sdtEndPr/>
              <w:sdtContent>
                <w:r w:rsidR="00F450AF">
                  <w:rPr>
                    <w:rStyle w:val="PlaceholderText"/>
                  </w:rPr>
                  <w:t>Task for re-submission</w:t>
                </w:r>
              </w:sdtContent>
            </w:sdt>
          </w:p>
        </w:tc>
        <w:tc>
          <w:tcPr>
            <w:tcW w:w="4394" w:type="dxa"/>
            <w:gridSpan w:val="5"/>
            <w:tcBorders>
              <w:top w:val="single" w:sz="12" w:space="0" w:color="FBD4B4" w:themeColor="accent6" w:themeTint="66"/>
              <w:left w:val="nil"/>
              <w:bottom w:val="nil"/>
              <w:right w:val="nil"/>
            </w:tcBorders>
            <w:shd w:val="clear" w:color="auto" w:fill="FFFFFF" w:themeFill="background1"/>
          </w:tcPr>
          <w:p w14:paraId="6D60E4D7" w14:textId="77777777" w:rsidR="00F450AF" w:rsidRPr="00E45B21" w:rsidRDefault="00AE2D47" w:rsidP="00324A7C">
            <w:pPr>
              <w:rPr>
                <w:shd w:val="clear" w:color="auto" w:fill="FFFFFF"/>
              </w:rPr>
            </w:pPr>
            <w:sdt>
              <w:sdtPr>
                <w:tag w:val="ATI22"/>
                <w:id w:val="-366212586"/>
                <w:showingPlcHdr/>
              </w:sdtPr>
              <w:sdtEndPr/>
              <w:sdtContent>
                <w:r w:rsidR="00F450AF">
                  <w:rPr>
                    <w:rStyle w:val="PlaceholderText"/>
                  </w:rPr>
                  <w:t>Evidence</w:t>
                </w:r>
              </w:sdtContent>
            </w:sdt>
          </w:p>
        </w:tc>
        <w:tc>
          <w:tcPr>
            <w:tcW w:w="1985" w:type="dxa"/>
            <w:gridSpan w:val="3"/>
            <w:tcBorders>
              <w:top w:val="single" w:sz="12" w:space="0" w:color="FBD4B4" w:themeColor="accent6" w:themeTint="66"/>
              <w:left w:val="nil"/>
              <w:bottom w:val="nil"/>
              <w:right w:val="nil"/>
            </w:tcBorders>
            <w:shd w:val="clear" w:color="auto" w:fill="auto"/>
          </w:tcPr>
          <w:p w14:paraId="3937FB13" w14:textId="77777777" w:rsidR="00F450AF" w:rsidRPr="001E78E1" w:rsidRDefault="00AE2D47" w:rsidP="00324A7C">
            <w:pPr>
              <w:rPr>
                <w:shd w:val="clear" w:color="auto" w:fill="FFFFFF"/>
              </w:rPr>
            </w:pPr>
            <w:sdt>
              <w:sdtPr>
                <w:tag w:val="ATI23"/>
                <w:id w:val="903868278"/>
                <w:showingPlcHdr/>
              </w:sdtPr>
              <w:sdtEndPr/>
              <w:sdtContent>
                <w:r w:rsidR="00F450AF">
                  <w:rPr>
                    <w:rStyle w:val="PlaceholderText"/>
                  </w:rPr>
                  <w:t>Date</w:t>
                </w:r>
              </w:sdtContent>
            </w:sdt>
          </w:p>
        </w:tc>
        <w:sdt>
          <w:sdtPr>
            <w:rPr>
              <w:shd w:val="clear" w:color="auto" w:fill="FFFFFF"/>
            </w:rPr>
            <w:tag w:val="ATI24"/>
            <w:id w:val="-487405953"/>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nil"/>
                  <w:right w:val="nil"/>
                </w:tcBorders>
                <w:shd w:val="clear" w:color="auto" w:fill="auto"/>
              </w:tcPr>
              <w:p w14:paraId="33A7E231" w14:textId="77777777" w:rsidR="00F450AF" w:rsidRPr="001E78E1" w:rsidRDefault="00F450AF"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25"/>
            <w:id w:val="1742675845"/>
            <w14:checkbox>
              <w14:checked w14:val="0"/>
              <w14:checkedState w14:val="2612" w14:font="MS Gothic"/>
              <w14:uncheckedState w14:val="2610" w14:font="MS Gothic"/>
            </w14:checkbox>
          </w:sdtPr>
          <w:sdtEndPr/>
          <w:sdtContent>
            <w:tc>
              <w:tcPr>
                <w:tcW w:w="568" w:type="dxa"/>
                <w:tcBorders>
                  <w:top w:val="single" w:sz="12" w:space="0" w:color="FBD4B4" w:themeColor="accent6" w:themeTint="66"/>
                  <w:left w:val="nil"/>
                  <w:bottom w:val="nil"/>
                  <w:right w:val="nil"/>
                </w:tcBorders>
                <w:shd w:val="clear" w:color="auto" w:fill="auto"/>
              </w:tcPr>
              <w:p w14:paraId="0EB68C67" w14:textId="53A9F30C" w:rsidR="00F450AF" w:rsidRPr="001E78E1" w:rsidRDefault="00F450AF" w:rsidP="00324A7C">
                <w:pPr>
                  <w:rPr>
                    <w:shd w:val="clear" w:color="auto" w:fill="FFFFFF"/>
                  </w:rPr>
                </w:pPr>
                <w:r>
                  <w:rPr>
                    <w:rFonts w:ascii="MS Gothic" w:eastAsia="MS Gothic" w:hAnsi="MS Gothic" w:hint="eastAsia"/>
                    <w:shd w:val="clear" w:color="auto" w:fill="FFFFFF"/>
                  </w:rPr>
                  <w:t>☐</w:t>
                </w:r>
              </w:p>
            </w:tc>
          </w:sdtContent>
        </w:sdt>
      </w:tr>
      <w:tr w:rsidR="00F450AF" w:rsidRPr="00AD232D" w14:paraId="111F86ED" w14:textId="77777777"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nil"/>
              <w:right w:val="nil"/>
            </w:tcBorders>
            <w:shd w:val="clear" w:color="auto" w:fill="FFFFFF" w:themeFill="background1"/>
          </w:tcPr>
          <w:p w14:paraId="2717C4F4" w14:textId="5C87BC89" w:rsidR="00F450AF" w:rsidRPr="00E45B21" w:rsidRDefault="00AE2D47" w:rsidP="00C45CB0">
            <w:pPr>
              <w:rPr>
                <w:shd w:val="clear" w:color="auto" w:fill="FFFFFF"/>
              </w:rPr>
            </w:pPr>
            <w:sdt>
              <w:sdtPr>
                <w:tag w:val="ATI21"/>
                <w:id w:val="1239292282"/>
                <w:showingPlcHdr/>
              </w:sdtPr>
              <w:sdtEndPr/>
              <w:sdtContent>
                <w:r w:rsidR="00F450AF">
                  <w:rPr>
                    <w:rStyle w:val="PlaceholderText"/>
                  </w:rPr>
                  <w:t>Task for re-submission</w:t>
                </w:r>
              </w:sdtContent>
            </w:sdt>
          </w:p>
        </w:tc>
        <w:tc>
          <w:tcPr>
            <w:tcW w:w="4394" w:type="dxa"/>
            <w:gridSpan w:val="5"/>
            <w:tcBorders>
              <w:top w:val="single" w:sz="12" w:space="0" w:color="FBD4B4" w:themeColor="accent6" w:themeTint="66"/>
              <w:left w:val="nil"/>
              <w:bottom w:val="nil"/>
              <w:right w:val="nil"/>
            </w:tcBorders>
            <w:shd w:val="clear" w:color="auto" w:fill="FFFFFF" w:themeFill="background1"/>
          </w:tcPr>
          <w:p w14:paraId="55EB9809" w14:textId="7ECA2035" w:rsidR="00F450AF" w:rsidRPr="00E45B21" w:rsidRDefault="00AE2D47" w:rsidP="00C45CB0">
            <w:pPr>
              <w:rPr>
                <w:shd w:val="clear" w:color="auto" w:fill="FFFFFF"/>
              </w:rPr>
            </w:pPr>
            <w:sdt>
              <w:sdtPr>
                <w:tag w:val="ATI22"/>
                <w:id w:val="-1520703629"/>
                <w:showingPlcHdr/>
              </w:sdtPr>
              <w:sdtEndPr/>
              <w:sdtContent>
                <w:r w:rsidR="00F450AF">
                  <w:rPr>
                    <w:rStyle w:val="PlaceholderText"/>
                  </w:rPr>
                  <w:t>Evidence</w:t>
                </w:r>
              </w:sdtContent>
            </w:sdt>
          </w:p>
        </w:tc>
        <w:tc>
          <w:tcPr>
            <w:tcW w:w="1985" w:type="dxa"/>
            <w:gridSpan w:val="3"/>
            <w:tcBorders>
              <w:top w:val="single" w:sz="12" w:space="0" w:color="FBD4B4" w:themeColor="accent6" w:themeTint="66"/>
              <w:left w:val="nil"/>
              <w:bottom w:val="nil"/>
              <w:right w:val="nil"/>
            </w:tcBorders>
            <w:shd w:val="clear" w:color="auto" w:fill="auto"/>
          </w:tcPr>
          <w:p w14:paraId="4A34717A" w14:textId="650D212A" w:rsidR="00F450AF" w:rsidRPr="001E78E1" w:rsidRDefault="00AE2D47" w:rsidP="00C45CB0">
            <w:pPr>
              <w:rPr>
                <w:shd w:val="clear" w:color="auto" w:fill="FFFFFF"/>
              </w:rPr>
            </w:pPr>
            <w:sdt>
              <w:sdtPr>
                <w:tag w:val="ATI23"/>
                <w:id w:val="-1537504816"/>
                <w:showingPlcHdr/>
              </w:sdtPr>
              <w:sdtEndPr/>
              <w:sdtContent>
                <w:r w:rsidR="00F450AF">
                  <w:rPr>
                    <w:rStyle w:val="PlaceholderText"/>
                  </w:rPr>
                  <w:t>Date</w:t>
                </w:r>
              </w:sdtContent>
            </w:sdt>
          </w:p>
        </w:tc>
        <w:sdt>
          <w:sdtPr>
            <w:rPr>
              <w:shd w:val="clear" w:color="auto" w:fill="FFFFFF"/>
            </w:rPr>
            <w:tag w:val="ATI24"/>
            <w:id w:val="1404794643"/>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nil"/>
                  <w:right w:val="nil"/>
                </w:tcBorders>
                <w:shd w:val="clear" w:color="auto" w:fill="auto"/>
              </w:tcPr>
              <w:p w14:paraId="58F237DA" w14:textId="77777777" w:rsidR="00F450AF" w:rsidRPr="001E78E1" w:rsidRDefault="00F450AF" w:rsidP="00324A7C">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25"/>
            <w:id w:val="2056422247"/>
            <w14:checkbox>
              <w14:checked w14:val="0"/>
              <w14:checkedState w14:val="2612" w14:font="MS Gothic"/>
              <w14:uncheckedState w14:val="2610" w14:font="MS Gothic"/>
            </w14:checkbox>
          </w:sdtPr>
          <w:sdtEndPr/>
          <w:sdtContent>
            <w:tc>
              <w:tcPr>
                <w:tcW w:w="568" w:type="dxa"/>
                <w:tcBorders>
                  <w:top w:val="single" w:sz="12" w:space="0" w:color="FBD4B4" w:themeColor="accent6" w:themeTint="66"/>
                  <w:left w:val="nil"/>
                  <w:bottom w:val="nil"/>
                  <w:right w:val="nil"/>
                </w:tcBorders>
                <w:shd w:val="clear" w:color="auto" w:fill="auto"/>
              </w:tcPr>
              <w:p w14:paraId="6D4BD461" w14:textId="49B78761" w:rsidR="00F450AF" w:rsidRPr="001E78E1" w:rsidRDefault="00F450AF" w:rsidP="00C45CB0">
                <w:pPr>
                  <w:rPr>
                    <w:shd w:val="clear" w:color="auto" w:fill="FFFFFF"/>
                  </w:rPr>
                </w:pPr>
                <w:r>
                  <w:rPr>
                    <w:rFonts w:ascii="MS Gothic" w:eastAsia="MS Gothic" w:hAnsi="MS Gothic" w:hint="eastAsia"/>
                    <w:shd w:val="clear" w:color="auto" w:fill="FFFFFF"/>
                  </w:rPr>
                  <w:t>☐</w:t>
                </w:r>
              </w:p>
            </w:tc>
          </w:sdtContent>
        </w:sdt>
      </w:tr>
      <w:sdt>
        <w:sdtPr>
          <w:id w:val="1879516334"/>
          <w:lock w:val="contentLocked"/>
          <w:placeholder>
            <w:docPart w:val="DefaultPlaceholder_1082065158"/>
          </w:placeholder>
          <w:group/>
        </w:sdtPr>
        <w:sdtEndPr/>
        <w:sdtContent>
          <w:tr w:rsidR="00611503" w:rsidRPr="006E513E" w14:paraId="657F7983"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36A7FC1B" w14:textId="04A13894" w:rsidR="00611503" w:rsidRPr="006E513E" w:rsidRDefault="00611503" w:rsidP="00324A7C">
                <w:pPr>
                  <w:pStyle w:val="Heading1"/>
                  <w:numPr>
                    <w:ilvl w:val="0"/>
                    <w:numId w:val="0"/>
                  </w:numPr>
                </w:pPr>
                <w:r>
                  <w:t>Result for this assessment task</w:t>
                </w:r>
              </w:p>
            </w:tc>
          </w:tr>
        </w:sdtContent>
      </w:sdt>
      <w:sdt>
        <w:sdtPr>
          <w:rPr>
            <w:b w:val="0"/>
            <w:noProof w:val="0"/>
            <w:color w:val="auto"/>
            <w:sz w:val="20"/>
            <w:szCs w:val="20"/>
          </w:rPr>
          <w:id w:val="-1467813900"/>
          <w:lock w:val="contentLocked"/>
          <w:placeholder>
            <w:docPart w:val="DefaultPlaceholder_1082065158"/>
          </w:placeholder>
          <w:group/>
        </w:sdtPr>
        <w:sdtEndPr/>
        <w:sdtContent>
          <w:tr w:rsidR="00611503" w:rsidRPr="00AD232D" w14:paraId="30930922" w14:textId="77777777" w:rsidTr="00C45CB0">
            <w:tblPrEx>
              <w:tblBorders>
                <w:left w:val="none" w:sz="0" w:space="0" w:color="auto"/>
                <w:right w:val="none" w:sz="0" w:space="0" w:color="auto"/>
                <w:insideV w:val="none" w:sz="0" w:space="0" w:color="auto"/>
              </w:tblBorders>
            </w:tblPrEx>
            <w:trPr>
              <w:cantSplit/>
            </w:trPr>
            <w:tc>
              <w:tcPr>
                <w:tcW w:w="2269" w:type="dxa"/>
                <w:tcBorders>
                  <w:top w:val="nil"/>
                  <w:bottom w:val="nil"/>
                  <w:right w:val="nil"/>
                </w:tcBorders>
                <w:shd w:val="clear" w:color="auto" w:fill="FFFFFF" w:themeFill="background1"/>
              </w:tcPr>
              <w:p w14:paraId="66659165" w14:textId="2C585856" w:rsidR="00611503" w:rsidRDefault="00611503" w:rsidP="00324A7C">
                <w:pPr>
                  <w:pStyle w:val="Heading2"/>
                </w:pPr>
              </w:p>
            </w:tc>
            <w:tc>
              <w:tcPr>
                <w:tcW w:w="8506" w:type="dxa"/>
                <w:gridSpan w:val="11"/>
                <w:tcBorders>
                  <w:top w:val="nil"/>
                  <w:left w:val="nil"/>
                  <w:bottom w:val="single" w:sz="12" w:space="0" w:color="FBD4B4" w:themeColor="accent6" w:themeTint="66"/>
                  <w:right w:val="nil"/>
                </w:tcBorders>
                <w:shd w:val="clear" w:color="auto" w:fill="F2F2F2" w:themeFill="background1" w:themeFillShade="F2"/>
              </w:tcPr>
              <w:p w14:paraId="6187C4BA" w14:textId="3F8D573B" w:rsidR="00611503" w:rsidRPr="00E45B21" w:rsidRDefault="00C45CB0" w:rsidP="00324A7C">
                <w:r w:rsidRPr="00C62643">
                  <w:t xml:space="preserve">Your final result for this </w:t>
                </w:r>
                <w:r>
                  <w:t>u</w:t>
                </w:r>
                <w:r w:rsidRPr="00C62643">
                  <w:t xml:space="preserve">nit will be provided on the </w:t>
                </w:r>
                <w:r>
                  <w:rPr>
                    <w:b/>
                    <w:i/>
                  </w:rPr>
                  <w:t>Unit Result Record</w:t>
                </w:r>
                <w:r w:rsidRPr="00C62643">
                  <w:t xml:space="preserve"> at completion of all assessment tasks</w:t>
                </w:r>
              </w:p>
            </w:tc>
          </w:tr>
        </w:sdtContent>
      </w:sdt>
      <w:sdt>
        <w:sdtPr>
          <w:rPr>
            <w:b w:val="0"/>
            <w:noProof w:val="0"/>
            <w:color w:val="auto"/>
            <w:sz w:val="20"/>
            <w:szCs w:val="20"/>
          </w:rPr>
          <w:id w:val="841977124"/>
          <w:lock w:val="contentLocked"/>
          <w:placeholder>
            <w:docPart w:val="DefaultPlaceholder_1082065158"/>
          </w:placeholder>
          <w:group/>
        </w:sdtPr>
        <w:sdtEndPr/>
        <w:sdtContent>
          <w:tr w:rsidR="00F450AF" w:rsidRPr="00AD232D" w14:paraId="55623D19" w14:textId="77777777" w:rsidTr="00324A7C">
            <w:tblPrEx>
              <w:tblBorders>
                <w:left w:val="none" w:sz="0" w:space="0" w:color="auto"/>
                <w:right w:val="none" w:sz="0" w:space="0" w:color="auto"/>
                <w:insideV w:val="none" w:sz="0" w:space="0" w:color="auto"/>
              </w:tblBorders>
            </w:tblPrEx>
            <w:trPr>
              <w:cantSplit/>
              <w:trHeight w:val="362"/>
            </w:trPr>
            <w:tc>
              <w:tcPr>
                <w:tcW w:w="2269" w:type="dxa"/>
                <w:tcBorders>
                  <w:top w:val="nil"/>
                  <w:left w:val="nil"/>
                  <w:bottom w:val="nil"/>
                  <w:right w:val="nil"/>
                </w:tcBorders>
                <w:shd w:val="clear" w:color="auto" w:fill="FFFFFF" w:themeFill="background1"/>
              </w:tcPr>
              <w:p w14:paraId="1A83894C" w14:textId="59F4A2D7" w:rsidR="00F450AF" w:rsidRPr="00B0767B" w:rsidRDefault="00F450AF" w:rsidP="00324A7C">
                <w:pPr>
                  <w:pStyle w:val="Heading2"/>
                </w:pPr>
              </w:p>
            </w:tc>
            <w:tc>
              <w:tcPr>
                <w:tcW w:w="1984" w:type="dxa"/>
                <w:gridSpan w:val="3"/>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4336EC6B" w14:textId="5DB8E32D" w:rsidR="00F450AF" w:rsidRDefault="00F450AF" w:rsidP="00324A7C">
                <w:pPr>
                  <w:pStyle w:val="Heading3"/>
                </w:pPr>
                <w:r>
                  <w:t>Result</w:t>
                </w:r>
              </w:p>
            </w:tc>
            <w:tc>
              <w:tcPr>
                <w:tcW w:w="6522" w:type="dxa"/>
                <w:gridSpan w:val="8"/>
                <w:tcBorders>
                  <w:top w:val="single" w:sz="12" w:space="0" w:color="FBD4B4" w:themeColor="accent6" w:themeTint="66"/>
                  <w:left w:val="nil"/>
                  <w:bottom w:val="single" w:sz="12" w:space="0" w:color="FBD4B4" w:themeColor="accent6" w:themeTint="66"/>
                  <w:right w:val="nil"/>
                </w:tcBorders>
                <w:shd w:val="clear" w:color="auto" w:fill="auto"/>
              </w:tcPr>
              <w:p w14:paraId="3F4F043C" w14:textId="51FFB5F7" w:rsidR="00F450AF" w:rsidRPr="001E78E1" w:rsidRDefault="00AE2D47" w:rsidP="00324A7C">
                <w:pPr>
                  <w:rPr>
                    <w:b/>
                  </w:rPr>
                </w:pPr>
                <w:sdt>
                  <w:sdtPr>
                    <w:rPr>
                      <w:b/>
                    </w:rPr>
                    <w:tag w:val="ATI27"/>
                    <w:id w:val="-376470520"/>
                    <w:showingPlcHdr/>
                    <w:dropDownList>
                      <w:listItem w:value="Choose an item."/>
                      <w:listItem w:displayText="Satisfactory" w:value="Satisfactory"/>
                      <w:listItem w:displayText="Not Satisfactory" w:value="Not Satisfactory"/>
                    </w:dropDownList>
                  </w:sdtPr>
                  <w:sdtEndPr/>
                  <w:sdtContent>
                    <w:r w:rsidR="00F450AF" w:rsidRPr="00CC6B71">
                      <w:rPr>
                        <w:rStyle w:val="PlaceholderText"/>
                      </w:rPr>
                      <w:t>Choose an item.</w:t>
                    </w:r>
                  </w:sdtContent>
                </w:sdt>
              </w:p>
            </w:tc>
          </w:tr>
        </w:sdtContent>
      </w:sdt>
      <w:sdt>
        <w:sdtPr>
          <w:rPr>
            <w:b w:val="0"/>
            <w:noProof w:val="0"/>
            <w:color w:val="auto"/>
            <w:sz w:val="20"/>
            <w:szCs w:val="20"/>
          </w:rPr>
          <w:id w:val="1397859936"/>
          <w:lock w:val="contentLocked"/>
          <w:placeholder>
            <w:docPart w:val="DefaultPlaceholder_1082065158"/>
          </w:placeholder>
          <w:group/>
        </w:sdtPr>
        <w:sdtEndPr/>
        <w:sdtContent>
          <w:tr w:rsidR="00611503" w:rsidRPr="00AD232D" w14:paraId="40723674" w14:textId="77777777" w:rsidTr="00C45CB0">
            <w:tblPrEx>
              <w:tblBorders>
                <w:left w:val="none" w:sz="0" w:space="0" w:color="auto"/>
                <w:right w:val="none" w:sz="0" w:space="0" w:color="auto"/>
                <w:insideV w:val="none" w:sz="0" w:space="0" w:color="auto"/>
              </w:tblBorders>
            </w:tblPrEx>
            <w:trPr>
              <w:cantSplit/>
              <w:trHeight w:val="681"/>
            </w:trPr>
            <w:tc>
              <w:tcPr>
                <w:tcW w:w="2269" w:type="dxa"/>
                <w:tcBorders>
                  <w:top w:val="nil"/>
                  <w:left w:val="nil"/>
                  <w:bottom w:val="nil"/>
                  <w:right w:val="nil"/>
                </w:tcBorders>
                <w:shd w:val="clear" w:color="auto" w:fill="FFFFFF" w:themeFill="background1"/>
              </w:tcPr>
              <w:p w14:paraId="65E5A599" w14:textId="29512945" w:rsidR="00611503" w:rsidRPr="00B0767B" w:rsidRDefault="00611503" w:rsidP="00324A7C">
                <w:pPr>
                  <w:pStyle w:val="Heading2"/>
                </w:pPr>
              </w:p>
            </w:tc>
            <w:tc>
              <w:tcPr>
                <w:tcW w:w="1984" w:type="dxa"/>
                <w:gridSpan w:val="3"/>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360EB8F2" w14:textId="77777777" w:rsidR="00611503" w:rsidRPr="001E78E1" w:rsidRDefault="00611503" w:rsidP="00324A7C">
                <w:pPr>
                  <w:pStyle w:val="Heading3"/>
                </w:pPr>
                <w:r>
                  <w:t>Assessor’s signature</w:t>
                </w:r>
              </w:p>
            </w:tc>
            <w:tc>
              <w:tcPr>
                <w:tcW w:w="3260" w:type="dxa"/>
                <w:gridSpan w:val="3"/>
                <w:tcBorders>
                  <w:top w:val="single" w:sz="12" w:space="0" w:color="FBD4B4" w:themeColor="accent6" w:themeTint="66"/>
                  <w:left w:val="nil"/>
                  <w:bottom w:val="single" w:sz="12" w:space="0" w:color="FBD4B4" w:themeColor="accent6" w:themeTint="66"/>
                  <w:right w:val="nil"/>
                </w:tcBorders>
                <w:shd w:val="clear" w:color="auto" w:fill="auto"/>
              </w:tcPr>
              <w:p w14:paraId="6DD9F800" w14:textId="77777777" w:rsidR="00611503" w:rsidRPr="001E78E1" w:rsidRDefault="00611503" w:rsidP="00324A7C">
                <w:pPr>
                  <w:rPr>
                    <w:b/>
                  </w:rPr>
                </w:pPr>
              </w:p>
            </w:tc>
            <w:tc>
              <w:tcPr>
                <w:tcW w:w="1134"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5E0BFAE7" w14:textId="77777777" w:rsidR="00611503" w:rsidRPr="001E78E1" w:rsidRDefault="00611503" w:rsidP="00324A7C">
                <w:pPr>
                  <w:rPr>
                    <w:b/>
                  </w:rPr>
                </w:pPr>
                <w:r>
                  <w:rPr>
                    <w:b/>
                  </w:rPr>
                  <w:t>Date</w:t>
                </w:r>
              </w:p>
            </w:tc>
            <w:tc>
              <w:tcPr>
                <w:tcW w:w="2128" w:type="dxa"/>
                <w:gridSpan w:val="4"/>
                <w:tcBorders>
                  <w:top w:val="single" w:sz="12" w:space="0" w:color="FBD4B4" w:themeColor="accent6" w:themeTint="66"/>
                  <w:left w:val="nil"/>
                  <w:bottom w:val="single" w:sz="12" w:space="0" w:color="FBD4B4" w:themeColor="accent6" w:themeTint="66"/>
                  <w:right w:val="nil"/>
                </w:tcBorders>
                <w:shd w:val="clear" w:color="auto" w:fill="auto"/>
              </w:tcPr>
              <w:p w14:paraId="0CA56722" w14:textId="4DE019F8" w:rsidR="00611503" w:rsidRPr="001E78E1" w:rsidRDefault="00611503" w:rsidP="00324A7C">
                <w:pPr>
                  <w:rPr>
                    <w:b/>
                  </w:rPr>
                </w:pPr>
              </w:p>
            </w:tc>
          </w:tr>
        </w:sdtContent>
      </w:sdt>
    </w:tbl>
    <w:p w14:paraId="09600981" w14:textId="77777777" w:rsidR="00FC0931" w:rsidRDefault="00FC0931" w:rsidP="006001D3"/>
    <w:p w14:paraId="007E2D2A" w14:textId="77777777" w:rsidR="00755DF1" w:rsidRDefault="00755DF1" w:rsidP="006001D3"/>
    <w:p w14:paraId="0397654D" w14:textId="77777777" w:rsidR="00755DF1" w:rsidRDefault="00755DF1" w:rsidP="006001D3"/>
    <w:p w14:paraId="6215E18F" w14:textId="77777777" w:rsidR="00755DF1" w:rsidRDefault="00755DF1" w:rsidP="006001D3"/>
    <w:p w14:paraId="7C7B2531" w14:textId="77777777" w:rsidR="00755DF1" w:rsidRDefault="00755DF1" w:rsidP="006001D3"/>
    <w:p w14:paraId="1B4EC329" w14:textId="77777777" w:rsidR="00755DF1" w:rsidRDefault="00755DF1" w:rsidP="006001D3"/>
    <w:p w14:paraId="37A1C733" w14:textId="77777777" w:rsidR="00755DF1" w:rsidRDefault="00755DF1" w:rsidP="006001D3"/>
    <w:p w14:paraId="5463B80F" w14:textId="77777777" w:rsidR="00755DF1" w:rsidRDefault="00755DF1" w:rsidP="006001D3"/>
    <w:p w14:paraId="1098EAB3" w14:textId="77777777" w:rsidR="00755DF1" w:rsidRDefault="00755DF1" w:rsidP="006001D3"/>
    <w:p w14:paraId="557080EF" w14:textId="77777777" w:rsidR="00755DF1" w:rsidRDefault="00755DF1" w:rsidP="006001D3"/>
    <w:p w14:paraId="580F3B99" w14:textId="77777777" w:rsidR="00755DF1" w:rsidRDefault="00755DF1" w:rsidP="006001D3"/>
    <w:p w14:paraId="5B6E3033" w14:textId="77777777" w:rsidR="00755DF1" w:rsidRDefault="00755DF1" w:rsidP="006001D3"/>
    <w:p w14:paraId="2D3C09A4" w14:textId="77777777" w:rsidR="00755DF1" w:rsidRDefault="00755DF1" w:rsidP="006001D3"/>
    <w:p w14:paraId="131EAAE2" w14:textId="77777777" w:rsidR="00755DF1" w:rsidRDefault="00755DF1" w:rsidP="00755DF1">
      <w:pPr>
        <w:rPr>
          <w:rFonts w:ascii="Arial" w:hAnsi="Arial"/>
          <w:sz w:val="16"/>
          <w:szCs w:val="16"/>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36"/>
      </w:tblGrid>
      <w:tr w:rsidR="00755DF1" w:rsidRPr="00A962CC" w14:paraId="629ED5A0" w14:textId="77777777" w:rsidTr="00324A7C">
        <w:trPr>
          <w:cantSplit/>
          <w:trHeight w:val="454"/>
        </w:trPr>
        <w:tc>
          <w:tcPr>
            <w:tcW w:w="5000" w:type="pct"/>
            <w:shd w:val="clear" w:color="auto" w:fill="D9D9D9" w:themeFill="background1" w:themeFillShade="D9"/>
            <w:vAlign w:val="center"/>
          </w:tcPr>
          <w:p w14:paraId="1A8E5D52" w14:textId="77777777" w:rsidR="00755DF1" w:rsidRPr="00FC6E35" w:rsidRDefault="00755DF1" w:rsidP="00324A7C">
            <w:pPr>
              <w:pStyle w:val="contenthead"/>
              <w:spacing w:before="120"/>
              <w:jc w:val="left"/>
            </w:pPr>
            <w:r>
              <w:lastRenderedPageBreak/>
              <w:t>Task Instructions and Student Work</w:t>
            </w:r>
          </w:p>
        </w:tc>
      </w:tr>
    </w:tbl>
    <w:p w14:paraId="027635DE" w14:textId="77777777" w:rsidR="00755DF1" w:rsidRDefault="00755DF1" w:rsidP="00755DF1">
      <w:pPr>
        <w:pStyle w:val="contenttext"/>
      </w:pPr>
    </w:p>
    <w:p w14:paraId="0BFD37DB" w14:textId="47812217" w:rsidR="00755DF1" w:rsidRPr="00FC250B" w:rsidRDefault="00755DF1" w:rsidP="00755DF1">
      <w:pPr>
        <w:rPr>
          <w:sz w:val="22"/>
        </w:rPr>
      </w:pPr>
      <w:r>
        <w:rPr>
          <w:sz w:val="22"/>
        </w:rPr>
        <w:t>T</w:t>
      </w:r>
      <w:r w:rsidRPr="00FC250B">
        <w:rPr>
          <w:sz w:val="22"/>
        </w:rPr>
        <w:t>his assessment item requires students to work individually, however they can consult their teacher or fellow students</w:t>
      </w:r>
      <w:r>
        <w:rPr>
          <w:sz w:val="22"/>
        </w:rPr>
        <w:t>.</w:t>
      </w:r>
      <w:r w:rsidRPr="00FC250B">
        <w:rPr>
          <w:sz w:val="22"/>
        </w:rPr>
        <w:t xml:space="preserve"> Students need to accomplish their task professionally and in time. It is their responsibility to monitor their progress. Students are required to complete all tasks.</w:t>
      </w:r>
    </w:p>
    <w:p w14:paraId="0F457CA7" w14:textId="77777777" w:rsidR="00755DF1" w:rsidRDefault="00755DF1" w:rsidP="00755DF1">
      <w:pPr>
        <w:rPr>
          <w:b/>
        </w:rPr>
      </w:pPr>
    </w:p>
    <w:p w14:paraId="3558277F" w14:textId="77777777" w:rsidR="00755DF1" w:rsidRPr="00C602A9" w:rsidRDefault="00755DF1" w:rsidP="00755DF1">
      <w:pPr>
        <w:rPr>
          <w:b/>
          <w:sz w:val="28"/>
        </w:rPr>
      </w:pPr>
      <w:r w:rsidRPr="00C602A9">
        <w:rPr>
          <w:b/>
        </w:rPr>
        <w:t>Students are required to research and explain the following:</w:t>
      </w:r>
    </w:p>
    <w:p w14:paraId="11F01525" w14:textId="77777777" w:rsidR="00755DF1" w:rsidRPr="00C93877" w:rsidRDefault="00755DF1" w:rsidP="00755DF1">
      <w:pPr>
        <w:pStyle w:val="ListParagraph"/>
        <w:spacing w:after="600"/>
        <w:ind w:left="714"/>
      </w:pPr>
      <w:r w:rsidRPr="00C93877">
        <w:rPr>
          <w:b/>
          <w:bCs/>
          <w:lang w:val="en-US"/>
        </w:rPr>
        <w:t xml:space="preserve"> </w:t>
      </w:r>
    </w:p>
    <w:p w14:paraId="4267F665" w14:textId="2145106D" w:rsidR="00755DF1" w:rsidRPr="00C93877" w:rsidRDefault="00755DF1" w:rsidP="00755DF1">
      <w:pPr>
        <w:pStyle w:val="ListParagraph"/>
        <w:numPr>
          <w:ilvl w:val="0"/>
          <w:numId w:val="43"/>
        </w:numPr>
        <w:spacing w:after="120"/>
        <w:contextualSpacing w:val="0"/>
      </w:pPr>
      <w:r w:rsidRPr="00C93877">
        <w:rPr>
          <w:lang w:val="en-US"/>
        </w:rPr>
        <w:t>Critical analysis</w:t>
      </w:r>
      <w:r>
        <w:rPr>
          <w:lang w:val="en-US"/>
        </w:rPr>
        <w:t>.</w:t>
      </w:r>
      <w:r w:rsidR="005D2523">
        <w:rPr>
          <w:lang w:val="en-US"/>
        </w:rPr>
        <w:br/>
        <w:t xml:space="preserve">                </w:t>
      </w:r>
      <w:r w:rsidR="005D2523">
        <w:rPr>
          <w:b/>
          <w:lang w:val="en-US"/>
        </w:rPr>
        <w:t>Critical analysis is a mode of thinking about any subject, content, or problem in which the thinker improves the quality of his/her thinking</w:t>
      </w:r>
      <w:r w:rsidR="00DE20FE">
        <w:rPr>
          <w:b/>
          <w:lang w:val="en-US"/>
        </w:rPr>
        <w:t xml:space="preserve"> by skillfully analyzing</w:t>
      </w:r>
      <w:r w:rsidR="00FB6B4E">
        <w:rPr>
          <w:b/>
          <w:lang w:val="en-US"/>
        </w:rPr>
        <w:t xml:space="preserve"> assessing, and reconstructing it. To identify critical analysis and its purpose, and questions at issue as well as its information, assumptions, implications, main concepts, and point of view </w:t>
      </w:r>
    </w:p>
    <w:p w14:paraId="299A012F" w14:textId="59634D08" w:rsidR="000A4E76" w:rsidRPr="000A4E76" w:rsidRDefault="00755DF1" w:rsidP="000A4E76">
      <w:pPr>
        <w:pStyle w:val="ListParagraph"/>
        <w:numPr>
          <w:ilvl w:val="0"/>
          <w:numId w:val="43"/>
        </w:numPr>
        <w:spacing w:after="120"/>
        <w:contextualSpacing w:val="0"/>
        <w:rPr>
          <w:lang w:val="en-US"/>
        </w:rPr>
      </w:pPr>
      <w:r w:rsidRPr="00C93877">
        <w:rPr>
          <w:lang w:val="en-US"/>
        </w:rPr>
        <w:t>Feasibility analysis</w:t>
      </w:r>
      <w:r>
        <w:rPr>
          <w:lang w:val="en-US"/>
        </w:rPr>
        <w:t>.</w:t>
      </w:r>
      <w:r w:rsidR="000A4E76">
        <w:rPr>
          <w:lang w:val="en-US"/>
        </w:rPr>
        <w:br/>
      </w:r>
      <w:r w:rsidR="000A4E76">
        <w:rPr>
          <w:b/>
          <w:lang w:val="en-US"/>
        </w:rPr>
        <w:t xml:space="preserve">                Feasibility analysis is propsed project to determine if it is technically feasible. Feasibility analysis are almost </w:t>
      </w:r>
      <w:r w:rsidR="000A4E76">
        <w:rPr>
          <w:b/>
          <w:lang w:val="en-US"/>
        </w:rPr>
        <w:br/>
        <w:t xml:space="preserve">                always conducted where large sum are at stake.</w:t>
      </w:r>
    </w:p>
    <w:p w14:paraId="091DA332" w14:textId="165A143C" w:rsidR="000A4E76" w:rsidRPr="000A4E76" w:rsidRDefault="00755DF1" w:rsidP="000A4E76">
      <w:pPr>
        <w:pStyle w:val="ListParagraph"/>
        <w:numPr>
          <w:ilvl w:val="0"/>
          <w:numId w:val="43"/>
        </w:numPr>
        <w:spacing w:after="120"/>
        <w:contextualSpacing w:val="0"/>
        <w:rPr>
          <w:lang w:val="en-US"/>
        </w:rPr>
      </w:pPr>
      <w:r w:rsidRPr="00C93877">
        <w:rPr>
          <w:lang w:val="en-US"/>
        </w:rPr>
        <w:t>Requirement analysis</w:t>
      </w:r>
      <w:r>
        <w:rPr>
          <w:lang w:val="en-US"/>
        </w:rPr>
        <w:t>.</w:t>
      </w:r>
      <w:r w:rsidR="000A4E76">
        <w:rPr>
          <w:lang w:val="en-US"/>
        </w:rPr>
        <w:br/>
        <w:t xml:space="preserve">                </w:t>
      </w:r>
      <w:r w:rsidR="000A4E76">
        <w:rPr>
          <w:b/>
          <w:lang w:val="en-US"/>
        </w:rPr>
        <w:t>Requirement analysis uses those tasks that go into determining the needs/conditions to meet for a new or</w:t>
      </w:r>
      <w:r w:rsidR="000A4E76">
        <w:rPr>
          <w:b/>
          <w:lang w:val="en-US"/>
        </w:rPr>
        <w:br/>
        <w:t xml:space="preserve">                 a new altered product or project, account of the possibly conflicting requierments of the stakeholder</w:t>
      </w:r>
      <w:r w:rsidR="000A4E76">
        <w:rPr>
          <w:b/>
          <w:lang w:val="en-US"/>
        </w:rPr>
        <w:br/>
        <w:t xml:space="preserve">                 analyzing documenting.</w:t>
      </w:r>
    </w:p>
    <w:p w14:paraId="39433005" w14:textId="013713F8" w:rsidR="00755DF1" w:rsidRPr="00A1647D" w:rsidRDefault="00755DF1" w:rsidP="00755DF1">
      <w:pPr>
        <w:pStyle w:val="ListParagraph"/>
        <w:numPr>
          <w:ilvl w:val="0"/>
          <w:numId w:val="43"/>
        </w:numPr>
        <w:spacing w:after="120"/>
        <w:contextualSpacing w:val="0"/>
        <w:rPr>
          <w:lang w:val="en-US"/>
        </w:rPr>
      </w:pPr>
      <w:r w:rsidRPr="00C93877">
        <w:rPr>
          <w:lang w:val="en-US"/>
        </w:rPr>
        <w:t>System analysis</w:t>
      </w:r>
      <w:r>
        <w:rPr>
          <w:lang w:val="en-US"/>
        </w:rPr>
        <w:t>.</w:t>
      </w:r>
      <w:r w:rsidR="00B9377D">
        <w:rPr>
          <w:lang w:val="en-US"/>
        </w:rPr>
        <w:br/>
        <w:t xml:space="preserve">                </w:t>
      </w:r>
      <w:r w:rsidR="00B9377D">
        <w:rPr>
          <w:b/>
          <w:lang w:val="en-US"/>
        </w:rPr>
        <w:t xml:space="preserve">Systems analysts are the architects, as well as the project leaders of an information system. It is theier job to </w:t>
      </w:r>
      <w:r w:rsidR="00B9377D">
        <w:rPr>
          <w:b/>
          <w:lang w:val="en-US"/>
        </w:rPr>
        <w:br/>
        <w:t xml:space="preserve">                 develop solutions to users problems, determine the technical and operational feasibility of their solutions.</w:t>
      </w:r>
      <w:r w:rsidR="000C59D8">
        <w:rPr>
          <w:lang w:val="en-US"/>
        </w:rPr>
        <w:br/>
        <w:t xml:space="preserve">                  </w:t>
      </w:r>
    </w:p>
    <w:p w14:paraId="61960D40" w14:textId="6D5CE722" w:rsidR="00755DF1" w:rsidRPr="00A1647D" w:rsidRDefault="00755DF1" w:rsidP="00755DF1">
      <w:pPr>
        <w:pStyle w:val="ListParagraph"/>
        <w:numPr>
          <w:ilvl w:val="0"/>
          <w:numId w:val="43"/>
        </w:numPr>
        <w:spacing w:after="120"/>
        <w:contextualSpacing w:val="0"/>
        <w:rPr>
          <w:lang w:val="en-US"/>
        </w:rPr>
      </w:pPr>
      <w:r w:rsidRPr="00A1647D">
        <w:rPr>
          <w:lang w:val="en-US"/>
        </w:rPr>
        <w:t xml:space="preserve">Project and </w:t>
      </w:r>
      <w:r w:rsidR="00B9377D">
        <w:rPr>
          <w:lang w:val="en-US"/>
        </w:rPr>
        <w:t>system development documentation</w:t>
      </w:r>
      <w:r w:rsidR="00B9377D">
        <w:rPr>
          <w:lang w:val="en-US"/>
        </w:rPr>
        <w:br/>
        <w:t xml:space="preserve">                </w:t>
      </w:r>
      <w:r w:rsidR="00B9377D">
        <w:rPr>
          <w:b/>
          <w:lang w:val="en-US"/>
        </w:rPr>
        <w:t>System documentation represents documents that describe the system utself and its parts. It includes</w:t>
      </w:r>
      <w:r w:rsidR="00B9377D">
        <w:rPr>
          <w:b/>
          <w:lang w:val="en-US"/>
        </w:rPr>
        <w:br/>
        <w:t xml:space="preserve">                 require</w:t>
      </w:r>
    </w:p>
    <w:p w14:paraId="54873D7F" w14:textId="760D246F" w:rsidR="00755DF1" w:rsidRPr="00A1647D" w:rsidRDefault="00755DF1" w:rsidP="00755DF1">
      <w:pPr>
        <w:pStyle w:val="ListParagraph"/>
        <w:numPr>
          <w:ilvl w:val="0"/>
          <w:numId w:val="43"/>
        </w:numPr>
        <w:spacing w:after="120"/>
        <w:contextualSpacing w:val="0"/>
        <w:rPr>
          <w:lang w:val="en-US"/>
        </w:rPr>
      </w:pPr>
      <w:r w:rsidRPr="00A1647D">
        <w:rPr>
          <w:lang w:val="en-US"/>
        </w:rPr>
        <w:t>System-user documentation</w:t>
      </w:r>
      <w:r>
        <w:rPr>
          <w:lang w:val="en-US"/>
        </w:rPr>
        <w:t>.</w:t>
      </w:r>
      <w:r w:rsidR="0067060A">
        <w:rPr>
          <w:lang w:val="en-US"/>
        </w:rPr>
        <w:br/>
        <w:t xml:space="preserve">                </w:t>
      </w:r>
      <w:r w:rsidR="0067060A">
        <w:rPr>
          <w:b/>
          <w:lang w:val="en-US"/>
        </w:rPr>
        <w:t>In information systems, the documentation can be either in from of user documentation. Or in form of system</w:t>
      </w:r>
      <w:r w:rsidR="0067060A">
        <w:rPr>
          <w:b/>
          <w:lang w:val="en-US"/>
        </w:rPr>
        <w:br/>
        <w:t xml:space="preserve">                documentation, User documentation refers to user’s interaction with the system for performing various tasks.</w:t>
      </w:r>
    </w:p>
    <w:p w14:paraId="634F0488" w14:textId="03A3A6C8" w:rsidR="00755DF1" w:rsidRPr="00A1647D" w:rsidRDefault="00755DF1" w:rsidP="00755DF1">
      <w:pPr>
        <w:pStyle w:val="ListParagraph"/>
        <w:numPr>
          <w:ilvl w:val="0"/>
          <w:numId w:val="43"/>
        </w:numPr>
        <w:spacing w:after="120"/>
        <w:contextualSpacing w:val="0"/>
        <w:rPr>
          <w:lang w:val="en-US"/>
        </w:rPr>
      </w:pPr>
      <w:r w:rsidRPr="00A1647D">
        <w:rPr>
          <w:lang w:val="en-US"/>
        </w:rPr>
        <w:t>Technical documentation</w:t>
      </w:r>
      <w:r>
        <w:rPr>
          <w:lang w:val="en-US"/>
        </w:rPr>
        <w:t>.</w:t>
      </w:r>
      <w:r w:rsidR="0067060A">
        <w:rPr>
          <w:lang w:val="en-US"/>
        </w:rPr>
        <w:br/>
        <w:t xml:space="preserve">                </w:t>
      </w:r>
      <w:r w:rsidR="0067060A">
        <w:rPr>
          <w:b/>
          <w:lang w:val="en-US"/>
        </w:rPr>
        <w:t>Technical documentation is the term for documentation with regard to a product. People mainly associate the</w:t>
      </w:r>
      <w:r w:rsidR="0067060A">
        <w:rPr>
          <w:b/>
          <w:lang w:val="en-US"/>
        </w:rPr>
        <w:br/>
        <w:t xml:space="preserve">                term with the documents and information that are passed on to the public/stakeholders by the manufacturer.</w:t>
      </w:r>
    </w:p>
    <w:p w14:paraId="696DB59D" w14:textId="40E42521" w:rsidR="00755DF1" w:rsidRPr="00A1647D" w:rsidRDefault="00755DF1" w:rsidP="00755DF1">
      <w:pPr>
        <w:pStyle w:val="ListParagraph"/>
        <w:numPr>
          <w:ilvl w:val="0"/>
          <w:numId w:val="43"/>
        </w:numPr>
        <w:spacing w:after="120"/>
        <w:contextualSpacing w:val="0"/>
        <w:rPr>
          <w:lang w:val="en-US"/>
        </w:rPr>
      </w:pPr>
      <w:r w:rsidRPr="00A1647D">
        <w:rPr>
          <w:lang w:val="en-US"/>
        </w:rPr>
        <w:t>Operational documentation</w:t>
      </w:r>
      <w:r>
        <w:rPr>
          <w:lang w:val="en-US"/>
        </w:rPr>
        <w:t>.</w:t>
      </w:r>
      <w:r w:rsidR="0067060A">
        <w:rPr>
          <w:lang w:val="en-US"/>
        </w:rPr>
        <w:br/>
        <w:t xml:space="preserve">                </w:t>
      </w:r>
      <w:r w:rsidR="0067060A">
        <w:rPr>
          <w:b/>
          <w:lang w:val="en-US"/>
        </w:rPr>
        <w:t>Meaining Visual information documentation of activities to convey information about people, places and</w:t>
      </w:r>
      <w:r w:rsidR="0067060A">
        <w:rPr>
          <w:b/>
          <w:lang w:val="en-US"/>
        </w:rPr>
        <w:br/>
        <w:t xml:space="preserve">                things. It is general purpose documentation normally accomplished in truce.</w:t>
      </w:r>
    </w:p>
    <w:p w14:paraId="30DD2A91" w14:textId="686DF03C" w:rsidR="00755DF1" w:rsidRPr="00A1647D" w:rsidRDefault="00755DF1" w:rsidP="00755DF1">
      <w:pPr>
        <w:pStyle w:val="ListParagraph"/>
        <w:numPr>
          <w:ilvl w:val="0"/>
          <w:numId w:val="43"/>
        </w:numPr>
        <w:spacing w:after="120"/>
        <w:contextualSpacing w:val="0"/>
        <w:rPr>
          <w:lang w:val="en-US"/>
        </w:rPr>
      </w:pPr>
      <w:r w:rsidRPr="00A1647D">
        <w:rPr>
          <w:lang w:val="en-US"/>
        </w:rPr>
        <w:t>Discuss the biggest change of your life</w:t>
      </w:r>
      <w:r>
        <w:rPr>
          <w:lang w:val="en-US"/>
        </w:rPr>
        <w:t>.</w:t>
      </w:r>
      <w:r w:rsidR="00417F96">
        <w:rPr>
          <w:lang w:val="en-US"/>
        </w:rPr>
        <w:br/>
      </w:r>
      <w:r w:rsidR="00406BBD">
        <w:rPr>
          <w:rFonts w:cstheme="minorHAnsi"/>
          <w:b/>
          <w:color w:val="1A1A1B"/>
          <w:shd w:val="clear" w:color="auto" w:fill="FFFFFF"/>
        </w:rPr>
        <w:t xml:space="preserve">                  Graduating from highschool</w:t>
      </w:r>
      <w:r w:rsidR="00417F96">
        <w:rPr>
          <w:rFonts w:cstheme="minorHAnsi"/>
          <w:b/>
          <w:color w:val="1A1A1B"/>
          <w:shd w:val="clear" w:color="auto" w:fill="FFFFFF"/>
        </w:rPr>
        <w:br/>
      </w:r>
      <w:r w:rsidR="0067060A">
        <w:rPr>
          <w:lang w:val="en-US"/>
        </w:rPr>
        <w:br/>
      </w:r>
    </w:p>
    <w:p w14:paraId="2FB6D10C" w14:textId="175A06F8" w:rsidR="00755DF1" w:rsidRPr="00A1647D" w:rsidRDefault="00755DF1" w:rsidP="00755DF1">
      <w:pPr>
        <w:pStyle w:val="ListParagraph"/>
        <w:numPr>
          <w:ilvl w:val="0"/>
          <w:numId w:val="43"/>
        </w:numPr>
        <w:spacing w:after="120"/>
        <w:contextualSpacing w:val="0"/>
        <w:rPr>
          <w:lang w:val="en-US"/>
        </w:rPr>
      </w:pPr>
      <w:r>
        <w:rPr>
          <w:lang w:val="en-US"/>
        </w:rPr>
        <w:t>How you managed above change.</w:t>
      </w:r>
      <w:r w:rsidR="00406BBD">
        <w:rPr>
          <w:lang w:val="en-US"/>
        </w:rPr>
        <w:br/>
        <w:t xml:space="preserve">                 </w:t>
      </w:r>
      <w:r w:rsidR="00406BBD" w:rsidRPr="00406BBD">
        <w:rPr>
          <w:b/>
          <w:lang w:val="en-US"/>
        </w:rPr>
        <w:t>Time management</w:t>
      </w:r>
      <w:r w:rsidR="00406BBD">
        <w:rPr>
          <w:b/>
          <w:lang w:val="en-US"/>
        </w:rPr>
        <w:br/>
        <w:t xml:space="preserve">                 Work in my free time</w:t>
      </w:r>
      <w:r w:rsidR="00406BBD">
        <w:rPr>
          <w:b/>
          <w:lang w:val="en-US"/>
        </w:rPr>
        <w:br/>
        <w:t xml:space="preserve">                 Start a to do list</w:t>
      </w:r>
    </w:p>
    <w:p w14:paraId="137E8112" w14:textId="40CCA209" w:rsidR="00755DF1" w:rsidRPr="00A1647D" w:rsidRDefault="00755DF1" w:rsidP="00755DF1">
      <w:pPr>
        <w:pStyle w:val="ListParagraph"/>
        <w:numPr>
          <w:ilvl w:val="0"/>
          <w:numId w:val="43"/>
        </w:numPr>
        <w:spacing w:after="120"/>
        <w:contextualSpacing w:val="0"/>
        <w:rPr>
          <w:lang w:val="en-US"/>
        </w:rPr>
      </w:pPr>
      <w:r w:rsidRPr="00A1647D">
        <w:rPr>
          <w:lang w:val="en-US"/>
        </w:rPr>
        <w:t>What is change management</w:t>
      </w:r>
      <w:r>
        <w:rPr>
          <w:lang w:val="en-US"/>
        </w:rPr>
        <w:t>?</w:t>
      </w:r>
      <w:r w:rsidR="00EC7BCC">
        <w:rPr>
          <w:lang w:val="en-US"/>
        </w:rPr>
        <w:br/>
        <w:t xml:space="preserve">                </w:t>
      </w:r>
      <w:r w:rsidR="00EC7BCC" w:rsidRPr="00F410F8">
        <w:rPr>
          <w:b/>
          <w:lang w:val="en-US"/>
        </w:rPr>
        <w:t>Change management is the discipline that guides how to prepare, equip and support individuals to successfully</w:t>
      </w:r>
      <w:r w:rsidR="00EC7BCC" w:rsidRPr="00F410F8">
        <w:rPr>
          <w:b/>
          <w:lang w:val="en-US"/>
        </w:rPr>
        <w:br/>
        <w:t xml:space="preserve">                adopt change in order to drive organizational success and outcomes. While all changes are uni</w:t>
      </w:r>
      <w:r w:rsidR="00426A76" w:rsidRPr="00F410F8">
        <w:rPr>
          <w:b/>
          <w:lang w:val="en-US"/>
        </w:rPr>
        <w:t xml:space="preserve">que decades of </w:t>
      </w:r>
      <w:r w:rsidR="00426A76" w:rsidRPr="00F410F8">
        <w:rPr>
          <w:b/>
          <w:lang w:val="en-US"/>
        </w:rPr>
        <w:br/>
        <w:t xml:space="preserve">                research shows there are actions we can take to influence people in their individual trans</w:t>
      </w:r>
      <w:r w:rsidR="00F410F8" w:rsidRPr="00F410F8">
        <w:rPr>
          <w:b/>
          <w:lang w:val="en-US"/>
        </w:rPr>
        <w:t>itions. Change</w:t>
      </w:r>
      <w:r w:rsidR="00F410F8" w:rsidRPr="00F410F8">
        <w:rPr>
          <w:b/>
          <w:lang w:val="en-US"/>
        </w:rPr>
        <w:br/>
        <w:t xml:space="preserve">                management provides a structured approach for supporting the individuals in your organization to move from</w:t>
      </w:r>
      <w:r w:rsidR="00F410F8" w:rsidRPr="00F410F8">
        <w:rPr>
          <w:b/>
          <w:lang w:val="en-US"/>
        </w:rPr>
        <w:br/>
        <w:t xml:space="preserve">                 their own current stated to their own future states.</w:t>
      </w:r>
    </w:p>
    <w:p w14:paraId="772A3C7E" w14:textId="5F7A9F45" w:rsidR="00755DF1" w:rsidRPr="00A1647D" w:rsidRDefault="00755DF1" w:rsidP="00755DF1">
      <w:pPr>
        <w:pStyle w:val="ListParagraph"/>
        <w:numPr>
          <w:ilvl w:val="0"/>
          <w:numId w:val="43"/>
        </w:numPr>
        <w:spacing w:after="120"/>
        <w:contextualSpacing w:val="0"/>
        <w:rPr>
          <w:lang w:val="en-US"/>
        </w:rPr>
      </w:pPr>
      <w:r>
        <w:rPr>
          <w:lang w:val="en-US"/>
        </w:rPr>
        <w:t>How to manage organiz</w:t>
      </w:r>
      <w:r w:rsidRPr="00A1647D">
        <w:rPr>
          <w:lang w:val="en-US"/>
        </w:rPr>
        <w:t>ational change</w:t>
      </w:r>
      <w:r>
        <w:rPr>
          <w:lang w:val="en-US"/>
        </w:rPr>
        <w:t>?</w:t>
      </w:r>
      <w:r w:rsidR="00F410F8">
        <w:rPr>
          <w:lang w:val="en-US"/>
        </w:rPr>
        <w:br/>
        <w:t xml:space="preserve">                 </w:t>
      </w:r>
      <w:r w:rsidR="00F410F8">
        <w:rPr>
          <w:b/>
          <w:lang w:val="en-US"/>
        </w:rPr>
        <w:t>Clearly define the change and align it to business goals.</w:t>
      </w:r>
      <w:r w:rsidR="00F410F8">
        <w:rPr>
          <w:b/>
          <w:lang w:val="en-US"/>
        </w:rPr>
        <w:br/>
      </w:r>
      <w:r w:rsidR="00F410F8">
        <w:rPr>
          <w:b/>
          <w:lang w:val="en-US"/>
        </w:rPr>
        <w:lastRenderedPageBreak/>
        <w:t xml:space="preserve">                 Determine impacts and those affected</w:t>
      </w:r>
      <w:r w:rsidR="00F410F8">
        <w:rPr>
          <w:b/>
          <w:lang w:val="en-US"/>
        </w:rPr>
        <w:br/>
        <w:t xml:space="preserve">                 Develop a communication strategy</w:t>
      </w:r>
      <w:r w:rsidR="00F410F8">
        <w:rPr>
          <w:b/>
          <w:lang w:val="en-US"/>
        </w:rPr>
        <w:br/>
        <w:t xml:space="preserve">                 Provide effective training </w:t>
      </w:r>
      <w:r w:rsidR="00F410F8">
        <w:rPr>
          <w:b/>
          <w:lang w:val="en-US"/>
        </w:rPr>
        <w:br/>
        <w:t xml:space="preserve">                 Measure the change process</w:t>
      </w:r>
    </w:p>
    <w:p w14:paraId="2A5FAD61" w14:textId="20A47E80" w:rsidR="00755DF1" w:rsidRPr="00A1647D" w:rsidRDefault="00755DF1" w:rsidP="00755DF1">
      <w:pPr>
        <w:pStyle w:val="ListParagraph"/>
        <w:numPr>
          <w:ilvl w:val="0"/>
          <w:numId w:val="43"/>
        </w:numPr>
        <w:spacing w:after="120"/>
        <w:contextualSpacing w:val="0"/>
        <w:rPr>
          <w:lang w:val="en-US"/>
        </w:rPr>
      </w:pPr>
      <w:r w:rsidRPr="00A1647D">
        <w:rPr>
          <w:lang w:val="en-US"/>
        </w:rPr>
        <w:t>What is release management</w:t>
      </w:r>
      <w:r>
        <w:rPr>
          <w:lang w:val="en-US"/>
        </w:rPr>
        <w:t>?</w:t>
      </w:r>
      <w:r w:rsidR="00F410F8">
        <w:rPr>
          <w:lang w:val="en-US"/>
        </w:rPr>
        <w:br/>
        <w:t xml:space="preserve">                 </w:t>
      </w:r>
      <w:r w:rsidR="00F410F8">
        <w:rPr>
          <w:b/>
          <w:lang w:val="en-US"/>
        </w:rPr>
        <w:t>Relase management is the process of managing, planning, scheduling and controlling a software build    through stages and environments including testing and deploying. Software releases.</w:t>
      </w:r>
    </w:p>
    <w:p w14:paraId="338B229A" w14:textId="63C01505" w:rsidR="00755DF1" w:rsidRPr="00A1647D" w:rsidRDefault="00755DF1" w:rsidP="00755DF1">
      <w:pPr>
        <w:pStyle w:val="ListParagraph"/>
        <w:numPr>
          <w:ilvl w:val="0"/>
          <w:numId w:val="43"/>
        </w:numPr>
        <w:spacing w:after="120"/>
        <w:contextualSpacing w:val="0"/>
        <w:rPr>
          <w:lang w:val="en-US"/>
        </w:rPr>
      </w:pPr>
      <w:r w:rsidRPr="00A1647D">
        <w:rPr>
          <w:lang w:val="en-US"/>
        </w:rPr>
        <w:t>What are roles and responsibilities of the release manager</w:t>
      </w:r>
      <w:r>
        <w:rPr>
          <w:lang w:val="en-US"/>
        </w:rPr>
        <w:t>?</w:t>
      </w:r>
      <w:r w:rsidR="00F410F8">
        <w:rPr>
          <w:lang w:val="en-US"/>
        </w:rPr>
        <w:br/>
        <w:t xml:space="preserve">                </w:t>
      </w:r>
      <w:r w:rsidR="00F410F8">
        <w:rPr>
          <w:b/>
          <w:lang w:val="en-US"/>
        </w:rPr>
        <w:t>Forward plan the release windows and cycles across a portfolio</w:t>
      </w:r>
      <w:r w:rsidR="00F410F8">
        <w:rPr>
          <w:b/>
          <w:lang w:val="en-US"/>
        </w:rPr>
        <w:br/>
        <w:t xml:space="preserve">                Manage risks and resolves issues that affect release scope, schedule and quality</w:t>
      </w:r>
      <w:r w:rsidR="00F410F8">
        <w:rPr>
          <w:b/>
          <w:lang w:val="en-US"/>
        </w:rPr>
        <w:br/>
        <w:t xml:space="preserve">                Measure and monitor progress to ensur</w:t>
      </w:r>
      <w:r w:rsidR="00FD1660">
        <w:rPr>
          <w:b/>
          <w:lang w:val="en-US"/>
        </w:rPr>
        <w:t>e application releases are delivered on time and within a budget</w:t>
      </w:r>
      <w:r w:rsidR="00FD1660">
        <w:rPr>
          <w:b/>
          <w:lang w:val="en-US"/>
        </w:rPr>
        <w:br/>
        <w:t xml:space="preserve">                Manage relationships and coordinate work between within different teams</w:t>
      </w:r>
      <w:r w:rsidR="000D7C28">
        <w:rPr>
          <w:b/>
          <w:lang w:val="en-US"/>
        </w:rPr>
        <w:t>S</w:t>
      </w:r>
    </w:p>
    <w:p w14:paraId="4AFF433E" w14:textId="77777777" w:rsidR="0016767D" w:rsidRDefault="00755DF1" w:rsidP="00755DF1">
      <w:pPr>
        <w:pStyle w:val="ListParagraph"/>
        <w:numPr>
          <w:ilvl w:val="0"/>
          <w:numId w:val="43"/>
        </w:numPr>
        <w:spacing w:after="120"/>
        <w:contextualSpacing w:val="0"/>
        <w:rPr>
          <w:lang w:val="en-US"/>
        </w:rPr>
      </w:pPr>
      <w:r w:rsidRPr="00A1647D">
        <w:rPr>
          <w:lang w:val="en-US"/>
        </w:rPr>
        <w:t>What is ITIL</w:t>
      </w:r>
      <w:r>
        <w:rPr>
          <w:lang w:val="en-US"/>
        </w:rPr>
        <w:t>?</w:t>
      </w:r>
      <w:r w:rsidR="0016767D">
        <w:rPr>
          <w:lang w:val="en-US"/>
        </w:rPr>
        <w:t xml:space="preserve"> </w:t>
      </w:r>
    </w:p>
    <w:p w14:paraId="7BBB48E8" w14:textId="7C6FBD47" w:rsidR="00755DF1" w:rsidRPr="00A1647D" w:rsidRDefault="0016767D" w:rsidP="0016767D">
      <w:pPr>
        <w:pStyle w:val="ListParagraph"/>
        <w:spacing w:after="120"/>
        <w:contextualSpacing w:val="0"/>
        <w:rPr>
          <w:lang w:val="en-US"/>
        </w:rPr>
      </w:pPr>
      <w:r>
        <w:rPr>
          <w:lang w:val="en-US"/>
        </w:rPr>
        <w:t xml:space="preserve">                 </w:t>
      </w:r>
      <w:r>
        <w:rPr>
          <w:b/>
          <w:lang w:val="en-US"/>
        </w:rPr>
        <w:t>Information Technology Infrastructure Library is a framework designes to standardize the selection, planning,</w:t>
      </w:r>
      <w:r>
        <w:rPr>
          <w:b/>
          <w:lang w:val="en-US"/>
        </w:rPr>
        <w:br/>
        <w:t xml:space="preserve">                 delivery and maintenance of IT services within a business. The goal is to improve efficiency and achieve</w:t>
      </w:r>
      <w:r>
        <w:rPr>
          <w:b/>
          <w:lang w:val="en-US"/>
        </w:rPr>
        <w:br/>
        <w:t xml:space="preserve">                  predictable service delivery. The ITIL framework enables IT administrators to be a business service partner,</w:t>
      </w:r>
      <w:r>
        <w:rPr>
          <w:b/>
          <w:lang w:val="en-US"/>
        </w:rPr>
        <w:br/>
        <w:t xml:space="preserve">                  rather than just back end support. ITIL guidelines and best practices</w:t>
      </w:r>
      <w:r w:rsidR="009F7068">
        <w:rPr>
          <w:b/>
          <w:lang w:val="en-US"/>
        </w:rPr>
        <w:t xml:space="preserve"> aligns IT department actions and </w:t>
      </w:r>
      <w:r w:rsidR="009F7068">
        <w:rPr>
          <w:b/>
          <w:lang w:val="en-US"/>
        </w:rPr>
        <w:br/>
        <w:t xml:space="preserve">                 expense.</w:t>
      </w:r>
      <w:r>
        <w:rPr>
          <w:lang w:val="en-US"/>
        </w:rPr>
        <w:br/>
        <w:t xml:space="preserve">                </w:t>
      </w:r>
    </w:p>
    <w:p w14:paraId="5AE8D9C0" w14:textId="29EE0C1E" w:rsidR="00755DF1" w:rsidRPr="00A1647D" w:rsidRDefault="00755DF1" w:rsidP="00755DF1">
      <w:pPr>
        <w:pStyle w:val="ListParagraph"/>
        <w:numPr>
          <w:ilvl w:val="0"/>
          <w:numId w:val="43"/>
        </w:numPr>
        <w:spacing w:after="120"/>
        <w:contextualSpacing w:val="0"/>
        <w:rPr>
          <w:lang w:val="en-US"/>
        </w:rPr>
      </w:pPr>
      <w:r w:rsidRPr="00A1647D">
        <w:rPr>
          <w:lang w:val="en-US"/>
        </w:rPr>
        <w:t>Explain Service level agreements</w:t>
      </w:r>
      <w:r>
        <w:rPr>
          <w:lang w:val="en-US"/>
        </w:rPr>
        <w:t xml:space="preserve"> (SLAs).</w:t>
      </w:r>
      <w:r w:rsidR="009F7068">
        <w:rPr>
          <w:lang w:val="en-US"/>
        </w:rPr>
        <w:br/>
        <w:t xml:space="preserve">                 </w:t>
      </w:r>
      <w:r w:rsidR="009F7068">
        <w:rPr>
          <w:b/>
          <w:lang w:val="en-US"/>
        </w:rPr>
        <w:t>Service level agreement is a contract between a service provider and it’s internal/external customers</w:t>
      </w:r>
      <w:r w:rsidR="009F7068">
        <w:rPr>
          <w:b/>
          <w:lang w:val="en-US"/>
        </w:rPr>
        <w:br/>
        <w:t xml:space="preserve">                 that documents whats services the provider will furnish and defines the service standards the provider is</w:t>
      </w:r>
      <w:r w:rsidR="009F7068">
        <w:rPr>
          <w:b/>
          <w:lang w:val="en-US"/>
        </w:rPr>
        <w:br/>
        <w:t xml:space="preserve">                 obligated to meet. SLAS help manage customer expectations and define the circumstances under</w:t>
      </w:r>
      <w:r w:rsidR="00864E30">
        <w:rPr>
          <w:b/>
          <w:lang w:val="en-US"/>
        </w:rPr>
        <w:t xml:space="preserve"> the SLA.</w:t>
      </w:r>
    </w:p>
    <w:p w14:paraId="31F68320" w14:textId="1DF8AD6F" w:rsidR="00755DF1" w:rsidRPr="00A1647D" w:rsidRDefault="00755DF1" w:rsidP="00755DF1">
      <w:pPr>
        <w:pStyle w:val="ListParagraph"/>
        <w:numPr>
          <w:ilvl w:val="0"/>
          <w:numId w:val="43"/>
        </w:numPr>
        <w:spacing w:after="120"/>
        <w:contextualSpacing w:val="0"/>
        <w:rPr>
          <w:lang w:val="en-US"/>
        </w:rPr>
      </w:pPr>
      <w:r w:rsidRPr="00A1647D">
        <w:rPr>
          <w:lang w:val="en-US"/>
        </w:rPr>
        <w:t>What is disaster recovery plan and what to consider while creating disaster recovery plan</w:t>
      </w:r>
      <w:r>
        <w:rPr>
          <w:lang w:val="en-US"/>
        </w:rPr>
        <w:t>?</w:t>
      </w:r>
      <w:r w:rsidR="00DE20FE">
        <w:rPr>
          <w:lang w:val="en-US"/>
        </w:rPr>
        <w:br/>
        <w:t xml:space="preserve">                 </w:t>
      </w:r>
      <w:r w:rsidR="00DE20FE">
        <w:rPr>
          <w:b/>
          <w:lang w:val="en-US"/>
        </w:rPr>
        <w:t>A disaster recovery plan is a documentated, structured approach with instructions for responding to unplanned incidents.</w:t>
      </w:r>
      <w:r w:rsidR="00F44AE3">
        <w:rPr>
          <w:b/>
          <w:lang w:val="en-US"/>
        </w:rPr>
        <w:t xml:space="preserve"> And a list of whatto consider to when creating a plan is </w:t>
      </w:r>
      <w:r w:rsidR="00F44AE3">
        <w:rPr>
          <w:b/>
          <w:lang w:val="en-US"/>
        </w:rPr>
        <w:br/>
      </w:r>
      <w:r w:rsidR="00F44AE3">
        <w:rPr>
          <w:b/>
          <w:lang w:val="en-US"/>
        </w:rPr>
        <w:br/>
        <w:t>Make a list of Critical jobs</w:t>
      </w:r>
      <w:r w:rsidR="00F44AE3">
        <w:rPr>
          <w:b/>
          <w:lang w:val="en-US"/>
        </w:rPr>
        <w:br/>
        <w:t>Inventory Necessary Office Equipment</w:t>
      </w:r>
      <w:r w:rsidR="00F44AE3">
        <w:rPr>
          <w:b/>
          <w:lang w:val="en-US"/>
        </w:rPr>
        <w:br/>
        <w:t>Inventory Supporting Equipment</w:t>
      </w:r>
      <w:r w:rsidR="00F44AE3">
        <w:rPr>
          <w:b/>
          <w:lang w:val="en-US"/>
        </w:rPr>
        <w:br/>
        <w:t>Plan for alternate Office Space</w:t>
      </w:r>
      <w:r w:rsidR="00F44AE3">
        <w:rPr>
          <w:b/>
          <w:lang w:val="en-US"/>
        </w:rPr>
        <w:br/>
        <w:t>Insurance and budget</w:t>
      </w:r>
      <w:r w:rsidR="00F44AE3">
        <w:rPr>
          <w:b/>
          <w:lang w:val="en-US"/>
        </w:rPr>
        <w:br/>
        <w:t xml:space="preserve">Share It and store it offsite </w:t>
      </w:r>
    </w:p>
    <w:p w14:paraId="59113D70" w14:textId="40795ECC" w:rsidR="00755DF1" w:rsidRPr="00A1647D" w:rsidRDefault="00755DF1" w:rsidP="00755DF1">
      <w:pPr>
        <w:pStyle w:val="ListParagraph"/>
        <w:numPr>
          <w:ilvl w:val="0"/>
          <w:numId w:val="43"/>
        </w:numPr>
        <w:spacing w:after="120"/>
        <w:contextualSpacing w:val="0"/>
        <w:rPr>
          <w:lang w:val="en-US"/>
        </w:rPr>
      </w:pPr>
      <w:r w:rsidRPr="00A1647D">
        <w:rPr>
          <w:lang w:val="en-US"/>
        </w:rPr>
        <w:t>Explain</w:t>
      </w:r>
      <w:r>
        <w:rPr>
          <w:lang w:val="en-US"/>
        </w:rPr>
        <w:t xml:space="preserve"> w</w:t>
      </w:r>
      <w:r w:rsidRPr="00A1647D">
        <w:rPr>
          <w:lang w:val="en-US"/>
        </w:rPr>
        <w:t>hat is user acceptance test and its importance</w:t>
      </w:r>
      <w:r>
        <w:rPr>
          <w:lang w:val="en-US"/>
        </w:rPr>
        <w:t>?</w:t>
      </w:r>
      <w:r w:rsidR="0078199C">
        <w:rPr>
          <w:lang w:val="en-US"/>
        </w:rPr>
        <w:br/>
      </w:r>
      <w:r w:rsidR="0078199C" w:rsidRPr="0078199C">
        <w:rPr>
          <w:b/>
          <w:lang w:val="en-US"/>
        </w:rPr>
        <w:t xml:space="preserve">                 User acceptance testing is the last phase of the software testing process. During that pahse, actual software</w:t>
      </w:r>
      <w:r w:rsidR="0078199C" w:rsidRPr="0078199C">
        <w:rPr>
          <w:b/>
          <w:lang w:val="en-US"/>
        </w:rPr>
        <w:br/>
        <w:t xml:space="preserve">                 user test the software to make sure it can handle required asks in real world scenaios, according to specifications.</w:t>
      </w:r>
      <w:r w:rsidR="0078199C">
        <w:rPr>
          <w:b/>
          <w:lang w:val="en-US"/>
        </w:rPr>
        <w:t xml:space="preserve"> UAT is important to the successful implementation of any application. No matter how many functional tests are performed, There will always be the difficulty of integrating a new piece of software into the operational pattern of any organization.</w:t>
      </w:r>
    </w:p>
    <w:p w14:paraId="733145DC" w14:textId="77777777" w:rsidR="00545AD2" w:rsidRPr="00545AD2" w:rsidRDefault="00755DF1" w:rsidP="00545AD2">
      <w:pPr>
        <w:pStyle w:val="selectionshareable"/>
        <w:spacing w:before="0" w:beforeAutospacing="0" w:after="360" w:afterAutospacing="0"/>
        <w:rPr>
          <w:rFonts w:asciiTheme="minorHAnsi" w:hAnsiTheme="minorHAnsi" w:cstheme="minorHAnsi"/>
          <w:b/>
          <w:sz w:val="20"/>
          <w:szCs w:val="20"/>
        </w:rPr>
      </w:pPr>
      <w:r>
        <w:rPr>
          <w:lang w:val="en-US"/>
        </w:rPr>
        <w:t>Explain w</w:t>
      </w:r>
      <w:r w:rsidRPr="00A1647D">
        <w:rPr>
          <w:lang w:val="en-US"/>
        </w:rPr>
        <w:t>h</w:t>
      </w:r>
      <w:r>
        <w:rPr>
          <w:lang w:val="en-US"/>
        </w:rPr>
        <w:t xml:space="preserve">at are the </w:t>
      </w:r>
      <w:r w:rsidRPr="00A1647D">
        <w:rPr>
          <w:lang w:val="en-US"/>
        </w:rPr>
        <w:t>training needs</w:t>
      </w:r>
      <w:r>
        <w:rPr>
          <w:lang w:val="en-US"/>
        </w:rPr>
        <w:t>?  Analyze</w:t>
      </w:r>
      <w:r w:rsidRPr="00A1647D">
        <w:rPr>
          <w:lang w:val="en-US"/>
        </w:rPr>
        <w:t xml:space="preserve"> and create one checklist for it.</w:t>
      </w:r>
      <w:r w:rsidR="00D1505F">
        <w:rPr>
          <w:lang w:val="en-US"/>
        </w:rPr>
        <w:br/>
      </w:r>
      <w:r w:rsidR="00D1505F" w:rsidRPr="00545AD2">
        <w:rPr>
          <w:rFonts w:asciiTheme="minorHAnsi" w:hAnsiTheme="minorHAnsi" w:cstheme="minorHAnsi"/>
          <w:b/>
          <w:sz w:val="20"/>
          <w:szCs w:val="20"/>
          <w:lang w:val="en-US"/>
        </w:rPr>
        <w:t xml:space="preserve">                 Traning needs analysis is a process that a business goes through in order to determine all the training that needs to be cpleted in a cetain period to allow their team to complete their job as eddectively as possible, as well as progress and growth.</w:t>
      </w:r>
      <w:r w:rsidR="00545AD2" w:rsidRPr="00545AD2">
        <w:rPr>
          <w:rFonts w:asciiTheme="minorHAnsi" w:hAnsiTheme="minorHAnsi" w:cstheme="minorHAnsi"/>
          <w:b/>
          <w:sz w:val="20"/>
          <w:szCs w:val="20"/>
          <w:lang w:val="en-US"/>
        </w:rPr>
        <w:t xml:space="preserve"> </w:t>
      </w:r>
      <w:r w:rsidR="00545AD2" w:rsidRPr="00545AD2">
        <w:rPr>
          <w:rFonts w:asciiTheme="minorHAnsi" w:hAnsiTheme="minorHAnsi" w:cstheme="minorHAnsi"/>
          <w:b/>
          <w:sz w:val="20"/>
          <w:szCs w:val="20"/>
        </w:rPr>
        <w:t>here are 3 key steps involved in training needs analysis to ensure your business is making the most of the process:</w:t>
      </w:r>
    </w:p>
    <w:p w14:paraId="4452065A" w14:textId="77777777" w:rsidR="00545AD2" w:rsidRPr="00545AD2" w:rsidRDefault="00545AD2" w:rsidP="00545AD2">
      <w:pPr>
        <w:numPr>
          <w:ilvl w:val="0"/>
          <w:numId w:val="45"/>
        </w:numPr>
        <w:spacing w:after="120"/>
        <w:ind w:left="360"/>
        <w:rPr>
          <w:rFonts w:eastAsia="Times New Roman" w:cstheme="minorHAnsi"/>
          <w:b/>
          <w:lang w:eastAsia="en-AU"/>
        </w:rPr>
      </w:pPr>
      <w:r w:rsidRPr="00545AD2">
        <w:rPr>
          <w:rFonts w:eastAsia="Times New Roman" w:cstheme="minorHAnsi"/>
          <w:b/>
          <w:bCs/>
          <w:lang w:eastAsia="en-AU"/>
        </w:rPr>
        <w:t>Decide On Skill Sets</w:t>
      </w:r>
      <w:r w:rsidRPr="00545AD2">
        <w:rPr>
          <w:rFonts w:eastAsia="Times New Roman" w:cstheme="minorHAnsi"/>
          <w:b/>
          <w:bCs/>
          <w:lang w:eastAsia="en-AU"/>
        </w:rPr>
        <w:br/>
      </w:r>
      <w:r w:rsidRPr="00545AD2">
        <w:rPr>
          <w:rFonts w:eastAsia="Times New Roman" w:cstheme="minorHAnsi"/>
          <w:b/>
          <w:lang w:eastAsia="en-AU"/>
        </w:rPr>
        <w:t>The first stage is to decide on the skill sets that you require all your team members to have in order to do their jobs properly. This means looking at every job role within your business separately and considering things like the different departments or levels of seniority which will affect this as well.</w:t>
      </w:r>
    </w:p>
    <w:p w14:paraId="19CA873C" w14:textId="77777777" w:rsidR="00545AD2" w:rsidRPr="00545AD2" w:rsidRDefault="00545AD2" w:rsidP="00545AD2">
      <w:pPr>
        <w:numPr>
          <w:ilvl w:val="0"/>
          <w:numId w:val="45"/>
        </w:numPr>
        <w:spacing w:after="120"/>
        <w:ind w:left="360"/>
        <w:rPr>
          <w:rFonts w:eastAsia="Times New Roman" w:cstheme="minorHAnsi"/>
          <w:b/>
          <w:lang w:eastAsia="en-AU"/>
        </w:rPr>
      </w:pPr>
      <w:r w:rsidRPr="00545AD2">
        <w:rPr>
          <w:rFonts w:eastAsia="Times New Roman" w:cstheme="minorHAnsi"/>
          <w:b/>
          <w:bCs/>
          <w:lang w:eastAsia="en-AU"/>
        </w:rPr>
        <w:t>Evaluate The Skills Of Staff</w:t>
      </w:r>
      <w:r w:rsidRPr="00545AD2">
        <w:rPr>
          <w:rFonts w:eastAsia="Times New Roman" w:cstheme="minorHAnsi"/>
          <w:b/>
          <w:bCs/>
          <w:lang w:eastAsia="en-AU"/>
        </w:rPr>
        <w:br/>
      </w:r>
      <w:r w:rsidRPr="00545AD2">
        <w:rPr>
          <w:rFonts w:eastAsia="Times New Roman" w:cstheme="minorHAnsi"/>
          <w:b/>
          <w:lang w:eastAsia="en-AU"/>
        </w:rPr>
        <w:t>The second stage is to look at all your team members and evaluate their current skill levels in relation to the skills you have laid out in the first stage of this process. This will allow you to see who is meeting your expectations, and who needs to complete further training in order to meet the expected skill level.</w:t>
      </w:r>
    </w:p>
    <w:p w14:paraId="09B2C8CA" w14:textId="77777777" w:rsidR="00545AD2" w:rsidRPr="00545AD2" w:rsidRDefault="00545AD2" w:rsidP="00545AD2">
      <w:pPr>
        <w:numPr>
          <w:ilvl w:val="0"/>
          <w:numId w:val="45"/>
        </w:numPr>
        <w:spacing w:after="120"/>
        <w:ind w:left="360"/>
        <w:rPr>
          <w:rFonts w:eastAsia="Times New Roman" w:cstheme="minorHAnsi"/>
          <w:b/>
          <w:lang w:eastAsia="en-AU"/>
        </w:rPr>
      </w:pPr>
      <w:r w:rsidRPr="00545AD2">
        <w:rPr>
          <w:rFonts w:eastAsia="Times New Roman" w:cstheme="minorHAnsi"/>
          <w:b/>
          <w:bCs/>
          <w:lang w:eastAsia="en-AU"/>
        </w:rPr>
        <w:t>Highlight The Skills Gap</w:t>
      </w:r>
      <w:r w:rsidRPr="00545AD2">
        <w:rPr>
          <w:rFonts w:eastAsia="Times New Roman" w:cstheme="minorHAnsi"/>
          <w:b/>
          <w:bCs/>
          <w:lang w:eastAsia="en-AU"/>
        </w:rPr>
        <w:br/>
      </w:r>
      <w:r w:rsidRPr="00545AD2">
        <w:rPr>
          <w:rFonts w:eastAsia="Times New Roman" w:cstheme="minorHAnsi"/>
          <w:b/>
          <w:lang w:eastAsia="en-AU"/>
        </w:rPr>
        <w:t xml:space="preserve">Now that you know where you want your team to be and the level they are currently at, you will easily be able to see the </w:t>
      </w:r>
      <w:r w:rsidRPr="00545AD2">
        <w:rPr>
          <w:rFonts w:eastAsia="Times New Roman" w:cstheme="minorHAnsi"/>
          <w:b/>
          <w:lang w:eastAsia="en-AU"/>
        </w:rPr>
        <w:lastRenderedPageBreak/>
        <w:t>gap (if any) that has appeared between the two. Now you know what the gap is, you need to use training to help close that gap and ensure your team is at the level you expect them to be.</w:t>
      </w:r>
    </w:p>
    <w:p w14:paraId="056ED13A" w14:textId="7BAA9AED" w:rsidR="00755DF1" w:rsidRPr="00D1505F" w:rsidRDefault="00755DF1" w:rsidP="00545AD2">
      <w:pPr>
        <w:pStyle w:val="ListParagraph"/>
        <w:spacing w:after="120"/>
        <w:contextualSpacing w:val="0"/>
        <w:rPr>
          <w:b/>
          <w:lang w:val="en-US"/>
        </w:rPr>
      </w:pPr>
    </w:p>
    <w:p w14:paraId="075D41E4" w14:textId="1B94021F" w:rsidR="00755DF1" w:rsidRDefault="00755DF1" w:rsidP="00755DF1">
      <w:pPr>
        <w:pStyle w:val="ListParagraph"/>
        <w:numPr>
          <w:ilvl w:val="0"/>
          <w:numId w:val="43"/>
        </w:numPr>
        <w:spacing w:after="120"/>
        <w:ind w:left="1418" w:hanging="1058"/>
        <w:contextualSpacing w:val="0"/>
        <w:rPr>
          <w:lang w:val="en-US"/>
        </w:rPr>
      </w:pPr>
      <w:r w:rsidRPr="00A1647D">
        <w:rPr>
          <w:lang w:val="en-US"/>
        </w:rPr>
        <w:t>Explain why it is important to have well defined and documented rollback plan when implementing new software.</w:t>
      </w:r>
      <w:r w:rsidR="00545AD2">
        <w:rPr>
          <w:lang w:val="en-US"/>
        </w:rPr>
        <w:t xml:space="preserve"> </w:t>
      </w:r>
      <w:r w:rsidR="00545AD2">
        <w:rPr>
          <w:lang w:val="en-US"/>
        </w:rPr>
        <w:br/>
      </w:r>
      <w:r w:rsidR="00545AD2">
        <w:rPr>
          <w:b/>
          <w:lang w:val="en-US"/>
        </w:rPr>
        <w:t xml:space="preserve">A good rollback plan is needed  because </w:t>
      </w:r>
      <w:r w:rsidR="00545AD2">
        <w:rPr>
          <w:b/>
          <w:lang w:val="en-US"/>
        </w:rPr>
        <w:br/>
      </w:r>
      <w:r w:rsidR="00545AD2" w:rsidRPr="00545AD2">
        <w:rPr>
          <w:rFonts w:cstheme="minorHAnsi"/>
          <w:b/>
        </w:rPr>
        <w:t>- deployment could go South, </w:t>
      </w:r>
      <w:r w:rsidR="00545AD2" w:rsidRPr="00545AD2">
        <w:rPr>
          <w:rFonts w:cstheme="minorHAnsi"/>
          <w:b/>
        </w:rPr>
        <w:br/>
        <w:t>- you need to know how to restore the database or application to the initial state, the one it was pior to the change.</w:t>
      </w:r>
      <w:r w:rsidR="00545AD2" w:rsidRPr="00545AD2">
        <w:rPr>
          <w:rFonts w:cstheme="minorHAnsi"/>
          <w:b/>
        </w:rPr>
        <w:br/>
        <w:t>- steps got missed in the deployment</w:t>
      </w:r>
      <w:r w:rsidR="00545AD2" w:rsidRPr="00545AD2">
        <w:rPr>
          <w:rFonts w:cstheme="minorHAnsi"/>
          <w:b/>
        </w:rPr>
        <w:br/>
        <w:t>- change management dictates that rollback instructions be provided</w:t>
      </w:r>
      <w:r w:rsidR="00545AD2">
        <w:rPr>
          <w:rFonts w:cstheme="minorHAnsi"/>
          <w:b/>
        </w:rPr>
        <w:br/>
        <w:t>when the decision is taken to rollback, it is a critical moment, stress levels will be high. Thinking clearly and straight is hard. This is when most mistakes are made without a proper plan.</w:t>
      </w:r>
      <w:r w:rsidR="00545AD2">
        <w:rPr>
          <w:b/>
          <w:lang w:val="en-US"/>
        </w:rPr>
        <w:br/>
      </w:r>
    </w:p>
    <w:p w14:paraId="734AAEBE" w14:textId="7632243D" w:rsidR="00755DF1" w:rsidRDefault="00755DF1" w:rsidP="004924A4">
      <w:pPr>
        <w:pStyle w:val="ListParagraph"/>
        <w:numPr>
          <w:ilvl w:val="0"/>
          <w:numId w:val="43"/>
        </w:numPr>
        <w:spacing w:after="120"/>
        <w:contextualSpacing w:val="0"/>
      </w:pPr>
      <w:r w:rsidRPr="00592AA8">
        <w:rPr>
          <w:lang w:val="en-US"/>
        </w:rPr>
        <w:t>Consider a job interview scenario and interviewer asked you a question that “Tell us about yourself”. Your task is to write a paragraph about above question.</w:t>
      </w:r>
      <w:r w:rsidR="00B95CB0" w:rsidRPr="00592AA8">
        <w:rPr>
          <w:lang w:val="en-US"/>
        </w:rPr>
        <w:br/>
      </w:r>
      <w:r w:rsidR="00B95CB0" w:rsidRPr="00592AA8">
        <w:rPr>
          <w:lang w:val="en-US"/>
        </w:rPr>
        <w:br/>
      </w:r>
      <w:r w:rsidR="004924A4">
        <w:rPr>
          <w:rFonts w:cstheme="minorHAnsi"/>
          <w:b/>
          <w:lang w:val="en-US"/>
        </w:rPr>
        <w:t>My Name is B</w:t>
      </w:r>
      <w:r w:rsidR="00E67D85" w:rsidRPr="00DF39B6">
        <w:rPr>
          <w:rFonts w:cstheme="minorHAnsi"/>
          <w:b/>
          <w:lang w:val="en-US"/>
        </w:rPr>
        <w:t xml:space="preserve">enjamen Calleja I graduated high school at </w:t>
      </w:r>
      <w:r w:rsidR="00E67D85" w:rsidRPr="00DF39B6">
        <w:rPr>
          <w:rFonts w:cstheme="minorHAnsi"/>
          <w:b/>
          <w:shd w:val="clear" w:color="auto" w:fill="FFFFFF"/>
        </w:rPr>
        <w:t xml:space="preserve">Kolbe Catholic College </w:t>
      </w:r>
      <w:r w:rsidR="00665544" w:rsidRPr="00DF39B6">
        <w:rPr>
          <w:rFonts w:cstheme="minorHAnsi"/>
          <w:b/>
          <w:shd w:val="clear" w:color="auto" w:fill="FFFFFF"/>
        </w:rPr>
        <w:t xml:space="preserve">in 2017. Right now im at the end of  completeing my Advance diploma of Information Technology at kangan institute broadmeadows and looking forward to obtaining my Bachelor degree of information Technology at Rmit University Melbourne. I have been working at </w:t>
      </w:r>
      <w:r w:rsidR="00592AA8" w:rsidRPr="00DF39B6">
        <w:rPr>
          <w:rFonts w:cstheme="minorHAnsi"/>
          <w:b/>
          <w:shd w:val="clear" w:color="auto" w:fill="FFFFFF"/>
        </w:rPr>
        <w:t>Fast Times Skateboarding since late 2016 overseeing their online presence on different social</w:t>
      </w:r>
      <w:r w:rsidR="00DF39B6" w:rsidRPr="00DF39B6">
        <w:rPr>
          <w:rFonts w:cstheme="minorHAnsi"/>
          <w:b/>
          <w:shd w:val="clear" w:color="auto" w:fill="FFFFFF"/>
        </w:rPr>
        <w:t xml:space="preserve"> media platforms. My future career that I am striving for is to become a Full stack web developer. </w:t>
      </w:r>
      <w:r w:rsidR="004924A4" w:rsidRPr="004924A4">
        <w:rPr>
          <w:rFonts w:cstheme="minorHAnsi"/>
          <w:b/>
          <w:shd w:val="clear" w:color="auto" w:fill="FFFFFF"/>
        </w:rPr>
        <w:t>I became interested</w:t>
      </w:r>
      <w:r w:rsidR="004924A4">
        <w:rPr>
          <w:rFonts w:cstheme="minorHAnsi"/>
          <w:b/>
          <w:shd w:val="clear" w:color="auto" w:fill="FFFFFF"/>
        </w:rPr>
        <w:t xml:space="preserve"> in that area</w:t>
      </w:r>
      <w:r w:rsidR="004924A4" w:rsidRPr="004924A4">
        <w:rPr>
          <w:rFonts w:cstheme="minorHAnsi"/>
          <w:b/>
          <w:shd w:val="clear" w:color="auto" w:fill="FFFFFF"/>
        </w:rPr>
        <w:t xml:space="preserve"> because I enjoy the web. I spend a lot of time online and I'm excited about it and what it can do, and I like being able to contribute to that. I get satisfaction out of this whole process of assembling these things that can usually be accessed by people around the world on a variety of devices, and constantly learning better ways to do it.</w:t>
      </w:r>
      <w:r w:rsidR="004924A4">
        <w:rPr>
          <w:rFonts w:cstheme="minorHAnsi"/>
          <w:b/>
          <w:shd w:val="clear" w:color="auto" w:fill="FFFFFF"/>
        </w:rPr>
        <w:t xml:space="preserve"> My goal as a </w:t>
      </w:r>
      <w:r w:rsidR="004924A4" w:rsidRPr="004924A4">
        <w:rPr>
          <w:rFonts w:cstheme="minorHAnsi"/>
          <w:b/>
          <w:shd w:val="clear" w:color="auto" w:fill="FFFFFF"/>
        </w:rPr>
        <w:t>person is to interact with people in a way that I could not possibly do in a face to face conversation. Once I have released an application I am no longer me, I'm just the creator, just the person who picked every little detail, made every single decision, and created something completely from my vision. My application could ruin someones day or make someone's week or do both at the same time to different people. Having that reach is an addicting thing and that is why I</w:t>
      </w:r>
      <w:r w:rsidR="004924A4">
        <w:rPr>
          <w:rFonts w:cstheme="minorHAnsi"/>
          <w:b/>
          <w:shd w:val="clear" w:color="auto" w:fill="FFFFFF"/>
        </w:rPr>
        <w:t xml:space="preserve"> enjoy creating websites.</w:t>
      </w:r>
    </w:p>
    <w:sectPr w:rsidR="00755DF1" w:rsidSect="009E31F5">
      <w:headerReference w:type="default" r:id="rId13"/>
      <w:footerReference w:type="default" r:id="rId14"/>
      <w:endnotePr>
        <w:numFmt w:val="decimal"/>
      </w:endnotePr>
      <w:type w:val="continuous"/>
      <w:pgSz w:w="11907" w:h="16839" w:code="9"/>
      <w:pgMar w:top="232" w:right="567" w:bottom="720" w:left="720" w:header="170" w:footer="28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7606CD" w14:textId="77777777" w:rsidR="00AE2D47" w:rsidRDefault="00AE2D47" w:rsidP="00AE1D47">
      <w:r>
        <w:separator/>
      </w:r>
    </w:p>
  </w:endnote>
  <w:endnote w:type="continuationSeparator" w:id="0">
    <w:p w14:paraId="19CAEB0B" w14:textId="77777777" w:rsidR="00AE2D47" w:rsidRDefault="00AE2D47" w:rsidP="00AE1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E00002EF" w:usb1="4000205B" w:usb2="00000028" w:usb3="00000000" w:csb0="0000019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omic Sans MS">
    <w:panose1 w:val="030F0702030302020204"/>
    <w:charset w:val="00"/>
    <w:family w:val="script"/>
    <w:pitch w:val="variable"/>
    <w:sig w:usb0="00000287" w:usb1="00000013" w:usb2="00000000" w:usb3="00000000" w:csb0="0000009F" w:csb1="00000000"/>
  </w:font>
  <w:font w:name="Palatino">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Corbel"/>
    <w:charset w:val="00"/>
    <w:family w:val="swiss"/>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8E4F8" w14:textId="77777777" w:rsidR="00324A7C" w:rsidRPr="00551859" w:rsidRDefault="00324A7C" w:rsidP="00067658">
    <w:pPr>
      <w:pStyle w:val="Header"/>
      <w:tabs>
        <w:tab w:val="clear" w:pos="4513"/>
        <w:tab w:val="clear" w:pos="9026"/>
        <w:tab w:val="center" w:pos="5245"/>
        <w:tab w:val="right" w:pos="10490"/>
      </w:tabs>
      <w:ind w:right="-170"/>
      <w:rPr>
        <w:rFonts w:ascii="Calibri" w:hAnsi="Calibri" w:cs="Open Sans"/>
        <w:color w:val="7F7F7F" w:themeColor="text1" w:themeTint="80"/>
        <w:sz w:val="16"/>
        <w:szCs w:val="16"/>
      </w:rPr>
    </w:pPr>
    <w:r w:rsidRPr="00C679A9">
      <w:tab/>
    </w:r>
    <w:r>
      <w:t>RTO Identifier 3077 | CRICOS provider number 01218G</w:t>
    </w:r>
  </w:p>
  <w:p w14:paraId="6CF4FFC4" w14:textId="212FA4F7" w:rsidR="00324A7C" w:rsidRPr="00067658" w:rsidRDefault="00324A7C" w:rsidP="00067658">
    <w:pPr>
      <w:pStyle w:val="Footer"/>
      <w:tabs>
        <w:tab w:val="clear" w:pos="4513"/>
        <w:tab w:val="clear" w:pos="9026"/>
        <w:tab w:val="center" w:pos="5245"/>
        <w:tab w:val="right" w:pos="10632"/>
      </w:tabs>
      <w:ind w:right="-23"/>
    </w:pPr>
    <w:r w:rsidRPr="00C679A9">
      <w:t xml:space="preserve">Version </w:t>
    </w:r>
    <w:r>
      <w:t>1</w:t>
    </w:r>
    <w:r w:rsidRPr="00C679A9">
      <w:t>.0</w:t>
    </w:r>
    <w:r w:rsidRPr="00C679A9">
      <w:tab/>
    </w:r>
    <w:r>
      <w:t xml:space="preserve">Last saved </w:t>
    </w:r>
    <w:r>
      <w:fldChar w:fldCharType="begin"/>
    </w:r>
    <w:r>
      <w:instrText xml:space="preserve"> SAVEDATE  \@ "d/MM/yyyy"  \* MERGEFORMAT </w:instrText>
    </w:r>
    <w:r>
      <w:fldChar w:fldCharType="separate"/>
    </w:r>
    <w:r w:rsidR="00406BBD">
      <w:rPr>
        <w:noProof/>
      </w:rPr>
      <w:t>13/05/2019</w:t>
    </w:r>
    <w:r>
      <w:fldChar w:fldCharType="end"/>
    </w:r>
    <w:r>
      <w:tab/>
    </w:r>
    <w:r w:rsidRPr="00C679A9">
      <w:t xml:space="preserve">Page </w:t>
    </w:r>
    <w:r w:rsidRPr="00C679A9">
      <w:fldChar w:fldCharType="begin"/>
    </w:r>
    <w:r w:rsidRPr="00C679A9">
      <w:instrText xml:space="preserve"> PAGE </w:instrText>
    </w:r>
    <w:r w:rsidRPr="00C679A9">
      <w:fldChar w:fldCharType="separate"/>
    </w:r>
    <w:r w:rsidR="005A5DFC">
      <w:rPr>
        <w:noProof/>
      </w:rPr>
      <w:t>6</w:t>
    </w:r>
    <w:r w:rsidRPr="00C679A9">
      <w:fldChar w:fldCharType="end"/>
    </w:r>
    <w:r>
      <w:t xml:space="preserve"> of </w:t>
    </w:r>
    <w:fldSimple w:instr=" NUMPAGES  ">
      <w:r w:rsidR="005A5DFC">
        <w:rPr>
          <w:noProof/>
        </w:rPr>
        <w:t>9</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BF394" w14:textId="77777777" w:rsidR="00AE2D47" w:rsidRDefault="00AE2D47" w:rsidP="00AE1D47">
      <w:r>
        <w:separator/>
      </w:r>
    </w:p>
  </w:footnote>
  <w:footnote w:type="continuationSeparator" w:id="0">
    <w:p w14:paraId="1B664715" w14:textId="77777777" w:rsidR="00AE2D47" w:rsidRDefault="00AE2D47" w:rsidP="00AE1D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3204"/>
    </w:tblGrid>
    <w:tr w:rsidR="00324A7C" w14:paraId="174E15AD" w14:textId="77777777" w:rsidTr="00324A7C">
      <w:tc>
        <w:tcPr>
          <w:tcW w:w="7479" w:type="dxa"/>
        </w:tcPr>
        <w:p w14:paraId="1D43D5EF" w14:textId="77777777" w:rsidR="00324A7C" w:rsidRPr="0039113D" w:rsidRDefault="00324A7C" w:rsidP="00324A7C">
          <w:pPr>
            <w:pStyle w:val="Header"/>
            <w:tabs>
              <w:tab w:val="clear" w:pos="9026"/>
              <w:tab w:val="right" w:pos="4513"/>
              <w:tab w:val="right" w:pos="10490"/>
            </w:tabs>
            <w:ind w:right="-170"/>
            <w:rPr>
              <w:rFonts w:ascii="Calibri" w:hAnsi="Calibri" w:cs="Open Sans"/>
              <w:b/>
            </w:rPr>
          </w:pPr>
        </w:p>
        <w:p w14:paraId="4E730598" w14:textId="59B1525E" w:rsidR="00324A7C" w:rsidRPr="003026CA" w:rsidRDefault="00324A7C" w:rsidP="00F450AF">
          <w:pPr>
            <w:rPr>
              <w:b/>
              <w:color w:val="B55607"/>
              <w:sz w:val="36"/>
              <w:szCs w:val="36"/>
            </w:rPr>
          </w:pPr>
          <w:r w:rsidRPr="003026CA">
            <w:rPr>
              <w:b/>
              <w:sz w:val="36"/>
              <w:szCs w:val="36"/>
            </w:rPr>
            <w:t xml:space="preserve">Assessment Task Instructions </w:t>
          </w:r>
          <w:r w:rsidRPr="003026CA">
            <w:rPr>
              <w:b/>
              <w:sz w:val="36"/>
              <w:szCs w:val="36"/>
            </w:rPr>
            <w:br/>
            <w:t xml:space="preserve">and Feedback Form </w:t>
          </w:r>
          <w:r w:rsidRPr="003026CA">
            <w:rPr>
              <w:i/>
              <w:sz w:val="32"/>
              <w:szCs w:val="32"/>
            </w:rPr>
            <w:t>(</w:t>
          </w:r>
          <w:r>
            <w:rPr>
              <w:i/>
              <w:sz w:val="32"/>
              <w:szCs w:val="32"/>
            </w:rPr>
            <w:t>non-graded</w:t>
          </w:r>
          <w:r w:rsidRPr="003026CA">
            <w:rPr>
              <w:i/>
              <w:sz w:val="32"/>
              <w:szCs w:val="32"/>
            </w:rPr>
            <w:t>)</w:t>
          </w:r>
        </w:p>
      </w:tc>
      <w:tc>
        <w:tcPr>
          <w:tcW w:w="3204" w:type="dxa"/>
        </w:tcPr>
        <w:p w14:paraId="2DAA74E8" w14:textId="43950AF6" w:rsidR="00324A7C" w:rsidRDefault="00324A7C" w:rsidP="00324A7C">
          <w:pPr>
            <w:pStyle w:val="Header"/>
            <w:tabs>
              <w:tab w:val="clear" w:pos="9026"/>
              <w:tab w:val="right" w:pos="4513"/>
              <w:tab w:val="right" w:pos="10490"/>
            </w:tabs>
            <w:ind w:right="-170"/>
            <w:rPr>
              <w:rFonts w:ascii="Calibri" w:hAnsi="Calibri" w:cs="Open Sans"/>
              <w:b/>
              <w:color w:val="A6A6A6" w:themeColor="background1" w:themeShade="A6"/>
              <w:sz w:val="16"/>
              <w:szCs w:val="16"/>
            </w:rPr>
          </w:pPr>
        </w:p>
        <w:p w14:paraId="7F53B634" w14:textId="5062CE39" w:rsidR="00324A7C" w:rsidRDefault="00324A7C" w:rsidP="00324A7C">
          <w:pPr>
            <w:pStyle w:val="Header"/>
            <w:tabs>
              <w:tab w:val="clear" w:pos="9026"/>
              <w:tab w:val="right" w:pos="4513"/>
              <w:tab w:val="right" w:pos="10490"/>
            </w:tabs>
            <w:ind w:right="-170"/>
            <w:rPr>
              <w:rFonts w:ascii="Calibri" w:hAnsi="Calibri" w:cs="Open Sans"/>
              <w:b/>
              <w:color w:val="A6A6A6" w:themeColor="background1" w:themeShade="A6"/>
              <w:sz w:val="16"/>
              <w:szCs w:val="16"/>
            </w:rPr>
          </w:pPr>
        </w:p>
        <w:p w14:paraId="4981E57F" w14:textId="47D24A85" w:rsidR="00324A7C" w:rsidRDefault="00324A7C" w:rsidP="00324A7C">
          <w:pPr>
            <w:pStyle w:val="Header"/>
            <w:tabs>
              <w:tab w:val="clear" w:pos="9026"/>
              <w:tab w:val="right" w:pos="4513"/>
              <w:tab w:val="right" w:pos="10490"/>
            </w:tabs>
            <w:ind w:right="-170"/>
            <w:rPr>
              <w:rFonts w:ascii="Calibri" w:hAnsi="Calibri" w:cs="Open Sans"/>
              <w:b/>
              <w:color w:val="A6A6A6" w:themeColor="background1" w:themeShade="A6"/>
              <w:sz w:val="16"/>
              <w:szCs w:val="16"/>
            </w:rPr>
          </w:pPr>
          <w:r w:rsidRPr="00413140">
            <w:rPr>
              <w:noProof/>
              <w:lang w:eastAsia="en-AU"/>
            </w:rPr>
            <w:drawing>
              <wp:anchor distT="0" distB="0" distL="114300" distR="114300" simplePos="0" relativeHeight="251668480" behindDoc="1" locked="0" layoutInCell="1" allowOverlap="1" wp14:anchorId="0DFBCC3B" wp14:editId="6981B145">
                <wp:simplePos x="0" y="0"/>
                <wp:positionH relativeFrom="column">
                  <wp:posOffset>498475</wp:posOffset>
                </wp:positionH>
                <wp:positionV relativeFrom="paragraph">
                  <wp:posOffset>-36830</wp:posOffset>
                </wp:positionV>
                <wp:extent cx="1467485" cy="431800"/>
                <wp:effectExtent l="0" t="0" r="0" b="6350"/>
                <wp:wrapThrough wrapText="bothSides">
                  <wp:wrapPolygon edited="0">
                    <wp:start x="0" y="0"/>
                    <wp:lineTo x="0" y="20965"/>
                    <wp:lineTo x="21310" y="20965"/>
                    <wp:lineTo x="2131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_wide_colour.jpg"/>
                        <pic:cNvPicPr/>
                      </pic:nvPicPr>
                      <pic:blipFill>
                        <a:blip r:embed="rId1">
                          <a:extLst>
                            <a:ext uri="{28A0092B-C50C-407E-A947-70E740481C1C}">
                              <a14:useLocalDpi xmlns:a14="http://schemas.microsoft.com/office/drawing/2010/main" val="0"/>
                            </a:ext>
                          </a:extLst>
                        </a:blip>
                        <a:stretch>
                          <a:fillRect/>
                        </a:stretch>
                      </pic:blipFill>
                      <pic:spPr>
                        <a:xfrm>
                          <a:off x="0" y="0"/>
                          <a:ext cx="1467485" cy="431800"/>
                        </a:xfrm>
                        <a:prstGeom prst="rect">
                          <a:avLst/>
                        </a:prstGeom>
                      </pic:spPr>
                    </pic:pic>
                  </a:graphicData>
                </a:graphic>
                <wp14:sizeRelH relativeFrom="page">
                  <wp14:pctWidth>0</wp14:pctWidth>
                </wp14:sizeRelH>
                <wp14:sizeRelV relativeFrom="page">
                  <wp14:pctHeight>0</wp14:pctHeight>
                </wp14:sizeRelV>
              </wp:anchor>
            </w:drawing>
          </w:r>
        </w:p>
      </w:tc>
    </w:tr>
  </w:tbl>
  <w:p w14:paraId="0583CA0C" w14:textId="561FBE84" w:rsidR="00324A7C" w:rsidRPr="00B47EF6" w:rsidRDefault="00324A7C" w:rsidP="00BF3CC5">
    <w:pPr>
      <w:pStyle w:val="Header"/>
      <w:tabs>
        <w:tab w:val="clear" w:pos="9026"/>
        <w:tab w:val="right" w:pos="4513"/>
        <w:tab w:val="right" w:pos="10490"/>
      </w:tabs>
      <w:ind w:right="-170"/>
      <w:rPr>
        <w:rFonts w:ascii="Calibri" w:hAnsi="Calibri"/>
        <w:b/>
        <w:color w:val="A6A6A6" w:themeColor="background1" w:themeShade="A6"/>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27E03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ACC99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B9A164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B28158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FC2829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C7C4A8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D1E52F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848667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6BADF4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DDEB87A"/>
    <w:lvl w:ilvl="0">
      <w:start w:val="1"/>
      <w:numFmt w:val="decimal"/>
      <w:lvlText w:val="%1."/>
      <w:lvlJc w:val="left"/>
      <w:pPr>
        <w:tabs>
          <w:tab w:val="num" w:pos="360"/>
        </w:tabs>
        <w:ind w:left="360" w:hanging="360"/>
      </w:pPr>
    </w:lvl>
  </w:abstractNum>
  <w:abstractNum w:abstractNumId="10" w15:restartNumberingAfterBreak="0">
    <w:nsid w:val="00F84C50"/>
    <w:multiLevelType w:val="hybridMultilevel"/>
    <w:tmpl w:val="B24EDCC4"/>
    <w:lvl w:ilvl="0" w:tplc="C7406012">
      <w:start w:val="1"/>
      <w:numFmt w:val="decimal"/>
      <w:lvlText w:val="Task %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4D34064"/>
    <w:multiLevelType w:val="hybridMultilevel"/>
    <w:tmpl w:val="593A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384A00"/>
    <w:multiLevelType w:val="hybridMultilevel"/>
    <w:tmpl w:val="073CDF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DED6B29"/>
    <w:multiLevelType w:val="hybridMultilevel"/>
    <w:tmpl w:val="8CD673D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EDE1C8C"/>
    <w:multiLevelType w:val="hybridMultilevel"/>
    <w:tmpl w:val="9CB8E0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2213099"/>
    <w:multiLevelType w:val="hybridMultilevel"/>
    <w:tmpl w:val="1F4AB7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2F02D01"/>
    <w:multiLevelType w:val="hybridMultilevel"/>
    <w:tmpl w:val="92EA9FB2"/>
    <w:lvl w:ilvl="0" w:tplc="08449198">
      <w:start w:val="1"/>
      <w:numFmt w:val="decimal"/>
      <w:lvlText w:val="%1."/>
      <w:lvlJc w:val="left"/>
      <w:pPr>
        <w:ind w:left="765" w:hanging="360"/>
      </w:pPr>
      <w:rPr>
        <w:rFonts w:hint="default"/>
        <w:b/>
      </w:rPr>
    </w:lvl>
    <w:lvl w:ilvl="1" w:tplc="0C090019">
      <w:start w:val="1"/>
      <w:numFmt w:val="lowerLetter"/>
      <w:lvlText w:val="%2."/>
      <w:lvlJc w:val="left"/>
      <w:pPr>
        <w:ind w:left="1485" w:hanging="360"/>
      </w:pPr>
      <w:rPr>
        <w:rFonts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7" w15:restartNumberingAfterBreak="0">
    <w:nsid w:val="14647AFF"/>
    <w:multiLevelType w:val="hybridMultilevel"/>
    <w:tmpl w:val="D5802482"/>
    <w:lvl w:ilvl="0" w:tplc="7140443A">
      <w:start w:val="1"/>
      <w:numFmt w:val="decimal"/>
      <w:pStyle w:val="Section2heading2"/>
      <w:lvlText w:val="2.%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A655D3E"/>
    <w:multiLevelType w:val="hybridMultilevel"/>
    <w:tmpl w:val="DA6CF93E"/>
    <w:lvl w:ilvl="0" w:tplc="08449198">
      <w:start w:val="1"/>
      <w:numFmt w:val="decimal"/>
      <w:lvlText w:val="%1."/>
      <w:lvlJc w:val="left"/>
      <w:pPr>
        <w:ind w:left="765" w:hanging="360"/>
      </w:pPr>
      <w:rPr>
        <w:rFonts w:hint="default"/>
        <w:b/>
      </w:rPr>
    </w:lvl>
    <w:lvl w:ilvl="1" w:tplc="0C090019">
      <w:start w:val="1"/>
      <w:numFmt w:val="lowerLetter"/>
      <w:lvlText w:val="%2."/>
      <w:lvlJc w:val="left"/>
      <w:pPr>
        <w:ind w:left="1485" w:hanging="360"/>
      </w:pPr>
      <w:rPr>
        <w:rFonts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9" w15:restartNumberingAfterBreak="0">
    <w:nsid w:val="1AEF7FE6"/>
    <w:multiLevelType w:val="hybridMultilevel"/>
    <w:tmpl w:val="D952C566"/>
    <w:lvl w:ilvl="0" w:tplc="42FE586A">
      <w:start w:val="1"/>
      <w:numFmt w:val="decimal"/>
      <w:pStyle w:val="Style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BD63FB"/>
    <w:multiLevelType w:val="hybridMultilevel"/>
    <w:tmpl w:val="AC3AC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413302B"/>
    <w:multiLevelType w:val="hybridMultilevel"/>
    <w:tmpl w:val="613A56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4213FE6"/>
    <w:multiLevelType w:val="hybridMultilevel"/>
    <w:tmpl w:val="49605A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15:restartNumberingAfterBreak="0">
    <w:nsid w:val="26012823"/>
    <w:multiLevelType w:val="hybridMultilevel"/>
    <w:tmpl w:val="0144CF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6E6117A"/>
    <w:multiLevelType w:val="hybridMultilevel"/>
    <w:tmpl w:val="26062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A8C02C0"/>
    <w:multiLevelType w:val="hybridMultilevel"/>
    <w:tmpl w:val="0BE8070E"/>
    <w:lvl w:ilvl="0" w:tplc="F2AE8EFC">
      <w:start w:val="1"/>
      <w:numFmt w:val="decimal"/>
      <w:pStyle w:val="basictext"/>
      <w:lvlText w:val="%1."/>
      <w:lvlJc w:val="left"/>
      <w:pPr>
        <w:ind w:left="2486"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2CC11C7B"/>
    <w:multiLevelType w:val="multilevel"/>
    <w:tmpl w:val="AC8A9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4768A6"/>
    <w:multiLevelType w:val="hybridMultilevel"/>
    <w:tmpl w:val="09F42B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E5922DD"/>
    <w:multiLevelType w:val="hybridMultilevel"/>
    <w:tmpl w:val="54CC87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F630A80"/>
    <w:multiLevelType w:val="hybridMultilevel"/>
    <w:tmpl w:val="0F382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3FCA6792"/>
    <w:multiLevelType w:val="hybridMultilevel"/>
    <w:tmpl w:val="2C94A754"/>
    <w:lvl w:ilvl="0" w:tplc="D982C8E2">
      <w:start w:val="1"/>
      <w:numFmt w:val="bullet"/>
      <w:lvlText w:val=""/>
      <w:lvlJc w:val="left"/>
      <w:pPr>
        <w:ind w:left="720" w:hanging="360"/>
      </w:pPr>
      <w:rPr>
        <w:rFonts w:ascii="Wingdings" w:hAnsi="Wingdings" w:hint="default"/>
        <w:sz w:val="3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0106558"/>
    <w:multiLevelType w:val="hybridMultilevel"/>
    <w:tmpl w:val="7EC0191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6D4795"/>
    <w:multiLevelType w:val="hybridMultilevel"/>
    <w:tmpl w:val="79F4002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3" w15:restartNumberingAfterBreak="0">
    <w:nsid w:val="501047DE"/>
    <w:multiLevelType w:val="hybridMultilevel"/>
    <w:tmpl w:val="B1048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A7759B1"/>
    <w:multiLevelType w:val="hybridMultilevel"/>
    <w:tmpl w:val="69F446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5CEA4C47"/>
    <w:multiLevelType w:val="hybridMultilevel"/>
    <w:tmpl w:val="C03EC214"/>
    <w:lvl w:ilvl="0" w:tplc="08449198">
      <w:start w:val="1"/>
      <w:numFmt w:val="decimal"/>
      <w:lvlText w:val="%1."/>
      <w:lvlJc w:val="left"/>
      <w:pPr>
        <w:ind w:left="765" w:hanging="360"/>
      </w:pPr>
      <w:rPr>
        <w:rFonts w:hint="default"/>
        <w:b/>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6" w15:restartNumberingAfterBreak="0">
    <w:nsid w:val="5D6F2A91"/>
    <w:multiLevelType w:val="hybridMultilevel"/>
    <w:tmpl w:val="6C9CFFDA"/>
    <w:lvl w:ilvl="0" w:tplc="DA5C792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A6706A"/>
    <w:multiLevelType w:val="hybridMultilevel"/>
    <w:tmpl w:val="CC58DD52"/>
    <w:lvl w:ilvl="0" w:tplc="0750C25C">
      <w:start w:val="1"/>
      <w:numFmt w:val="decimal"/>
      <w:lvlText w:val="Task %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2A52A28"/>
    <w:multiLevelType w:val="hybridMultilevel"/>
    <w:tmpl w:val="B4CA1C8E"/>
    <w:lvl w:ilvl="0" w:tplc="1E4A66D6">
      <w:numFmt w:val="bullet"/>
      <w:lvlText w:val="-"/>
      <w:lvlJc w:val="left"/>
      <w:pPr>
        <w:ind w:left="720" w:hanging="360"/>
      </w:pPr>
      <w:rPr>
        <w:rFonts w:ascii="Calibri" w:eastAsiaTheme="minorHAns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7A16432"/>
    <w:multiLevelType w:val="hybridMultilevel"/>
    <w:tmpl w:val="3440CC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8B16902"/>
    <w:multiLevelType w:val="hybridMultilevel"/>
    <w:tmpl w:val="F0C8C6D2"/>
    <w:lvl w:ilvl="0" w:tplc="236C3E5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7CCD0CE4"/>
    <w:multiLevelType w:val="multilevel"/>
    <w:tmpl w:val="EBACE656"/>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FE65E0F"/>
    <w:multiLevelType w:val="hybridMultilevel"/>
    <w:tmpl w:val="8604C77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2"/>
  </w:num>
  <w:num w:numId="2">
    <w:abstractNumId w:val="42"/>
  </w:num>
  <w:num w:numId="3">
    <w:abstractNumId w:val="25"/>
  </w:num>
  <w:num w:numId="4">
    <w:abstractNumId w:val="19"/>
  </w:num>
  <w:num w:numId="5">
    <w:abstractNumId w:val="25"/>
  </w:num>
  <w:num w:numId="6">
    <w:abstractNumId w:val="27"/>
  </w:num>
  <w:num w:numId="7">
    <w:abstractNumId w:val="22"/>
  </w:num>
  <w:num w:numId="8">
    <w:abstractNumId w:val="22"/>
  </w:num>
  <w:num w:numId="9">
    <w:abstractNumId w:val="32"/>
  </w:num>
  <w:num w:numId="10">
    <w:abstractNumId w:val="28"/>
  </w:num>
  <w:num w:numId="11">
    <w:abstractNumId w:val="24"/>
  </w:num>
  <w:num w:numId="12">
    <w:abstractNumId w:val="21"/>
  </w:num>
  <w:num w:numId="13">
    <w:abstractNumId w:val="17"/>
  </w:num>
  <w:num w:numId="14">
    <w:abstractNumId w:val="0"/>
  </w:num>
  <w:num w:numId="15">
    <w:abstractNumId w:val="1"/>
  </w:num>
  <w:num w:numId="16">
    <w:abstractNumId w:val="2"/>
  </w:num>
  <w:num w:numId="17">
    <w:abstractNumId w:val="3"/>
  </w:num>
  <w:num w:numId="18">
    <w:abstractNumId w:val="4"/>
  </w:num>
  <w:num w:numId="19">
    <w:abstractNumId w:val="9"/>
  </w:num>
  <w:num w:numId="20">
    <w:abstractNumId w:val="5"/>
  </w:num>
  <w:num w:numId="21">
    <w:abstractNumId w:val="6"/>
  </w:num>
  <w:num w:numId="22">
    <w:abstractNumId w:val="7"/>
  </w:num>
  <w:num w:numId="23">
    <w:abstractNumId w:val="8"/>
  </w:num>
  <w:num w:numId="24">
    <w:abstractNumId w:val="36"/>
  </w:num>
  <w:num w:numId="25">
    <w:abstractNumId w:val="41"/>
  </w:num>
  <w:num w:numId="26">
    <w:abstractNumId w:val="11"/>
  </w:num>
  <w:num w:numId="27">
    <w:abstractNumId w:val="20"/>
  </w:num>
  <w:num w:numId="28">
    <w:abstractNumId w:val="34"/>
  </w:num>
  <w:num w:numId="29">
    <w:abstractNumId w:val="39"/>
  </w:num>
  <w:num w:numId="30">
    <w:abstractNumId w:val="38"/>
  </w:num>
  <w:num w:numId="31">
    <w:abstractNumId w:val="31"/>
  </w:num>
  <w:num w:numId="32">
    <w:abstractNumId w:val="29"/>
  </w:num>
  <w:num w:numId="33">
    <w:abstractNumId w:val="35"/>
  </w:num>
  <w:num w:numId="34">
    <w:abstractNumId w:val="18"/>
  </w:num>
  <w:num w:numId="35">
    <w:abstractNumId w:val="30"/>
  </w:num>
  <w:num w:numId="36">
    <w:abstractNumId w:val="15"/>
  </w:num>
  <w:num w:numId="37">
    <w:abstractNumId w:val="16"/>
  </w:num>
  <w:num w:numId="38">
    <w:abstractNumId w:val="40"/>
  </w:num>
  <w:num w:numId="39">
    <w:abstractNumId w:val="13"/>
  </w:num>
  <w:num w:numId="40">
    <w:abstractNumId w:val="33"/>
  </w:num>
  <w:num w:numId="41">
    <w:abstractNumId w:val="14"/>
  </w:num>
  <w:num w:numId="42">
    <w:abstractNumId w:val="10"/>
  </w:num>
  <w:num w:numId="43">
    <w:abstractNumId w:val="37"/>
  </w:num>
  <w:num w:numId="44">
    <w:abstractNumId w:val="23"/>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838"/>
    <w:rsid w:val="00005DF3"/>
    <w:rsid w:val="000061CD"/>
    <w:rsid w:val="00007E4A"/>
    <w:rsid w:val="000108FA"/>
    <w:rsid w:val="00012C14"/>
    <w:rsid w:val="00014741"/>
    <w:rsid w:val="00015078"/>
    <w:rsid w:val="00016E8F"/>
    <w:rsid w:val="00022660"/>
    <w:rsid w:val="0002698F"/>
    <w:rsid w:val="0002746E"/>
    <w:rsid w:val="00033ED0"/>
    <w:rsid w:val="000404FF"/>
    <w:rsid w:val="000423D1"/>
    <w:rsid w:val="00043B5B"/>
    <w:rsid w:val="0004468B"/>
    <w:rsid w:val="00047F27"/>
    <w:rsid w:val="00051275"/>
    <w:rsid w:val="0005134A"/>
    <w:rsid w:val="000543AA"/>
    <w:rsid w:val="00054720"/>
    <w:rsid w:val="000571CC"/>
    <w:rsid w:val="00060875"/>
    <w:rsid w:val="00063AF9"/>
    <w:rsid w:val="00065FB1"/>
    <w:rsid w:val="00067658"/>
    <w:rsid w:val="00072837"/>
    <w:rsid w:val="000733C5"/>
    <w:rsid w:val="00073C8E"/>
    <w:rsid w:val="000832AA"/>
    <w:rsid w:val="00086B44"/>
    <w:rsid w:val="00090692"/>
    <w:rsid w:val="00091B41"/>
    <w:rsid w:val="0009221C"/>
    <w:rsid w:val="000925D4"/>
    <w:rsid w:val="0009373B"/>
    <w:rsid w:val="0009397F"/>
    <w:rsid w:val="00096CCF"/>
    <w:rsid w:val="000A2345"/>
    <w:rsid w:val="000A4417"/>
    <w:rsid w:val="000A4E76"/>
    <w:rsid w:val="000A6853"/>
    <w:rsid w:val="000A75C9"/>
    <w:rsid w:val="000B1593"/>
    <w:rsid w:val="000B33ED"/>
    <w:rsid w:val="000B35E5"/>
    <w:rsid w:val="000B6E2C"/>
    <w:rsid w:val="000B714C"/>
    <w:rsid w:val="000C010F"/>
    <w:rsid w:val="000C0313"/>
    <w:rsid w:val="000C51C3"/>
    <w:rsid w:val="000C59D8"/>
    <w:rsid w:val="000C6457"/>
    <w:rsid w:val="000D17EE"/>
    <w:rsid w:val="000D5B1B"/>
    <w:rsid w:val="000D7030"/>
    <w:rsid w:val="000D7C28"/>
    <w:rsid w:val="000D7C6A"/>
    <w:rsid w:val="000E017D"/>
    <w:rsid w:val="000E0819"/>
    <w:rsid w:val="000E258E"/>
    <w:rsid w:val="000F11C0"/>
    <w:rsid w:val="000F1A04"/>
    <w:rsid w:val="000F1A5B"/>
    <w:rsid w:val="000F34A6"/>
    <w:rsid w:val="000F4168"/>
    <w:rsid w:val="000F559C"/>
    <w:rsid w:val="000F5651"/>
    <w:rsid w:val="000F77B1"/>
    <w:rsid w:val="00101682"/>
    <w:rsid w:val="00106458"/>
    <w:rsid w:val="00110A69"/>
    <w:rsid w:val="00114B4E"/>
    <w:rsid w:val="00120BD8"/>
    <w:rsid w:val="00122D33"/>
    <w:rsid w:val="00124FA2"/>
    <w:rsid w:val="0012652C"/>
    <w:rsid w:val="001272DF"/>
    <w:rsid w:val="00130F90"/>
    <w:rsid w:val="00132E61"/>
    <w:rsid w:val="001338DB"/>
    <w:rsid w:val="0013401A"/>
    <w:rsid w:val="0013490C"/>
    <w:rsid w:val="001349A7"/>
    <w:rsid w:val="00134C94"/>
    <w:rsid w:val="00136876"/>
    <w:rsid w:val="00137242"/>
    <w:rsid w:val="00144081"/>
    <w:rsid w:val="00146A90"/>
    <w:rsid w:val="00147CC5"/>
    <w:rsid w:val="001502E5"/>
    <w:rsid w:val="0015032F"/>
    <w:rsid w:val="0015307A"/>
    <w:rsid w:val="00157673"/>
    <w:rsid w:val="00157F74"/>
    <w:rsid w:val="00161FEF"/>
    <w:rsid w:val="001667D5"/>
    <w:rsid w:val="0016767D"/>
    <w:rsid w:val="00170BFF"/>
    <w:rsid w:val="00176B7B"/>
    <w:rsid w:val="00177570"/>
    <w:rsid w:val="001840B9"/>
    <w:rsid w:val="00190634"/>
    <w:rsid w:val="00192A76"/>
    <w:rsid w:val="001934E6"/>
    <w:rsid w:val="00196B48"/>
    <w:rsid w:val="00197C3F"/>
    <w:rsid w:val="001A1C56"/>
    <w:rsid w:val="001A3A8B"/>
    <w:rsid w:val="001A5F05"/>
    <w:rsid w:val="001B52D3"/>
    <w:rsid w:val="001B53CF"/>
    <w:rsid w:val="001C42B5"/>
    <w:rsid w:val="001D0E7E"/>
    <w:rsid w:val="001D11C3"/>
    <w:rsid w:val="001D2D27"/>
    <w:rsid w:val="001D35FE"/>
    <w:rsid w:val="001D380A"/>
    <w:rsid w:val="001D61B9"/>
    <w:rsid w:val="001E0265"/>
    <w:rsid w:val="001E4834"/>
    <w:rsid w:val="001E5466"/>
    <w:rsid w:val="001E78E1"/>
    <w:rsid w:val="001F138F"/>
    <w:rsid w:val="001F1C5E"/>
    <w:rsid w:val="001F4FB0"/>
    <w:rsid w:val="001F6FDB"/>
    <w:rsid w:val="00200C08"/>
    <w:rsid w:val="00203D50"/>
    <w:rsid w:val="002077AD"/>
    <w:rsid w:val="00213304"/>
    <w:rsid w:val="002205F6"/>
    <w:rsid w:val="00220E7A"/>
    <w:rsid w:val="002229E4"/>
    <w:rsid w:val="00227488"/>
    <w:rsid w:val="00227C48"/>
    <w:rsid w:val="002342E4"/>
    <w:rsid w:val="002361B5"/>
    <w:rsid w:val="00241AB4"/>
    <w:rsid w:val="00246939"/>
    <w:rsid w:val="00246C32"/>
    <w:rsid w:val="00250838"/>
    <w:rsid w:val="00251A4B"/>
    <w:rsid w:val="00252343"/>
    <w:rsid w:val="00253DDE"/>
    <w:rsid w:val="00255770"/>
    <w:rsid w:val="0025754C"/>
    <w:rsid w:val="002609A2"/>
    <w:rsid w:val="00265394"/>
    <w:rsid w:val="00281A82"/>
    <w:rsid w:val="00286531"/>
    <w:rsid w:val="002879B8"/>
    <w:rsid w:val="002936F0"/>
    <w:rsid w:val="0029549D"/>
    <w:rsid w:val="002A0BDF"/>
    <w:rsid w:val="002A5B20"/>
    <w:rsid w:val="002A6AAE"/>
    <w:rsid w:val="002A7500"/>
    <w:rsid w:val="002A77F6"/>
    <w:rsid w:val="002B0917"/>
    <w:rsid w:val="002B0DCC"/>
    <w:rsid w:val="002B4CD0"/>
    <w:rsid w:val="002B64A3"/>
    <w:rsid w:val="002B6950"/>
    <w:rsid w:val="002C1383"/>
    <w:rsid w:val="002C5DAD"/>
    <w:rsid w:val="002C67B8"/>
    <w:rsid w:val="002D430F"/>
    <w:rsid w:val="002D61B4"/>
    <w:rsid w:val="002D64CC"/>
    <w:rsid w:val="002D763A"/>
    <w:rsid w:val="002D7FDF"/>
    <w:rsid w:val="002E17CE"/>
    <w:rsid w:val="002E238A"/>
    <w:rsid w:val="002E6576"/>
    <w:rsid w:val="002E6885"/>
    <w:rsid w:val="002F05AE"/>
    <w:rsid w:val="002F322A"/>
    <w:rsid w:val="002F3D41"/>
    <w:rsid w:val="003000B0"/>
    <w:rsid w:val="00300A8F"/>
    <w:rsid w:val="003018B7"/>
    <w:rsid w:val="003026CA"/>
    <w:rsid w:val="0030270D"/>
    <w:rsid w:val="00302E0A"/>
    <w:rsid w:val="003030CB"/>
    <w:rsid w:val="00305964"/>
    <w:rsid w:val="00305F39"/>
    <w:rsid w:val="00306F34"/>
    <w:rsid w:val="003152BD"/>
    <w:rsid w:val="0031580A"/>
    <w:rsid w:val="00324A7C"/>
    <w:rsid w:val="003264F3"/>
    <w:rsid w:val="003347AC"/>
    <w:rsid w:val="0033642E"/>
    <w:rsid w:val="0033672F"/>
    <w:rsid w:val="0034063F"/>
    <w:rsid w:val="00340684"/>
    <w:rsid w:val="003427FD"/>
    <w:rsid w:val="0034453D"/>
    <w:rsid w:val="00344A88"/>
    <w:rsid w:val="00345BA6"/>
    <w:rsid w:val="00350A1B"/>
    <w:rsid w:val="003514CF"/>
    <w:rsid w:val="003573F2"/>
    <w:rsid w:val="0035797D"/>
    <w:rsid w:val="0036752B"/>
    <w:rsid w:val="00372776"/>
    <w:rsid w:val="0037372D"/>
    <w:rsid w:val="00375BE8"/>
    <w:rsid w:val="00375D24"/>
    <w:rsid w:val="0037613B"/>
    <w:rsid w:val="00381876"/>
    <w:rsid w:val="003849AA"/>
    <w:rsid w:val="00384C87"/>
    <w:rsid w:val="00384E5E"/>
    <w:rsid w:val="0039186C"/>
    <w:rsid w:val="00391AE9"/>
    <w:rsid w:val="0039216F"/>
    <w:rsid w:val="00392D88"/>
    <w:rsid w:val="003931B5"/>
    <w:rsid w:val="003967AB"/>
    <w:rsid w:val="003979EF"/>
    <w:rsid w:val="003A1F24"/>
    <w:rsid w:val="003A2F00"/>
    <w:rsid w:val="003A4069"/>
    <w:rsid w:val="003A70F6"/>
    <w:rsid w:val="003B084A"/>
    <w:rsid w:val="003B2C38"/>
    <w:rsid w:val="003B2E6C"/>
    <w:rsid w:val="003B6373"/>
    <w:rsid w:val="003B7F0F"/>
    <w:rsid w:val="003C19CB"/>
    <w:rsid w:val="003C27FE"/>
    <w:rsid w:val="003D4277"/>
    <w:rsid w:val="003D7933"/>
    <w:rsid w:val="003E1F86"/>
    <w:rsid w:val="003F150D"/>
    <w:rsid w:val="003F5523"/>
    <w:rsid w:val="003F5730"/>
    <w:rsid w:val="003F7DC4"/>
    <w:rsid w:val="003F7F59"/>
    <w:rsid w:val="004020C4"/>
    <w:rsid w:val="00402F6C"/>
    <w:rsid w:val="00404BA9"/>
    <w:rsid w:val="00406BBD"/>
    <w:rsid w:val="00412E9C"/>
    <w:rsid w:val="00413140"/>
    <w:rsid w:val="00413908"/>
    <w:rsid w:val="00417F96"/>
    <w:rsid w:val="00420756"/>
    <w:rsid w:val="0042234F"/>
    <w:rsid w:val="00423325"/>
    <w:rsid w:val="00425F52"/>
    <w:rsid w:val="00425F9D"/>
    <w:rsid w:val="00426A76"/>
    <w:rsid w:val="00426D2A"/>
    <w:rsid w:val="00430026"/>
    <w:rsid w:val="004312A5"/>
    <w:rsid w:val="004336E7"/>
    <w:rsid w:val="00435F6D"/>
    <w:rsid w:val="0043767C"/>
    <w:rsid w:val="0044001C"/>
    <w:rsid w:val="00440502"/>
    <w:rsid w:val="00442993"/>
    <w:rsid w:val="004454DF"/>
    <w:rsid w:val="00450FDA"/>
    <w:rsid w:val="004531E7"/>
    <w:rsid w:val="00454C45"/>
    <w:rsid w:val="00457E96"/>
    <w:rsid w:val="00457EB9"/>
    <w:rsid w:val="00462504"/>
    <w:rsid w:val="004652A2"/>
    <w:rsid w:val="00466A22"/>
    <w:rsid w:val="004671AE"/>
    <w:rsid w:val="004708C0"/>
    <w:rsid w:val="00470DA5"/>
    <w:rsid w:val="00470FBD"/>
    <w:rsid w:val="004752EC"/>
    <w:rsid w:val="0048009A"/>
    <w:rsid w:val="00481F94"/>
    <w:rsid w:val="004854AB"/>
    <w:rsid w:val="004878BC"/>
    <w:rsid w:val="004924A4"/>
    <w:rsid w:val="00492762"/>
    <w:rsid w:val="004A057D"/>
    <w:rsid w:val="004A49FC"/>
    <w:rsid w:val="004A51A5"/>
    <w:rsid w:val="004A660C"/>
    <w:rsid w:val="004B035C"/>
    <w:rsid w:val="004B2E87"/>
    <w:rsid w:val="004B3A42"/>
    <w:rsid w:val="004B4870"/>
    <w:rsid w:val="004B52F3"/>
    <w:rsid w:val="004B61CB"/>
    <w:rsid w:val="004C061D"/>
    <w:rsid w:val="004C3805"/>
    <w:rsid w:val="004D14C4"/>
    <w:rsid w:val="004D2A5E"/>
    <w:rsid w:val="004D4C43"/>
    <w:rsid w:val="004E3EB6"/>
    <w:rsid w:val="004E53D5"/>
    <w:rsid w:val="004F5722"/>
    <w:rsid w:val="004F6322"/>
    <w:rsid w:val="004F6538"/>
    <w:rsid w:val="004F7266"/>
    <w:rsid w:val="004F7608"/>
    <w:rsid w:val="00500489"/>
    <w:rsid w:val="00500723"/>
    <w:rsid w:val="00501E1A"/>
    <w:rsid w:val="00503BE3"/>
    <w:rsid w:val="005042D1"/>
    <w:rsid w:val="005071B5"/>
    <w:rsid w:val="00507ACD"/>
    <w:rsid w:val="005130A2"/>
    <w:rsid w:val="00520E3D"/>
    <w:rsid w:val="00523FA8"/>
    <w:rsid w:val="00524623"/>
    <w:rsid w:val="005252C3"/>
    <w:rsid w:val="00526559"/>
    <w:rsid w:val="00526723"/>
    <w:rsid w:val="00526EA9"/>
    <w:rsid w:val="00527463"/>
    <w:rsid w:val="005305E6"/>
    <w:rsid w:val="00541AF9"/>
    <w:rsid w:val="00545AD2"/>
    <w:rsid w:val="00546EE8"/>
    <w:rsid w:val="00556271"/>
    <w:rsid w:val="0056300A"/>
    <w:rsid w:val="005646D6"/>
    <w:rsid w:val="0056741D"/>
    <w:rsid w:val="0057067B"/>
    <w:rsid w:val="005710B8"/>
    <w:rsid w:val="00572578"/>
    <w:rsid w:val="00573D4C"/>
    <w:rsid w:val="005748D3"/>
    <w:rsid w:val="00577255"/>
    <w:rsid w:val="005821ED"/>
    <w:rsid w:val="00586F76"/>
    <w:rsid w:val="0058793D"/>
    <w:rsid w:val="00592AA8"/>
    <w:rsid w:val="00593A55"/>
    <w:rsid w:val="00594089"/>
    <w:rsid w:val="005A5517"/>
    <w:rsid w:val="005A5DFC"/>
    <w:rsid w:val="005A5E9F"/>
    <w:rsid w:val="005A6095"/>
    <w:rsid w:val="005B1157"/>
    <w:rsid w:val="005B3A27"/>
    <w:rsid w:val="005B3EA7"/>
    <w:rsid w:val="005B4F34"/>
    <w:rsid w:val="005C023B"/>
    <w:rsid w:val="005C02D4"/>
    <w:rsid w:val="005C1034"/>
    <w:rsid w:val="005C283C"/>
    <w:rsid w:val="005C44FC"/>
    <w:rsid w:val="005C458F"/>
    <w:rsid w:val="005C56AF"/>
    <w:rsid w:val="005C5F14"/>
    <w:rsid w:val="005C60AC"/>
    <w:rsid w:val="005C61D8"/>
    <w:rsid w:val="005D2523"/>
    <w:rsid w:val="005D4954"/>
    <w:rsid w:val="005D4F4F"/>
    <w:rsid w:val="005E0E82"/>
    <w:rsid w:val="005E4A5B"/>
    <w:rsid w:val="005E4AD0"/>
    <w:rsid w:val="005F0513"/>
    <w:rsid w:val="005F2B7C"/>
    <w:rsid w:val="006001D3"/>
    <w:rsid w:val="006009F2"/>
    <w:rsid w:val="006024B6"/>
    <w:rsid w:val="006030E6"/>
    <w:rsid w:val="006039EA"/>
    <w:rsid w:val="00611503"/>
    <w:rsid w:val="006118EF"/>
    <w:rsid w:val="0061191B"/>
    <w:rsid w:val="0062064F"/>
    <w:rsid w:val="006207F1"/>
    <w:rsid w:val="0062400F"/>
    <w:rsid w:val="00630EE3"/>
    <w:rsid w:val="0063174C"/>
    <w:rsid w:val="00631C70"/>
    <w:rsid w:val="006346CC"/>
    <w:rsid w:val="00635E2B"/>
    <w:rsid w:val="00640226"/>
    <w:rsid w:val="006432BA"/>
    <w:rsid w:val="00652892"/>
    <w:rsid w:val="00657BB4"/>
    <w:rsid w:val="0066052E"/>
    <w:rsid w:val="00663836"/>
    <w:rsid w:val="00665055"/>
    <w:rsid w:val="00665544"/>
    <w:rsid w:val="0066583C"/>
    <w:rsid w:val="0066666F"/>
    <w:rsid w:val="00666D4A"/>
    <w:rsid w:val="0067060A"/>
    <w:rsid w:val="00673AA3"/>
    <w:rsid w:val="00673AC2"/>
    <w:rsid w:val="00676320"/>
    <w:rsid w:val="0068436B"/>
    <w:rsid w:val="00684E4C"/>
    <w:rsid w:val="00685CF4"/>
    <w:rsid w:val="00686FD4"/>
    <w:rsid w:val="00687196"/>
    <w:rsid w:val="00690B0C"/>
    <w:rsid w:val="00692662"/>
    <w:rsid w:val="00692D83"/>
    <w:rsid w:val="00692ECB"/>
    <w:rsid w:val="006966D6"/>
    <w:rsid w:val="00697964"/>
    <w:rsid w:val="006A331B"/>
    <w:rsid w:val="006A37BA"/>
    <w:rsid w:val="006A4470"/>
    <w:rsid w:val="006A4D94"/>
    <w:rsid w:val="006B5291"/>
    <w:rsid w:val="006B7C45"/>
    <w:rsid w:val="006C1568"/>
    <w:rsid w:val="006C52D1"/>
    <w:rsid w:val="006C6B28"/>
    <w:rsid w:val="006D08BC"/>
    <w:rsid w:val="006D4E73"/>
    <w:rsid w:val="006D5727"/>
    <w:rsid w:val="006D771B"/>
    <w:rsid w:val="006D7A45"/>
    <w:rsid w:val="006E0082"/>
    <w:rsid w:val="006E0919"/>
    <w:rsid w:val="006E0E7E"/>
    <w:rsid w:val="006E10E1"/>
    <w:rsid w:val="006E43E2"/>
    <w:rsid w:val="006E44E4"/>
    <w:rsid w:val="006E4DA0"/>
    <w:rsid w:val="006E513E"/>
    <w:rsid w:val="006E6137"/>
    <w:rsid w:val="006E7592"/>
    <w:rsid w:val="006F0660"/>
    <w:rsid w:val="006F0663"/>
    <w:rsid w:val="006F3319"/>
    <w:rsid w:val="006F46C6"/>
    <w:rsid w:val="006F54E0"/>
    <w:rsid w:val="006F68E2"/>
    <w:rsid w:val="006F74A7"/>
    <w:rsid w:val="006F7CC2"/>
    <w:rsid w:val="00700479"/>
    <w:rsid w:val="0070099B"/>
    <w:rsid w:val="00700D65"/>
    <w:rsid w:val="0070336C"/>
    <w:rsid w:val="00703F87"/>
    <w:rsid w:val="00706C9B"/>
    <w:rsid w:val="0071004A"/>
    <w:rsid w:val="007162FB"/>
    <w:rsid w:val="0071634A"/>
    <w:rsid w:val="0071763F"/>
    <w:rsid w:val="007206B8"/>
    <w:rsid w:val="00720A57"/>
    <w:rsid w:val="00720CD7"/>
    <w:rsid w:val="00723BE5"/>
    <w:rsid w:val="0072611F"/>
    <w:rsid w:val="00730165"/>
    <w:rsid w:val="007351B9"/>
    <w:rsid w:val="0073776F"/>
    <w:rsid w:val="007412D4"/>
    <w:rsid w:val="00750638"/>
    <w:rsid w:val="00751A0A"/>
    <w:rsid w:val="0075262E"/>
    <w:rsid w:val="007547C2"/>
    <w:rsid w:val="00755DF1"/>
    <w:rsid w:val="00761B8C"/>
    <w:rsid w:val="007625D2"/>
    <w:rsid w:val="007626E3"/>
    <w:rsid w:val="0076373A"/>
    <w:rsid w:val="00765E27"/>
    <w:rsid w:val="00765E5B"/>
    <w:rsid w:val="007670E7"/>
    <w:rsid w:val="00767160"/>
    <w:rsid w:val="00771106"/>
    <w:rsid w:val="0077298A"/>
    <w:rsid w:val="00773D0F"/>
    <w:rsid w:val="00774129"/>
    <w:rsid w:val="00774163"/>
    <w:rsid w:val="00776D8C"/>
    <w:rsid w:val="00780680"/>
    <w:rsid w:val="00780FDE"/>
    <w:rsid w:val="0078199C"/>
    <w:rsid w:val="007821F9"/>
    <w:rsid w:val="00784D9F"/>
    <w:rsid w:val="00786DA2"/>
    <w:rsid w:val="00791260"/>
    <w:rsid w:val="00793BDE"/>
    <w:rsid w:val="00794DFF"/>
    <w:rsid w:val="007A03D6"/>
    <w:rsid w:val="007A3765"/>
    <w:rsid w:val="007A578D"/>
    <w:rsid w:val="007B058C"/>
    <w:rsid w:val="007B30F2"/>
    <w:rsid w:val="007B3A1E"/>
    <w:rsid w:val="007B5EA5"/>
    <w:rsid w:val="007B5EDE"/>
    <w:rsid w:val="007B6D6D"/>
    <w:rsid w:val="007C3209"/>
    <w:rsid w:val="007C7550"/>
    <w:rsid w:val="007C7F39"/>
    <w:rsid w:val="007D2B9A"/>
    <w:rsid w:val="007D4080"/>
    <w:rsid w:val="007D4E62"/>
    <w:rsid w:val="007D4FAB"/>
    <w:rsid w:val="007D6C53"/>
    <w:rsid w:val="007D6D9B"/>
    <w:rsid w:val="007D7414"/>
    <w:rsid w:val="007D74B6"/>
    <w:rsid w:val="007E50FE"/>
    <w:rsid w:val="007F1159"/>
    <w:rsid w:val="007F152A"/>
    <w:rsid w:val="007F4D29"/>
    <w:rsid w:val="00803CCE"/>
    <w:rsid w:val="00804D25"/>
    <w:rsid w:val="008056B1"/>
    <w:rsid w:val="00805C34"/>
    <w:rsid w:val="00807066"/>
    <w:rsid w:val="008073D1"/>
    <w:rsid w:val="0081057C"/>
    <w:rsid w:val="008111D5"/>
    <w:rsid w:val="00811AB7"/>
    <w:rsid w:val="00815D0C"/>
    <w:rsid w:val="00815F49"/>
    <w:rsid w:val="00816717"/>
    <w:rsid w:val="00820A68"/>
    <w:rsid w:val="00820F51"/>
    <w:rsid w:val="008226B8"/>
    <w:rsid w:val="008233A2"/>
    <w:rsid w:val="00824458"/>
    <w:rsid w:val="00827FAC"/>
    <w:rsid w:val="00833695"/>
    <w:rsid w:val="00835FE3"/>
    <w:rsid w:val="00843190"/>
    <w:rsid w:val="0084483C"/>
    <w:rsid w:val="00845262"/>
    <w:rsid w:val="00847466"/>
    <w:rsid w:val="008532CC"/>
    <w:rsid w:val="00854DF5"/>
    <w:rsid w:val="008560E1"/>
    <w:rsid w:val="00860764"/>
    <w:rsid w:val="00860DB1"/>
    <w:rsid w:val="00860EAD"/>
    <w:rsid w:val="0086286B"/>
    <w:rsid w:val="00862E25"/>
    <w:rsid w:val="00864E30"/>
    <w:rsid w:val="00865CD9"/>
    <w:rsid w:val="008665EF"/>
    <w:rsid w:val="00867E3D"/>
    <w:rsid w:val="0087339A"/>
    <w:rsid w:val="00875169"/>
    <w:rsid w:val="0088166A"/>
    <w:rsid w:val="008827F5"/>
    <w:rsid w:val="008827F8"/>
    <w:rsid w:val="008861EC"/>
    <w:rsid w:val="00890331"/>
    <w:rsid w:val="00892A1D"/>
    <w:rsid w:val="00893DB7"/>
    <w:rsid w:val="00894460"/>
    <w:rsid w:val="00894C0E"/>
    <w:rsid w:val="0089500F"/>
    <w:rsid w:val="00896258"/>
    <w:rsid w:val="008A080A"/>
    <w:rsid w:val="008A2923"/>
    <w:rsid w:val="008A36CC"/>
    <w:rsid w:val="008A6BDC"/>
    <w:rsid w:val="008A740C"/>
    <w:rsid w:val="008B2382"/>
    <w:rsid w:val="008B4F1D"/>
    <w:rsid w:val="008B629A"/>
    <w:rsid w:val="008C0551"/>
    <w:rsid w:val="008C1848"/>
    <w:rsid w:val="008C3A99"/>
    <w:rsid w:val="008C3B9F"/>
    <w:rsid w:val="008C4B48"/>
    <w:rsid w:val="008C5581"/>
    <w:rsid w:val="008C616F"/>
    <w:rsid w:val="008C79F2"/>
    <w:rsid w:val="008D226F"/>
    <w:rsid w:val="008D2AC1"/>
    <w:rsid w:val="008D2DDE"/>
    <w:rsid w:val="008D41C7"/>
    <w:rsid w:val="008D6B1F"/>
    <w:rsid w:val="008E27EC"/>
    <w:rsid w:val="008E3217"/>
    <w:rsid w:val="008E3D2B"/>
    <w:rsid w:val="008E45CF"/>
    <w:rsid w:val="008F0A21"/>
    <w:rsid w:val="008F0E9D"/>
    <w:rsid w:val="008F2052"/>
    <w:rsid w:val="00902008"/>
    <w:rsid w:val="00902E19"/>
    <w:rsid w:val="00903948"/>
    <w:rsid w:val="00905FB7"/>
    <w:rsid w:val="00912302"/>
    <w:rsid w:val="00913598"/>
    <w:rsid w:val="00914D00"/>
    <w:rsid w:val="00920441"/>
    <w:rsid w:val="009207CE"/>
    <w:rsid w:val="009209CA"/>
    <w:rsid w:val="00920D6A"/>
    <w:rsid w:val="00921905"/>
    <w:rsid w:val="009265ED"/>
    <w:rsid w:val="009318C4"/>
    <w:rsid w:val="00933380"/>
    <w:rsid w:val="00933EEF"/>
    <w:rsid w:val="00934559"/>
    <w:rsid w:val="00941892"/>
    <w:rsid w:val="00943BF2"/>
    <w:rsid w:val="00945B17"/>
    <w:rsid w:val="00946866"/>
    <w:rsid w:val="00946CE6"/>
    <w:rsid w:val="00947B61"/>
    <w:rsid w:val="00954B4A"/>
    <w:rsid w:val="00955A74"/>
    <w:rsid w:val="00960FED"/>
    <w:rsid w:val="009647A6"/>
    <w:rsid w:val="00965EA6"/>
    <w:rsid w:val="00966DFA"/>
    <w:rsid w:val="00971E74"/>
    <w:rsid w:val="00974051"/>
    <w:rsid w:val="0097535B"/>
    <w:rsid w:val="00977683"/>
    <w:rsid w:val="00977783"/>
    <w:rsid w:val="009817D0"/>
    <w:rsid w:val="00984282"/>
    <w:rsid w:val="00991B5C"/>
    <w:rsid w:val="00994483"/>
    <w:rsid w:val="009947AE"/>
    <w:rsid w:val="009975A9"/>
    <w:rsid w:val="009A1BF4"/>
    <w:rsid w:val="009A33DB"/>
    <w:rsid w:val="009A3828"/>
    <w:rsid w:val="009A4C19"/>
    <w:rsid w:val="009B0160"/>
    <w:rsid w:val="009B160C"/>
    <w:rsid w:val="009B280D"/>
    <w:rsid w:val="009B5A45"/>
    <w:rsid w:val="009B71AB"/>
    <w:rsid w:val="009C032D"/>
    <w:rsid w:val="009C109A"/>
    <w:rsid w:val="009C2074"/>
    <w:rsid w:val="009C22F2"/>
    <w:rsid w:val="009C331C"/>
    <w:rsid w:val="009C4940"/>
    <w:rsid w:val="009C5A1E"/>
    <w:rsid w:val="009C6031"/>
    <w:rsid w:val="009C7324"/>
    <w:rsid w:val="009D0C9A"/>
    <w:rsid w:val="009D2AC7"/>
    <w:rsid w:val="009D2D64"/>
    <w:rsid w:val="009D702C"/>
    <w:rsid w:val="009D7304"/>
    <w:rsid w:val="009D74B7"/>
    <w:rsid w:val="009D79DC"/>
    <w:rsid w:val="009E17EC"/>
    <w:rsid w:val="009E31F5"/>
    <w:rsid w:val="009E38DA"/>
    <w:rsid w:val="009E3D17"/>
    <w:rsid w:val="009E57C4"/>
    <w:rsid w:val="009F208D"/>
    <w:rsid w:val="009F30F4"/>
    <w:rsid w:val="009F685E"/>
    <w:rsid w:val="009F7068"/>
    <w:rsid w:val="00A02205"/>
    <w:rsid w:val="00A02DC5"/>
    <w:rsid w:val="00A0326B"/>
    <w:rsid w:val="00A07D81"/>
    <w:rsid w:val="00A14642"/>
    <w:rsid w:val="00A162C7"/>
    <w:rsid w:val="00A16A14"/>
    <w:rsid w:val="00A26304"/>
    <w:rsid w:val="00A273F3"/>
    <w:rsid w:val="00A31D80"/>
    <w:rsid w:val="00A32866"/>
    <w:rsid w:val="00A336E6"/>
    <w:rsid w:val="00A34C57"/>
    <w:rsid w:val="00A42868"/>
    <w:rsid w:val="00A43129"/>
    <w:rsid w:val="00A4349E"/>
    <w:rsid w:val="00A44189"/>
    <w:rsid w:val="00A523E1"/>
    <w:rsid w:val="00A52B30"/>
    <w:rsid w:val="00A53167"/>
    <w:rsid w:val="00A53FC9"/>
    <w:rsid w:val="00A553DF"/>
    <w:rsid w:val="00A5728C"/>
    <w:rsid w:val="00A6060A"/>
    <w:rsid w:val="00A6133F"/>
    <w:rsid w:val="00A615E4"/>
    <w:rsid w:val="00A618A3"/>
    <w:rsid w:val="00A6301E"/>
    <w:rsid w:val="00A637C0"/>
    <w:rsid w:val="00A641AC"/>
    <w:rsid w:val="00A64C12"/>
    <w:rsid w:val="00A67247"/>
    <w:rsid w:val="00A72868"/>
    <w:rsid w:val="00A73E30"/>
    <w:rsid w:val="00A76D49"/>
    <w:rsid w:val="00A771BE"/>
    <w:rsid w:val="00A81048"/>
    <w:rsid w:val="00A82DA3"/>
    <w:rsid w:val="00A8665A"/>
    <w:rsid w:val="00A87278"/>
    <w:rsid w:val="00A908A3"/>
    <w:rsid w:val="00A94266"/>
    <w:rsid w:val="00A948F2"/>
    <w:rsid w:val="00A95EE1"/>
    <w:rsid w:val="00A96462"/>
    <w:rsid w:val="00A966AE"/>
    <w:rsid w:val="00AA4D71"/>
    <w:rsid w:val="00AA4EE2"/>
    <w:rsid w:val="00AB1A33"/>
    <w:rsid w:val="00AB5776"/>
    <w:rsid w:val="00AC7CED"/>
    <w:rsid w:val="00AD232D"/>
    <w:rsid w:val="00AD31BD"/>
    <w:rsid w:val="00AD3B72"/>
    <w:rsid w:val="00AD65A6"/>
    <w:rsid w:val="00AE1D47"/>
    <w:rsid w:val="00AE2D47"/>
    <w:rsid w:val="00AE37CC"/>
    <w:rsid w:val="00AE4E14"/>
    <w:rsid w:val="00AE72AB"/>
    <w:rsid w:val="00AF5D9C"/>
    <w:rsid w:val="00AF6307"/>
    <w:rsid w:val="00B00881"/>
    <w:rsid w:val="00B0163E"/>
    <w:rsid w:val="00B02A95"/>
    <w:rsid w:val="00B0625C"/>
    <w:rsid w:val="00B0767B"/>
    <w:rsid w:val="00B12877"/>
    <w:rsid w:val="00B12A31"/>
    <w:rsid w:val="00B13488"/>
    <w:rsid w:val="00B1499C"/>
    <w:rsid w:val="00B14D35"/>
    <w:rsid w:val="00B1510E"/>
    <w:rsid w:val="00B15B61"/>
    <w:rsid w:val="00B17D53"/>
    <w:rsid w:val="00B23041"/>
    <w:rsid w:val="00B23DB4"/>
    <w:rsid w:val="00B24A49"/>
    <w:rsid w:val="00B2565E"/>
    <w:rsid w:val="00B263B1"/>
    <w:rsid w:val="00B3076E"/>
    <w:rsid w:val="00B35B63"/>
    <w:rsid w:val="00B425E2"/>
    <w:rsid w:val="00B43279"/>
    <w:rsid w:val="00B46C77"/>
    <w:rsid w:val="00B474E2"/>
    <w:rsid w:val="00B47EF6"/>
    <w:rsid w:val="00B523EF"/>
    <w:rsid w:val="00B5252A"/>
    <w:rsid w:val="00B55121"/>
    <w:rsid w:val="00B5619D"/>
    <w:rsid w:val="00B57863"/>
    <w:rsid w:val="00B61C8C"/>
    <w:rsid w:val="00B6720A"/>
    <w:rsid w:val="00B70305"/>
    <w:rsid w:val="00B72358"/>
    <w:rsid w:val="00B769DE"/>
    <w:rsid w:val="00B851EF"/>
    <w:rsid w:val="00B86188"/>
    <w:rsid w:val="00B90F02"/>
    <w:rsid w:val="00B9297A"/>
    <w:rsid w:val="00B92CA0"/>
    <w:rsid w:val="00B9377D"/>
    <w:rsid w:val="00B93F1C"/>
    <w:rsid w:val="00B95CB0"/>
    <w:rsid w:val="00BA047E"/>
    <w:rsid w:val="00BA0A91"/>
    <w:rsid w:val="00BA44DC"/>
    <w:rsid w:val="00BB0AF3"/>
    <w:rsid w:val="00BB2B29"/>
    <w:rsid w:val="00BB3259"/>
    <w:rsid w:val="00BB33B5"/>
    <w:rsid w:val="00BB3453"/>
    <w:rsid w:val="00BB6132"/>
    <w:rsid w:val="00BD009D"/>
    <w:rsid w:val="00BD1710"/>
    <w:rsid w:val="00BD256D"/>
    <w:rsid w:val="00BD375E"/>
    <w:rsid w:val="00BD44BB"/>
    <w:rsid w:val="00BD7914"/>
    <w:rsid w:val="00BE0D74"/>
    <w:rsid w:val="00BE4ACE"/>
    <w:rsid w:val="00BF19B8"/>
    <w:rsid w:val="00BF1C3A"/>
    <w:rsid w:val="00BF2F4E"/>
    <w:rsid w:val="00BF3CC5"/>
    <w:rsid w:val="00BF5617"/>
    <w:rsid w:val="00BF6460"/>
    <w:rsid w:val="00BF7B6F"/>
    <w:rsid w:val="00C04B41"/>
    <w:rsid w:val="00C10DA1"/>
    <w:rsid w:val="00C20DEA"/>
    <w:rsid w:val="00C260A1"/>
    <w:rsid w:val="00C3026B"/>
    <w:rsid w:val="00C32F66"/>
    <w:rsid w:val="00C333A9"/>
    <w:rsid w:val="00C33EC7"/>
    <w:rsid w:val="00C35794"/>
    <w:rsid w:val="00C37EBE"/>
    <w:rsid w:val="00C37F6E"/>
    <w:rsid w:val="00C42212"/>
    <w:rsid w:val="00C45CB0"/>
    <w:rsid w:val="00C51B33"/>
    <w:rsid w:val="00C531D6"/>
    <w:rsid w:val="00C56FED"/>
    <w:rsid w:val="00C602A9"/>
    <w:rsid w:val="00C64BD2"/>
    <w:rsid w:val="00C66A4F"/>
    <w:rsid w:val="00C679A9"/>
    <w:rsid w:val="00C67FCC"/>
    <w:rsid w:val="00C71122"/>
    <w:rsid w:val="00C7114E"/>
    <w:rsid w:val="00C72028"/>
    <w:rsid w:val="00C748B0"/>
    <w:rsid w:val="00C7578F"/>
    <w:rsid w:val="00C804FE"/>
    <w:rsid w:val="00C80BE5"/>
    <w:rsid w:val="00C816C2"/>
    <w:rsid w:val="00C81832"/>
    <w:rsid w:val="00C820FF"/>
    <w:rsid w:val="00C82930"/>
    <w:rsid w:val="00C86F03"/>
    <w:rsid w:val="00C870D2"/>
    <w:rsid w:val="00C90480"/>
    <w:rsid w:val="00C90FD2"/>
    <w:rsid w:val="00C9212D"/>
    <w:rsid w:val="00C92CF4"/>
    <w:rsid w:val="00C956DD"/>
    <w:rsid w:val="00C969BA"/>
    <w:rsid w:val="00CA11A9"/>
    <w:rsid w:val="00CA2789"/>
    <w:rsid w:val="00CA5C44"/>
    <w:rsid w:val="00CA68C2"/>
    <w:rsid w:val="00CA6E11"/>
    <w:rsid w:val="00CB02B7"/>
    <w:rsid w:val="00CB02BD"/>
    <w:rsid w:val="00CB0617"/>
    <w:rsid w:val="00CB15A9"/>
    <w:rsid w:val="00CB2FC6"/>
    <w:rsid w:val="00CB4D22"/>
    <w:rsid w:val="00CB680B"/>
    <w:rsid w:val="00CB7025"/>
    <w:rsid w:val="00CB7626"/>
    <w:rsid w:val="00CB797C"/>
    <w:rsid w:val="00CC287E"/>
    <w:rsid w:val="00CD1866"/>
    <w:rsid w:val="00CE28CF"/>
    <w:rsid w:val="00CE3E74"/>
    <w:rsid w:val="00CE5191"/>
    <w:rsid w:val="00CF6BA5"/>
    <w:rsid w:val="00CF7BDD"/>
    <w:rsid w:val="00D01892"/>
    <w:rsid w:val="00D03A55"/>
    <w:rsid w:val="00D03B03"/>
    <w:rsid w:val="00D07206"/>
    <w:rsid w:val="00D102ED"/>
    <w:rsid w:val="00D10DBE"/>
    <w:rsid w:val="00D13A3B"/>
    <w:rsid w:val="00D1505F"/>
    <w:rsid w:val="00D15442"/>
    <w:rsid w:val="00D168D3"/>
    <w:rsid w:val="00D16EA8"/>
    <w:rsid w:val="00D17C0A"/>
    <w:rsid w:val="00D27C2F"/>
    <w:rsid w:val="00D27F07"/>
    <w:rsid w:val="00D27FF1"/>
    <w:rsid w:val="00D32335"/>
    <w:rsid w:val="00D33B7F"/>
    <w:rsid w:val="00D34567"/>
    <w:rsid w:val="00D37284"/>
    <w:rsid w:val="00D44395"/>
    <w:rsid w:val="00D44895"/>
    <w:rsid w:val="00D45A3F"/>
    <w:rsid w:val="00D51EFD"/>
    <w:rsid w:val="00D52BCE"/>
    <w:rsid w:val="00D53046"/>
    <w:rsid w:val="00D57699"/>
    <w:rsid w:val="00D6037D"/>
    <w:rsid w:val="00D63039"/>
    <w:rsid w:val="00D73C95"/>
    <w:rsid w:val="00D766F6"/>
    <w:rsid w:val="00D77159"/>
    <w:rsid w:val="00D77EF9"/>
    <w:rsid w:val="00D80EDB"/>
    <w:rsid w:val="00D81E05"/>
    <w:rsid w:val="00D84F7E"/>
    <w:rsid w:val="00D854B2"/>
    <w:rsid w:val="00D916AA"/>
    <w:rsid w:val="00D93B3C"/>
    <w:rsid w:val="00DA22A1"/>
    <w:rsid w:val="00DA6BC1"/>
    <w:rsid w:val="00DB1B1F"/>
    <w:rsid w:val="00DB5B2C"/>
    <w:rsid w:val="00DC05F7"/>
    <w:rsid w:val="00DC113F"/>
    <w:rsid w:val="00DC1915"/>
    <w:rsid w:val="00DC27E1"/>
    <w:rsid w:val="00DC4FCA"/>
    <w:rsid w:val="00DC5376"/>
    <w:rsid w:val="00DC67A2"/>
    <w:rsid w:val="00DD1030"/>
    <w:rsid w:val="00DD2B03"/>
    <w:rsid w:val="00DD2B98"/>
    <w:rsid w:val="00DD5AB3"/>
    <w:rsid w:val="00DD7875"/>
    <w:rsid w:val="00DE1927"/>
    <w:rsid w:val="00DE1C65"/>
    <w:rsid w:val="00DE20FE"/>
    <w:rsid w:val="00DE236C"/>
    <w:rsid w:val="00DE35B6"/>
    <w:rsid w:val="00DE4E02"/>
    <w:rsid w:val="00DF0271"/>
    <w:rsid w:val="00DF32C7"/>
    <w:rsid w:val="00DF39B6"/>
    <w:rsid w:val="00DF64EB"/>
    <w:rsid w:val="00E0171E"/>
    <w:rsid w:val="00E04C19"/>
    <w:rsid w:val="00E06A77"/>
    <w:rsid w:val="00E0731D"/>
    <w:rsid w:val="00E0794A"/>
    <w:rsid w:val="00E07A4C"/>
    <w:rsid w:val="00E1247E"/>
    <w:rsid w:val="00E1355B"/>
    <w:rsid w:val="00E137CE"/>
    <w:rsid w:val="00E160E0"/>
    <w:rsid w:val="00E17D55"/>
    <w:rsid w:val="00E17E99"/>
    <w:rsid w:val="00E20696"/>
    <w:rsid w:val="00E2570F"/>
    <w:rsid w:val="00E35196"/>
    <w:rsid w:val="00E35D02"/>
    <w:rsid w:val="00E420F4"/>
    <w:rsid w:val="00E4441A"/>
    <w:rsid w:val="00E45B21"/>
    <w:rsid w:val="00E45BA6"/>
    <w:rsid w:val="00E50E30"/>
    <w:rsid w:val="00E55964"/>
    <w:rsid w:val="00E570D7"/>
    <w:rsid w:val="00E618E4"/>
    <w:rsid w:val="00E651D0"/>
    <w:rsid w:val="00E66BAF"/>
    <w:rsid w:val="00E67D85"/>
    <w:rsid w:val="00E72702"/>
    <w:rsid w:val="00E75002"/>
    <w:rsid w:val="00E83DB9"/>
    <w:rsid w:val="00E901DE"/>
    <w:rsid w:val="00E92915"/>
    <w:rsid w:val="00E95CB2"/>
    <w:rsid w:val="00EA0C38"/>
    <w:rsid w:val="00EA312A"/>
    <w:rsid w:val="00EB2DC0"/>
    <w:rsid w:val="00EB434B"/>
    <w:rsid w:val="00EB4B2B"/>
    <w:rsid w:val="00EC3CF2"/>
    <w:rsid w:val="00EC60FA"/>
    <w:rsid w:val="00EC7BCC"/>
    <w:rsid w:val="00ED04EA"/>
    <w:rsid w:val="00ED225B"/>
    <w:rsid w:val="00ED5E72"/>
    <w:rsid w:val="00ED5FC7"/>
    <w:rsid w:val="00EE0E2C"/>
    <w:rsid w:val="00EE3780"/>
    <w:rsid w:val="00EE7747"/>
    <w:rsid w:val="00EF36B5"/>
    <w:rsid w:val="00EF6716"/>
    <w:rsid w:val="00EF68F3"/>
    <w:rsid w:val="00EF798D"/>
    <w:rsid w:val="00F02E6C"/>
    <w:rsid w:val="00F046C3"/>
    <w:rsid w:val="00F04886"/>
    <w:rsid w:val="00F04B64"/>
    <w:rsid w:val="00F0506C"/>
    <w:rsid w:val="00F073CA"/>
    <w:rsid w:val="00F15277"/>
    <w:rsid w:val="00F22E00"/>
    <w:rsid w:val="00F27071"/>
    <w:rsid w:val="00F308DB"/>
    <w:rsid w:val="00F35498"/>
    <w:rsid w:val="00F40464"/>
    <w:rsid w:val="00F410F8"/>
    <w:rsid w:val="00F440E4"/>
    <w:rsid w:val="00F44AE3"/>
    <w:rsid w:val="00F450AF"/>
    <w:rsid w:val="00F475E1"/>
    <w:rsid w:val="00F53400"/>
    <w:rsid w:val="00F53BDA"/>
    <w:rsid w:val="00F54163"/>
    <w:rsid w:val="00F544BD"/>
    <w:rsid w:val="00F60E09"/>
    <w:rsid w:val="00F6303F"/>
    <w:rsid w:val="00F63817"/>
    <w:rsid w:val="00F64E25"/>
    <w:rsid w:val="00F666EC"/>
    <w:rsid w:val="00F66A07"/>
    <w:rsid w:val="00F7045F"/>
    <w:rsid w:val="00F7382C"/>
    <w:rsid w:val="00F771B9"/>
    <w:rsid w:val="00F8248D"/>
    <w:rsid w:val="00F87E15"/>
    <w:rsid w:val="00F92BAC"/>
    <w:rsid w:val="00F9631E"/>
    <w:rsid w:val="00F97120"/>
    <w:rsid w:val="00F979E8"/>
    <w:rsid w:val="00FA461A"/>
    <w:rsid w:val="00FA57EA"/>
    <w:rsid w:val="00FB69D7"/>
    <w:rsid w:val="00FB6B4E"/>
    <w:rsid w:val="00FC0931"/>
    <w:rsid w:val="00FC4522"/>
    <w:rsid w:val="00FC4C08"/>
    <w:rsid w:val="00FC5F23"/>
    <w:rsid w:val="00FD0158"/>
    <w:rsid w:val="00FD06F7"/>
    <w:rsid w:val="00FD1389"/>
    <w:rsid w:val="00FD1660"/>
    <w:rsid w:val="00FD1BD3"/>
    <w:rsid w:val="00FD5447"/>
    <w:rsid w:val="00FD5470"/>
    <w:rsid w:val="00FD7910"/>
    <w:rsid w:val="00FD7D61"/>
    <w:rsid w:val="00FE46F2"/>
    <w:rsid w:val="00FE4D7B"/>
    <w:rsid w:val="00FE64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9FE95"/>
  <w15:docId w15:val="{26D8A387-A353-403C-B7EA-641D99B51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08D"/>
    <w:rPr>
      <w:rFonts w:cs="Arial"/>
      <w:sz w:val="20"/>
      <w:szCs w:val="20"/>
    </w:rPr>
  </w:style>
  <w:style w:type="paragraph" w:styleId="Heading1">
    <w:name w:val="heading 1"/>
    <w:basedOn w:val="Normal"/>
    <w:next w:val="Normal"/>
    <w:link w:val="Heading1Char"/>
    <w:uiPriority w:val="9"/>
    <w:qFormat/>
    <w:rsid w:val="00761B8C"/>
    <w:pPr>
      <w:numPr>
        <w:numId w:val="24"/>
      </w:numPr>
      <w:ind w:left="0" w:firstLine="0"/>
      <w:outlineLvl w:val="0"/>
    </w:pPr>
    <w:rPr>
      <w:b/>
      <w:bCs/>
      <w:i/>
      <w:iCs/>
      <w:color w:val="FFFFFF" w:themeColor="background1"/>
      <w:sz w:val="24"/>
      <w:szCs w:val="24"/>
    </w:rPr>
  </w:style>
  <w:style w:type="paragraph" w:styleId="Heading2">
    <w:name w:val="heading 2"/>
    <w:basedOn w:val="Normal"/>
    <w:next w:val="Normal"/>
    <w:link w:val="Heading2Char"/>
    <w:uiPriority w:val="9"/>
    <w:unhideWhenUsed/>
    <w:qFormat/>
    <w:rsid w:val="005C44FC"/>
    <w:pPr>
      <w:outlineLvl w:val="1"/>
    </w:pPr>
    <w:rPr>
      <w:b/>
      <w:noProof/>
      <w:color w:val="943634" w:themeColor="accent2" w:themeShade="BF"/>
      <w:sz w:val="24"/>
      <w:szCs w:val="24"/>
    </w:rPr>
  </w:style>
  <w:style w:type="paragraph" w:styleId="Heading3">
    <w:name w:val="heading 3"/>
    <w:basedOn w:val="Normal"/>
    <w:next w:val="Normal"/>
    <w:link w:val="Heading3Char"/>
    <w:uiPriority w:val="9"/>
    <w:unhideWhenUsed/>
    <w:qFormat/>
    <w:rsid w:val="00686FD4"/>
    <w:pPr>
      <w:jc w:val="right"/>
      <w:outlineLvl w:val="2"/>
    </w:pPr>
    <w:rPr>
      <w:b/>
    </w:rPr>
  </w:style>
  <w:style w:type="paragraph" w:styleId="Heading4">
    <w:name w:val="heading 4"/>
    <w:basedOn w:val="Normal"/>
    <w:next w:val="Normal"/>
    <w:link w:val="Heading4Char"/>
    <w:uiPriority w:val="9"/>
    <w:semiHidden/>
    <w:unhideWhenUsed/>
    <w:qFormat/>
    <w:rsid w:val="00E5596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596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596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596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5964"/>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55964"/>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140"/>
    <w:pPr>
      <w:tabs>
        <w:tab w:val="center" w:pos="4513"/>
        <w:tab w:val="right" w:pos="9026"/>
      </w:tabs>
    </w:pPr>
  </w:style>
  <w:style w:type="character" w:customStyle="1" w:styleId="HeaderChar">
    <w:name w:val="Header Char"/>
    <w:basedOn w:val="DefaultParagraphFont"/>
    <w:link w:val="Header"/>
    <w:uiPriority w:val="99"/>
    <w:rsid w:val="00413140"/>
  </w:style>
  <w:style w:type="paragraph" w:styleId="Footer">
    <w:name w:val="footer"/>
    <w:basedOn w:val="Normal"/>
    <w:link w:val="FooterChar"/>
    <w:uiPriority w:val="99"/>
    <w:unhideWhenUsed/>
    <w:rsid w:val="00413140"/>
    <w:pPr>
      <w:tabs>
        <w:tab w:val="center" w:pos="4513"/>
        <w:tab w:val="right" w:pos="9026"/>
      </w:tabs>
    </w:pPr>
  </w:style>
  <w:style w:type="character" w:customStyle="1" w:styleId="FooterChar">
    <w:name w:val="Footer Char"/>
    <w:basedOn w:val="DefaultParagraphFont"/>
    <w:link w:val="Footer"/>
    <w:uiPriority w:val="99"/>
    <w:rsid w:val="00413140"/>
  </w:style>
  <w:style w:type="paragraph" w:styleId="BalloonText">
    <w:name w:val="Balloon Text"/>
    <w:basedOn w:val="Normal"/>
    <w:link w:val="BalloonTextChar"/>
    <w:uiPriority w:val="99"/>
    <w:semiHidden/>
    <w:unhideWhenUsed/>
    <w:rsid w:val="00413140"/>
    <w:rPr>
      <w:rFonts w:ascii="Tahoma" w:hAnsi="Tahoma" w:cs="Tahoma"/>
      <w:sz w:val="16"/>
      <w:szCs w:val="16"/>
    </w:rPr>
  </w:style>
  <w:style w:type="character" w:customStyle="1" w:styleId="BalloonTextChar">
    <w:name w:val="Balloon Text Char"/>
    <w:basedOn w:val="DefaultParagraphFont"/>
    <w:link w:val="BalloonText"/>
    <w:uiPriority w:val="99"/>
    <w:semiHidden/>
    <w:rsid w:val="00413140"/>
    <w:rPr>
      <w:rFonts w:ascii="Tahoma" w:hAnsi="Tahoma" w:cs="Tahoma"/>
      <w:sz w:val="16"/>
      <w:szCs w:val="16"/>
    </w:rPr>
  </w:style>
  <w:style w:type="table" w:styleId="TableGrid">
    <w:name w:val="Table Grid"/>
    <w:basedOn w:val="TableNormal"/>
    <w:uiPriority w:val="59"/>
    <w:rsid w:val="00413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F00"/>
    <w:pPr>
      <w:ind w:left="720"/>
      <w:contextualSpacing/>
    </w:pPr>
  </w:style>
  <w:style w:type="paragraph" w:customStyle="1" w:styleId="LTGbase">
    <w:name w:val="LTG base"/>
    <w:link w:val="LTGbaseChar"/>
    <w:autoRedefine/>
    <w:qFormat/>
    <w:rsid w:val="003A2F00"/>
    <w:rPr>
      <w:rFonts w:ascii="Open Sans" w:eastAsiaTheme="minorEastAsia" w:hAnsi="Open Sans" w:cs="Open Sans"/>
      <w:b/>
      <w:bCs/>
      <w:color w:val="595959" w:themeColor="text1" w:themeTint="A6"/>
      <w:sz w:val="20"/>
      <w:szCs w:val="20"/>
      <w:lang w:val="en-US"/>
    </w:rPr>
  </w:style>
  <w:style w:type="character" w:customStyle="1" w:styleId="LTGbaseChar">
    <w:name w:val="LTG base Char"/>
    <w:link w:val="LTGbase"/>
    <w:locked/>
    <w:rsid w:val="003A2F00"/>
    <w:rPr>
      <w:rFonts w:ascii="Open Sans" w:eastAsiaTheme="minorEastAsia" w:hAnsi="Open Sans" w:cs="Open Sans"/>
      <w:b/>
      <w:bCs/>
      <w:color w:val="595959" w:themeColor="text1" w:themeTint="A6"/>
      <w:sz w:val="20"/>
      <w:szCs w:val="20"/>
      <w:lang w:val="en-US"/>
    </w:rPr>
  </w:style>
  <w:style w:type="table" w:styleId="LightShading-Accent6">
    <w:name w:val="Light Shading Accent 6"/>
    <w:basedOn w:val="TableNormal"/>
    <w:uiPriority w:val="60"/>
    <w:rsid w:val="00C829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PlaceholderText">
    <w:name w:val="Placeholder Text"/>
    <w:basedOn w:val="DefaultParagraphFont"/>
    <w:uiPriority w:val="99"/>
    <w:semiHidden/>
    <w:rsid w:val="00A4349E"/>
    <w:rPr>
      <w:color w:val="808080"/>
    </w:rPr>
  </w:style>
  <w:style w:type="table" w:styleId="LightGrid-Accent1">
    <w:name w:val="Light Grid Accent 1"/>
    <w:basedOn w:val="TableNormal"/>
    <w:uiPriority w:val="62"/>
    <w:rsid w:val="008532C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933EE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933EE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Guidelines">
    <w:name w:val="Guidelines"/>
    <w:basedOn w:val="LTGbase"/>
    <w:link w:val="GuidelinesChar"/>
    <w:qFormat/>
    <w:rsid w:val="003A2F00"/>
    <w:rPr>
      <w:rFonts w:ascii="Corbel" w:eastAsia="Calibri" w:hAnsi="Corbel" w:cs="Corbel"/>
      <w:b w:val="0"/>
      <w:i/>
      <w:iCs/>
      <w:color w:val="808080" w:themeColor="background1" w:themeShade="80"/>
      <w:sz w:val="18"/>
    </w:rPr>
  </w:style>
  <w:style w:type="character" w:customStyle="1" w:styleId="GuidelinesChar">
    <w:name w:val="Guidelines Char"/>
    <w:basedOn w:val="LTGbaseChar"/>
    <w:link w:val="Guidelines"/>
    <w:rsid w:val="003A2F00"/>
    <w:rPr>
      <w:rFonts w:ascii="Corbel" w:eastAsia="Calibri" w:hAnsi="Corbel" w:cs="Corbel"/>
      <w:b w:val="0"/>
      <w:bCs/>
      <w:i/>
      <w:iCs/>
      <w:color w:val="808080" w:themeColor="background1" w:themeShade="80"/>
      <w:sz w:val="18"/>
      <w:szCs w:val="20"/>
      <w:lang w:val="en-US"/>
    </w:rPr>
  </w:style>
  <w:style w:type="paragraph" w:customStyle="1" w:styleId="Questions">
    <w:name w:val="Questions"/>
    <w:basedOn w:val="LTGbase"/>
    <w:link w:val="QuestionsChar"/>
    <w:qFormat/>
    <w:rsid w:val="003A2F00"/>
    <w:rPr>
      <w:rFonts w:ascii="Corbel" w:eastAsia="Calibri" w:hAnsi="Corbel" w:cs="Corbel"/>
      <w:iCs/>
      <w:sz w:val="18"/>
    </w:rPr>
  </w:style>
  <w:style w:type="character" w:customStyle="1" w:styleId="QuestionsChar">
    <w:name w:val="Questions Char"/>
    <w:basedOn w:val="LTGbaseChar"/>
    <w:link w:val="Questions"/>
    <w:rsid w:val="003A2F00"/>
    <w:rPr>
      <w:rFonts w:ascii="Corbel" w:eastAsia="Calibri" w:hAnsi="Corbel" w:cs="Corbel"/>
      <w:b/>
      <w:bCs/>
      <w:iCs/>
      <w:color w:val="595959" w:themeColor="text1" w:themeTint="A6"/>
      <w:sz w:val="18"/>
      <w:szCs w:val="20"/>
      <w:lang w:val="en-US"/>
    </w:rPr>
  </w:style>
  <w:style w:type="paragraph" w:customStyle="1" w:styleId="Instruction">
    <w:name w:val="Instruction"/>
    <w:basedOn w:val="LTGbase"/>
    <w:link w:val="InstructionChar"/>
    <w:qFormat/>
    <w:rsid w:val="005C44FC"/>
    <w:rPr>
      <w:rFonts w:ascii="Corbel" w:eastAsia="Calibri" w:hAnsi="Corbel" w:cs="Corbel"/>
      <w:iCs/>
      <w:color w:val="943634" w:themeColor="accent2" w:themeShade="BF"/>
      <w:sz w:val="18"/>
    </w:rPr>
  </w:style>
  <w:style w:type="character" w:customStyle="1" w:styleId="InstructionChar">
    <w:name w:val="Instruction Char"/>
    <w:basedOn w:val="LTGbaseChar"/>
    <w:link w:val="Instruction"/>
    <w:rsid w:val="005C44FC"/>
    <w:rPr>
      <w:rFonts w:ascii="Corbel" w:eastAsia="Calibri" w:hAnsi="Corbel" w:cs="Corbel"/>
      <w:b/>
      <w:bCs/>
      <w:iCs/>
      <w:color w:val="943634" w:themeColor="accent2" w:themeShade="BF"/>
      <w:sz w:val="18"/>
      <w:szCs w:val="20"/>
      <w:lang w:val="en-US"/>
    </w:rPr>
  </w:style>
  <w:style w:type="paragraph" w:customStyle="1" w:styleId="Style1">
    <w:name w:val="Style1"/>
    <w:basedOn w:val="ListBullet"/>
    <w:autoRedefine/>
    <w:qFormat/>
    <w:rsid w:val="003A2F00"/>
    <w:pPr>
      <w:keepNext/>
      <w:keepLines/>
      <w:spacing w:before="40" w:after="40"/>
      <w:ind w:left="0" w:firstLine="0"/>
    </w:pPr>
    <w:rPr>
      <w:rFonts w:ascii="Corbel" w:eastAsia="Times New Roman" w:hAnsi="Corbel" w:cs="Times New Roman"/>
      <w:b/>
      <w:sz w:val="24"/>
      <w:szCs w:val="24"/>
      <w:lang w:eastAsia="ja-JP"/>
    </w:rPr>
  </w:style>
  <w:style w:type="paragraph" w:styleId="ListBullet">
    <w:name w:val="List Bullet"/>
    <w:basedOn w:val="Normal"/>
    <w:uiPriority w:val="99"/>
    <w:semiHidden/>
    <w:unhideWhenUsed/>
    <w:rsid w:val="005E4A5B"/>
    <w:pPr>
      <w:ind w:left="2486" w:hanging="360"/>
      <w:contextualSpacing/>
    </w:pPr>
  </w:style>
  <w:style w:type="paragraph" w:customStyle="1" w:styleId="basictext">
    <w:name w:val="basic text"/>
    <w:basedOn w:val="Normal"/>
    <w:autoRedefine/>
    <w:qFormat/>
    <w:rsid w:val="005C44FC"/>
    <w:pPr>
      <w:numPr>
        <w:numId w:val="5"/>
      </w:numPr>
    </w:pPr>
    <w:rPr>
      <w:rFonts w:ascii="Arial" w:eastAsia="MS Mincho" w:hAnsi="Arial" w:cs="Times New Roman"/>
      <w:b/>
      <w:color w:val="943634" w:themeColor="accent2" w:themeShade="BF"/>
      <w:lang w:eastAsia="ja-JP"/>
    </w:rPr>
  </w:style>
  <w:style w:type="paragraph" w:customStyle="1" w:styleId="Style3">
    <w:name w:val="Style3"/>
    <w:basedOn w:val="Heading1"/>
    <w:link w:val="Style3Char"/>
    <w:autoRedefine/>
    <w:rsid w:val="0062400F"/>
    <w:pPr>
      <w:numPr>
        <w:numId w:val="4"/>
      </w:numPr>
      <w:spacing w:before="240"/>
      <w:ind w:left="431" w:hanging="431"/>
    </w:pPr>
    <w:rPr>
      <w:rFonts w:ascii="Comic Sans MS" w:hAnsi="Comic Sans MS"/>
      <w:b w:val="0"/>
      <w:color w:val="008000"/>
      <w:sz w:val="52"/>
      <w:szCs w:val="40"/>
      <w:lang w:eastAsia="ja-JP"/>
    </w:rPr>
  </w:style>
  <w:style w:type="character" w:customStyle="1" w:styleId="Style3Char">
    <w:name w:val="Style3 Char"/>
    <w:link w:val="Style3"/>
    <w:rsid w:val="0062400F"/>
    <w:rPr>
      <w:rFonts w:ascii="Comic Sans MS" w:eastAsiaTheme="majorEastAsia" w:hAnsi="Comic Sans MS" w:cstheme="majorBidi"/>
      <w:bCs/>
      <w:color w:val="008000"/>
      <w:sz w:val="52"/>
      <w:szCs w:val="40"/>
      <w:lang w:eastAsia="ja-JP"/>
    </w:rPr>
  </w:style>
  <w:style w:type="character" w:customStyle="1" w:styleId="Heading1Char">
    <w:name w:val="Heading 1 Char"/>
    <w:basedOn w:val="DefaultParagraphFont"/>
    <w:link w:val="Heading1"/>
    <w:uiPriority w:val="9"/>
    <w:rsid w:val="00761B8C"/>
    <w:rPr>
      <w:rFonts w:cs="Arial"/>
      <w:b/>
      <w:bCs/>
      <w:i/>
      <w:iCs/>
      <w:color w:val="FFFFFF" w:themeColor="background1"/>
      <w:sz w:val="24"/>
      <w:szCs w:val="24"/>
    </w:rPr>
  </w:style>
  <w:style w:type="character" w:styleId="IntenseEmphasis">
    <w:name w:val="Intense Emphasis"/>
    <w:uiPriority w:val="21"/>
    <w:qFormat/>
    <w:rsid w:val="00E55964"/>
    <w:rPr>
      <w:b/>
      <w:bCs/>
      <w:i/>
      <w:iCs/>
      <w:color w:val="4F81BD" w:themeColor="accent1"/>
    </w:rPr>
  </w:style>
  <w:style w:type="character" w:customStyle="1" w:styleId="Heading2Char">
    <w:name w:val="Heading 2 Char"/>
    <w:basedOn w:val="DefaultParagraphFont"/>
    <w:link w:val="Heading2"/>
    <w:uiPriority w:val="9"/>
    <w:rsid w:val="005C44FC"/>
    <w:rPr>
      <w:rFonts w:cs="Arial"/>
      <w:b/>
      <w:noProof/>
      <w:color w:val="943634" w:themeColor="accent2" w:themeShade="BF"/>
      <w:sz w:val="24"/>
      <w:szCs w:val="24"/>
    </w:rPr>
  </w:style>
  <w:style w:type="character" w:customStyle="1" w:styleId="Heading3Char">
    <w:name w:val="Heading 3 Char"/>
    <w:basedOn w:val="DefaultParagraphFont"/>
    <w:link w:val="Heading3"/>
    <w:uiPriority w:val="9"/>
    <w:rsid w:val="00686FD4"/>
    <w:rPr>
      <w:rFonts w:cs="Arial"/>
      <w:b/>
      <w:sz w:val="20"/>
      <w:szCs w:val="20"/>
    </w:rPr>
  </w:style>
  <w:style w:type="character" w:customStyle="1" w:styleId="Heading4Char">
    <w:name w:val="Heading 4 Char"/>
    <w:basedOn w:val="DefaultParagraphFont"/>
    <w:link w:val="Heading4"/>
    <w:uiPriority w:val="9"/>
    <w:semiHidden/>
    <w:rsid w:val="00E559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559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559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55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5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55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55964"/>
    <w:rPr>
      <w:b/>
      <w:bCs/>
      <w:color w:val="4F81BD" w:themeColor="accent1"/>
      <w:sz w:val="18"/>
      <w:szCs w:val="18"/>
    </w:rPr>
  </w:style>
  <w:style w:type="paragraph" w:styleId="Title">
    <w:name w:val="Title"/>
    <w:basedOn w:val="Normal"/>
    <w:next w:val="Normal"/>
    <w:link w:val="TitleChar"/>
    <w:uiPriority w:val="10"/>
    <w:qFormat/>
    <w:rsid w:val="00E559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596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59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5964"/>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E55964"/>
    <w:rPr>
      <w:b/>
      <w:bCs/>
    </w:rPr>
  </w:style>
  <w:style w:type="character" w:styleId="Emphasis">
    <w:name w:val="Emphasis"/>
    <w:uiPriority w:val="20"/>
    <w:qFormat/>
    <w:rsid w:val="00E55964"/>
    <w:rPr>
      <w:i/>
      <w:iCs/>
    </w:rPr>
  </w:style>
  <w:style w:type="paragraph" w:styleId="NoSpacing">
    <w:name w:val="No Spacing"/>
    <w:basedOn w:val="Normal"/>
    <w:link w:val="NoSpacingChar"/>
    <w:uiPriority w:val="1"/>
    <w:qFormat/>
    <w:rsid w:val="00E55964"/>
  </w:style>
  <w:style w:type="character" w:customStyle="1" w:styleId="NoSpacingChar">
    <w:name w:val="No Spacing Char"/>
    <w:basedOn w:val="DefaultParagraphFont"/>
    <w:link w:val="NoSpacing"/>
    <w:uiPriority w:val="1"/>
    <w:rsid w:val="00E55964"/>
  </w:style>
  <w:style w:type="paragraph" w:styleId="Quote">
    <w:name w:val="Quote"/>
    <w:basedOn w:val="Normal"/>
    <w:next w:val="Normal"/>
    <w:link w:val="QuoteChar"/>
    <w:uiPriority w:val="29"/>
    <w:qFormat/>
    <w:rsid w:val="00E55964"/>
    <w:rPr>
      <w:i/>
      <w:iCs/>
      <w:color w:val="000000" w:themeColor="text1"/>
    </w:rPr>
  </w:style>
  <w:style w:type="character" w:customStyle="1" w:styleId="QuoteChar">
    <w:name w:val="Quote Char"/>
    <w:basedOn w:val="DefaultParagraphFont"/>
    <w:link w:val="Quote"/>
    <w:uiPriority w:val="29"/>
    <w:rsid w:val="00E55964"/>
    <w:rPr>
      <w:i/>
      <w:iCs/>
      <w:color w:val="000000" w:themeColor="text1"/>
    </w:rPr>
  </w:style>
  <w:style w:type="paragraph" w:styleId="IntenseQuote">
    <w:name w:val="Intense Quote"/>
    <w:basedOn w:val="Normal"/>
    <w:next w:val="Normal"/>
    <w:link w:val="IntenseQuoteChar"/>
    <w:uiPriority w:val="30"/>
    <w:qFormat/>
    <w:rsid w:val="00E5596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5964"/>
    <w:rPr>
      <w:b/>
      <w:bCs/>
      <w:i/>
      <w:iCs/>
      <w:color w:val="4F81BD" w:themeColor="accent1"/>
    </w:rPr>
  </w:style>
  <w:style w:type="character" w:styleId="SubtleEmphasis">
    <w:name w:val="Subtle Emphasis"/>
    <w:uiPriority w:val="19"/>
    <w:qFormat/>
    <w:rsid w:val="00E55964"/>
    <w:rPr>
      <w:i/>
      <w:iCs/>
      <w:color w:val="808080" w:themeColor="text1" w:themeTint="7F"/>
    </w:rPr>
  </w:style>
  <w:style w:type="character" w:styleId="SubtleReference">
    <w:name w:val="Subtle Reference"/>
    <w:uiPriority w:val="31"/>
    <w:qFormat/>
    <w:rsid w:val="00E55964"/>
    <w:rPr>
      <w:smallCaps/>
      <w:color w:val="C0504D" w:themeColor="accent2"/>
      <w:u w:val="single"/>
    </w:rPr>
  </w:style>
  <w:style w:type="character" w:styleId="IntenseReference">
    <w:name w:val="Intense Reference"/>
    <w:uiPriority w:val="32"/>
    <w:qFormat/>
    <w:rsid w:val="00E55964"/>
    <w:rPr>
      <w:b/>
      <w:bCs/>
      <w:smallCaps/>
      <w:color w:val="C0504D" w:themeColor="accent2"/>
      <w:spacing w:val="5"/>
      <w:u w:val="single"/>
    </w:rPr>
  </w:style>
  <w:style w:type="character" w:styleId="BookTitle">
    <w:name w:val="Book Title"/>
    <w:uiPriority w:val="33"/>
    <w:qFormat/>
    <w:rsid w:val="00E55964"/>
    <w:rPr>
      <w:b/>
      <w:bCs/>
      <w:smallCaps/>
      <w:spacing w:val="5"/>
    </w:rPr>
  </w:style>
  <w:style w:type="paragraph" w:styleId="TOCHeading">
    <w:name w:val="TOC Heading"/>
    <w:basedOn w:val="Heading1"/>
    <w:next w:val="Normal"/>
    <w:uiPriority w:val="39"/>
    <w:semiHidden/>
    <w:unhideWhenUsed/>
    <w:qFormat/>
    <w:rsid w:val="00E55964"/>
    <w:pPr>
      <w:outlineLvl w:val="9"/>
    </w:pPr>
  </w:style>
  <w:style w:type="character" w:styleId="CommentReference">
    <w:name w:val="annotation reference"/>
    <w:basedOn w:val="DefaultParagraphFont"/>
    <w:uiPriority w:val="99"/>
    <w:semiHidden/>
    <w:unhideWhenUsed/>
    <w:rsid w:val="00CC287E"/>
    <w:rPr>
      <w:sz w:val="16"/>
      <w:szCs w:val="16"/>
    </w:rPr>
  </w:style>
  <w:style w:type="paragraph" w:styleId="CommentText">
    <w:name w:val="annotation text"/>
    <w:basedOn w:val="Normal"/>
    <w:link w:val="CommentTextChar"/>
    <w:uiPriority w:val="99"/>
    <w:semiHidden/>
    <w:unhideWhenUsed/>
    <w:rsid w:val="00CC287E"/>
  </w:style>
  <w:style w:type="character" w:customStyle="1" w:styleId="CommentTextChar">
    <w:name w:val="Comment Text Char"/>
    <w:basedOn w:val="DefaultParagraphFont"/>
    <w:link w:val="CommentText"/>
    <w:uiPriority w:val="99"/>
    <w:semiHidden/>
    <w:rsid w:val="00CC287E"/>
    <w:rPr>
      <w:sz w:val="20"/>
      <w:szCs w:val="20"/>
    </w:rPr>
  </w:style>
  <w:style w:type="paragraph" w:styleId="CommentSubject">
    <w:name w:val="annotation subject"/>
    <w:basedOn w:val="CommentText"/>
    <w:next w:val="CommentText"/>
    <w:link w:val="CommentSubjectChar"/>
    <w:uiPriority w:val="99"/>
    <w:semiHidden/>
    <w:unhideWhenUsed/>
    <w:rsid w:val="00CC287E"/>
    <w:rPr>
      <w:b/>
      <w:bCs/>
    </w:rPr>
  </w:style>
  <w:style w:type="character" w:customStyle="1" w:styleId="CommentSubjectChar">
    <w:name w:val="Comment Subject Char"/>
    <w:basedOn w:val="CommentTextChar"/>
    <w:link w:val="CommentSubject"/>
    <w:uiPriority w:val="99"/>
    <w:semiHidden/>
    <w:rsid w:val="00CC287E"/>
    <w:rPr>
      <w:b/>
      <w:bCs/>
      <w:sz w:val="20"/>
      <w:szCs w:val="20"/>
    </w:rPr>
  </w:style>
  <w:style w:type="paragraph" w:styleId="Revision">
    <w:name w:val="Revision"/>
    <w:hidden/>
    <w:uiPriority w:val="99"/>
    <w:semiHidden/>
    <w:rsid w:val="00CC287E"/>
  </w:style>
  <w:style w:type="paragraph" w:customStyle="1" w:styleId="MajorTableText">
    <w:name w:val="Major Table Text"/>
    <w:basedOn w:val="Normal"/>
    <w:rsid w:val="00FB69D7"/>
    <w:pPr>
      <w:spacing w:before="60" w:after="60"/>
    </w:pPr>
    <w:rPr>
      <w:rFonts w:ascii="Palatino" w:hAnsi="Palatino" w:cs="Times New Roman"/>
      <w:sz w:val="18"/>
      <w:szCs w:val="18"/>
    </w:rPr>
  </w:style>
  <w:style w:type="character" w:styleId="Hyperlink">
    <w:name w:val="Hyperlink"/>
    <w:basedOn w:val="DefaultParagraphFont"/>
    <w:uiPriority w:val="99"/>
    <w:unhideWhenUsed/>
    <w:rsid w:val="000A4417"/>
    <w:rPr>
      <w:color w:val="0000FF"/>
      <w:u w:val="single"/>
    </w:rPr>
  </w:style>
  <w:style w:type="paragraph" w:styleId="FootnoteText">
    <w:name w:val="footnote text"/>
    <w:basedOn w:val="Normal"/>
    <w:link w:val="FootnoteTextChar"/>
    <w:uiPriority w:val="99"/>
    <w:semiHidden/>
    <w:unhideWhenUsed/>
    <w:rsid w:val="002936F0"/>
  </w:style>
  <w:style w:type="character" w:customStyle="1" w:styleId="FootnoteTextChar">
    <w:name w:val="Footnote Text Char"/>
    <w:basedOn w:val="DefaultParagraphFont"/>
    <w:link w:val="FootnoteText"/>
    <w:uiPriority w:val="99"/>
    <w:semiHidden/>
    <w:rsid w:val="002936F0"/>
    <w:rPr>
      <w:sz w:val="20"/>
      <w:szCs w:val="20"/>
    </w:rPr>
  </w:style>
  <w:style w:type="character" w:styleId="FootnoteReference">
    <w:name w:val="footnote reference"/>
    <w:basedOn w:val="DefaultParagraphFont"/>
    <w:uiPriority w:val="99"/>
    <w:semiHidden/>
    <w:unhideWhenUsed/>
    <w:rsid w:val="002936F0"/>
    <w:rPr>
      <w:vertAlign w:val="superscript"/>
    </w:rPr>
  </w:style>
  <w:style w:type="paragraph" w:styleId="EndnoteText">
    <w:name w:val="endnote text"/>
    <w:basedOn w:val="Normal"/>
    <w:link w:val="EndnoteTextChar"/>
    <w:uiPriority w:val="99"/>
    <w:unhideWhenUsed/>
    <w:rsid w:val="00DD5AB3"/>
    <w:pPr>
      <w:spacing w:after="180"/>
    </w:pPr>
  </w:style>
  <w:style w:type="character" w:customStyle="1" w:styleId="EndnoteTextChar">
    <w:name w:val="Endnote Text Char"/>
    <w:basedOn w:val="DefaultParagraphFont"/>
    <w:link w:val="EndnoteText"/>
    <w:uiPriority w:val="99"/>
    <w:rsid w:val="00DD5AB3"/>
    <w:rPr>
      <w:rFonts w:cs="Arial"/>
      <w:sz w:val="20"/>
      <w:szCs w:val="20"/>
    </w:rPr>
  </w:style>
  <w:style w:type="character" w:styleId="EndnoteReference">
    <w:name w:val="endnote reference"/>
    <w:basedOn w:val="DefaultParagraphFont"/>
    <w:uiPriority w:val="99"/>
    <w:unhideWhenUsed/>
    <w:rsid w:val="00AF5D9C"/>
    <w:rPr>
      <w:vertAlign w:val="superscript"/>
    </w:rPr>
  </w:style>
  <w:style w:type="paragraph" w:styleId="DocumentMap">
    <w:name w:val="Document Map"/>
    <w:basedOn w:val="Normal"/>
    <w:link w:val="DocumentMapChar"/>
    <w:uiPriority w:val="99"/>
    <w:semiHidden/>
    <w:unhideWhenUsed/>
    <w:rsid w:val="00C10DA1"/>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10DA1"/>
    <w:rPr>
      <w:rFonts w:ascii="Times New Roman" w:hAnsi="Times New Roman" w:cs="Times New Roman"/>
      <w:sz w:val="24"/>
      <w:szCs w:val="24"/>
    </w:rPr>
  </w:style>
  <w:style w:type="paragraph" w:customStyle="1" w:styleId="Checkbox">
    <w:name w:val="Check box"/>
    <w:basedOn w:val="Normal"/>
    <w:qFormat/>
    <w:rsid w:val="00AD31BD"/>
    <w:rPr>
      <w:rFonts w:ascii="MS Gothic" w:eastAsia="MS Gothic" w:hAnsi="MS Gothic"/>
    </w:rPr>
  </w:style>
  <w:style w:type="paragraph" w:customStyle="1" w:styleId="Section2heading2">
    <w:name w:val="Section 2 heading 2"/>
    <w:basedOn w:val="Heading2"/>
    <w:qFormat/>
    <w:rsid w:val="005C44FC"/>
    <w:pPr>
      <w:numPr>
        <w:numId w:val="13"/>
      </w:numPr>
    </w:pPr>
  </w:style>
  <w:style w:type="character" w:styleId="FollowedHyperlink">
    <w:name w:val="FollowedHyperlink"/>
    <w:basedOn w:val="DefaultParagraphFont"/>
    <w:uiPriority w:val="99"/>
    <w:semiHidden/>
    <w:unhideWhenUsed/>
    <w:rsid w:val="00137242"/>
    <w:rPr>
      <w:color w:val="800080" w:themeColor="followedHyperlink"/>
      <w:u w:val="single"/>
    </w:rPr>
  </w:style>
  <w:style w:type="paragraph" w:customStyle="1" w:styleId="StyleFirstline127cm">
    <w:name w:val="Style First line:  1.27 cm"/>
    <w:basedOn w:val="Normal"/>
    <w:rsid w:val="00BB6132"/>
    <w:pPr>
      <w:tabs>
        <w:tab w:val="left" w:pos="2268"/>
      </w:tabs>
      <w:ind w:firstLine="2115"/>
    </w:pPr>
    <w:rPr>
      <w:rFonts w:eastAsia="Times New Roman" w:cs="Times New Roman"/>
    </w:rPr>
  </w:style>
  <w:style w:type="paragraph" w:customStyle="1" w:styleId="Unitcodeandtitle">
    <w:name w:val="Unit code and title"/>
    <w:qFormat/>
    <w:rsid w:val="005C44FC"/>
    <w:pPr>
      <w:spacing w:before="120"/>
    </w:pPr>
    <w:rPr>
      <w:rFonts w:cs="Arial"/>
      <w:b/>
      <w:color w:val="943634" w:themeColor="accent2" w:themeShade="BF"/>
      <w:sz w:val="36"/>
      <w:szCs w:val="36"/>
    </w:rPr>
  </w:style>
  <w:style w:type="paragraph" w:customStyle="1" w:styleId="FooterText">
    <w:name w:val="Footer Text"/>
    <w:basedOn w:val="Normal"/>
    <w:qFormat/>
    <w:rsid w:val="002E6576"/>
    <w:pPr>
      <w:widowControl w:val="0"/>
      <w:suppressAutoHyphens/>
      <w:autoSpaceDE w:val="0"/>
      <w:autoSpaceDN w:val="0"/>
      <w:adjustRightInd w:val="0"/>
      <w:textAlignment w:val="center"/>
    </w:pPr>
    <w:rPr>
      <w:rFonts w:ascii="Open Sans Light" w:eastAsiaTheme="minorEastAsia" w:hAnsi="Open Sans Light" w:cs="OpenSans"/>
      <w:color w:val="000000"/>
      <w:sz w:val="15"/>
      <w:szCs w:val="15"/>
      <w:lang w:val="en-GB"/>
    </w:rPr>
  </w:style>
  <w:style w:type="paragraph" w:customStyle="1" w:styleId="Default">
    <w:name w:val="Default"/>
    <w:rsid w:val="00524623"/>
    <w:pPr>
      <w:autoSpaceDE w:val="0"/>
      <w:autoSpaceDN w:val="0"/>
      <w:adjustRightInd w:val="0"/>
    </w:pPr>
    <w:rPr>
      <w:rFonts w:ascii="Calibri" w:eastAsia="Times New Roman" w:hAnsi="Calibri" w:cs="Calibri"/>
      <w:color w:val="000000"/>
      <w:sz w:val="24"/>
      <w:szCs w:val="24"/>
      <w:lang w:eastAsia="en-AU"/>
    </w:rPr>
  </w:style>
  <w:style w:type="paragraph" w:customStyle="1" w:styleId="contenttext">
    <w:name w:val="content text"/>
    <w:basedOn w:val="NoSpacing"/>
    <w:qFormat/>
    <w:rsid w:val="00524623"/>
    <w:pPr>
      <w:spacing w:before="120" w:after="120"/>
    </w:pPr>
    <w:rPr>
      <w:rFonts w:ascii="Arial" w:eastAsia="Calibri" w:hAnsi="Arial"/>
      <w:szCs w:val="22"/>
    </w:rPr>
  </w:style>
  <w:style w:type="paragraph" w:styleId="BodyText">
    <w:name w:val="Body Text"/>
    <w:basedOn w:val="Normal"/>
    <w:link w:val="BodyTextChar"/>
    <w:rsid w:val="00012C14"/>
    <w:rPr>
      <w:rFonts w:ascii="Arial" w:eastAsia="Times New Roman" w:hAnsi="Arial" w:cs="Times New Roman"/>
      <w:sz w:val="24"/>
    </w:rPr>
  </w:style>
  <w:style w:type="character" w:customStyle="1" w:styleId="BodyTextChar">
    <w:name w:val="Body Text Char"/>
    <w:basedOn w:val="DefaultParagraphFont"/>
    <w:link w:val="BodyText"/>
    <w:rsid w:val="00012C14"/>
    <w:rPr>
      <w:rFonts w:ascii="Arial" w:eastAsia="Times New Roman" w:hAnsi="Arial" w:cs="Times New Roman"/>
      <w:sz w:val="24"/>
      <w:szCs w:val="20"/>
    </w:rPr>
  </w:style>
  <w:style w:type="paragraph" w:customStyle="1" w:styleId="contenthead">
    <w:name w:val="content head"/>
    <w:basedOn w:val="NoSpacing"/>
    <w:qFormat/>
    <w:rsid w:val="00755DF1"/>
    <w:pPr>
      <w:spacing w:after="120"/>
      <w:jc w:val="right"/>
    </w:pPr>
    <w:rPr>
      <w:rFonts w:ascii="Arial" w:eastAsia="Calibri" w:hAnsi="Arial"/>
      <w:b/>
    </w:rPr>
  </w:style>
  <w:style w:type="paragraph" w:customStyle="1" w:styleId="selectionshareable">
    <w:name w:val="selectionshareable"/>
    <w:basedOn w:val="Normal"/>
    <w:rsid w:val="00545AD2"/>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1475">
      <w:bodyDiv w:val="1"/>
      <w:marLeft w:val="0"/>
      <w:marRight w:val="0"/>
      <w:marTop w:val="0"/>
      <w:marBottom w:val="0"/>
      <w:divBdr>
        <w:top w:val="none" w:sz="0" w:space="0" w:color="auto"/>
        <w:left w:val="none" w:sz="0" w:space="0" w:color="auto"/>
        <w:bottom w:val="none" w:sz="0" w:space="0" w:color="auto"/>
        <w:right w:val="none" w:sz="0" w:space="0" w:color="auto"/>
      </w:divBdr>
    </w:div>
    <w:div w:id="115224132">
      <w:bodyDiv w:val="1"/>
      <w:marLeft w:val="0"/>
      <w:marRight w:val="0"/>
      <w:marTop w:val="0"/>
      <w:marBottom w:val="0"/>
      <w:divBdr>
        <w:top w:val="none" w:sz="0" w:space="0" w:color="auto"/>
        <w:left w:val="none" w:sz="0" w:space="0" w:color="auto"/>
        <w:bottom w:val="none" w:sz="0" w:space="0" w:color="auto"/>
        <w:right w:val="none" w:sz="0" w:space="0" w:color="auto"/>
      </w:divBdr>
    </w:div>
    <w:div w:id="283388416">
      <w:bodyDiv w:val="1"/>
      <w:marLeft w:val="0"/>
      <w:marRight w:val="0"/>
      <w:marTop w:val="0"/>
      <w:marBottom w:val="0"/>
      <w:divBdr>
        <w:top w:val="none" w:sz="0" w:space="0" w:color="auto"/>
        <w:left w:val="none" w:sz="0" w:space="0" w:color="auto"/>
        <w:bottom w:val="none" w:sz="0" w:space="0" w:color="auto"/>
        <w:right w:val="none" w:sz="0" w:space="0" w:color="auto"/>
      </w:divBdr>
    </w:div>
    <w:div w:id="461922819">
      <w:bodyDiv w:val="1"/>
      <w:marLeft w:val="0"/>
      <w:marRight w:val="0"/>
      <w:marTop w:val="0"/>
      <w:marBottom w:val="0"/>
      <w:divBdr>
        <w:top w:val="none" w:sz="0" w:space="0" w:color="auto"/>
        <w:left w:val="none" w:sz="0" w:space="0" w:color="auto"/>
        <w:bottom w:val="none" w:sz="0" w:space="0" w:color="auto"/>
        <w:right w:val="none" w:sz="0" w:space="0" w:color="auto"/>
      </w:divBdr>
      <w:divsChild>
        <w:div w:id="803618467">
          <w:marLeft w:val="0"/>
          <w:marRight w:val="0"/>
          <w:marTop w:val="150"/>
          <w:marBottom w:val="0"/>
          <w:divBdr>
            <w:top w:val="none" w:sz="0" w:space="0" w:color="auto"/>
            <w:left w:val="none" w:sz="0" w:space="0" w:color="auto"/>
            <w:bottom w:val="none" w:sz="0" w:space="0" w:color="auto"/>
            <w:right w:val="none" w:sz="0" w:space="0" w:color="auto"/>
          </w:divBdr>
          <w:divsChild>
            <w:div w:id="965309463">
              <w:marLeft w:val="0"/>
              <w:marRight w:val="0"/>
              <w:marTop w:val="0"/>
              <w:marBottom w:val="0"/>
              <w:divBdr>
                <w:top w:val="none" w:sz="0" w:space="0" w:color="auto"/>
                <w:left w:val="none" w:sz="0" w:space="0" w:color="auto"/>
                <w:bottom w:val="none" w:sz="0" w:space="0" w:color="auto"/>
                <w:right w:val="none" w:sz="0" w:space="0" w:color="auto"/>
              </w:divBdr>
              <w:divsChild>
                <w:div w:id="487669689">
                  <w:marLeft w:val="0"/>
                  <w:marRight w:val="0"/>
                  <w:marTop w:val="0"/>
                  <w:marBottom w:val="0"/>
                  <w:divBdr>
                    <w:top w:val="none" w:sz="0" w:space="0" w:color="auto"/>
                    <w:left w:val="none" w:sz="0" w:space="0" w:color="auto"/>
                    <w:bottom w:val="none" w:sz="0" w:space="0" w:color="auto"/>
                    <w:right w:val="none" w:sz="0" w:space="0" w:color="auto"/>
                  </w:divBdr>
                  <w:divsChild>
                    <w:div w:id="1414279649">
                      <w:marLeft w:val="0"/>
                      <w:marRight w:val="0"/>
                      <w:marTop w:val="0"/>
                      <w:marBottom w:val="0"/>
                      <w:divBdr>
                        <w:top w:val="none" w:sz="0" w:space="0" w:color="auto"/>
                        <w:left w:val="none" w:sz="0" w:space="0" w:color="auto"/>
                        <w:bottom w:val="none" w:sz="0" w:space="0" w:color="auto"/>
                        <w:right w:val="none" w:sz="0" w:space="0" w:color="auto"/>
                      </w:divBdr>
                      <w:divsChild>
                        <w:div w:id="6272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360781">
      <w:bodyDiv w:val="1"/>
      <w:marLeft w:val="0"/>
      <w:marRight w:val="0"/>
      <w:marTop w:val="0"/>
      <w:marBottom w:val="0"/>
      <w:divBdr>
        <w:top w:val="none" w:sz="0" w:space="0" w:color="auto"/>
        <w:left w:val="none" w:sz="0" w:space="0" w:color="auto"/>
        <w:bottom w:val="none" w:sz="0" w:space="0" w:color="auto"/>
        <w:right w:val="none" w:sz="0" w:space="0" w:color="auto"/>
      </w:divBdr>
    </w:div>
    <w:div w:id="477187382">
      <w:bodyDiv w:val="1"/>
      <w:marLeft w:val="0"/>
      <w:marRight w:val="0"/>
      <w:marTop w:val="0"/>
      <w:marBottom w:val="0"/>
      <w:divBdr>
        <w:top w:val="none" w:sz="0" w:space="0" w:color="auto"/>
        <w:left w:val="none" w:sz="0" w:space="0" w:color="auto"/>
        <w:bottom w:val="none" w:sz="0" w:space="0" w:color="auto"/>
        <w:right w:val="none" w:sz="0" w:space="0" w:color="auto"/>
      </w:divBdr>
    </w:div>
    <w:div w:id="480006680">
      <w:bodyDiv w:val="1"/>
      <w:marLeft w:val="0"/>
      <w:marRight w:val="0"/>
      <w:marTop w:val="0"/>
      <w:marBottom w:val="0"/>
      <w:divBdr>
        <w:top w:val="none" w:sz="0" w:space="0" w:color="auto"/>
        <w:left w:val="none" w:sz="0" w:space="0" w:color="auto"/>
        <w:bottom w:val="none" w:sz="0" w:space="0" w:color="auto"/>
        <w:right w:val="none" w:sz="0" w:space="0" w:color="auto"/>
      </w:divBdr>
    </w:div>
    <w:div w:id="488064222">
      <w:bodyDiv w:val="1"/>
      <w:marLeft w:val="0"/>
      <w:marRight w:val="0"/>
      <w:marTop w:val="0"/>
      <w:marBottom w:val="0"/>
      <w:divBdr>
        <w:top w:val="none" w:sz="0" w:space="0" w:color="auto"/>
        <w:left w:val="none" w:sz="0" w:space="0" w:color="auto"/>
        <w:bottom w:val="none" w:sz="0" w:space="0" w:color="auto"/>
        <w:right w:val="none" w:sz="0" w:space="0" w:color="auto"/>
      </w:divBdr>
    </w:div>
    <w:div w:id="510799593">
      <w:bodyDiv w:val="1"/>
      <w:marLeft w:val="0"/>
      <w:marRight w:val="0"/>
      <w:marTop w:val="0"/>
      <w:marBottom w:val="0"/>
      <w:divBdr>
        <w:top w:val="none" w:sz="0" w:space="0" w:color="auto"/>
        <w:left w:val="none" w:sz="0" w:space="0" w:color="auto"/>
        <w:bottom w:val="none" w:sz="0" w:space="0" w:color="auto"/>
        <w:right w:val="none" w:sz="0" w:space="0" w:color="auto"/>
      </w:divBdr>
    </w:div>
    <w:div w:id="702175137">
      <w:bodyDiv w:val="1"/>
      <w:marLeft w:val="0"/>
      <w:marRight w:val="0"/>
      <w:marTop w:val="0"/>
      <w:marBottom w:val="0"/>
      <w:divBdr>
        <w:top w:val="none" w:sz="0" w:space="0" w:color="auto"/>
        <w:left w:val="none" w:sz="0" w:space="0" w:color="auto"/>
        <w:bottom w:val="none" w:sz="0" w:space="0" w:color="auto"/>
        <w:right w:val="none" w:sz="0" w:space="0" w:color="auto"/>
      </w:divBdr>
    </w:div>
    <w:div w:id="741564016">
      <w:bodyDiv w:val="1"/>
      <w:marLeft w:val="0"/>
      <w:marRight w:val="0"/>
      <w:marTop w:val="0"/>
      <w:marBottom w:val="0"/>
      <w:divBdr>
        <w:top w:val="none" w:sz="0" w:space="0" w:color="auto"/>
        <w:left w:val="none" w:sz="0" w:space="0" w:color="auto"/>
        <w:bottom w:val="none" w:sz="0" w:space="0" w:color="auto"/>
        <w:right w:val="none" w:sz="0" w:space="0" w:color="auto"/>
      </w:divBdr>
    </w:div>
    <w:div w:id="1401900676">
      <w:bodyDiv w:val="1"/>
      <w:marLeft w:val="0"/>
      <w:marRight w:val="0"/>
      <w:marTop w:val="0"/>
      <w:marBottom w:val="0"/>
      <w:divBdr>
        <w:top w:val="none" w:sz="0" w:space="0" w:color="auto"/>
        <w:left w:val="none" w:sz="0" w:space="0" w:color="auto"/>
        <w:bottom w:val="none" w:sz="0" w:space="0" w:color="auto"/>
        <w:right w:val="none" w:sz="0" w:space="0" w:color="auto"/>
      </w:divBdr>
    </w:div>
    <w:div w:id="1502042636">
      <w:bodyDiv w:val="1"/>
      <w:marLeft w:val="0"/>
      <w:marRight w:val="0"/>
      <w:marTop w:val="0"/>
      <w:marBottom w:val="0"/>
      <w:divBdr>
        <w:top w:val="none" w:sz="0" w:space="0" w:color="auto"/>
        <w:left w:val="none" w:sz="0" w:space="0" w:color="auto"/>
        <w:bottom w:val="none" w:sz="0" w:space="0" w:color="auto"/>
        <w:right w:val="none" w:sz="0" w:space="0" w:color="auto"/>
      </w:divBdr>
    </w:div>
    <w:div w:id="1954676808">
      <w:bodyDiv w:val="1"/>
      <w:marLeft w:val="0"/>
      <w:marRight w:val="0"/>
      <w:marTop w:val="0"/>
      <w:marBottom w:val="0"/>
      <w:divBdr>
        <w:top w:val="none" w:sz="0" w:space="0" w:color="auto"/>
        <w:left w:val="none" w:sz="0" w:space="0" w:color="auto"/>
        <w:bottom w:val="none" w:sz="0" w:space="0" w:color="auto"/>
        <w:right w:val="none" w:sz="0" w:space="0" w:color="auto"/>
      </w:divBdr>
    </w:div>
    <w:div w:id="204316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northcott\Desktop\Initial%20TA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8A6E9119-EB73-48F6-A222-E2FDC5AB063A}"/>
      </w:docPartPr>
      <w:docPartBody>
        <w:p w:rsidR="00D015CE" w:rsidRDefault="001D357F">
          <w:r w:rsidRPr="00E67C10">
            <w:rPr>
              <w:rStyle w:val="PlaceholderText"/>
            </w:rPr>
            <w:t>Click here to enter text.</w:t>
          </w:r>
        </w:p>
      </w:docPartBody>
    </w:docPart>
    <w:docPart>
      <w:docPartPr>
        <w:name w:val="7054FF36CE304B419656533BDAA75933"/>
        <w:category>
          <w:name w:val="General"/>
          <w:gallery w:val="placeholder"/>
        </w:category>
        <w:types>
          <w:type w:val="bbPlcHdr"/>
        </w:types>
        <w:behaviors>
          <w:behavior w:val="content"/>
        </w:behaviors>
        <w:guid w:val="{E4D27241-44AE-4060-B7C1-ED18692F3906}"/>
      </w:docPartPr>
      <w:docPartBody>
        <w:p w:rsidR="00D015CE" w:rsidRDefault="001D357F" w:rsidP="001D357F">
          <w:pPr>
            <w:pStyle w:val="7054FF36CE304B419656533BDAA759337"/>
          </w:pPr>
          <w:r w:rsidRPr="00A553DF">
            <w:rPr>
              <w:b w:val="0"/>
              <w:color w:val="auto"/>
              <w:sz w:val="20"/>
              <w:szCs w:val="20"/>
            </w:rPr>
            <w:t>#</w:t>
          </w:r>
        </w:p>
      </w:docPartBody>
    </w:docPart>
    <w:docPart>
      <w:docPartPr>
        <w:name w:val="21C3EAFF75D040B0BEC72BEB3FF37BAA"/>
        <w:category>
          <w:name w:val="General"/>
          <w:gallery w:val="placeholder"/>
        </w:category>
        <w:types>
          <w:type w:val="bbPlcHdr"/>
        </w:types>
        <w:behaviors>
          <w:behavior w:val="content"/>
        </w:behaviors>
        <w:guid w:val="{782D99C2-C8DB-4256-BAD0-B6E0F6F51DBE}"/>
      </w:docPartPr>
      <w:docPartBody>
        <w:p w:rsidR="00D015CE" w:rsidRDefault="001D357F" w:rsidP="001D357F">
          <w:pPr>
            <w:pStyle w:val="21C3EAFF75D040B0BEC72BEB3FF37BAA"/>
          </w:pPr>
          <w:r>
            <w:t>Due date</w:t>
          </w:r>
          <w:r w:rsidRPr="00A553DF">
            <w:rPr>
              <w:sz w:val="20"/>
              <w:szCs w:val="20"/>
            </w:rPr>
            <w:t>.</w:t>
          </w:r>
        </w:p>
      </w:docPartBody>
    </w:docPart>
    <w:docPart>
      <w:docPartPr>
        <w:name w:val="5AC37271A7234950A8216D59F04D4EA0"/>
        <w:category>
          <w:name w:val="General"/>
          <w:gallery w:val="placeholder"/>
        </w:category>
        <w:types>
          <w:type w:val="bbPlcHdr"/>
        </w:types>
        <w:behaviors>
          <w:behavior w:val="content"/>
        </w:behaviors>
        <w:guid w:val="{02C58B73-71F6-4426-B573-58B8DEBBB39F}"/>
      </w:docPartPr>
      <w:docPartBody>
        <w:p w:rsidR="00D015CE" w:rsidRDefault="001D357F" w:rsidP="001D357F">
          <w:pPr>
            <w:pStyle w:val="5AC37271A7234950A8216D59F04D4EA05"/>
          </w:pPr>
          <w:r w:rsidRPr="00E67C10">
            <w:rPr>
              <w:rStyle w:val="PlaceholderText"/>
            </w:rPr>
            <w:t>Click here to enter text.</w:t>
          </w:r>
        </w:p>
      </w:docPartBody>
    </w:docPart>
    <w:docPart>
      <w:docPartPr>
        <w:name w:val="3ABE19CFDB0A4474B3CCB59859F78DE0"/>
        <w:category>
          <w:name w:val="General"/>
          <w:gallery w:val="placeholder"/>
        </w:category>
        <w:types>
          <w:type w:val="bbPlcHdr"/>
        </w:types>
        <w:behaviors>
          <w:behavior w:val="content"/>
        </w:behaviors>
        <w:guid w:val="{931D1983-133E-4EBE-BFAA-F15D1292DCBD}"/>
      </w:docPartPr>
      <w:docPartBody>
        <w:p w:rsidR="00D015CE" w:rsidRDefault="001D357F" w:rsidP="001D357F">
          <w:pPr>
            <w:pStyle w:val="3ABE19CFDB0A4474B3CCB59859F78DE05"/>
          </w:pPr>
          <w:r w:rsidRPr="00E67C10">
            <w:rPr>
              <w:rStyle w:val="PlaceholderText"/>
            </w:rPr>
            <w:t>Click here to enter text.</w:t>
          </w:r>
        </w:p>
      </w:docPartBody>
    </w:docPart>
    <w:docPart>
      <w:docPartPr>
        <w:name w:val="D5D73A4E06A84874A95B47D9DF24BF4A"/>
        <w:category>
          <w:name w:val="General"/>
          <w:gallery w:val="placeholder"/>
        </w:category>
        <w:types>
          <w:type w:val="bbPlcHdr"/>
        </w:types>
        <w:behaviors>
          <w:behavior w:val="content"/>
        </w:behaviors>
        <w:guid w:val="{90FDC509-8472-49BF-AC8B-A5DEBA7CD46C}"/>
      </w:docPartPr>
      <w:docPartBody>
        <w:p w:rsidR="00D015CE" w:rsidRDefault="001D357F" w:rsidP="001D357F">
          <w:pPr>
            <w:pStyle w:val="D5D73A4E06A84874A95B47D9DF24BF4A5"/>
          </w:pPr>
          <w:r w:rsidRPr="00E67C10">
            <w:rPr>
              <w:rStyle w:val="PlaceholderText"/>
            </w:rPr>
            <w:t>Click here to enter text.</w:t>
          </w:r>
        </w:p>
      </w:docPartBody>
    </w:docPart>
    <w:docPart>
      <w:docPartPr>
        <w:name w:val="CAF177A70CC1435995F39A5DA766F59D"/>
        <w:category>
          <w:name w:val="General"/>
          <w:gallery w:val="placeholder"/>
        </w:category>
        <w:types>
          <w:type w:val="bbPlcHdr"/>
        </w:types>
        <w:behaviors>
          <w:behavior w:val="content"/>
        </w:behaviors>
        <w:guid w:val="{0D3D17DE-60C2-4C2C-9D98-7E580A0636EB}"/>
      </w:docPartPr>
      <w:docPartBody>
        <w:p w:rsidR="00D015CE" w:rsidRDefault="001D357F" w:rsidP="001D357F">
          <w:pPr>
            <w:pStyle w:val="CAF177A70CC1435995F39A5DA766F59D5"/>
          </w:pPr>
          <w:r w:rsidRPr="00E67C10">
            <w:rPr>
              <w:rStyle w:val="PlaceholderText"/>
            </w:rPr>
            <w:t>Click here to enter text.</w:t>
          </w:r>
        </w:p>
      </w:docPartBody>
    </w:docPart>
    <w:docPart>
      <w:docPartPr>
        <w:name w:val="6A5B135E59A244DD949CEFE801B897EB"/>
        <w:category>
          <w:name w:val="General"/>
          <w:gallery w:val="placeholder"/>
        </w:category>
        <w:types>
          <w:type w:val="bbPlcHdr"/>
        </w:types>
        <w:behaviors>
          <w:behavior w:val="content"/>
        </w:behaviors>
        <w:guid w:val="{BACBF623-208C-4132-AFC5-BE4CF044C703}"/>
      </w:docPartPr>
      <w:docPartBody>
        <w:p w:rsidR="00D015CE" w:rsidRDefault="001D357F" w:rsidP="001D357F">
          <w:pPr>
            <w:pStyle w:val="6A5B135E59A244DD949CEFE801B897EB5"/>
          </w:pPr>
          <w:r w:rsidRPr="00E67C10">
            <w:rPr>
              <w:rStyle w:val="PlaceholderText"/>
            </w:rPr>
            <w:t>Click here to enter text.</w:t>
          </w:r>
        </w:p>
      </w:docPartBody>
    </w:docPart>
    <w:docPart>
      <w:docPartPr>
        <w:name w:val="FD3C3A0154084201A334CB997112D06A"/>
        <w:category>
          <w:name w:val="General"/>
          <w:gallery w:val="placeholder"/>
        </w:category>
        <w:types>
          <w:type w:val="bbPlcHdr"/>
        </w:types>
        <w:behaviors>
          <w:behavior w:val="content"/>
        </w:behaviors>
        <w:guid w:val="{78B8D0FC-0DF2-426D-BF56-A0D38E847A58}"/>
      </w:docPartPr>
      <w:docPartBody>
        <w:p w:rsidR="00D015CE" w:rsidRDefault="001D357F" w:rsidP="001D357F">
          <w:pPr>
            <w:pStyle w:val="FD3C3A0154084201A334CB997112D06A5"/>
          </w:pPr>
          <w:r w:rsidRPr="00E67C10">
            <w:rPr>
              <w:rStyle w:val="PlaceholderText"/>
            </w:rPr>
            <w:t>Click here to enter text.</w:t>
          </w:r>
        </w:p>
      </w:docPartBody>
    </w:docPart>
    <w:docPart>
      <w:docPartPr>
        <w:name w:val="F543687E85FD48489749A7DF9A112CC6"/>
        <w:category>
          <w:name w:val="General"/>
          <w:gallery w:val="placeholder"/>
        </w:category>
        <w:types>
          <w:type w:val="bbPlcHdr"/>
        </w:types>
        <w:behaviors>
          <w:behavior w:val="content"/>
        </w:behaviors>
        <w:guid w:val="{6EA10AEC-7640-4EC9-BAE2-167580EDA198}"/>
      </w:docPartPr>
      <w:docPartBody>
        <w:p w:rsidR="00D015CE" w:rsidRDefault="001D357F" w:rsidP="001D357F">
          <w:pPr>
            <w:pStyle w:val="F543687E85FD48489749A7DF9A112CC65"/>
          </w:pPr>
          <w:r w:rsidRPr="00E67C10">
            <w:rPr>
              <w:rStyle w:val="PlaceholderText"/>
            </w:rPr>
            <w:t>Click here to enter text.</w:t>
          </w:r>
        </w:p>
      </w:docPartBody>
    </w:docPart>
    <w:docPart>
      <w:docPartPr>
        <w:name w:val="1A00BDBA4B22439885557E075A191AAD"/>
        <w:category>
          <w:name w:val="General"/>
          <w:gallery w:val="placeholder"/>
        </w:category>
        <w:types>
          <w:type w:val="bbPlcHdr"/>
        </w:types>
        <w:behaviors>
          <w:behavior w:val="content"/>
        </w:behaviors>
        <w:guid w:val="{894955EC-4A10-46CD-B480-B38F2EAEF397}"/>
      </w:docPartPr>
      <w:docPartBody>
        <w:p w:rsidR="00D015CE" w:rsidRDefault="001D357F" w:rsidP="001D357F">
          <w:pPr>
            <w:pStyle w:val="1A00BDBA4B22439885557E075A191AAD5"/>
          </w:pPr>
          <w:r w:rsidRPr="00E67C10">
            <w:rPr>
              <w:rStyle w:val="PlaceholderText"/>
            </w:rPr>
            <w:t>Click here to enter text.</w:t>
          </w:r>
        </w:p>
      </w:docPartBody>
    </w:docPart>
    <w:docPart>
      <w:docPartPr>
        <w:name w:val="792070D29EAE498AA7567B350365B2BE"/>
        <w:category>
          <w:name w:val="General"/>
          <w:gallery w:val="placeholder"/>
        </w:category>
        <w:types>
          <w:type w:val="bbPlcHdr"/>
        </w:types>
        <w:behaviors>
          <w:behavior w:val="content"/>
        </w:behaviors>
        <w:guid w:val="{7B2A008E-532D-444D-8FFD-43917F9DBF44}"/>
      </w:docPartPr>
      <w:docPartBody>
        <w:p w:rsidR="00D015CE" w:rsidRDefault="001D357F" w:rsidP="001D357F">
          <w:pPr>
            <w:pStyle w:val="792070D29EAE498AA7567B350365B2BE4"/>
          </w:pPr>
          <w:r w:rsidRPr="00E67C10">
            <w:rPr>
              <w:rStyle w:val="PlaceholderText"/>
            </w:rPr>
            <w:t>Click here to enter text.</w:t>
          </w:r>
        </w:p>
      </w:docPartBody>
    </w:docPart>
    <w:docPart>
      <w:docPartPr>
        <w:name w:val="069E6B36C22F42CFBC10CBDDAFFBD66A"/>
        <w:category>
          <w:name w:val="General"/>
          <w:gallery w:val="placeholder"/>
        </w:category>
        <w:types>
          <w:type w:val="bbPlcHdr"/>
        </w:types>
        <w:behaviors>
          <w:behavior w:val="content"/>
        </w:behaviors>
        <w:guid w:val="{03DF1F9D-911B-4C71-AD3E-EC14D0E70127}"/>
      </w:docPartPr>
      <w:docPartBody>
        <w:p w:rsidR="00D015CE" w:rsidRDefault="001D357F" w:rsidP="001D357F">
          <w:pPr>
            <w:pStyle w:val="069E6B36C22F42CFBC10CBDDAFFBD66A4"/>
          </w:pPr>
          <w:r w:rsidRPr="00E67C10">
            <w:rPr>
              <w:rStyle w:val="PlaceholderText"/>
            </w:rPr>
            <w:t>Click here to enter text.</w:t>
          </w:r>
        </w:p>
      </w:docPartBody>
    </w:docPart>
    <w:docPart>
      <w:docPartPr>
        <w:name w:val="90DE5BDB389E4551BCE2A29A1C019B38"/>
        <w:category>
          <w:name w:val="General"/>
          <w:gallery w:val="placeholder"/>
        </w:category>
        <w:types>
          <w:type w:val="bbPlcHdr"/>
        </w:types>
        <w:behaviors>
          <w:behavior w:val="content"/>
        </w:behaviors>
        <w:guid w:val="{662DE282-4E7C-4A54-9206-FA75CC063EA0}"/>
      </w:docPartPr>
      <w:docPartBody>
        <w:p w:rsidR="00D015CE" w:rsidRDefault="001D357F" w:rsidP="001D357F">
          <w:pPr>
            <w:pStyle w:val="90DE5BDB389E4551BCE2A29A1C019B383"/>
          </w:pPr>
          <w:r w:rsidRPr="00E67C10">
            <w:rPr>
              <w:rStyle w:val="PlaceholderText"/>
            </w:rPr>
            <w:t>Click here to enter text.</w:t>
          </w:r>
        </w:p>
      </w:docPartBody>
    </w:docPart>
    <w:docPart>
      <w:docPartPr>
        <w:name w:val="9725FB39E3484111B78AAE0085D10730"/>
        <w:category>
          <w:name w:val="General"/>
          <w:gallery w:val="placeholder"/>
        </w:category>
        <w:types>
          <w:type w:val="bbPlcHdr"/>
        </w:types>
        <w:behaviors>
          <w:behavior w:val="content"/>
        </w:behaviors>
        <w:guid w:val="{0E1E2D5C-79FB-459E-BE48-9F461AC7EA5F}"/>
      </w:docPartPr>
      <w:docPartBody>
        <w:p w:rsidR="00D015CE" w:rsidRDefault="001D357F" w:rsidP="001D357F">
          <w:pPr>
            <w:pStyle w:val="9725FB39E3484111B78AAE0085D107303"/>
          </w:pPr>
          <w:r w:rsidRPr="00E67C10">
            <w:rPr>
              <w:rStyle w:val="PlaceholderText"/>
            </w:rPr>
            <w:t>Click here to enter text.</w:t>
          </w:r>
        </w:p>
      </w:docPartBody>
    </w:docPart>
    <w:docPart>
      <w:docPartPr>
        <w:name w:val="B4E73F3AD5374343BC88C57475D092F1"/>
        <w:category>
          <w:name w:val="General"/>
          <w:gallery w:val="placeholder"/>
        </w:category>
        <w:types>
          <w:type w:val="bbPlcHdr"/>
        </w:types>
        <w:behaviors>
          <w:behavior w:val="content"/>
        </w:behaviors>
        <w:guid w:val="{E6766520-4A6C-45B1-B827-7F4F265E68F8}"/>
      </w:docPartPr>
      <w:docPartBody>
        <w:p w:rsidR="00D015CE" w:rsidRDefault="001D357F" w:rsidP="001D357F">
          <w:pPr>
            <w:pStyle w:val="B4E73F3AD5374343BC88C57475D092F12"/>
          </w:pPr>
          <w:r>
            <w:rPr>
              <w:rStyle w:val="PlaceholderText"/>
            </w:rPr>
            <w:t>Click here to enter text</w:t>
          </w:r>
        </w:p>
      </w:docPartBody>
    </w:docPart>
    <w:docPart>
      <w:docPartPr>
        <w:name w:val="2199DED1F1FF4693AB034E5B73FF0D39"/>
        <w:category>
          <w:name w:val="General"/>
          <w:gallery w:val="placeholder"/>
        </w:category>
        <w:types>
          <w:type w:val="bbPlcHdr"/>
        </w:types>
        <w:behaviors>
          <w:behavior w:val="content"/>
        </w:behaviors>
        <w:guid w:val="{D74290DB-69DE-4FA0-A8C6-F2601BACD745}"/>
      </w:docPartPr>
      <w:docPartBody>
        <w:p w:rsidR="00D015CE" w:rsidRDefault="001D357F" w:rsidP="001D357F">
          <w:pPr>
            <w:pStyle w:val="2199DED1F1FF4693AB034E5B73FF0D391"/>
          </w:pPr>
          <w:r>
            <w:rPr>
              <w:rStyle w:val="PlaceholderText"/>
            </w:rPr>
            <w:t>Click here to enter text</w:t>
          </w:r>
        </w:p>
      </w:docPartBody>
    </w:docPart>
    <w:docPart>
      <w:docPartPr>
        <w:name w:val="BE920C2BB167491A9AC602FC0ECB648F"/>
        <w:category>
          <w:name w:val="General"/>
          <w:gallery w:val="placeholder"/>
        </w:category>
        <w:types>
          <w:type w:val="bbPlcHdr"/>
        </w:types>
        <w:behaviors>
          <w:behavior w:val="content"/>
        </w:behaviors>
        <w:guid w:val="{7D7EEDCE-FBF8-4268-BF16-D04ED00EEE79}"/>
      </w:docPartPr>
      <w:docPartBody>
        <w:p w:rsidR="00D015CE" w:rsidRDefault="001D357F" w:rsidP="001D357F">
          <w:pPr>
            <w:pStyle w:val="BE920C2BB167491A9AC602FC0ECB648F"/>
          </w:pPr>
          <w:r>
            <w:rPr>
              <w:rStyle w:val="PlaceholderText"/>
            </w:rPr>
            <w:t>Task title</w:t>
          </w:r>
        </w:p>
      </w:docPartBody>
    </w:docPart>
    <w:docPart>
      <w:docPartPr>
        <w:name w:val="417356F010424FDE83CF801353A25478"/>
        <w:category>
          <w:name w:val="General"/>
          <w:gallery w:val="placeholder"/>
        </w:category>
        <w:types>
          <w:type w:val="bbPlcHdr"/>
        </w:types>
        <w:behaviors>
          <w:behavior w:val="content"/>
        </w:behaviors>
        <w:guid w:val="{0335341D-6C40-4BC0-805A-765FB11432D2}"/>
      </w:docPartPr>
      <w:docPartBody>
        <w:p w:rsidR="00E73134" w:rsidRDefault="00F841F3" w:rsidP="00F841F3">
          <w:pPr>
            <w:pStyle w:val="417356F010424FDE83CF801353A25478"/>
          </w:pPr>
          <w:r w:rsidRPr="00307C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E00002EF" w:usb1="4000205B" w:usb2="00000028" w:usb3="00000000" w:csb0="0000019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omic Sans MS">
    <w:panose1 w:val="030F0702030302020204"/>
    <w:charset w:val="00"/>
    <w:family w:val="script"/>
    <w:pitch w:val="variable"/>
    <w:sig w:usb0="00000287" w:usb1="00000013" w:usb2="00000000" w:usb3="00000000" w:csb0="0000009F" w:csb1="00000000"/>
  </w:font>
  <w:font w:name="Palatino">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Corbel"/>
    <w:charset w:val="00"/>
    <w:family w:val="swiss"/>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AF3"/>
    <w:rsid w:val="00041F85"/>
    <w:rsid w:val="00061422"/>
    <w:rsid w:val="00075F9F"/>
    <w:rsid w:val="000A45EF"/>
    <w:rsid w:val="000D6D0E"/>
    <w:rsid w:val="000E3B7C"/>
    <w:rsid w:val="00126600"/>
    <w:rsid w:val="00130697"/>
    <w:rsid w:val="00134690"/>
    <w:rsid w:val="00166DDE"/>
    <w:rsid w:val="001A78B9"/>
    <w:rsid w:val="001B7B80"/>
    <w:rsid w:val="001D357F"/>
    <w:rsid w:val="001E6CB4"/>
    <w:rsid w:val="001F4139"/>
    <w:rsid w:val="002168A0"/>
    <w:rsid w:val="00227193"/>
    <w:rsid w:val="002363A4"/>
    <w:rsid w:val="00257EF9"/>
    <w:rsid w:val="00272BBE"/>
    <w:rsid w:val="00283E5E"/>
    <w:rsid w:val="002A1517"/>
    <w:rsid w:val="002A3C22"/>
    <w:rsid w:val="002C00B4"/>
    <w:rsid w:val="002D2146"/>
    <w:rsid w:val="0034178A"/>
    <w:rsid w:val="00341D33"/>
    <w:rsid w:val="00360054"/>
    <w:rsid w:val="00365ECC"/>
    <w:rsid w:val="00390C96"/>
    <w:rsid w:val="003A707D"/>
    <w:rsid w:val="003C70A4"/>
    <w:rsid w:val="003F56A6"/>
    <w:rsid w:val="00400630"/>
    <w:rsid w:val="004143F1"/>
    <w:rsid w:val="00421602"/>
    <w:rsid w:val="004415BD"/>
    <w:rsid w:val="00457D1E"/>
    <w:rsid w:val="00472118"/>
    <w:rsid w:val="004C3C40"/>
    <w:rsid w:val="004E3EA4"/>
    <w:rsid w:val="004E42ED"/>
    <w:rsid w:val="004E4CFB"/>
    <w:rsid w:val="00506238"/>
    <w:rsid w:val="00565AF3"/>
    <w:rsid w:val="00566F94"/>
    <w:rsid w:val="00593C32"/>
    <w:rsid w:val="005A7692"/>
    <w:rsid w:val="005B412C"/>
    <w:rsid w:val="005E41FC"/>
    <w:rsid w:val="005E7F9A"/>
    <w:rsid w:val="00634B7C"/>
    <w:rsid w:val="00652312"/>
    <w:rsid w:val="00672DD2"/>
    <w:rsid w:val="00675C5F"/>
    <w:rsid w:val="006D0207"/>
    <w:rsid w:val="006D2801"/>
    <w:rsid w:val="006E3034"/>
    <w:rsid w:val="00734E57"/>
    <w:rsid w:val="00751646"/>
    <w:rsid w:val="007F066E"/>
    <w:rsid w:val="0083411C"/>
    <w:rsid w:val="00863BE1"/>
    <w:rsid w:val="008A5F6E"/>
    <w:rsid w:val="008C2AB2"/>
    <w:rsid w:val="008F7FEA"/>
    <w:rsid w:val="0095646D"/>
    <w:rsid w:val="0096232A"/>
    <w:rsid w:val="0096663D"/>
    <w:rsid w:val="009834EC"/>
    <w:rsid w:val="009A0E0C"/>
    <w:rsid w:val="009C1FE6"/>
    <w:rsid w:val="009F277A"/>
    <w:rsid w:val="009F2D88"/>
    <w:rsid w:val="00A0240A"/>
    <w:rsid w:val="00A02EA8"/>
    <w:rsid w:val="00A03BFA"/>
    <w:rsid w:val="00A67C7A"/>
    <w:rsid w:val="00A745E6"/>
    <w:rsid w:val="00A77750"/>
    <w:rsid w:val="00A80A15"/>
    <w:rsid w:val="00A849B0"/>
    <w:rsid w:val="00AC3620"/>
    <w:rsid w:val="00AE1535"/>
    <w:rsid w:val="00B02C47"/>
    <w:rsid w:val="00B81C7E"/>
    <w:rsid w:val="00B94958"/>
    <w:rsid w:val="00BB34D0"/>
    <w:rsid w:val="00BC75D3"/>
    <w:rsid w:val="00BD04F4"/>
    <w:rsid w:val="00BD1347"/>
    <w:rsid w:val="00BD4957"/>
    <w:rsid w:val="00C46816"/>
    <w:rsid w:val="00C5121E"/>
    <w:rsid w:val="00C97869"/>
    <w:rsid w:val="00CB59DE"/>
    <w:rsid w:val="00CC64D5"/>
    <w:rsid w:val="00CC7328"/>
    <w:rsid w:val="00CD37F5"/>
    <w:rsid w:val="00CD7490"/>
    <w:rsid w:val="00CE2EF4"/>
    <w:rsid w:val="00D015CE"/>
    <w:rsid w:val="00D30CE9"/>
    <w:rsid w:val="00D87832"/>
    <w:rsid w:val="00DB0441"/>
    <w:rsid w:val="00DC7CD6"/>
    <w:rsid w:val="00DF76DF"/>
    <w:rsid w:val="00E413A6"/>
    <w:rsid w:val="00E73134"/>
    <w:rsid w:val="00E74B86"/>
    <w:rsid w:val="00EE20EA"/>
    <w:rsid w:val="00EE3C41"/>
    <w:rsid w:val="00F05A30"/>
    <w:rsid w:val="00F269C5"/>
    <w:rsid w:val="00F3457F"/>
    <w:rsid w:val="00F717F1"/>
    <w:rsid w:val="00F841F3"/>
    <w:rsid w:val="00FA6F15"/>
    <w:rsid w:val="00FB02CB"/>
    <w:rsid w:val="00FB2762"/>
    <w:rsid w:val="00FE3196"/>
    <w:rsid w:val="00FE59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0B4"/>
    <w:rPr>
      <w:color w:val="808080"/>
    </w:rPr>
  </w:style>
  <w:style w:type="paragraph" w:customStyle="1" w:styleId="6ED3104A375A4E3885098BE1485D5526">
    <w:name w:val="6ED3104A375A4E3885098BE1485D5526"/>
  </w:style>
  <w:style w:type="paragraph" w:customStyle="1" w:styleId="98FFDAD91092411194D5BA8BB88986D3">
    <w:name w:val="98FFDAD91092411194D5BA8BB88986D3"/>
  </w:style>
  <w:style w:type="paragraph" w:customStyle="1" w:styleId="2071B298707B4A64B755E4BC2846A90D">
    <w:name w:val="2071B298707B4A64B755E4BC2846A90D"/>
  </w:style>
  <w:style w:type="paragraph" w:customStyle="1" w:styleId="B11002E5820941B5B851B861C77D3E94">
    <w:name w:val="B11002E5820941B5B851B861C77D3E94"/>
  </w:style>
  <w:style w:type="paragraph" w:customStyle="1" w:styleId="99A178AF324642FD9E7E91459043F843">
    <w:name w:val="99A178AF324642FD9E7E91459043F843"/>
  </w:style>
  <w:style w:type="paragraph" w:customStyle="1" w:styleId="64ACC281953E43DEBC7AF5ED6750A94F">
    <w:name w:val="64ACC281953E43DEBC7AF5ED6750A94F"/>
  </w:style>
  <w:style w:type="paragraph" w:customStyle="1" w:styleId="631A59BC96B2496F9AABC7727834C108">
    <w:name w:val="631A59BC96B2496F9AABC7727834C108"/>
  </w:style>
  <w:style w:type="paragraph" w:customStyle="1" w:styleId="D2DB4921E87D4C45AE6CB76797C0B33D">
    <w:name w:val="D2DB4921E87D4C45AE6CB76797C0B33D"/>
  </w:style>
  <w:style w:type="paragraph" w:customStyle="1" w:styleId="F5A0C45A73C546B395544963AF30E0E7">
    <w:name w:val="F5A0C45A73C546B395544963AF30E0E7"/>
  </w:style>
  <w:style w:type="paragraph" w:customStyle="1" w:styleId="A1FF6A03AE294C53864271EF55A13D70">
    <w:name w:val="A1FF6A03AE294C53864271EF55A13D70"/>
  </w:style>
  <w:style w:type="paragraph" w:customStyle="1" w:styleId="624C442143B14A01AEDC28D9C6CF11D3">
    <w:name w:val="624C442143B14A01AEDC28D9C6CF11D3"/>
  </w:style>
  <w:style w:type="paragraph" w:customStyle="1" w:styleId="8685E752FA9344E590BB17CFAF0DACFD">
    <w:name w:val="8685E752FA9344E590BB17CFAF0DACFD"/>
  </w:style>
  <w:style w:type="paragraph" w:customStyle="1" w:styleId="9FC1DBD0D1214C7CB5BB496EA4C985B5">
    <w:name w:val="9FC1DBD0D1214C7CB5BB496EA4C985B5"/>
  </w:style>
  <w:style w:type="paragraph" w:customStyle="1" w:styleId="55BB87606D084FBFBBC971153F14BA57">
    <w:name w:val="55BB87606D084FBFBBC971153F14BA57"/>
  </w:style>
  <w:style w:type="paragraph" w:customStyle="1" w:styleId="A51D8AF379D84DDB93766D791D4DAF65">
    <w:name w:val="A51D8AF379D84DDB93766D791D4DAF65"/>
  </w:style>
  <w:style w:type="paragraph" w:customStyle="1" w:styleId="7AC0D8554DC04A80995F95245A80FA18">
    <w:name w:val="7AC0D8554DC04A80995F95245A80FA18"/>
  </w:style>
  <w:style w:type="paragraph" w:customStyle="1" w:styleId="A17450B7ECAD47568A3B6586971A238F">
    <w:name w:val="A17450B7ECAD47568A3B6586971A238F"/>
  </w:style>
  <w:style w:type="paragraph" w:customStyle="1" w:styleId="800001617ACF4B51AC5D97293AC0297E">
    <w:name w:val="800001617ACF4B51AC5D97293AC0297E"/>
  </w:style>
  <w:style w:type="paragraph" w:customStyle="1" w:styleId="F015814937D247F59E8B5E915CAA4634">
    <w:name w:val="F015814937D247F59E8B5E915CAA4634"/>
  </w:style>
  <w:style w:type="paragraph" w:customStyle="1" w:styleId="5B8BCB23A06A4A54BA099D8E9D33B373">
    <w:name w:val="5B8BCB23A06A4A54BA099D8E9D33B373"/>
  </w:style>
  <w:style w:type="paragraph" w:customStyle="1" w:styleId="9582B35B2CBF4201A407BF6308C2EF83">
    <w:name w:val="9582B35B2CBF4201A407BF6308C2EF83"/>
  </w:style>
  <w:style w:type="paragraph" w:customStyle="1" w:styleId="37784FB6D5764893885D4BBD217D8D82">
    <w:name w:val="37784FB6D5764893885D4BBD217D8D82"/>
    <w:rsid w:val="00FE3196"/>
  </w:style>
  <w:style w:type="paragraph" w:customStyle="1" w:styleId="64ACC281953E43DEBC7AF5ED6750A94F1">
    <w:name w:val="64ACC281953E43DEBC7AF5ED6750A94F1"/>
    <w:rsid w:val="00FE3196"/>
    <w:rPr>
      <w:rFonts w:eastAsiaTheme="minorHAnsi"/>
      <w:lang w:eastAsia="en-US"/>
    </w:rPr>
  </w:style>
  <w:style w:type="paragraph" w:customStyle="1" w:styleId="5B8BCB23A06A4A54BA099D8E9D33B3731">
    <w:name w:val="5B8BCB23A06A4A54BA099D8E9D33B3731"/>
    <w:rsid w:val="00FE3196"/>
    <w:rPr>
      <w:rFonts w:eastAsiaTheme="minorHAnsi"/>
      <w:lang w:eastAsia="en-US"/>
    </w:rPr>
  </w:style>
  <w:style w:type="paragraph" w:customStyle="1" w:styleId="5678B884A9E94B5ABEAF445965C1B7FC">
    <w:name w:val="5678B884A9E94B5ABEAF445965C1B7FC"/>
    <w:rsid w:val="00FE3196"/>
  </w:style>
  <w:style w:type="paragraph" w:customStyle="1" w:styleId="19DB5D81D24947E5ACBF731004028911">
    <w:name w:val="19DB5D81D24947E5ACBF731004028911"/>
    <w:rsid w:val="00FE3196"/>
  </w:style>
  <w:style w:type="paragraph" w:customStyle="1" w:styleId="9F20A886594C4C8B9BE16808C403FC90">
    <w:name w:val="9F20A886594C4C8B9BE16808C403FC90"/>
    <w:rsid w:val="00FE3196"/>
  </w:style>
  <w:style w:type="paragraph" w:customStyle="1" w:styleId="A730FAEB104A4083A40CF06B076D1801">
    <w:name w:val="A730FAEB104A4083A40CF06B076D1801"/>
    <w:rsid w:val="00FE3196"/>
  </w:style>
  <w:style w:type="paragraph" w:customStyle="1" w:styleId="F39855F843654063B426A6C7AEBDE2AE">
    <w:name w:val="F39855F843654063B426A6C7AEBDE2AE"/>
    <w:rsid w:val="00FE3196"/>
  </w:style>
  <w:style w:type="paragraph" w:customStyle="1" w:styleId="57CFC714344C461CA420D46569D69CE4">
    <w:name w:val="57CFC714344C461CA420D46569D69CE4"/>
    <w:rsid w:val="00FE3196"/>
  </w:style>
  <w:style w:type="paragraph" w:customStyle="1" w:styleId="5F99937753F64E6BAE92AB3B0D6B1CD0">
    <w:name w:val="5F99937753F64E6BAE92AB3B0D6B1CD0"/>
    <w:rsid w:val="00FE3196"/>
  </w:style>
  <w:style w:type="paragraph" w:customStyle="1" w:styleId="5E16A665022F4BFABF5387B6A26BE172">
    <w:name w:val="5E16A665022F4BFABF5387B6A26BE172"/>
    <w:rsid w:val="00FE3196"/>
  </w:style>
  <w:style w:type="paragraph" w:customStyle="1" w:styleId="93D18EE72A034547A955675B581934F1">
    <w:name w:val="93D18EE72A034547A955675B581934F1"/>
    <w:rsid w:val="00FE3196"/>
  </w:style>
  <w:style w:type="paragraph" w:customStyle="1" w:styleId="BCCDCE45197348F9B8342014853373C8">
    <w:name w:val="BCCDCE45197348F9B8342014853373C8"/>
    <w:rsid w:val="00FE3196"/>
  </w:style>
  <w:style w:type="paragraph" w:customStyle="1" w:styleId="E489FB8C0B044886B839EEC11CCD4F72">
    <w:name w:val="E489FB8C0B044886B839EEC11CCD4F72"/>
    <w:rsid w:val="00FE3196"/>
  </w:style>
  <w:style w:type="paragraph" w:customStyle="1" w:styleId="70D6840B47954A50A54057E469C5120F">
    <w:name w:val="70D6840B47954A50A54057E469C5120F"/>
    <w:rsid w:val="00FE3196"/>
  </w:style>
  <w:style w:type="paragraph" w:customStyle="1" w:styleId="3595DB8E100445DBA58BCDA8A1BA7580">
    <w:name w:val="3595DB8E100445DBA58BCDA8A1BA7580"/>
    <w:rsid w:val="00FE3196"/>
  </w:style>
  <w:style w:type="paragraph" w:customStyle="1" w:styleId="FF9DBEC480294F51845BDDA11F9C2DDF">
    <w:name w:val="FF9DBEC480294F51845BDDA11F9C2DDF"/>
    <w:rsid w:val="00FE3196"/>
  </w:style>
  <w:style w:type="paragraph" w:customStyle="1" w:styleId="8822F1ED0CEB4E20A11AAB9541A7DE78">
    <w:name w:val="8822F1ED0CEB4E20A11AAB9541A7DE78"/>
    <w:rsid w:val="00FE3196"/>
  </w:style>
  <w:style w:type="paragraph" w:customStyle="1" w:styleId="53DE9FDDF16E488EA7573478A1C8B0F6">
    <w:name w:val="53DE9FDDF16E488EA7573478A1C8B0F6"/>
    <w:rsid w:val="00FE3196"/>
  </w:style>
  <w:style w:type="paragraph" w:customStyle="1" w:styleId="CD4906E16AC949B39CAE464E56871671">
    <w:name w:val="CD4906E16AC949B39CAE464E56871671"/>
    <w:rsid w:val="00FE3196"/>
  </w:style>
  <w:style w:type="paragraph" w:customStyle="1" w:styleId="24CF721B0EAB400FB5C41423EAA5D0C6">
    <w:name w:val="24CF721B0EAB400FB5C41423EAA5D0C6"/>
    <w:rsid w:val="00FE3196"/>
  </w:style>
  <w:style w:type="paragraph" w:customStyle="1" w:styleId="8B5AEFBCC7F74FF89C0DE14EEDE8836B">
    <w:name w:val="8B5AEFBCC7F74FF89C0DE14EEDE8836B"/>
    <w:rsid w:val="00FE3196"/>
  </w:style>
  <w:style w:type="paragraph" w:customStyle="1" w:styleId="6C7F5E643D1E409D88A0CF7EF9FB3798">
    <w:name w:val="6C7F5E643D1E409D88A0CF7EF9FB3798"/>
    <w:rsid w:val="00FE3196"/>
  </w:style>
  <w:style w:type="paragraph" w:customStyle="1" w:styleId="466295EE0FBE462A93F7D5D29B847C6C">
    <w:name w:val="466295EE0FBE462A93F7D5D29B847C6C"/>
    <w:rsid w:val="00FE3196"/>
  </w:style>
  <w:style w:type="paragraph" w:customStyle="1" w:styleId="E58A4F4C29324F9DBA3F539D170B6FAC">
    <w:name w:val="E58A4F4C29324F9DBA3F539D170B6FAC"/>
    <w:rsid w:val="00FE3196"/>
  </w:style>
  <w:style w:type="paragraph" w:customStyle="1" w:styleId="45B00514B59041D6BBAEAD0BF995262B">
    <w:name w:val="45B00514B59041D6BBAEAD0BF995262B"/>
    <w:rsid w:val="00FE3196"/>
  </w:style>
  <w:style w:type="paragraph" w:customStyle="1" w:styleId="05E738B4F6384824B4216DC9669F76AB">
    <w:name w:val="05E738B4F6384824B4216DC9669F76AB"/>
    <w:rsid w:val="00FE3196"/>
  </w:style>
  <w:style w:type="paragraph" w:customStyle="1" w:styleId="4B078E6B6D0744D692BD352F0674F0D9">
    <w:name w:val="4B078E6B6D0744D692BD352F0674F0D9"/>
    <w:rsid w:val="00FE3196"/>
  </w:style>
  <w:style w:type="paragraph" w:customStyle="1" w:styleId="79F52C1917D74E6B8D1051F07894CC9A">
    <w:name w:val="79F52C1917D74E6B8D1051F07894CC9A"/>
    <w:rsid w:val="00FE3196"/>
  </w:style>
  <w:style w:type="paragraph" w:customStyle="1" w:styleId="743B5A6372BB4E498F563B213F677373">
    <w:name w:val="743B5A6372BB4E498F563B213F677373"/>
    <w:rsid w:val="00FE3196"/>
  </w:style>
  <w:style w:type="paragraph" w:customStyle="1" w:styleId="BE0AD4CF41F94043830F51E8837424A5">
    <w:name w:val="BE0AD4CF41F94043830F51E8837424A5"/>
    <w:rsid w:val="00FE3196"/>
  </w:style>
  <w:style w:type="paragraph" w:customStyle="1" w:styleId="7F1BF87352704EB19D497C817AEA22E8">
    <w:name w:val="7F1BF87352704EB19D497C817AEA22E8"/>
    <w:rsid w:val="00FE3196"/>
  </w:style>
  <w:style w:type="paragraph" w:customStyle="1" w:styleId="F204CFDFE747494984EBEAD97D781096">
    <w:name w:val="F204CFDFE747494984EBEAD97D781096"/>
    <w:rsid w:val="00FE3196"/>
  </w:style>
  <w:style w:type="paragraph" w:customStyle="1" w:styleId="4BB351C7009A4D3D94849B0B5B8946A4">
    <w:name w:val="4BB351C7009A4D3D94849B0B5B8946A4"/>
    <w:rsid w:val="00FE3196"/>
  </w:style>
  <w:style w:type="paragraph" w:customStyle="1" w:styleId="953AACBFADF2427FB1FF97927922247A">
    <w:name w:val="953AACBFADF2427FB1FF97927922247A"/>
    <w:rsid w:val="00FE3196"/>
  </w:style>
  <w:style w:type="paragraph" w:customStyle="1" w:styleId="8FACD44A26E940C6BDD0426582EBB7D3">
    <w:name w:val="8FACD44A26E940C6BDD0426582EBB7D3"/>
    <w:rsid w:val="00FE3196"/>
  </w:style>
  <w:style w:type="paragraph" w:customStyle="1" w:styleId="51FFDA2945144B84A2E34E6DB6F56933">
    <w:name w:val="51FFDA2945144B84A2E34E6DB6F56933"/>
    <w:rsid w:val="00FE3196"/>
  </w:style>
  <w:style w:type="paragraph" w:customStyle="1" w:styleId="835747A9853446CDA2512DD856708AA0">
    <w:name w:val="835747A9853446CDA2512DD856708AA0"/>
    <w:rsid w:val="00FE3196"/>
  </w:style>
  <w:style w:type="paragraph" w:customStyle="1" w:styleId="D00F6EC2C2BA4F55AEE6B9CDFF5BA937">
    <w:name w:val="D00F6EC2C2BA4F55AEE6B9CDFF5BA937"/>
    <w:rsid w:val="00FE3196"/>
  </w:style>
  <w:style w:type="paragraph" w:customStyle="1" w:styleId="3357A6A27EE141B7B038AFBA7587CB4F">
    <w:name w:val="3357A6A27EE141B7B038AFBA7587CB4F"/>
    <w:rsid w:val="00FE3196"/>
  </w:style>
  <w:style w:type="paragraph" w:customStyle="1" w:styleId="3C9CC3F192644ED68AA4A8616E0B0CF4">
    <w:name w:val="3C9CC3F192644ED68AA4A8616E0B0CF4"/>
    <w:rsid w:val="00FE3196"/>
  </w:style>
  <w:style w:type="paragraph" w:customStyle="1" w:styleId="763F96DE22314F53A86C4CFCB8191551">
    <w:name w:val="763F96DE22314F53A86C4CFCB8191551"/>
    <w:rsid w:val="00FE3196"/>
  </w:style>
  <w:style w:type="paragraph" w:customStyle="1" w:styleId="9920AA281F864AE88DCA14AD6BD5A6CE">
    <w:name w:val="9920AA281F864AE88DCA14AD6BD5A6CE"/>
    <w:rsid w:val="00FE3196"/>
  </w:style>
  <w:style w:type="paragraph" w:customStyle="1" w:styleId="B1F1D750FF9D477CB518BF387CD026A4">
    <w:name w:val="B1F1D750FF9D477CB518BF387CD026A4"/>
    <w:rsid w:val="00FE3196"/>
  </w:style>
  <w:style w:type="paragraph" w:customStyle="1" w:styleId="2C64AA95702C45EBBA359E807F2DE656">
    <w:name w:val="2C64AA95702C45EBBA359E807F2DE656"/>
    <w:rsid w:val="00FE3196"/>
  </w:style>
  <w:style w:type="paragraph" w:customStyle="1" w:styleId="CD85BD905AF64FD2B5F5D6D9D31529DD">
    <w:name w:val="CD85BD905AF64FD2B5F5D6D9D31529DD"/>
    <w:rsid w:val="00FE3196"/>
  </w:style>
  <w:style w:type="paragraph" w:customStyle="1" w:styleId="CB65A4CD415B4EA2ABD37BA72AB7FCC9">
    <w:name w:val="CB65A4CD415B4EA2ABD37BA72AB7FCC9"/>
    <w:rsid w:val="00FE3196"/>
  </w:style>
  <w:style w:type="paragraph" w:customStyle="1" w:styleId="844C007CFF9E48FEB31C5483AA1E0972">
    <w:name w:val="844C007CFF9E48FEB31C5483AA1E0972"/>
    <w:rsid w:val="00FE3196"/>
  </w:style>
  <w:style w:type="paragraph" w:customStyle="1" w:styleId="4F3CCCE36F7F4172A2D4A47C2AB1796E">
    <w:name w:val="4F3CCCE36F7F4172A2D4A47C2AB1796E"/>
    <w:rsid w:val="00FE3196"/>
  </w:style>
  <w:style w:type="paragraph" w:customStyle="1" w:styleId="EC0269B10C8B47728686AA4EB8F0619F">
    <w:name w:val="EC0269B10C8B47728686AA4EB8F0619F"/>
    <w:rsid w:val="00FE3196"/>
  </w:style>
  <w:style w:type="paragraph" w:customStyle="1" w:styleId="D55C7D585E7E4770B500C6F881A233D8">
    <w:name w:val="D55C7D585E7E4770B500C6F881A233D8"/>
    <w:rsid w:val="00FE3196"/>
  </w:style>
  <w:style w:type="paragraph" w:customStyle="1" w:styleId="B16C84F6C5864D1F8D7CC408CCFFBDD9">
    <w:name w:val="B16C84F6C5864D1F8D7CC408CCFFBDD9"/>
    <w:rsid w:val="00FE3196"/>
  </w:style>
  <w:style w:type="paragraph" w:customStyle="1" w:styleId="551FA2E7A56C4A42A5563242EF2ECA9F">
    <w:name w:val="551FA2E7A56C4A42A5563242EF2ECA9F"/>
    <w:rsid w:val="00FE3196"/>
  </w:style>
  <w:style w:type="paragraph" w:customStyle="1" w:styleId="A6CAE0F4303642EDA73CE2A3E8C8F2C6">
    <w:name w:val="A6CAE0F4303642EDA73CE2A3E8C8F2C6"/>
    <w:rsid w:val="00FE3196"/>
  </w:style>
  <w:style w:type="paragraph" w:customStyle="1" w:styleId="FF29A251F00347B2ACE573AD8DDC8FE2">
    <w:name w:val="FF29A251F00347B2ACE573AD8DDC8FE2"/>
    <w:rsid w:val="00FE3196"/>
  </w:style>
  <w:style w:type="paragraph" w:customStyle="1" w:styleId="EEC78830D9954784884630698853E64A">
    <w:name w:val="EEC78830D9954784884630698853E64A"/>
    <w:rsid w:val="00FE3196"/>
  </w:style>
  <w:style w:type="paragraph" w:customStyle="1" w:styleId="EF50A831A5AA4C73AB8DB85B2860680D">
    <w:name w:val="EF50A831A5AA4C73AB8DB85B2860680D"/>
    <w:rsid w:val="00FE3196"/>
  </w:style>
  <w:style w:type="paragraph" w:customStyle="1" w:styleId="93D21CB0A99B41E59667FC9A28DFCD5F">
    <w:name w:val="93D21CB0A99B41E59667FC9A28DFCD5F"/>
    <w:rsid w:val="00FE3196"/>
  </w:style>
  <w:style w:type="paragraph" w:customStyle="1" w:styleId="9BA57DFA4F51428B9B222D9EC1C865EF">
    <w:name w:val="9BA57DFA4F51428B9B222D9EC1C865EF"/>
    <w:rsid w:val="00FE3196"/>
  </w:style>
  <w:style w:type="paragraph" w:customStyle="1" w:styleId="A8A58F3D2AAA4C66BEE551DE80136E44">
    <w:name w:val="A8A58F3D2AAA4C66BEE551DE80136E44"/>
    <w:rsid w:val="00FE3196"/>
  </w:style>
  <w:style w:type="paragraph" w:customStyle="1" w:styleId="DD555E8607E8402A9A06DB5EAA9417ED">
    <w:name w:val="DD555E8607E8402A9A06DB5EAA9417ED"/>
    <w:rsid w:val="00FE3196"/>
  </w:style>
  <w:style w:type="paragraph" w:customStyle="1" w:styleId="EA2A09EF4C6B4516BB7F7D1F797A3F4C">
    <w:name w:val="EA2A09EF4C6B4516BB7F7D1F797A3F4C"/>
    <w:rsid w:val="00FE3196"/>
  </w:style>
  <w:style w:type="paragraph" w:customStyle="1" w:styleId="B745C6EE4FF64184A4F98BA4EBCE4CE7">
    <w:name w:val="B745C6EE4FF64184A4F98BA4EBCE4CE7"/>
    <w:rsid w:val="00FE3196"/>
  </w:style>
  <w:style w:type="paragraph" w:customStyle="1" w:styleId="FD4BC302119247218C1A81C68BBB3D5C">
    <w:name w:val="FD4BC302119247218C1A81C68BBB3D5C"/>
    <w:rsid w:val="00FE3196"/>
  </w:style>
  <w:style w:type="paragraph" w:customStyle="1" w:styleId="AAF44253B41646F8944AF219372129CA">
    <w:name w:val="AAF44253B41646F8944AF219372129CA"/>
    <w:rsid w:val="00FE3196"/>
  </w:style>
  <w:style w:type="paragraph" w:customStyle="1" w:styleId="C124DE1DF9BC4995A8C9912A12A9A83E">
    <w:name w:val="C124DE1DF9BC4995A8C9912A12A9A83E"/>
    <w:rsid w:val="00FE3196"/>
  </w:style>
  <w:style w:type="paragraph" w:customStyle="1" w:styleId="11506C16AA064DC69CEEAEFADCAF1A5E">
    <w:name w:val="11506C16AA064DC69CEEAEFADCAF1A5E"/>
    <w:rsid w:val="00FE3196"/>
  </w:style>
  <w:style w:type="paragraph" w:customStyle="1" w:styleId="5B64948C4A964B64AD7DC3E4CEDB62FA">
    <w:name w:val="5B64948C4A964B64AD7DC3E4CEDB62FA"/>
    <w:rsid w:val="00FE3196"/>
  </w:style>
  <w:style w:type="paragraph" w:customStyle="1" w:styleId="1391F5023DBA4EA581E87D159FC70990">
    <w:name w:val="1391F5023DBA4EA581E87D159FC70990"/>
    <w:rsid w:val="00FE3196"/>
  </w:style>
  <w:style w:type="paragraph" w:customStyle="1" w:styleId="123AFEB80FBC4F199AE24C2D468DC1C6">
    <w:name w:val="123AFEB80FBC4F199AE24C2D468DC1C6"/>
    <w:rsid w:val="00FE3196"/>
  </w:style>
  <w:style w:type="paragraph" w:customStyle="1" w:styleId="FF1160774FFF46A9BD655CACA8640FD1">
    <w:name w:val="FF1160774FFF46A9BD655CACA8640FD1"/>
    <w:rsid w:val="00FE3196"/>
  </w:style>
  <w:style w:type="paragraph" w:customStyle="1" w:styleId="CB663C29421F4F63B9A22080F3EAA7CA">
    <w:name w:val="CB663C29421F4F63B9A22080F3EAA7CA"/>
    <w:rsid w:val="00FE3196"/>
  </w:style>
  <w:style w:type="paragraph" w:customStyle="1" w:styleId="359DD3601216494C909D7F39EE5C60D8">
    <w:name w:val="359DD3601216494C909D7F39EE5C60D8"/>
    <w:rsid w:val="00FE3196"/>
  </w:style>
  <w:style w:type="paragraph" w:customStyle="1" w:styleId="DE2492AB1CEE43F3AFC22A0B1CC61212">
    <w:name w:val="DE2492AB1CEE43F3AFC22A0B1CC61212"/>
    <w:rsid w:val="00FE3196"/>
  </w:style>
  <w:style w:type="paragraph" w:customStyle="1" w:styleId="94533B8E803E42C1B3EF762E9A62F30D">
    <w:name w:val="94533B8E803E42C1B3EF762E9A62F30D"/>
    <w:rsid w:val="00FE3196"/>
  </w:style>
  <w:style w:type="paragraph" w:customStyle="1" w:styleId="CEA930D375584275A0BD2B785096C508">
    <w:name w:val="CEA930D375584275A0BD2B785096C508"/>
    <w:rsid w:val="00FE3196"/>
  </w:style>
  <w:style w:type="paragraph" w:customStyle="1" w:styleId="060484DFAC9A443195FC86D75A65F23C">
    <w:name w:val="060484DFAC9A443195FC86D75A65F23C"/>
    <w:rsid w:val="00FE3196"/>
  </w:style>
  <w:style w:type="paragraph" w:customStyle="1" w:styleId="D6A494661E18436E81C2103B98D7C165">
    <w:name w:val="D6A494661E18436E81C2103B98D7C165"/>
    <w:rsid w:val="00FE3196"/>
  </w:style>
  <w:style w:type="paragraph" w:customStyle="1" w:styleId="E6AD7EA314B347AE989648255E290A7B">
    <w:name w:val="E6AD7EA314B347AE989648255E290A7B"/>
    <w:rsid w:val="00FE3196"/>
  </w:style>
  <w:style w:type="paragraph" w:customStyle="1" w:styleId="1FA0F97986B446DBA1594B391690683F">
    <w:name w:val="1FA0F97986B446DBA1594B391690683F"/>
    <w:rsid w:val="00FE3196"/>
  </w:style>
  <w:style w:type="paragraph" w:customStyle="1" w:styleId="4A348AD0B1D84DD491D1EEA62FF576F2">
    <w:name w:val="4A348AD0B1D84DD491D1EEA62FF576F2"/>
    <w:rsid w:val="00FE3196"/>
  </w:style>
  <w:style w:type="paragraph" w:customStyle="1" w:styleId="1B2BC2EAF89B4240BD91592D349C8C69">
    <w:name w:val="1B2BC2EAF89B4240BD91592D349C8C69"/>
    <w:rsid w:val="00FE3196"/>
  </w:style>
  <w:style w:type="paragraph" w:customStyle="1" w:styleId="81F1745A30E142E6BF4BF686DBAA146F">
    <w:name w:val="81F1745A30E142E6BF4BF686DBAA146F"/>
    <w:rsid w:val="00FE3196"/>
  </w:style>
  <w:style w:type="paragraph" w:customStyle="1" w:styleId="B41713F3A5D942B282C05F57151009DF">
    <w:name w:val="B41713F3A5D942B282C05F57151009DF"/>
    <w:rsid w:val="00FE3196"/>
  </w:style>
  <w:style w:type="paragraph" w:customStyle="1" w:styleId="D228CF2A2FF844A5B4D57F6934741110">
    <w:name w:val="D228CF2A2FF844A5B4D57F6934741110"/>
    <w:rsid w:val="00FE3196"/>
  </w:style>
  <w:style w:type="paragraph" w:customStyle="1" w:styleId="247C00B1EBDF40D58B72471532F33EDC">
    <w:name w:val="247C00B1EBDF40D58B72471532F33EDC"/>
    <w:rsid w:val="00FE3196"/>
  </w:style>
  <w:style w:type="paragraph" w:customStyle="1" w:styleId="77983AA03E9C44EAA9B86BCD8051E4A1">
    <w:name w:val="77983AA03E9C44EAA9B86BCD8051E4A1"/>
    <w:rsid w:val="00FE3196"/>
  </w:style>
  <w:style w:type="paragraph" w:customStyle="1" w:styleId="7D434C89A45B4759811A78141AE2C09E">
    <w:name w:val="7D434C89A45B4759811A78141AE2C09E"/>
    <w:rsid w:val="00FE3196"/>
  </w:style>
  <w:style w:type="paragraph" w:customStyle="1" w:styleId="49C8E2DBBC28432091B452E0C250F80A">
    <w:name w:val="49C8E2DBBC28432091B452E0C250F80A"/>
    <w:rsid w:val="00FE3196"/>
  </w:style>
  <w:style w:type="paragraph" w:customStyle="1" w:styleId="A6B07EC0A81E4C998EA9B610209E8837">
    <w:name w:val="A6B07EC0A81E4C998EA9B610209E8837"/>
    <w:rsid w:val="00FE3196"/>
  </w:style>
  <w:style w:type="paragraph" w:customStyle="1" w:styleId="ED35475CD55E4EA9889F16E11A541CF1">
    <w:name w:val="ED35475CD55E4EA9889F16E11A541CF1"/>
    <w:rsid w:val="00FE3196"/>
  </w:style>
  <w:style w:type="paragraph" w:customStyle="1" w:styleId="E5FBE7B244FF4245A671BD2538A26D86">
    <w:name w:val="E5FBE7B244FF4245A671BD2538A26D86"/>
    <w:rsid w:val="00FE3196"/>
  </w:style>
  <w:style w:type="paragraph" w:customStyle="1" w:styleId="E303ACB27B6840599C6DDD540A926C87">
    <w:name w:val="E303ACB27B6840599C6DDD540A926C87"/>
    <w:rsid w:val="00FE3196"/>
  </w:style>
  <w:style w:type="paragraph" w:customStyle="1" w:styleId="0E633A220FEA4BBD819AB25FB765ED3B">
    <w:name w:val="0E633A220FEA4BBD819AB25FB765ED3B"/>
    <w:rsid w:val="00FE3196"/>
  </w:style>
  <w:style w:type="paragraph" w:customStyle="1" w:styleId="6ECA42366B2946349E1881617C51CFB3">
    <w:name w:val="6ECA42366B2946349E1881617C51CFB3"/>
    <w:rsid w:val="00FE3196"/>
  </w:style>
  <w:style w:type="paragraph" w:customStyle="1" w:styleId="9B6B4195281F418384823C0B660EF278">
    <w:name w:val="9B6B4195281F418384823C0B660EF278"/>
    <w:rsid w:val="00FE3196"/>
  </w:style>
  <w:style w:type="paragraph" w:customStyle="1" w:styleId="3A59C4C23DD34873AB2B8C810B42870C">
    <w:name w:val="3A59C4C23DD34873AB2B8C810B42870C"/>
    <w:rsid w:val="00FE3196"/>
  </w:style>
  <w:style w:type="paragraph" w:customStyle="1" w:styleId="3B0AE4BF3CFB49D2A1F9F7D0F685972D">
    <w:name w:val="3B0AE4BF3CFB49D2A1F9F7D0F685972D"/>
    <w:rsid w:val="00FE3196"/>
  </w:style>
  <w:style w:type="paragraph" w:customStyle="1" w:styleId="BCBFDC15BD8F4474A1A3BBBF8C7B9F27">
    <w:name w:val="BCBFDC15BD8F4474A1A3BBBF8C7B9F27"/>
    <w:rsid w:val="00FE3196"/>
  </w:style>
  <w:style w:type="paragraph" w:customStyle="1" w:styleId="09047BC8E1B44FCC9C286E774E1B17BE">
    <w:name w:val="09047BC8E1B44FCC9C286E774E1B17BE"/>
    <w:rsid w:val="00FE3196"/>
  </w:style>
  <w:style w:type="paragraph" w:customStyle="1" w:styleId="7C21BF45F2824DD190E2C17E54FBAE75">
    <w:name w:val="7C21BF45F2824DD190E2C17E54FBAE75"/>
    <w:rsid w:val="00FE3196"/>
  </w:style>
  <w:style w:type="paragraph" w:customStyle="1" w:styleId="B42EE302E56B414AAC11D016CA816DB7">
    <w:name w:val="B42EE302E56B414AAC11D016CA816DB7"/>
    <w:rsid w:val="00FE3196"/>
  </w:style>
  <w:style w:type="paragraph" w:customStyle="1" w:styleId="80232FC8C1504AB2AB329FF46EDC8AAC">
    <w:name w:val="80232FC8C1504AB2AB329FF46EDC8AAC"/>
    <w:rsid w:val="00FE3196"/>
  </w:style>
  <w:style w:type="paragraph" w:customStyle="1" w:styleId="DEE05D7F1F5841A29778D3A44C309B87">
    <w:name w:val="DEE05D7F1F5841A29778D3A44C309B87"/>
    <w:rsid w:val="00FE3196"/>
  </w:style>
  <w:style w:type="paragraph" w:customStyle="1" w:styleId="FA08A83197864D5DBD0AB4A64DEA4F97">
    <w:name w:val="FA08A83197864D5DBD0AB4A64DEA4F97"/>
    <w:rsid w:val="00FE3196"/>
  </w:style>
  <w:style w:type="paragraph" w:customStyle="1" w:styleId="BAEACE3193D24E679AF8F060D5C6F3C5">
    <w:name w:val="BAEACE3193D24E679AF8F060D5C6F3C5"/>
    <w:rsid w:val="00FE3196"/>
  </w:style>
  <w:style w:type="paragraph" w:customStyle="1" w:styleId="13F2E1B8A328488DACAB3B6FCEDF64EC">
    <w:name w:val="13F2E1B8A328488DACAB3B6FCEDF64EC"/>
    <w:rsid w:val="00FE3196"/>
  </w:style>
  <w:style w:type="paragraph" w:customStyle="1" w:styleId="30EA71FFEFDA4A47939705B14FACD2FA">
    <w:name w:val="30EA71FFEFDA4A47939705B14FACD2FA"/>
    <w:rsid w:val="00FE3196"/>
  </w:style>
  <w:style w:type="paragraph" w:customStyle="1" w:styleId="75CFD828C56247418BE9AECA2355B276">
    <w:name w:val="75CFD828C56247418BE9AECA2355B276"/>
    <w:rsid w:val="00FE3196"/>
  </w:style>
  <w:style w:type="paragraph" w:customStyle="1" w:styleId="909F465415EC46B797169148A5239E7A">
    <w:name w:val="909F465415EC46B797169148A5239E7A"/>
    <w:rsid w:val="00A0240A"/>
  </w:style>
  <w:style w:type="paragraph" w:customStyle="1" w:styleId="1D75D6FEF9EF45BE861C8280BF44C83A">
    <w:name w:val="1D75D6FEF9EF45BE861C8280BF44C83A"/>
    <w:rsid w:val="00A0240A"/>
  </w:style>
  <w:style w:type="paragraph" w:customStyle="1" w:styleId="92BCDD0C4662450C95577C1AD2CA4E3F">
    <w:name w:val="92BCDD0C4662450C95577C1AD2CA4E3F"/>
    <w:rsid w:val="00A0240A"/>
  </w:style>
  <w:style w:type="paragraph" w:customStyle="1" w:styleId="5E796631F2564CC58795951AAC2E608D">
    <w:name w:val="5E796631F2564CC58795951AAC2E608D"/>
    <w:rsid w:val="00A0240A"/>
  </w:style>
  <w:style w:type="paragraph" w:customStyle="1" w:styleId="09E1EC9BE07245ECACC371D9D2A7BC2A">
    <w:name w:val="09E1EC9BE07245ECACC371D9D2A7BC2A"/>
    <w:rsid w:val="00A0240A"/>
  </w:style>
  <w:style w:type="paragraph" w:customStyle="1" w:styleId="417E28DDDE934731BCFCC6B0508857D0">
    <w:name w:val="417E28DDDE934731BCFCC6B0508857D0"/>
    <w:rsid w:val="00A0240A"/>
  </w:style>
  <w:style w:type="paragraph" w:customStyle="1" w:styleId="708307B17DDB435196EEAB1510E5145B">
    <w:name w:val="708307B17DDB435196EEAB1510E5145B"/>
    <w:rsid w:val="00A0240A"/>
  </w:style>
  <w:style w:type="paragraph" w:customStyle="1" w:styleId="5D7098CAAF6A4F34A40AF9B3A9D90F45">
    <w:name w:val="5D7098CAAF6A4F34A40AF9B3A9D90F45"/>
    <w:rsid w:val="00A0240A"/>
  </w:style>
  <w:style w:type="paragraph" w:customStyle="1" w:styleId="5C5C05906A2C4585A674C103074078D7">
    <w:name w:val="5C5C05906A2C4585A674C103074078D7"/>
    <w:rsid w:val="00A0240A"/>
  </w:style>
  <w:style w:type="paragraph" w:customStyle="1" w:styleId="42DD6804E41D4DCA82D66F2B3F654C54">
    <w:name w:val="42DD6804E41D4DCA82D66F2B3F654C54"/>
    <w:rsid w:val="00A0240A"/>
  </w:style>
  <w:style w:type="paragraph" w:customStyle="1" w:styleId="4C839F52BB554E43A1CF83386E54FF3E">
    <w:name w:val="4C839F52BB554E43A1CF83386E54FF3E"/>
    <w:rsid w:val="00A0240A"/>
  </w:style>
  <w:style w:type="paragraph" w:customStyle="1" w:styleId="832F04B571AF429CBFBCD756731D395E">
    <w:name w:val="832F04B571AF429CBFBCD756731D395E"/>
    <w:rsid w:val="00A0240A"/>
  </w:style>
  <w:style w:type="paragraph" w:customStyle="1" w:styleId="D9133971C0C44038A753074B46B01923">
    <w:name w:val="D9133971C0C44038A753074B46B01923"/>
    <w:rsid w:val="00A0240A"/>
  </w:style>
  <w:style w:type="paragraph" w:customStyle="1" w:styleId="2B275EDB3797491D954E92A32F25592F">
    <w:name w:val="2B275EDB3797491D954E92A32F25592F"/>
    <w:rsid w:val="00A0240A"/>
  </w:style>
  <w:style w:type="paragraph" w:customStyle="1" w:styleId="A0B9ADC8FA204106BAF8F5F1A8EF3C7C">
    <w:name w:val="A0B9ADC8FA204106BAF8F5F1A8EF3C7C"/>
    <w:rsid w:val="00A0240A"/>
  </w:style>
  <w:style w:type="paragraph" w:customStyle="1" w:styleId="B57CAF18A0D043E9BCA88C82686D8626">
    <w:name w:val="B57CAF18A0D043E9BCA88C82686D8626"/>
    <w:rsid w:val="00A0240A"/>
  </w:style>
  <w:style w:type="paragraph" w:customStyle="1" w:styleId="49EB6C30B97B4231B351F5E659D480D2">
    <w:name w:val="49EB6C30B97B4231B351F5E659D480D2"/>
    <w:rsid w:val="00A0240A"/>
  </w:style>
  <w:style w:type="paragraph" w:customStyle="1" w:styleId="6339ECA50C5A4E4A8D2AC51363C68534">
    <w:name w:val="6339ECA50C5A4E4A8D2AC51363C68534"/>
    <w:rsid w:val="00A0240A"/>
  </w:style>
  <w:style w:type="paragraph" w:customStyle="1" w:styleId="C44A4DA547E044F5A00C87B77BDA9030">
    <w:name w:val="C44A4DA547E044F5A00C87B77BDA9030"/>
    <w:rsid w:val="00A0240A"/>
  </w:style>
  <w:style w:type="paragraph" w:customStyle="1" w:styleId="B66D6362A37844C5A106FDFFAF4DCAEC">
    <w:name w:val="B66D6362A37844C5A106FDFFAF4DCAEC"/>
    <w:rsid w:val="00A0240A"/>
  </w:style>
  <w:style w:type="paragraph" w:customStyle="1" w:styleId="72F58DC7A4704D90885A45CCEAE0AF33">
    <w:name w:val="72F58DC7A4704D90885A45CCEAE0AF33"/>
    <w:rsid w:val="00A0240A"/>
  </w:style>
  <w:style w:type="paragraph" w:customStyle="1" w:styleId="BD661639DE644DE78F7483CA0B8D0B97">
    <w:name w:val="BD661639DE644DE78F7483CA0B8D0B97"/>
    <w:rsid w:val="00A0240A"/>
  </w:style>
  <w:style w:type="paragraph" w:customStyle="1" w:styleId="1649DF45DD6E400DBA4CBCFB0CD69C28">
    <w:name w:val="1649DF45DD6E400DBA4CBCFB0CD69C28"/>
    <w:rsid w:val="00A0240A"/>
  </w:style>
  <w:style w:type="paragraph" w:customStyle="1" w:styleId="B6B9D0FF419D46B1812DDFA566479863">
    <w:name w:val="B6B9D0FF419D46B1812DDFA566479863"/>
    <w:rsid w:val="00A0240A"/>
  </w:style>
  <w:style w:type="paragraph" w:customStyle="1" w:styleId="10F2FC22F41B453092C690C4D0263832">
    <w:name w:val="10F2FC22F41B453092C690C4D0263832"/>
    <w:rsid w:val="00A0240A"/>
  </w:style>
  <w:style w:type="paragraph" w:customStyle="1" w:styleId="D481388055994BE9958A85D2E7FB6250">
    <w:name w:val="D481388055994BE9958A85D2E7FB6250"/>
    <w:rsid w:val="00A0240A"/>
  </w:style>
  <w:style w:type="paragraph" w:customStyle="1" w:styleId="4663C78B078242CFBCF3DE7BB411EA5E">
    <w:name w:val="4663C78B078242CFBCF3DE7BB411EA5E"/>
    <w:rsid w:val="00A0240A"/>
  </w:style>
  <w:style w:type="paragraph" w:customStyle="1" w:styleId="616E87FAA4E442BEB1F7B9AC25E8D93B">
    <w:name w:val="616E87FAA4E442BEB1F7B9AC25E8D93B"/>
    <w:rsid w:val="00A0240A"/>
  </w:style>
  <w:style w:type="paragraph" w:customStyle="1" w:styleId="46071926AD114E50ABFF1AD4DE9A9A9F">
    <w:name w:val="46071926AD114E50ABFF1AD4DE9A9A9F"/>
    <w:rsid w:val="00A0240A"/>
  </w:style>
  <w:style w:type="paragraph" w:customStyle="1" w:styleId="640826B6830B4928B672E002AE77CD67">
    <w:name w:val="640826B6830B4928B672E002AE77CD67"/>
    <w:rsid w:val="00A0240A"/>
  </w:style>
  <w:style w:type="paragraph" w:customStyle="1" w:styleId="15AFA052CD5B4EE79A62C7BB7BE1B651">
    <w:name w:val="15AFA052CD5B4EE79A62C7BB7BE1B651"/>
    <w:rsid w:val="00A0240A"/>
  </w:style>
  <w:style w:type="paragraph" w:customStyle="1" w:styleId="74A79BBAE8FB40ACAB58379A46FC8A2D">
    <w:name w:val="74A79BBAE8FB40ACAB58379A46FC8A2D"/>
    <w:rsid w:val="00A0240A"/>
  </w:style>
  <w:style w:type="paragraph" w:customStyle="1" w:styleId="11E8E0ABE3514062B1FCACA478C66CA4">
    <w:name w:val="11E8E0ABE3514062B1FCACA478C66CA4"/>
    <w:rsid w:val="00A0240A"/>
  </w:style>
  <w:style w:type="paragraph" w:customStyle="1" w:styleId="680CF267F9264E14AEFA8626BE38DEDD">
    <w:name w:val="680CF267F9264E14AEFA8626BE38DEDD"/>
    <w:rsid w:val="00A0240A"/>
  </w:style>
  <w:style w:type="paragraph" w:customStyle="1" w:styleId="EC5F5787473943BDB0F849F1D15138D3">
    <w:name w:val="EC5F5787473943BDB0F849F1D15138D3"/>
    <w:rsid w:val="00A0240A"/>
  </w:style>
  <w:style w:type="paragraph" w:customStyle="1" w:styleId="E9AA25CCFBAF43A68ABC6DC0F2D298BA">
    <w:name w:val="E9AA25CCFBAF43A68ABC6DC0F2D298BA"/>
    <w:rsid w:val="00A0240A"/>
  </w:style>
  <w:style w:type="paragraph" w:customStyle="1" w:styleId="1A942A9C5FA54026A44D33CBF119593E">
    <w:name w:val="1A942A9C5FA54026A44D33CBF119593E"/>
    <w:rsid w:val="00A0240A"/>
  </w:style>
  <w:style w:type="paragraph" w:customStyle="1" w:styleId="8B0E48EABCD04391B08FD3063AD7031E">
    <w:name w:val="8B0E48EABCD04391B08FD3063AD7031E"/>
    <w:rsid w:val="00A0240A"/>
  </w:style>
  <w:style w:type="paragraph" w:customStyle="1" w:styleId="37831F23A8F84066BB2FDBD7E4768F08">
    <w:name w:val="37831F23A8F84066BB2FDBD7E4768F08"/>
    <w:rsid w:val="00A0240A"/>
  </w:style>
  <w:style w:type="paragraph" w:customStyle="1" w:styleId="AB750BDD7584434A93AAB14AF8FB82E0">
    <w:name w:val="AB750BDD7584434A93AAB14AF8FB82E0"/>
    <w:rsid w:val="00A0240A"/>
  </w:style>
  <w:style w:type="paragraph" w:customStyle="1" w:styleId="3A5589A512D64C8986AFBD7AB4CBD17C">
    <w:name w:val="3A5589A512D64C8986AFBD7AB4CBD17C"/>
    <w:rsid w:val="00A0240A"/>
  </w:style>
  <w:style w:type="paragraph" w:customStyle="1" w:styleId="7FB3A0EF0E0045DBB9D9F98DF9289040">
    <w:name w:val="7FB3A0EF0E0045DBB9D9F98DF9289040"/>
    <w:rsid w:val="00A0240A"/>
  </w:style>
  <w:style w:type="paragraph" w:customStyle="1" w:styleId="4A7CA759A52F40F9AA44564CEFD990FA">
    <w:name w:val="4A7CA759A52F40F9AA44564CEFD990FA"/>
    <w:rsid w:val="00A0240A"/>
  </w:style>
  <w:style w:type="paragraph" w:customStyle="1" w:styleId="B1A915DCA3F24E7B8883543A7C8634FF">
    <w:name w:val="B1A915DCA3F24E7B8883543A7C8634FF"/>
    <w:rsid w:val="00A0240A"/>
  </w:style>
  <w:style w:type="paragraph" w:customStyle="1" w:styleId="DD99ED774B414E77B145ECB76807E1A3">
    <w:name w:val="DD99ED774B414E77B145ECB76807E1A3"/>
    <w:rsid w:val="00A0240A"/>
  </w:style>
  <w:style w:type="paragraph" w:customStyle="1" w:styleId="1E30B718669F45D5A6B62F6087EA80DF">
    <w:name w:val="1E30B718669F45D5A6B62F6087EA80DF"/>
    <w:rsid w:val="00A0240A"/>
  </w:style>
  <w:style w:type="paragraph" w:customStyle="1" w:styleId="D5D6069B29C64576842C2C9D32C58C8D">
    <w:name w:val="D5D6069B29C64576842C2C9D32C58C8D"/>
    <w:rsid w:val="00A0240A"/>
  </w:style>
  <w:style w:type="paragraph" w:customStyle="1" w:styleId="E5FC9AC0146D4671BB6E653B059C862A">
    <w:name w:val="E5FC9AC0146D4671BB6E653B059C862A"/>
    <w:rsid w:val="00A0240A"/>
  </w:style>
  <w:style w:type="paragraph" w:customStyle="1" w:styleId="43FFCB8901094433A4D3F648B84E5FB9">
    <w:name w:val="43FFCB8901094433A4D3F648B84E5FB9"/>
    <w:rsid w:val="00A0240A"/>
  </w:style>
  <w:style w:type="paragraph" w:customStyle="1" w:styleId="CFF48D80E2C642FDA4937836414A080E">
    <w:name w:val="CFF48D80E2C642FDA4937836414A080E"/>
    <w:rsid w:val="00A0240A"/>
  </w:style>
  <w:style w:type="paragraph" w:customStyle="1" w:styleId="2D7557FB55AB490CB14471FF734F2884">
    <w:name w:val="2D7557FB55AB490CB14471FF734F2884"/>
    <w:rsid w:val="00A0240A"/>
  </w:style>
  <w:style w:type="paragraph" w:customStyle="1" w:styleId="BE1D983FE60A4056885BA1FE77DB0BFB">
    <w:name w:val="BE1D983FE60A4056885BA1FE77DB0BFB"/>
    <w:rsid w:val="00A0240A"/>
  </w:style>
  <w:style w:type="paragraph" w:customStyle="1" w:styleId="1539560EB21A43899B31217F47F1C8EB">
    <w:name w:val="1539560EB21A43899B31217F47F1C8EB"/>
    <w:rsid w:val="00A0240A"/>
  </w:style>
  <w:style w:type="paragraph" w:customStyle="1" w:styleId="80528F13007943B2A84F4C8B33E9E15C">
    <w:name w:val="80528F13007943B2A84F4C8B33E9E15C"/>
    <w:rsid w:val="00A0240A"/>
  </w:style>
  <w:style w:type="paragraph" w:customStyle="1" w:styleId="84786681C54D4CBA899D9FB79C6F5E69">
    <w:name w:val="84786681C54D4CBA899D9FB79C6F5E69"/>
    <w:rsid w:val="00A0240A"/>
  </w:style>
  <w:style w:type="paragraph" w:customStyle="1" w:styleId="59D69C83E82F48DBBD9F1EBDE20CA00F">
    <w:name w:val="59D69C83E82F48DBBD9F1EBDE20CA00F"/>
    <w:rsid w:val="00A0240A"/>
  </w:style>
  <w:style w:type="paragraph" w:customStyle="1" w:styleId="6AB1D2FD16944E11ABC2543D8B173022">
    <w:name w:val="6AB1D2FD16944E11ABC2543D8B173022"/>
    <w:rsid w:val="00A0240A"/>
  </w:style>
  <w:style w:type="paragraph" w:customStyle="1" w:styleId="BE5458E01A6246ADAA8557E9A4A4A7F9">
    <w:name w:val="BE5458E01A6246ADAA8557E9A4A4A7F9"/>
    <w:rsid w:val="00A0240A"/>
  </w:style>
  <w:style w:type="paragraph" w:customStyle="1" w:styleId="6CA64C097E5E430BB9191A7C1798B57C">
    <w:name w:val="6CA64C097E5E430BB9191A7C1798B57C"/>
    <w:rsid w:val="00A0240A"/>
  </w:style>
  <w:style w:type="paragraph" w:customStyle="1" w:styleId="DA78B923C72146E3BB33AACD17B75300">
    <w:name w:val="DA78B923C72146E3BB33AACD17B75300"/>
    <w:rsid w:val="00A0240A"/>
  </w:style>
  <w:style w:type="paragraph" w:customStyle="1" w:styleId="745949B1ED5C4EA6B75F670A5DD0F749">
    <w:name w:val="745949B1ED5C4EA6B75F670A5DD0F749"/>
    <w:rsid w:val="00A0240A"/>
  </w:style>
  <w:style w:type="paragraph" w:customStyle="1" w:styleId="1F4D13F1CB004718A7305CBF4969B202">
    <w:name w:val="1F4D13F1CB004718A7305CBF4969B202"/>
    <w:rsid w:val="00A0240A"/>
  </w:style>
  <w:style w:type="paragraph" w:customStyle="1" w:styleId="3643B849D6BA4EB79F588171B345E244">
    <w:name w:val="3643B849D6BA4EB79F588171B345E244"/>
    <w:rsid w:val="00A0240A"/>
  </w:style>
  <w:style w:type="paragraph" w:customStyle="1" w:styleId="1C928250D1E14DC6B2DA30CC5A71C40D">
    <w:name w:val="1C928250D1E14DC6B2DA30CC5A71C40D"/>
    <w:rsid w:val="00A0240A"/>
  </w:style>
  <w:style w:type="paragraph" w:customStyle="1" w:styleId="C415860170DF4D669F93263F6F46E25B">
    <w:name w:val="C415860170DF4D669F93263F6F46E25B"/>
    <w:rsid w:val="00A0240A"/>
  </w:style>
  <w:style w:type="paragraph" w:customStyle="1" w:styleId="0367CBC4C7E841ED894196775D845F21">
    <w:name w:val="0367CBC4C7E841ED894196775D845F21"/>
    <w:rsid w:val="00A0240A"/>
  </w:style>
  <w:style w:type="paragraph" w:customStyle="1" w:styleId="AA30B33FA9CE48A59B872CFCFC56F2F2">
    <w:name w:val="AA30B33FA9CE48A59B872CFCFC56F2F2"/>
    <w:rsid w:val="00A0240A"/>
  </w:style>
  <w:style w:type="paragraph" w:customStyle="1" w:styleId="DAD25444E5034BBF8B0C83A327F750DB">
    <w:name w:val="DAD25444E5034BBF8B0C83A327F750DB"/>
    <w:rsid w:val="00A0240A"/>
  </w:style>
  <w:style w:type="paragraph" w:customStyle="1" w:styleId="384FE11A530F41839C591690FD999FDA">
    <w:name w:val="384FE11A530F41839C591690FD999FDA"/>
    <w:rsid w:val="00A0240A"/>
  </w:style>
  <w:style w:type="paragraph" w:customStyle="1" w:styleId="C9D6FC9E1ECC43B38859F9D12FF07191">
    <w:name w:val="C9D6FC9E1ECC43B38859F9D12FF07191"/>
    <w:rsid w:val="00A0240A"/>
  </w:style>
  <w:style w:type="paragraph" w:customStyle="1" w:styleId="467CCBB0B97943D89A65F21705957902">
    <w:name w:val="467CCBB0B97943D89A65F21705957902"/>
    <w:rsid w:val="00A0240A"/>
  </w:style>
  <w:style w:type="paragraph" w:customStyle="1" w:styleId="E0A62B28024D4C71B1C4636704815A9C">
    <w:name w:val="E0A62B28024D4C71B1C4636704815A9C"/>
    <w:rsid w:val="00A0240A"/>
  </w:style>
  <w:style w:type="paragraph" w:customStyle="1" w:styleId="F4D898E401EE4238AE1EFBB05618C105">
    <w:name w:val="F4D898E401EE4238AE1EFBB05618C105"/>
    <w:rsid w:val="00A0240A"/>
  </w:style>
  <w:style w:type="paragraph" w:customStyle="1" w:styleId="0A801B9458F54D52B6ECE4F994A03C21">
    <w:name w:val="0A801B9458F54D52B6ECE4F994A03C21"/>
    <w:rsid w:val="00A0240A"/>
  </w:style>
  <w:style w:type="paragraph" w:customStyle="1" w:styleId="4A9792B8916F4FA49CAB36512513198D">
    <w:name w:val="4A9792B8916F4FA49CAB36512513198D"/>
    <w:rsid w:val="00A0240A"/>
  </w:style>
  <w:style w:type="paragraph" w:customStyle="1" w:styleId="6607F917A3CA4D61AF4728DC6AF0BFEB">
    <w:name w:val="6607F917A3CA4D61AF4728DC6AF0BFEB"/>
    <w:rsid w:val="00A0240A"/>
  </w:style>
  <w:style w:type="paragraph" w:customStyle="1" w:styleId="F4555DA70C03423DB9F73B6EC9350F46">
    <w:name w:val="F4555DA70C03423DB9F73B6EC9350F46"/>
    <w:rsid w:val="00A0240A"/>
  </w:style>
  <w:style w:type="paragraph" w:customStyle="1" w:styleId="49404A80300945F28408FF4C9A330AC0">
    <w:name w:val="49404A80300945F28408FF4C9A330AC0"/>
    <w:rsid w:val="00A0240A"/>
  </w:style>
  <w:style w:type="paragraph" w:customStyle="1" w:styleId="00B79193322346968CF2B2A3F9B0ADC3">
    <w:name w:val="00B79193322346968CF2B2A3F9B0ADC3"/>
    <w:rsid w:val="00A0240A"/>
  </w:style>
  <w:style w:type="paragraph" w:customStyle="1" w:styleId="1B8E5FDAC3804FD78C863234C0C3E43F">
    <w:name w:val="1B8E5FDAC3804FD78C863234C0C3E43F"/>
    <w:rsid w:val="00A0240A"/>
  </w:style>
  <w:style w:type="paragraph" w:customStyle="1" w:styleId="59BBAFEEF91A4C4F9F7B43CECF1A529E">
    <w:name w:val="59BBAFEEF91A4C4F9F7B43CECF1A529E"/>
    <w:rsid w:val="00A0240A"/>
  </w:style>
  <w:style w:type="paragraph" w:customStyle="1" w:styleId="CC4083C487EB41A780658258C7054DA4">
    <w:name w:val="CC4083C487EB41A780658258C7054DA4"/>
    <w:rsid w:val="00A0240A"/>
  </w:style>
  <w:style w:type="paragraph" w:customStyle="1" w:styleId="C1450FFC673B41349945C3B4C4AEE519">
    <w:name w:val="C1450FFC673B41349945C3B4C4AEE519"/>
    <w:rsid w:val="00A0240A"/>
  </w:style>
  <w:style w:type="paragraph" w:customStyle="1" w:styleId="88118BFB42C54C94A541D9483D89C75B">
    <w:name w:val="88118BFB42C54C94A541D9483D89C75B"/>
    <w:rsid w:val="00A0240A"/>
  </w:style>
  <w:style w:type="paragraph" w:customStyle="1" w:styleId="A9CEC8FE08B74C1798E999A8CA14FEC3">
    <w:name w:val="A9CEC8FE08B74C1798E999A8CA14FEC3"/>
    <w:rsid w:val="00A0240A"/>
  </w:style>
  <w:style w:type="paragraph" w:customStyle="1" w:styleId="92EF0A29171A4915AC24B954D0FA4C71">
    <w:name w:val="92EF0A29171A4915AC24B954D0FA4C71"/>
    <w:rsid w:val="00A0240A"/>
  </w:style>
  <w:style w:type="paragraph" w:customStyle="1" w:styleId="784C899B0B0D44DD9952A50167A98864">
    <w:name w:val="784C899B0B0D44DD9952A50167A98864"/>
    <w:rsid w:val="00A0240A"/>
  </w:style>
  <w:style w:type="paragraph" w:customStyle="1" w:styleId="749C05E5618B4E1F8C3DCA3A00303172">
    <w:name w:val="749C05E5618B4E1F8C3DCA3A00303172"/>
    <w:rsid w:val="00A0240A"/>
  </w:style>
  <w:style w:type="paragraph" w:customStyle="1" w:styleId="E583EC3806284FB5BEE41ECDCAB7A402">
    <w:name w:val="E583EC3806284FB5BEE41ECDCAB7A402"/>
    <w:rsid w:val="00A0240A"/>
  </w:style>
  <w:style w:type="paragraph" w:customStyle="1" w:styleId="CD0A88BB833C4E6F9BD050D4980F3535">
    <w:name w:val="CD0A88BB833C4E6F9BD050D4980F3535"/>
    <w:rsid w:val="00A0240A"/>
  </w:style>
  <w:style w:type="paragraph" w:customStyle="1" w:styleId="C5733E7D5630445BB60288855B1F4318">
    <w:name w:val="C5733E7D5630445BB60288855B1F4318"/>
    <w:rsid w:val="00A0240A"/>
  </w:style>
  <w:style w:type="paragraph" w:customStyle="1" w:styleId="57B893790C1740379B32E5D3BCF5A14F">
    <w:name w:val="57B893790C1740379B32E5D3BCF5A14F"/>
    <w:rsid w:val="00A0240A"/>
  </w:style>
  <w:style w:type="paragraph" w:customStyle="1" w:styleId="7B862FFCC2334D52BC3ED9F598F1CC93">
    <w:name w:val="7B862FFCC2334D52BC3ED9F598F1CC93"/>
    <w:rsid w:val="00A0240A"/>
  </w:style>
  <w:style w:type="paragraph" w:customStyle="1" w:styleId="FFA8A5CB43374E509C6E2179D46E5F95">
    <w:name w:val="FFA8A5CB43374E509C6E2179D46E5F95"/>
    <w:rsid w:val="00A0240A"/>
  </w:style>
  <w:style w:type="paragraph" w:customStyle="1" w:styleId="7895C8D534154802930EA6A0391AB352">
    <w:name w:val="7895C8D534154802930EA6A0391AB352"/>
    <w:rsid w:val="00A0240A"/>
  </w:style>
  <w:style w:type="paragraph" w:customStyle="1" w:styleId="827D7E91DB264E809DFB63162CDEDD9B">
    <w:name w:val="827D7E91DB264E809DFB63162CDEDD9B"/>
    <w:rsid w:val="00A0240A"/>
  </w:style>
  <w:style w:type="paragraph" w:customStyle="1" w:styleId="76ED96ECB32142B69C4F576AC5AE1793">
    <w:name w:val="76ED96ECB32142B69C4F576AC5AE1793"/>
    <w:rsid w:val="00A0240A"/>
  </w:style>
  <w:style w:type="paragraph" w:customStyle="1" w:styleId="97BC65092E4240F9870EE4D54B841E6D">
    <w:name w:val="97BC65092E4240F9870EE4D54B841E6D"/>
    <w:rsid w:val="00A0240A"/>
  </w:style>
  <w:style w:type="paragraph" w:customStyle="1" w:styleId="0913DA01B2A14631A095846A017A549A">
    <w:name w:val="0913DA01B2A14631A095846A017A549A"/>
    <w:rsid w:val="00A0240A"/>
  </w:style>
  <w:style w:type="paragraph" w:customStyle="1" w:styleId="BF27E31DD43D47328D01F0D8E2CFBAFC">
    <w:name w:val="BF27E31DD43D47328D01F0D8E2CFBAFC"/>
    <w:rsid w:val="00A0240A"/>
  </w:style>
  <w:style w:type="paragraph" w:customStyle="1" w:styleId="7733B3D37B0240129586A1CC4C5C99A7">
    <w:name w:val="7733B3D37B0240129586A1CC4C5C99A7"/>
    <w:rsid w:val="00A0240A"/>
  </w:style>
  <w:style w:type="paragraph" w:customStyle="1" w:styleId="CCCD5853B6444DEDAF8984D995FA9DFF">
    <w:name w:val="CCCD5853B6444DEDAF8984D995FA9DFF"/>
    <w:rsid w:val="00A0240A"/>
  </w:style>
  <w:style w:type="paragraph" w:customStyle="1" w:styleId="3F1A4D3E5BF14EEBB4D9F9CB66799464">
    <w:name w:val="3F1A4D3E5BF14EEBB4D9F9CB66799464"/>
    <w:rsid w:val="00A0240A"/>
  </w:style>
  <w:style w:type="paragraph" w:customStyle="1" w:styleId="947DEE9949CB4E2C983240C3BEAA2665">
    <w:name w:val="947DEE9949CB4E2C983240C3BEAA2665"/>
    <w:rsid w:val="00A0240A"/>
  </w:style>
  <w:style w:type="paragraph" w:customStyle="1" w:styleId="D83F5F25F4EC49E887B15C8BDC5BEB22">
    <w:name w:val="D83F5F25F4EC49E887B15C8BDC5BEB22"/>
    <w:rsid w:val="00A0240A"/>
  </w:style>
  <w:style w:type="paragraph" w:customStyle="1" w:styleId="3DB5E3C85BD84BD0AB50A938D6CB0B58">
    <w:name w:val="3DB5E3C85BD84BD0AB50A938D6CB0B58"/>
    <w:rsid w:val="00A0240A"/>
  </w:style>
  <w:style w:type="paragraph" w:customStyle="1" w:styleId="5175C4C013F94DAA9D25AD4DEF023C87">
    <w:name w:val="5175C4C013F94DAA9D25AD4DEF023C87"/>
    <w:rsid w:val="00A0240A"/>
  </w:style>
  <w:style w:type="paragraph" w:customStyle="1" w:styleId="112CF2497C554D22A7E747D5F8FE4683">
    <w:name w:val="112CF2497C554D22A7E747D5F8FE4683"/>
    <w:rsid w:val="00A0240A"/>
  </w:style>
  <w:style w:type="paragraph" w:customStyle="1" w:styleId="43DA0008900D46A1A04DDDA6C7F0435B">
    <w:name w:val="43DA0008900D46A1A04DDDA6C7F0435B"/>
    <w:rsid w:val="00A0240A"/>
  </w:style>
  <w:style w:type="paragraph" w:customStyle="1" w:styleId="68EFDA0927274438AA11ED1E0A5F3ED2">
    <w:name w:val="68EFDA0927274438AA11ED1E0A5F3ED2"/>
    <w:rsid w:val="00A0240A"/>
  </w:style>
  <w:style w:type="paragraph" w:customStyle="1" w:styleId="BF2AE2A9AE2541ADB6A13066AA88E9AC">
    <w:name w:val="BF2AE2A9AE2541ADB6A13066AA88E9AC"/>
    <w:rsid w:val="00A0240A"/>
  </w:style>
  <w:style w:type="paragraph" w:customStyle="1" w:styleId="D47A52EDC4EF466799E001B3F6FE657D">
    <w:name w:val="D47A52EDC4EF466799E001B3F6FE657D"/>
    <w:rsid w:val="00A0240A"/>
  </w:style>
  <w:style w:type="paragraph" w:customStyle="1" w:styleId="70C169631B424BA1BF3A7E705271939E">
    <w:name w:val="70C169631B424BA1BF3A7E705271939E"/>
    <w:rsid w:val="00A0240A"/>
  </w:style>
  <w:style w:type="paragraph" w:customStyle="1" w:styleId="14EB47F13FFE4F4CACDFC35ED3D93833">
    <w:name w:val="14EB47F13FFE4F4CACDFC35ED3D93833"/>
    <w:rsid w:val="00A0240A"/>
  </w:style>
  <w:style w:type="paragraph" w:customStyle="1" w:styleId="0996D8F74A804F2CACAA809A3816756A">
    <w:name w:val="0996D8F74A804F2CACAA809A3816756A"/>
    <w:rsid w:val="00A0240A"/>
  </w:style>
  <w:style w:type="paragraph" w:customStyle="1" w:styleId="188A0B63DE1144E0AA03BA6988BE088E">
    <w:name w:val="188A0B63DE1144E0AA03BA6988BE088E"/>
    <w:rsid w:val="00A0240A"/>
  </w:style>
  <w:style w:type="paragraph" w:customStyle="1" w:styleId="C2544DDC91B749FA9E96BCFB5B759036">
    <w:name w:val="C2544DDC91B749FA9E96BCFB5B759036"/>
    <w:rsid w:val="00A0240A"/>
  </w:style>
  <w:style w:type="paragraph" w:customStyle="1" w:styleId="F98A15B1428B45C785C5A150DB259277">
    <w:name w:val="F98A15B1428B45C785C5A150DB259277"/>
    <w:rsid w:val="00A0240A"/>
  </w:style>
  <w:style w:type="paragraph" w:customStyle="1" w:styleId="C5A76FF4E215466AB18FC220B539C41C">
    <w:name w:val="C5A76FF4E215466AB18FC220B539C41C"/>
    <w:rsid w:val="00A0240A"/>
  </w:style>
  <w:style w:type="paragraph" w:customStyle="1" w:styleId="D2E059695BCF45AF901D185514DAEC36">
    <w:name w:val="D2E059695BCF45AF901D185514DAEC36"/>
    <w:rsid w:val="00A0240A"/>
  </w:style>
  <w:style w:type="paragraph" w:customStyle="1" w:styleId="8A9AF9C61E23451B89C91E1D56A40882">
    <w:name w:val="8A9AF9C61E23451B89C91E1D56A40882"/>
    <w:rsid w:val="00A0240A"/>
  </w:style>
  <w:style w:type="paragraph" w:customStyle="1" w:styleId="60CD65853A0D492D955D5D46A2FACBD1">
    <w:name w:val="60CD65853A0D492D955D5D46A2FACBD1"/>
    <w:rsid w:val="00A0240A"/>
  </w:style>
  <w:style w:type="paragraph" w:customStyle="1" w:styleId="48226C63F8F7470AAF8BE176BFBA1407">
    <w:name w:val="48226C63F8F7470AAF8BE176BFBA1407"/>
    <w:rsid w:val="00A0240A"/>
  </w:style>
  <w:style w:type="paragraph" w:customStyle="1" w:styleId="540ECC1BB68D42E8B924341E188AFC5E">
    <w:name w:val="540ECC1BB68D42E8B924341E188AFC5E"/>
    <w:rsid w:val="00A0240A"/>
  </w:style>
  <w:style w:type="paragraph" w:customStyle="1" w:styleId="2CAA4D0141114CC29557B4006D1C32E3">
    <w:name w:val="2CAA4D0141114CC29557B4006D1C32E3"/>
    <w:rsid w:val="00A0240A"/>
  </w:style>
  <w:style w:type="paragraph" w:customStyle="1" w:styleId="EF5C1491E3B44EF39E59C0A4073B98C2">
    <w:name w:val="EF5C1491E3B44EF39E59C0A4073B98C2"/>
    <w:rsid w:val="00A0240A"/>
  </w:style>
  <w:style w:type="paragraph" w:customStyle="1" w:styleId="533BCB89C730486C9085994E1B36BB0A">
    <w:name w:val="533BCB89C730486C9085994E1B36BB0A"/>
    <w:rsid w:val="00A0240A"/>
  </w:style>
  <w:style w:type="paragraph" w:customStyle="1" w:styleId="63C1A06D32EA410482F52B037818E9CA">
    <w:name w:val="63C1A06D32EA410482F52B037818E9CA"/>
    <w:rsid w:val="00A0240A"/>
  </w:style>
  <w:style w:type="paragraph" w:customStyle="1" w:styleId="EE9210363ACA43078DF05F6534E31C6E">
    <w:name w:val="EE9210363ACA43078DF05F6534E31C6E"/>
    <w:rsid w:val="00A0240A"/>
  </w:style>
  <w:style w:type="paragraph" w:customStyle="1" w:styleId="4BFFD2E3A48F4027A3DD9E8DC76217E5">
    <w:name w:val="4BFFD2E3A48F4027A3DD9E8DC76217E5"/>
    <w:rsid w:val="00A0240A"/>
  </w:style>
  <w:style w:type="paragraph" w:customStyle="1" w:styleId="E73BBDD855264A779EAE53CEB3EFE86D">
    <w:name w:val="E73BBDD855264A779EAE53CEB3EFE86D"/>
    <w:rsid w:val="00A0240A"/>
  </w:style>
  <w:style w:type="paragraph" w:customStyle="1" w:styleId="D0810651EF00473D8D37CE91D934BD10">
    <w:name w:val="D0810651EF00473D8D37CE91D934BD10"/>
    <w:rsid w:val="00A0240A"/>
  </w:style>
  <w:style w:type="paragraph" w:customStyle="1" w:styleId="14BB05663A464CDDA1D37A9CA2F50679">
    <w:name w:val="14BB05663A464CDDA1D37A9CA2F50679"/>
    <w:rsid w:val="00A0240A"/>
  </w:style>
  <w:style w:type="paragraph" w:customStyle="1" w:styleId="A320D21FB0D9462F9AEDB3F08B119753">
    <w:name w:val="A320D21FB0D9462F9AEDB3F08B119753"/>
    <w:rsid w:val="00A0240A"/>
  </w:style>
  <w:style w:type="paragraph" w:customStyle="1" w:styleId="D8971D7B25544912AF91849A46C30CF8">
    <w:name w:val="D8971D7B25544912AF91849A46C30CF8"/>
    <w:rsid w:val="00A0240A"/>
  </w:style>
  <w:style w:type="paragraph" w:customStyle="1" w:styleId="8C89DDD2BAA54DEE8DBCD24A14D93F60">
    <w:name w:val="8C89DDD2BAA54DEE8DBCD24A14D93F60"/>
    <w:rsid w:val="00A0240A"/>
  </w:style>
  <w:style w:type="paragraph" w:customStyle="1" w:styleId="64387A41FCFA4D7CADE7E5609B4EA663">
    <w:name w:val="64387A41FCFA4D7CADE7E5609B4EA663"/>
    <w:rsid w:val="00A0240A"/>
  </w:style>
  <w:style w:type="paragraph" w:customStyle="1" w:styleId="370ADC8DAB374FD5BA30399ACA36E22A">
    <w:name w:val="370ADC8DAB374FD5BA30399ACA36E22A"/>
    <w:rsid w:val="00A0240A"/>
  </w:style>
  <w:style w:type="paragraph" w:customStyle="1" w:styleId="5A26DB9E85964347B6766EFF8755B89B">
    <w:name w:val="5A26DB9E85964347B6766EFF8755B89B"/>
    <w:rsid w:val="00A0240A"/>
  </w:style>
  <w:style w:type="paragraph" w:customStyle="1" w:styleId="2075AC1C172A47A2966E62980F40D0EE">
    <w:name w:val="2075AC1C172A47A2966E62980F40D0EE"/>
    <w:rsid w:val="00A0240A"/>
  </w:style>
  <w:style w:type="paragraph" w:customStyle="1" w:styleId="9D9BB1D6A9E444E3B7817082C7B86100">
    <w:name w:val="9D9BB1D6A9E444E3B7817082C7B86100"/>
    <w:rsid w:val="00A0240A"/>
  </w:style>
  <w:style w:type="paragraph" w:customStyle="1" w:styleId="7181F6310E494FE79513D903D8476724">
    <w:name w:val="7181F6310E494FE79513D903D8476724"/>
    <w:rsid w:val="00A0240A"/>
  </w:style>
  <w:style w:type="paragraph" w:customStyle="1" w:styleId="2F91F2B8C7054E80ADCE345DDB04806D">
    <w:name w:val="2F91F2B8C7054E80ADCE345DDB04806D"/>
    <w:rsid w:val="00A0240A"/>
  </w:style>
  <w:style w:type="paragraph" w:customStyle="1" w:styleId="D52360507EC143D3B3043DECC68679B0">
    <w:name w:val="D52360507EC143D3B3043DECC68679B0"/>
    <w:rsid w:val="00A0240A"/>
  </w:style>
  <w:style w:type="paragraph" w:customStyle="1" w:styleId="B64ED0515DA34A98A2DA868EB925B2D6">
    <w:name w:val="B64ED0515DA34A98A2DA868EB925B2D6"/>
    <w:rsid w:val="00A0240A"/>
  </w:style>
  <w:style w:type="paragraph" w:customStyle="1" w:styleId="2108491551EC4235B8F36F77DC48BDA0">
    <w:name w:val="2108491551EC4235B8F36F77DC48BDA0"/>
    <w:rsid w:val="00A0240A"/>
  </w:style>
  <w:style w:type="paragraph" w:customStyle="1" w:styleId="442E49E606EC49DE810E424E9EA11F0F">
    <w:name w:val="442E49E606EC49DE810E424E9EA11F0F"/>
    <w:rsid w:val="00A0240A"/>
  </w:style>
  <w:style w:type="paragraph" w:customStyle="1" w:styleId="857C3AF12F1548838C725B13CA2585B7">
    <w:name w:val="857C3AF12F1548838C725B13CA2585B7"/>
    <w:rsid w:val="00A0240A"/>
  </w:style>
  <w:style w:type="paragraph" w:customStyle="1" w:styleId="1CE23AE9F2BF4D708A94C8252A9ABAA1">
    <w:name w:val="1CE23AE9F2BF4D708A94C8252A9ABAA1"/>
    <w:rsid w:val="00A0240A"/>
  </w:style>
  <w:style w:type="paragraph" w:customStyle="1" w:styleId="F90BF64688B349A8A4AFAEAC4E22FB70">
    <w:name w:val="F90BF64688B349A8A4AFAEAC4E22FB70"/>
    <w:rsid w:val="00A0240A"/>
  </w:style>
  <w:style w:type="paragraph" w:customStyle="1" w:styleId="729502801DE4401797159887D44B7FF8">
    <w:name w:val="729502801DE4401797159887D44B7FF8"/>
    <w:rsid w:val="00A0240A"/>
  </w:style>
  <w:style w:type="paragraph" w:customStyle="1" w:styleId="040FEDF285E94205963C64E71E94B519">
    <w:name w:val="040FEDF285E94205963C64E71E94B519"/>
    <w:rsid w:val="00A0240A"/>
  </w:style>
  <w:style w:type="paragraph" w:customStyle="1" w:styleId="DCCFA48431954067B6625CAA175E4ABD">
    <w:name w:val="DCCFA48431954067B6625CAA175E4ABD"/>
    <w:rsid w:val="00A0240A"/>
  </w:style>
  <w:style w:type="paragraph" w:customStyle="1" w:styleId="460BB9BCF35C4EA38FC6722B6A264AB8">
    <w:name w:val="460BB9BCF35C4EA38FC6722B6A264AB8"/>
    <w:rsid w:val="00A0240A"/>
  </w:style>
  <w:style w:type="paragraph" w:customStyle="1" w:styleId="1AF652375AA14E86949D613EFBD4AFBD">
    <w:name w:val="1AF652375AA14E86949D613EFBD4AFBD"/>
    <w:rsid w:val="00A0240A"/>
  </w:style>
  <w:style w:type="paragraph" w:customStyle="1" w:styleId="393EC016436B4821B2C0EB75B49F29A2">
    <w:name w:val="393EC016436B4821B2C0EB75B49F29A2"/>
    <w:rsid w:val="00A0240A"/>
  </w:style>
  <w:style w:type="paragraph" w:customStyle="1" w:styleId="9972C7DD1463405C9C9078449FC17E4D">
    <w:name w:val="9972C7DD1463405C9C9078449FC17E4D"/>
    <w:rsid w:val="00A0240A"/>
  </w:style>
  <w:style w:type="paragraph" w:customStyle="1" w:styleId="8A44675E52004621B5CB8ED2C7CA5406">
    <w:name w:val="8A44675E52004621B5CB8ED2C7CA5406"/>
    <w:rsid w:val="00A0240A"/>
  </w:style>
  <w:style w:type="paragraph" w:customStyle="1" w:styleId="6CE953352B87491282305DCDD7654CA3">
    <w:name w:val="6CE953352B87491282305DCDD7654CA3"/>
    <w:rsid w:val="00A0240A"/>
  </w:style>
  <w:style w:type="paragraph" w:customStyle="1" w:styleId="67CC31605DA949E2A2835F960A44170E">
    <w:name w:val="67CC31605DA949E2A2835F960A44170E"/>
    <w:rsid w:val="00A0240A"/>
  </w:style>
  <w:style w:type="paragraph" w:customStyle="1" w:styleId="CE3EC42F2B1E4FA19A419A07B2B6248C">
    <w:name w:val="CE3EC42F2B1E4FA19A419A07B2B6248C"/>
    <w:rsid w:val="00A0240A"/>
  </w:style>
  <w:style w:type="paragraph" w:customStyle="1" w:styleId="941183937CB3425A8F06A6D93FC23F66">
    <w:name w:val="941183937CB3425A8F06A6D93FC23F66"/>
    <w:rsid w:val="00A0240A"/>
  </w:style>
  <w:style w:type="paragraph" w:customStyle="1" w:styleId="7D39B969A391467CB9C9C76DF08979BE">
    <w:name w:val="7D39B969A391467CB9C9C76DF08979BE"/>
    <w:rsid w:val="00A0240A"/>
  </w:style>
  <w:style w:type="paragraph" w:customStyle="1" w:styleId="CA2CD2ACCE95400CBC10636EFF50E262">
    <w:name w:val="CA2CD2ACCE95400CBC10636EFF50E262"/>
    <w:rsid w:val="00A0240A"/>
  </w:style>
  <w:style w:type="paragraph" w:customStyle="1" w:styleId="BC960C8AF1324008ABE1C945AA8119F0">
    <w:name w:val="BC960C8AF1324008ABE1C945AA8119F0"/>
    <w:rsid w:val="00A0240A"/>
  </w:style>
  <w:style w:type="paragraph" w:customStyle="1" w:styleId="30EB8DCF0FF449E582A3A7A37B3E5611">
    <w:name w:val="30EB8DCF0FF449E582A3A7A37B3E5611"/>
    <w:rsid w:val="00A0240A"/>
  </w:style>
  <w:style w:type="paragraph" w:customStyle="1" w:styleId="95EC0AEA69AC44C4A01C131CF9CDB708">
    <w:name w:val="95EC0AEA69AC44C4A01C131CF9CDB708"/>
    <w:rsid w:val="00A0240A"/>
  </w:style>
  <w:style w:type="paragraph" w:customStyle="1" w:styleId="E275CE57B75D42D29A2DAADD97C06AE7">
    <w:name w:val="E275CE57B75D42D29A2DAADD97C06AE7"/>
    <w:rsid w:val="00A0240A"/>
  </w:style>
  <w:style w:type="paragraph" w:customStyle="1" w:styleId="B690BFE91914478B84D1DF622D07E8B6">
    <w:name w:val="B690BFE91914478B84D1DF622D07E8B6"/>
    <w:rsid w:val="00A0240A"/>
  </w:style>
  <w:style w:type="paragraph" w:customStyle="1" w:styleId="A95BBB6B592A4024AEB8751C24CCED2D">
    <w:name w:val="A95BBB6B592A4024AEB8751C24CCED2D"/>
    <w:rsid w:val="00A0240A"/>
  </w:style>
  <w:style w:type="paragraph" w:customStyle="1" w:styleId="B2D178B797F349F4B1F702BFCD59B743">
    <w:name w:val="B2D178B797F349F4B1F702BFCD59B743"/>
    <w:rsid w:val="00A0240A"/>
  </w:style>
  <w:style w:type="paragraph" w:customStyle="1" w:styleId="7ABAAD78A7A644009283FEEFC494B467">
    <w:name w:val="7ABAAD78A7A644009283FEEFC494B467"/>
    <w:rsid w:val="00A0240A"/>
  </w:style>
  <w:style w:type="paragraph" w:customStyle="1" w:styleId="FE3C398E57BF4AED988E34C8BA5CBBA4">
    <w:name w:val="FE3C398E57BF4AED988E34C8BA5CBBA4"/>
    <w:rsid w:val="00A0240A"/>
  </w:style>
  <w:style w:type="paragraph" w:customStyle="1" w:styleId="233C7E223D7B46B5BE70B65F31BEA2F3">
    <w:name w:val="233C7E223D7B46B5BE70B65F31BEA2F3"/>
    <w:rsid w:val="00A0240A"/>
  </w:style>
  <w:style w:type="paragraph" w:customStyle="1" w:styleId="3824A16E25BE45CA87C3B1A48A884F96">
    <w:name w:val="3824A16E25BE45CA87C3B1A48A884F96"/>
    <w:rsid w:val="00A0240A"/>
  </w:style>
  <w:style w:type="paragraph" w:customStyle="1" w:styleId="C61D8BF290094712AEF01D46E46BABF9">
    <w:name w:val="C61D8BF290094712AEF01D46E46BABF9"/>
    <w:rsid w:val="00A0240A"/>
  </w:style>
  <w:style w:type="paragraph" w:customStyle="1" w:styleId="FE823E6A6897470991C41ECB72ED39CE">
    <w:name w:val="FE823E6A6897470991C41ECB72ED39CE"/>
    <w:rsid w:val="00A0240A"/>
  </w:style>
  <w:style w:type="paragraph" w:customStyle="1" w:styleId="4ECCDEFE67044B59ABC80ACF588373D1">
    <w:name w:val="4ECCDEFE67044B59ABC80ACF588373D1"/>
    <w:rsid w:val="00A0240A"/>
  </w:style>
  <w:style w:type="paragraph" w:customStyle="1" w:styleId="02AD6798069A4B3DAA872CF8BBF887C0">
    <w:name w:val="02AD6798069A4B3DAA872CF8BBF887C0"/>
    <w:rsid w:val="00A0240A"/>
  </w:style>
  <w:style w:type="paragraph" w:customStyle="1" w:styleId="26362C402FFE484BB88B81F6F6B05414">
    <w:name w:val="26362C402FFE484BB88B81F6F6B05414"/>
    <w:rsid w:val="00A0240A"/>
  </w:style>
  <w:style w:type="paragraph" w:customStyle="1" w:styleId="0032AF0195EB43A39F608236DE4F6222">
    <w:name w:val="0032AF0195EB43A39F608236DE4F6222"/>
    <w:rsid w:val="00A0240A"/>
  </w:style>
  <w:style w:type="paragraph" w:customStyle="1" w:styleId="760E485B647B4520BD1C36F1DFA85C91">
    <w:name w:val="760E485B647B4520BD1C36F1DFA85C91"/>
    <w:rsid w:val="00A0240A"/>
  </w:style>
  <w:style w:type="paragraph" w:customStyle="1" w:styleId="E890AD30A9F044838A36960422166118">
    <w:name w:val="E890AD30A9F044838A36960422166118"/>
    <w:rsid w:val="00A0240A"/>
  </w:style>
  <w:style w:type="paragraph" w:customStyle="1" w:styleId="305D5D4F1FFA49B5A071BD22656C60B2">
    <w:name w:val="305D5D4F1FFA49B5A071BD22656C60B2"/>
    <w:rsid w:val="00A0240A"/>
  </w:style>
  <w:style w:type="paragraph" w:customStyle="1" w:styleId="3D5FF1DC2D5849A89EF342426601D0E2">
    <w:name w:val="3D5FF1DC2D5849A89EF342426601D0E2"/>
    <w:rsid w:val="00A0240A"/>
  </w:style>
  <w:style w:type="paragraph" w:customStyle="1" w:styleId="43997016D0AC41DD95F584EC07AA5FDA">
    <w:name w:val="43997016D0AC41DD95F584EC07AA5FDA"/>
    <w:rsid w:val="00A0240A"/>
  </w:style>
  <w:style w:type="paragraph" w:customStyle="1" w:styleId="525F8A19C97E4C1E93712339825DF67F">
    <w:name w:val="525F8A19C97E4C1E93712339825DF67F"/>
    <w:rsid w:val="00A0240A"/>
  </w:style>
  <w:style w:type="paragraph" w:customStyle="1" w:styleId="9A708EEC1F0A470F9E48247DF93CD5EF">
    <w:name w:val="9A708EEC1F0A470F9E48247DF93CD5EF"/>
    <w:rsid w:val="00A0240A"/>
  </w:style>
  <w:style w:type="paragraph" w:customStyle="1" w:styleId="2215B7F9DAC14262A47CC343DFECF840">
    <w:name w:val="2215B7F9DAC14262A47CC343DFECF840"/>
    <w:rsid w:val="00A0240A"/>
  </w:style>
  <w:style w:type="paragraph" w:customStyle="1" w:styleId="C0B1204D9BCA4589AEF0A73CDDB737EE">
    <w:name w:val="C0B1204D9BCA4589AEF0A73CDDB737EE"/>
    <w:rsid w:val="00A0240A"/>
  </w:style>
  <w:style w:type="paragraph" w:customStyle="1" w:styleId="2495149A151C4CBE9DA312D05CE00A25">
    <w:name w:val="2495149A151C4CBE9DA312D05CE00A25"/>
    <w:rsid w:val="00A0240A"/>
  </w:style>
  <w:style w:type="paragraph" w:customStyle="1" w:styleId="4B772EF957F845C0ACFEF045BA9BB140">
    <w:name w:val="4B772EF957F845C0ACFEF045BA9BB140"/>
    <w:rsid w:val="00A0240A"/>
  </w:style>
  <w:style w:type="paragraph" w:customStyle="1" w:styleId="99779EE1B85540918982A77344BC36FD">
    <w:name w:val="99779EE1B85540918982A77344BC36FD"/>
    <w:rsid w:val="00A0240A"/>
  </w:style>
  <w:style w:type="paragraph" w:customStyle="1" w:styleId="578CB522C0D34DA5885F8562B366FE78">
    <w:name w:val="578CB522C0D34DA5885F8562B366FE78"/>
    <w:rsid w:val="00A0240A"/>
  </w:style>
  <w:style w:type="paragraph" w:customStyle="1" w:styleId="135793F3E3D947BCB2418D82F7653CF6">
    <w:name w:val="135793F3E3D947BCB2418D82F7653CF6"/>
    <w:rsid w:val="00A0240A"/>
  </w:style>
  <w:style w:type="paragraph" w:customStyle="1" w:styleId="C87EC713D1A645D9AC864F60D4DEAE80">
    <w:name w:val="C87EC713D1A645D9AC864F60D4DEAE80"/>
    <w:rsid w:val="00A0240A"/>
  </w:style>
  <w:style w:type="paragraph" w:customStyle="1" w:styleId="05EC4619004A4598B0C67DCB53A2E15E">
    <w:name w:val="05EC4619004A4598B0C67DCB53A2E15E"/>
    <w:rsid w:val="00A0240A"/>
  </w:style>
  <w:style w:type="paragraph" w:customStyle="1" w:styleId="88F9E5A1E58442CBAD300C82A3312598">
    <w:name w:val="88F9E5A1E58442CBAD300C82A3312598"/>
    <w:rsid w:val="00A0240A"/>
  </w:style>
  <w:style w:type="paragraph" w:customStyle="1" w:styleId="D74131823D644A1EA5DB0CE33B37F49C">
    <w:name w:val="D74131823D644A1EA5DB0CE33B37F49C"/>
    <w:rsid w:val="00A0240A"/>
  </w:style>
  <w:style w:type="paragraph" w:customStyle="1" w:styleId="A0A32E44FCF045B6BDA5DDB933D0A9B4">
    <w:name w:val="A0A32E44FCF045B6BDA5DDB933D0A9B4"/>
    <w:rsid w:val="00A0240A"/>
  </w:style>
  <w:style w:type="paragraph" w:customStyle="1" w:styleId="4C3072E7E8C14BCDA612C73AFA6AFD30">
    <w:name w:val="4C3072E7E8C14BCDA612C73AFA6AFD30"/>
    <w:rsid w:val="00A0240A"/>
  </w:style>
  <w:style w:type="paragraph" w:customStyle="1" w:styleId="1F6E31E1A85F40FAA41F1422DDEF5CE6">
    <w:name w:val="1F6E31E1A85F40FAA41F1422DDEF5CE6"/>
    <w:rsid w:val="00A0240A"/>
  </w:style>
  <w:style w:type="paragraph" w:customStyle="1" w:styleId="2D1E2541FEBE4B889BA5FDB68FE3FD3A">
    <w:name w:val="2D1E2541FEBE4B889BA5FDB68FE3FD3A"/>
    <w:rsid w:val="00A0240A"/>
  </w:style>
  <w:style w:type="paragraph" w:customStyle="1" w:styleId="2EDAF124D5BE4BCE849E60D13464A2A8">
    <w:name w:val="2EDAF124D5BE4BCE849E60D13464A2A8"/>
    <w:rsid w:val="00A0240A"/>
  </w:style>
  <w:style w:type="paragraph" w:customStyle="1" w:styleId="629DAFCBAE1141279DE16B3EEADB3969">
    <w:name w:val="629DAFCBAE1141279DE16B3EEADB3969"/>
    <w:rsid w:val="00A0240A"/>
  </w:style>
  <w:style w:type="paragraph" w:customStyle="1" w:styleId="A6F2EAD7D590468AAD05949633AC1679">
    <w:name w:val="A6F2EAD7D590468AAD05949633AC1679"/>
    <w:rsid w:val="00A0240A"/>
  </w:style>
  <w:style w:type="paragraph" w:customStyle="1" w:styleId="30E801C8ACD1480CB0BE124C1AEB9D3B">
    <w:name w:val="30E801C8ACD1480CB0BE124C1AEB9D3B"/>
    <w:rsid w:val="00A0240A"/>
  </w:style>
  <w:style w:type="paragraph" w:customStyle="1" w:styleId="40188C0AAC1E43A58A821423598D72AD">
    <w:name w:val="40188C0AAC1E43A58A821423598D72AD"/>
    <w:rsid w:val="00A0240A"/>
  </w:style>
  <w:style w:type="paragraph" w:customStyle="1" w:styleId="1695323A3A0343FDB9B79BAAF567324A">
    <w:name w:val="1695323A3A0343FDB9B79BAAF567324A"/>
    <w:rsid w:val="00A0240A"/>
  </w:style>
  <w:style w:type="paragraph" w:customStyle="1" w:styleId="FAC1F4A7D9EF4CEC96B4F167E5CB027D">
    <w:name w:val="FAC1F4A7D9EF4CEC96B4F167E5CB027D"/>
    <w:rsid w:val="00A0240A"/>
  </w:style>
  <w:style w:type="paragraph" w:customStyle="1" w:styleId="D038DB57819243AB8EC12AC798105754">
    <w:name w:val="D038DB57819243AB8EC12AC798105754"/>
    <w:rsid w:val="00A0240A"/>
  </w:style>
  <w:style w:type="paragraph" w:customStyle="1" w:styleId="88BF8B05540C45A1B4729ED4E934E8F4">
    <w:name w:val="88BF8B05540C45A1B4729ED4E934E8F4"/>
    <w:rsid w:val="00A0240A"/>
  </w:style>
  <w:style w:type="paragraph" w:customStyle="1" w:styleId="FFA2E3B6DEC84133A3A7B7655C8993F6">
    <w:name w:val="FFA2E3B6DEC84133A3A7B7655C8993F6"/>
    <w:rsid w:val="00A0240A"/>
  </w:style>
  <w:style w:type="paragraph" w:customStyle="1" w:styleId="81D5A84003FE4C1A987A865E7983A4D6">
    <w:name w:val="81D5A84003FE4C1A987A865E7983A4D6"/>
    <w:rsid w:val="00A0240A"/>
  </w:style>
  <w:style w:type="paragraph" w:customStyle="1" w:styleId="7AC9D8EC29784AF09B5D608574C52E4D">
    <w:name w:val="7AC9D8EC29784AF09B5D608574C52E4D"/>
    <w:rsid w:val="00A0240A"/>
  </w:style>
  <w:style w:type="paragraph" w:customStyle="1" w:styleId="05A23111FF1941ADAA36B4F4D4172874">
    <w:name w:val="05A23111FF1941ADAA36B4F4D4172874"/>
    <w:rsid w:val="00A0240A"/>
  </w:style>
  <w:style w:type="paragraph" w:customStyle="1" w:styleId="A3CF75B09C814325ACA3EEFFA2035A4F">
    <w:name w:val="A3CF75B09C814325ACA3EEFFA2035A4F"/>
    <w:rsid w:val="00A0240A"/>
  </w:style>
  <w:style w:type="paragraph" w:customStyle="1" w:styleId="9340143048A740F0B39CFB491C3F9A98">
    <w:name w:val="9340143048A740F0B39CFB491C3F9A98"/>
    <w:rsid w:val="00A0240A"/>
  </w:style>
  <w:style w:type="paragraph" w:customStyle="1" w:styleId="84F6F900EEFB4C249892A94171644AD7">
    <w:name w:val="84F6F900EEFB4C249892A94171644AD7"/>
    <w:rsid w:val="00A0240A"/>
  </w:style>
  <w:style w:type="paragraph" w:customStyle="1" w:styleId="5566C53265D6472FABCE12DFADF20F06">
    <w:name w:val="5566C53265D6472FABCE12DFADF20F06"/>
    <w:rsid w:val="00A0240A"/>
  </w:style>
  <w:style w:type="paragraph" w:customStyle="1" w:styleId="DBB48ADC82A24205A9776FD09920AFC8">
    <w:name w:val="DBB48ADC82A24205A9776FD09920AFC8"/>
    <w:rsid w:val="00A0240A"/>
  </w:style>
  <w:style w:type="paragraph" w:customStyle="1" w:styleId="D57B74CAC46A49298276C19D833E8CD9">
    <w:name w:val="D57B74CAC46A49298276C19D833E8CD9"/>
    <w:rsid w:val="00A0240A"/>
  </w:style>
  <w:style w:type="paragraph" w:customStyle="1" w:styleId="763873375AF74C3D9868687EF8B5FD57">
    <w:name w:val="763873375AF74C3D9868687EF8B5FD57"/>
    <w:rsid w:val="00A0240A"/>
  </w:style>
  <w:style w:type="paragraph" w:customStyle="1" w:styleId="3BB53B512D884857BBC08D493E31D452">
    <w:name w:val="3BB53B512D884857BBC08D493E31D452"/>
    <w:rsid w:val="00A0240A"/>
  </w:style>
  <w:style w:type="paragraph" w:customStyle="1" w:styleId="FF8828C881AA4F1AB4AA78456AE452B5">
    <w:name w:val="FF8828C881AA4F1AB4AA78456AE452B5"/>
    <w:rsid w:val="00A0240A"/>
  </w:style>
  <w:style w:type="paragraph" w:customStyle="1" w:styleId="BDB5AC8315E2449DBD126C8B0EFC64A8">
    <w:name w:val="BDB5AC8315E2449DBD126C8B0EFC64A8"/>
    <w:rsid w:val="00A0240A"/>
  </w:style>
  <w:style w:type="paragraph" w:customStyle="1" w:styleId="45EDD79B849F4731B70984A3798DCA06">
    <w:name w:val="45EDD79B849F4731B70984A3798DCA06"/>
    <w:rsid w:val="00A0240A"/>
  </w:style>
  <w:style w:type="paragraph" w:customStyle="1" w:styleId="39AD0170D3F946959E09ABD566A5FF0C">
    <w:name w:val="39AD0170D3F946959E09ABD566A5FF0C"/>
    <w:rsid w:val="00A0240A"/>
  </w:style>
  <w:style w:type="paragraph" w:customStyle="1" w:styleId="935210E3A81D4E1383A2352112A574E7">
    <w:name w:val="935210E3A81D4E1383A2352112A574E7"/>
    <w:rsid w:val="00A0240A"/>
  </w:style>
  <w:style w:type="paragraph" w:customStyle="1" w:styleId="984B848EA9E043CC992E577152140B7C">
    <w:name w:val="984B848EA9E043CC992E577152140B7C"/>
    <w:rsid w:val="00A0240A"/>
  </w:style>
  <w:style w:type="paragraph" w:customStyle="1" w:styleId="969E84627A8E4D868687D7FE1EE4E338">
    <w:name w:val="969E84627A8E4D868687D7FE1EE4E338"/>
    <w:rsid w:val="00A0240A"/>
  </w:style>
  <w:style w:type="paragraph" w:customStyle="1" w:styleId="BB9EEB2B57C946CAAA105DF0C5B4AF12">
    <w:name w:val="BB9EEB2B57C946CAAA105DF0C5B4AF12"/>
    <w:rsid w:val="00A0240A"/>
  </w:style>
  <w:style w:type="paragraph" w:customStyle="1" w:styleId="991B5FA3DFC845F795BA2A8DCB09AFB9">
    <w:name w:val="991B5FA3DFC845F795BA2A8DCB09AFB9"/>
    <w:rsid w:val="00A0240A"/>
  </w:style>
  <w:style w:type="paragraph" w:customStyle="1" w:styleId="F524B1BC61B14222B05AB8511E546E17">
    <w:name w:val="F524B1BC61B14222B05AB8511E546E17"/>
    <w:rsid w:val="00A0240A"/>
  </w:style>
  <w:style w:type="paragraph" w:customStyle="1" w:styleId="E2706B486FC248558B9DF913632D8271">
    <w:name w:val="E2706B486FC248558B9DF913632D8271"/>
    <w:rsid w:val="00A0240A"/>
  </w:style>
  <w:style w:type="paragraph" w:customStyle="1" w:styleId="550E9E9560E14AFDB8AD0259BB848829">
    <w:name w:val="550E9E9560E14AFDB8AD0259BB848829"/>
    <w:rsid w:val="00A0240A"/>
  </w:style>
  <w:style w:type="paragraph" w:customStyle="1" w:styleId="EB54E706621948439BABFC3BA7BEA56A">
    <w:name w:val="EB54E706621948439BABFC3BA7BEA56A"/>
    <w:rsid w:val="00A0240A"/>
  </w:style>
  <w:style w:type="paragraph" w:customStyle="1" w:styleId="48284E0096AA4AE38090349CAE8116CA">
    <w:name w:val="48284E0096AA4AE38090349CAE8116CA"/>
    <w:rsid w:val="00A0240A"/>
  </w:style>
  <w:style w:type="paragraph" w:customStyle="1" w:styleId="5E910B91E07D4A7D8DC54C587D0A46BD">
    <w:name w:val="5E910B91E07D4A7D8DC54C587D0A46BD"/>
    <w:rsid w:val="00A0240A"/>
  </w:style>
  <w:style w:type="paragraph" w:customStyle="1" w:styleId="39EB23C5044F4A80A017490562EFF3D9">
    <w:name w:val="39EB23C5044F4A80A017490562EFF3D9"/>
    <w:rsid w:val="00A0240A"/>
  </w:style>
  <w:style w:type="paragraph" w:customStyle="1" w:styleId="17ADB2FD74D24440973B1765979F3C26">
    <w:name w:val="17ADB2FD74D24440973B1765979F3C26"/>
    <w:rsid w:val="00A0240A"/>
  </w:style>
  <w:style w:type="paragraph" w:customStyle="1" w:styleId="4AC148C1DE0443E1BD06D9A535D086DB">
    <w:name w:val="4AC148C1DE0443E1BD06D9A535D086DB"/>
    <w:rsid w:val="00A0240A"/>
  </w:style>
  <w:style w:type="paragraph" w:customStyle="1" w:styleId="2A6B402BA23D46D785751908F8DE43A6">
    <w:name w:val="2A6B402BA23D46D785751908F8DE43A6"/>
    <w:rsid w:val="00A0240A"/>
  </w:style>
  <w:style w:type="paragraph" w:customStyle="1" w:styleId="0F9ABADF4AD24951BE595B2D35C2063A">
    <w:name w:val="0F9ABADF4AD24951BE595B2D35C2063A"/>
    <w:rsid w:val="00A0240A"/>
  </w:style>
  <w:style w:type="paragraph" w:customStyle="1" w:styleId="84A2E67352DA44E8A890BBB2A80131F3">
    <w:name w:val="84A2E67352DA44E8A890BBB2A80131F3"/>
    <w:rsid w:val="00A0240A"/>
  </w:style>
  <w:style w:type="paragraph" w:customStyle="1" w:styleId="0DB10F24E4F748D293B21F012FF099B0">
    <w:name w:val="0DB10F24E4F748D293B21F012FF099B0"/>
    <w:rsid w:val="00A0240A"/>
  </w:style>
  <w:style w:type="paragraph" w:customStyle="1" w:styleId="8CC410F1546C4F458478D0982BFDB00D">
    <w:name w:val="8CC410F1546C4F458478D0982BFDB00D"/>
    <w:rsid w:val="00A0240A"/>
  </w:style>
  <w:style w:type="paragraph" w:customStyle="1" w:styleId="B8A7863993704A8E97494370058678AE">
    <w:name w:val="B8A7863993704A8E97494370058678AE"/>
    <w:rsid w:val="00A0240A"/>
  </w:style>
  <w:style w:type="paragraph" w:customStyle="1" w:styleId="F1A553FCB9794B578243D14F7E8833F4">
    <w:name w:val="F1A553FCB9794B578243D14F7E8833F4"/>
    <w:rsid w:val="00A0240A"/>
  </w:style>
  <w:style w:type="paragraph" w:customStyle="1" w:styleId="81D10E70D32749EEB547A1FA0A151E67">
    <w:name w:val="81D10E70D32749EEB547A1FA0A151E67"/>
    <w:rsid w:val="00A0240A"/>
  </w:style>
  <w:style w:type="paragraph" w:customStyle="1" w:styleId="B43500BC81A34BD2ADE06BA67A88AFFA">
    <w:name w:val="B43500BC81A34BD2ADE06BA67A88AFFA"/>
    <w:rsid w:val="00A0240A"/>
  </w:style>
  <w:style w:type="paragraph" w:customStyle="1" w:styleId="0565E7C6EB3D4D438A9A10A1A0561854">
    <w:name w:val="0565E7C6EB3D4D438A9A10A1A0561854"/>
    <w:rsid w:val="00A0240A"/>
  </w:style>
  <w:style w:type="paragraph" w:customStyle="1" w:styleId="6D2F80D935AE480A827824B19E4A4A87">
    <w:name w:val="6D2F80D935AE480A827824B19E4A4A87"/>
    <w:rsid w:val="00A0240A"/>
  </w:style>
  <w:style w:type="paragraph" w:customStyle="1" w:styleId="FBBE67BEE5A44CBD92AB116ACF4E8423">
    <w:name w:val="FBBE67BEE5A44CBD92AB116ACF4E8423"/>
    <w:rsid w:val="00A0240A"/>
  </w:style>
  <w:style w:type="paragraph" w:customStyle="1" w:styleId="9EB8C130C2C94C9A9DDEF36C1EFAFD19">
    <w:name w:val="9EB8C130C2C94C9A9DDEF36C1EFAFD19"/>
    <w:rsid w:val="00A0240A"/>
  </w:style>
  <w:style w:type="paragraph" w:customStyle="1" w:styleId="756D324C39D0452B8BB246CA1A78D4ED">
    <w:name w:val="756D324C39D0452B8BB246CA1A78D4ED"/>
    <w:rsid w:val="00A0240A"/>
  </w:style>
  <w:style w:type="paragraph" w:customStyle="1" w:styleId="50947483A9E34259A50C2A2270A69419">
    <w:name w:val="50947483A9E34259A50C2A2270A69419"/>
    <w:rsid w:val="00A0240A"/>
  </w:style>
  <w:style w:type="paragraph" w:customStyle="1" w:styleId="5EA2207230364F859982963D4976B7D6">
    <w:name w:val="5EA2207230364F859982963D4976B7D6"/>
    <w:rsid w:val="00A0240A"/>
  </w:style>
  <w:style w:type="paragraph" w:customStyle="1" w:styleId="AFE89879CD1A41E38B3E1E78FC896FE1">
    <w:name w:val="AFE89879CD1A41E38B3E1E78FC896FE1"/>
    <w:rsid w:val="00A0240A"/>
  </w:style>
  <w:style w:type="paragraph" w:customStyle="1" w:styleId="66853C9BFC864562A76A511974C2C635">
    <w:name w:val="66853C9BFC864562A76A511974C2C635"/>
    <w:rsid w:val="00A0240A"/>
  </w:style>
  <w:style w:type="paragraph" w:customStyle="1" w:styleId="6015E0D81DE045C68B8B5D9315D15B70">
    <w:name w:val="6015E0D81DE045C68B8B5D9315D15B70"/>
    <w:rsid w:val="00A0240A"/>
  </w:style>
  <w:style w:type="paragraph" w:customStyle="1" w:styleId="DD85D2B45FF842EC9827001C7610AA26">
    <w:name w:val="DD85D2B45FF842EC9827001C7610AA26"/>
    <w:rsid w:val="00A0240A"/>
  </w:style>
  <w:style w:type="paragraph" w:customStyle="1" w:styleId="5CA2F2F164464BE2A335305A9574D3AF">
    <w:name w:val="5CA2F2F164464BE2A335305A9574D3AF"/>
    <w:rsid w:val="00A0240A"/>
  </w:style>
  <w:style w:type="paragraph" w:customStyle="1" w:styleId="895D1919142A4DC2BCA940C5CA3E1BBD">
    <w:name w:val="895D1919142A4DC2BCA940C5CA3E1BBD"/>
    <w:rsid w:val="00A0240A"/>
  </w:style>
  <w:style w:type="paragraph" w:customStyle="1" w:styleId="8E524B51B21F4596AE4B42F3B58B6BF2">
    <w:name w:val="8E524B51B21F4596AE4B42F3B58B6BF2"/>
    <w:rsid w:val="00A0240A"/>
  </w:style>
  <w:style w:type="paragraph" w:customStyle="1" w:styleId="3D850F81253E4268A2426BD2F1FD4846">
    <w:name w:val="3D850F81253E4268A2426BD2F1FD4846"/>
    <w:rsid w:val="00A0240A"/>
  </w:style>
  <w:style w:type="paragraph" w:customStyle="1" w:styleId="8A0F1B45365F4D4A8D846C1FAA1A0D04">
    <w:name w:val="8A0F1B45365F4D4A8D846C1FAA1A0D04"/>
    <w:rsid w:val="00A0240A"/>
  </w:style>
  <w:style w:type="paragraph" w:customStyle="1" w:styleId="06E7CDB2C6FD4554A74AAE2F5D6CBF4F">
    <w:name w:val="06E7CDB2C6FD4554A74AAE2F5D6CBF4F"/>
    <w:rsid w:val="00A0240A"/>
  </w:style>
  <w:style w:type="paragraph" w:customStyle="1" w:styleId="CB2513E2E83B4E30A7D4CABA0FE33431">
    <w:name w:val="CB2513E2E83B4E30A7D4CABA0FE33431"/>
    <w:rsid w:val="00A0240A"/>
  </w:style>
  <w:style w:type="paragraph" w:customStyle="1" w:styleId="68AEC533BEEC4A9DAB0904E0F044BF0E">
    <w:name w:val="68AEC533BEEC4A9DAB0904E0F044BF0E"/>
    <w:rsid w:val="00A0240A"/>
  </w:style>
  <w:style w:type="paragraph" w:customStyle="1" w:styleId="F0272B0826214C05A7358C1ABA2A3B65">
    <w:name w:val="F0272B0826214C05A7358C1ABA2A3B65"/>
    <w:rsid w:val="00A0240A"/>
  </w:style>
  <w:style w:type="paragraph" w:customStyle="1" w:styleId="5210A754CD864432B85AA82CBF3C7C4A">
    <w:name w:val="5210A754CD864432B85AA82CBF3C7C4A"/>
    <w:rsid w:val="00A0240A"/>
  </w:style>
  <w:style w:type="paragraph" w:customStyle="1" w:styleId="778AC98042594ED6AAA9A3DC2DD9859C">
    <w:name w:val="778AC98042594ED6AAA9A3DC2DD9859C"/>
    <w:rsid w:val="00A0240A"/>
  </w:style>
  <w:style w:type="paragraph" w:customStyle="1" w:styleId="8A54131CA95B43A199D48AAA2E962090">
    <w:name w:val="8A54131CA95B43A199D48AAA2E962090"/>
    <w:rsid w:val="00A0240A"/>
  </w:style>
  <w:style w:type="paragraph" w:customStyle="1" w:styleId="03B7700C8F98468F86FDA091ADFBA416">
    <w:name w:val="03B7700C8F98468F86FDA091ADFBA416"/>
    <w:rsid w:val="00A0240A"/>
  </w:style>
  <w:style w:type="paragraph" w:customStyle="1" w:styleId="D6BBDDC3E58C459ABE7EE56AFA73290D">
    <w:name w:val="D6BBDDC3E58C459ABE7EE56AFA73290D"/>
    <w:rsid w:val="00A0240A"/>
  </w:style>
  <w:style w:type="paragraph" w:customStyle="1" w:styleId="AE821A139CFC4A198CE594C42F6560B3">
    <w:name w:val="AE821A139CFC4A198CE594C42F6560B3"/>
    <w:rsid w:val="00A0240A"/>
  </w:style>
  <w:style w:type="paragraph" w:customStyle="1" w:styleId="A6FEE18B6F63478CA09CD22317C92241">
    <w:name w:val="A6FEE18B6F63478CA09CD22317C92241"/>
    <w:rsid w:val="00A0240A"/>
  </w:style>
  <w:style w:type="paragraph" w:customStyle="1" w:styleId="9303CDF50AA048D98BE89EA5D755AC73">
    <w:name w:val="9303CDF50AA048D98BE89EA5D755AC73"/>
    <w:rsid w:val="00A0240A"/>
  </w:style>
  <w:style w:type="paragraph" w:customStyle="1" w:styleId="7ABE52B35E0542679E68B3E59128D0E7">
    <w:name w:val="7ABE52B35E0542679E68B3E59128D0E7"/>
    <w:rsid w:val="00A0240A"/>
  </w:style>
  <w:style w:type="paragraph" w:customStyle="1" w:styleId="A4749EAAD5C241CA8796C50AF9FD9B54">
    <w:name w:val="A4749EAAD5C241CA8796C50AF9FD9B54"/>
    <w:rsid w:val="00A0240A"/>
  </w:style>
  <w:style w:type="paragraph" w:customStyle="1" w:styleId="28F293B4948B43F89734A7FF52E3E03C">
    <w:name w:val="28F293B4948B43F89734A7FF52E3E03C"/>
    <w:rsid w:val="00A0240A"/>
  </w:style>
  <w:style w:type="paragraph" w:customStyle="1" w:styleId="49318A8F7C844D05B1407BC913B9AB0E">
    <w:name w:val="49318A8F7C844D05B1407BC913B9AB0E"/>
    <w:rsid w:val="00A0240A"/>
  </w:style>
  <w:style w:type="paragraph" w:customStyle="1" w:styleId="4EE6E01AA2A04B458B853CBD80109944">
    <w:name w:val="4EE6E01AA2A04B458B853CBD80109944"/>
    <w:rsid w:val="00A0240A"/>
  </w:style>
  <w:style w:type="paragraph" w:customStyle="1" w:styleId="9CAC60D0359D4989BF25679F6F393CF8">
    <w:name w:val="9CAC60D0359D4989BF25679F6F393CF8"/>
    <w:rsid w:val="00A0240A"/>
  </w:style>
  <w:style w:type="paragraph" w:customStyle="1" w:styleId="BE0430DC92F741829EC09F848E644FB6">
    <w:name w:val="BE0430DC92F741829EC09F848E644FB6"/>
    <w:rsid w:val="00A0240A"/>
  </w:style>
  <w:style w:type="paragraph" w:customStyle="1" w:styleId="8C154195DA9F40FFBD5184061098D874">
    <w:name w:val="8C154195DA9F40FFBD5184061098D874"/>
    <w:rsid w:val="00A0240A"/>
  </w:style>
  <w:style w:type="paragraph" w:customStyle="1" w:styleId="B8EF30EF5E574A03B3850389A030AA84">
    <w:name w:val="B8EF30EF5E574A03B3850389A030AA84"/>
    <w:rsid w:val="00A0240A"/>
  </w:style>
  <w:style w:type="paragraph" w:customStyle="1" w:styleId="6344CBD28CD94326AE25DFF00C075C13">
    <w:name w:val="6344CBD28CD94326AE25DFF00C075C13"/>
    <w:rsid w:val="00A0240A"/>
  </w:style>
  <w:style w:type="paragraph" w:customStyle="1" w:styleId="5EA45E391D0C439EB45FE95A7FF70BB7">
    <w:name w:val="5EA45E391D0C439EB45FE95A7FF70BB7"/>
    <w:rsid w:val="00A0240A"/>
  </w:style>
  <w:style w:type="paragraph" w:customStyle="1" w:styleId="DF6BCA9CD836440785DEEA371A48A79D">
    <w:name w:val="DF6BCA9CD836440785DEEA371A48A79D"/>
    <w:rsid w:val="00A0240A"/>
  </w:style>
  <w:style w:type="paragraph" w:customStyle="1" w:styleId="0AA816741DE84719856183D4F6651DF5">
    <w:name w:val="0AA816741DE84719856183D4F6651DF5"/>
    <w:rsid w:val="00A0240A"/>
  </w:style>
  <w:style w:type="paragraph" w:customStyle="1" w:styleId="B7B19F27D45B4F77BF1A14F5F03D3235">
    <w:name w:val="B7B19F27D45B4F77BF1A14F5F03D3235"/>
    <w:rsid w:val="00A0240A"/>
  </w:style>
  <w:style w:type="paragraph" w:customStyle="1" w:styleId="067FD861B51C4225AFB4250AAB679807">
    <w:name w:val="067FD861B51C4225AFB4250AAB679807"/>
    <w:rsid w:val="00A0240A"/>
  </w:style>
  <w:style w:type="paragraph" w:customStyle="1" w:styleId="17690C6D244E4823941DBFE0C16DAC2F">
    <w:name w:val="17690C6D244E4823941DBFE0C16DAC2F"/>
    <w:rsid w:val="00A0240A"/>
  </w:style>
  <w:style w:type="paragraph" w:customStyle="1" w:styleId="65DC05866FAD436A8D4CB7F832A52C4D">
    <w:name w:val="65DC05866FAD436A8D4CB7F832A52C4D"/>
    <w:rsid w:val="00A0240A"/>
  </w:style>
  <w:style w:type="paragraph" w:customStyle="1" w:styleId="F05A5C610CAD4BB9BB39636EF8D1CB21">
    <w:name w:val="F05A5C610CAD4BB9BB39636EF8D1CB21"/>
    <w:rsid w:val="00A0240A"/>
  </w:style>
  <w:style w:type="paragraph" w:customStyle="1" w:styleId="F977C1F9097B43CAB6A7F6A40ACB3035">
    <w:name w:val="F977C1F9097B43CAB6A7F6A40ACB3035"/>
    <w:rsid w:val="00A0240A"/>
  </w:style>
  <w:style w:type="paragraph" w:customStyle="1" w:styleId="A3C5AAB1E7C8459BA66620E0A0120824">
    <w:name w:val="A3C5AAB1E7C8459BA66620E0A0120824"/>
    <w:rsid w:val="00A0240A"/>
  </w:style>
  <w:style w:type="paragraph" w:customStyle="1" w:styleId="1758F83A8C5141F8B3896F6F9BAAC8BA">
    <w:name w:val="1758F83A8C5141F8B3896F6F9BAAC8BA"/>
    <w:rsid w:val="00A0240A"/>
  </w:style>
  <w:style w:type="paragraph" w:customStyle="1" w:styleId="81DFA33868A34BFA9376B8DCFE74FDCF">
    <w:name w:val="81DFA33868A34BFA9376B8DCFE74FDCF"/>
    <w:rsid w:val="00A0240A"/>
  </w:style>
  <w:style w:type="paragraph" w:customStyle="1" w:styleId="0F0120C45AA64297BC3E3BAB918A1A6F">
    <w:name w:val="0F0120C45AA64297BC3E3BAB918A1A6F"/>
    <w:rsid w:val="00A0240A"/>
  </w:style>
  <w:style w:type="paragraph" w:customStyle="1" w:styleId="BCFEC65E9F4E4A28B0D43898589469AC">
    <w:name w:val="BCFEC65E9F4E4A28B0D43898589469AC"/>
    <w:rsid w:val="00A0240A"/>
  </w:style>
  <w:style w:type="paragraph" w:customStyle="1" w:styleId="A4974FFB49F84823B38B4B337D95D3AA">
    <w:name w:val="A4974FFB49F84823B38B4B337D95D3AA"/>
    <w:rsid w:val="00A0240A"/>
  </w:style>
  <w:style w:type="paragraph" w:customStyle="1" w:styleId="40E74DCD2E2241A7AB7C944AC950E1A3">
    <w:name w:val="40E74DCD2E2241A7AB7C944AC950E1A3"/>
    <w:rsid w:val="00A0240A"/>
  </w:style>
  <w:style w:type="paragraph" w:customStyle="1" w:styleId="1B709721FCA641F2AD077F4EA79473B9">
    <w:name w:val="1B709721FCA641F2AD077F4EA79473B9"/>
    <w:rsid w:val="00A0240A"/>
  </w:style>
  <w:style w:type="paragraph" w:customStyle="1" w:styleId="27B7DC8C456F4D3687DFE0A4908633CF">
    <w:name w:val="27B7DC8C456F4D3687DFE0A4908633CF"/>
    <w:rsid w:val="00A0240A"/>
  </w:style>
  <w:style w:type="paragraph" w:customStyle="1" w:styleId="27371B3B2D58453B8E368796BBB58575">
    <w:name w:val="27371B3B2D58453B8E368796BBB58575"/>
    <w:rsid w:val="00A0240A"/>
  </w:style>
  <w:style w:type="paragraph" w:customStyle="1" w:styleId="099E147390D143A1A5AF5ABA5370B218">
    <w:name w:val="099E147390D143A1A5AF5ABA5370B218"/>
    <w:rsid w:val="00A0240A"/>
  </w:style>
  <w:style w:type="paragraph" w:customStyle="1" w:styleId="4C7218556A144128965AF50E92F76729">
    <w:name w:val="4C7218556A144128965AF50E92F76729"/>
    <w:rsid w:val="00A0240A"/>
  </w:style>
  <w:style w:type="paragraph" w:customStyle="1" w:styleId="2823DF3EAB8E4E8EA4033A4465A10D43">
    <w:name w:val="2823DF3EAB8E4E8EA4033A4465A10D43"/>
    <w:rsid w:val="00A0240A"/>
  </w:style>
  <w:style w:type="paragraph" w:customStyle="1" w:styleId="F105E183DAEC42C6892090D65CD9694B">
    <w:name w:val="F105E183DAEC42C6892090D65CD9694B"/>
    <w:rsid w:val="00A0240A"/>
  </w:style>
  <w:style w:type="paragraph" w:customStyle="1" w:styleId="67C3FB5B1575497AAA5A17DD325F176C">
    <w:name w:val="67C3FB5B1575497AAA5A17DD325F176C"/>
    <w:rsid w:val="00A0240A"/>
  </w:style>
  <w:style w:type="paragraph" w:customStyle="1" w:styleId="9BA2541AD365474B9563B998FA14BC56">
    <w:name w:val="9BA2541AD365474B9563B998FA14BC56"/>
    <w:rsid w:val="00A0240A"/>
  </w:style>
  <w:style w:type="paragraph" w:customStyle="1" w:styleId="7DAB0BB67069420F832108071CD60F60">
    <w:name w:val="7DAB0BB67069420F832108071CD60F60"/>
    <w:rsid w:val="00A0240A"/>
  </w:style>
  <w:style w:type="paragraph" w:customStyle="1" w:styleId="2B09CAB63F7A423DA1B6BD1126945E9A">
    <w:name w:val="2B09CAB63F7A423DA1B6BD1126945E9A"/>
    <w:rsid w:val="00A0240A"/>
  </w:style>
  <w:style w:type="paragraph" w:customStyle="1" w:styleId="A91852914AEA46C0A2DD2D1315384065">
    <w:name w:val="A91852914AEA46C0A2DD2D1315384065"/>
    <w:rsid w:val="00A0240A"/>
  </w:style>
  <w:style w:type="paragraph" w:customStyle="1" w:styleId="77B9365D430C4D92B3CAB6FFE01409F7">
    <w:name w:val="77B9365D430C4D92B3CAB6FFE01409F7"/>
    <w:rsid w:val="00A0240A"/>
  </w:style>
  <w:style w:type="paragraph" w:customStyle="1" w:styleId="C2B5235145B7414DA53C13274A69F9E8">
    <w:name w:val="C2B5235145B7414DA53C13274A69F9E8"/>
    <w:rsid w:val="00A0240A"/>
  </w:style>
  <w:style w:type="paragraph" w:customStyle="1" w:styleId="98CCF1536B6648F2B4E6AAA4F1D71CC5">
    <w:name w:val="98CCF1536B6648F2B4E6AAA4F1D71CC5"/>
    <w:rsid w:val="00A0240A"/>
  </w:style>
  <w:style w:type="paragraph" w:customStyle="1" w:styleId="56B7D24D12724CF7A50C914CE6ECE280">
    <w:name w:val="56B7D24D12724CF7A50C914CE6ECE280"/>
    <w:rsid w:val="00A0240A"/>
  </w:style>
  <w:style w:type="paragraph" w:customStyle="1" w:styleId="FABCC50A0F944FB2B36B3EA85DADC382">
    <w:name w:val="FABCC50A0F944FB2B36B3EA85DADC382"/>
    <w:rsid w:val="00A0240A"/>
  </w:style>
  <w:style w:type="paragraph" w:customStyle="1" w:styleId="CEDA744515EA40CA84380614B2FBE04B">
    <w:name w:val="CEDA744515EA40CA84380614B2FBE04B"/>
    <w:rsid w:val="00A0240A"/>
  </w:style>
  <w:style w:type="paragraph" w:customStyle="1" w:styleId="49B0E92592624FEAB3092F76082CC174">
    <w:name w:val="49B0E92592624FEAB3092F76082CC174"/>
    <w:rsid w:val="00A0240A"/>
  </w:style>
  <w:style w:type="paragraph" w:customStyle="1" w:styleId="CBB94F8325AC414E990E193E3C857A5F">
    <w:name w:val="CBB94F8325AC414E990E193E3C857A5F"/>
    <w:rsid w:val="00A0240A"/>
  </w:style>
  <w:style w:type="paragraph" w:customStyle="1" w:styleId="7B1BCE55A3C74C58968EE2B0D96D402E">
    <w:name w:val="7B1BCE55A3C74C58968EE2B0D96D402E"/>
    <w:rsid w:val="00A0240A"/>
  </w:style>
  <w:style w:type="paragraph" w:customStyle="1" w:styleId="212011F2B7C140C7A9BDF66DEF1E7BB3">
    <w:name w:val="212011F2B7C140C7A9BDF66DEF1E7BB3"/>
    <w:rsid w:val="00A0240A"/>
  </w:style>
  <w:style w:type="paragraph" w:customStyle="1" w:styleId="9F827F0E88CC4D2FB149ED062D356E12">
    <w:name w:val="9F827F0E88CC4D2FB149ED062D356E12"/>
    <w:rsid w:val="00A0240A"/>
  </w:style>
  <w:style w:type="paragraph" w:customStyle="1" w:styleId="06067958757B40CCAF474EA435722060">
    <w:name w:val="06067958757B40CCAF474EA435722060"/>
    <w:rsid w:val="00A0240A"/>
  </w:style>
  <w:style w:type="paragraph" w:customStyle="1" w:styleId="8CC886B65F124F68AE8A3B6108995129">
    <w:name w:val="8CC886B65F124F68AE8A3B6108995129"/>
    <w:rsid w:val="00A0240A"/>
  </w:style>
  <w:style w:type="paragraph" w:customStyle="1" w:styleId="6803EF54C231459A8210DB11E028D57C">
    <w:name w:val="6803EF54C231459A8210DB11E028D57C"/>
    <w:rsid w:val="00A0240A"/>
  </w:style>
  <w:style w:type="paragraph" w:customStyle="1" w:styleId="14FB1035FA9340A78066CBFCEE67C6A5">
    <w:name w:val="14FB1035FA9340A78066CBFCEE67C6A5"/>
    <w:rsid w:val="00A0240A"/>
  </w:style>
  <w:style w:type="paragraph" w:customStyle="1" w:styleId="E8637463DE1646F39EF7CC25AFE943A2">
    <w:name w:val="E8637463DE1646F39EF7CC25AFE943A2"/>
    <w:rsid w:val="00A0240A"/>
  </w:style>
  <w:style w:type="paragraph" w:customStyle="1" w:styleId="2B108D64D44E42E98BC2FCE0F2D36896">
    <w:name w:val="2B108D64D44E42E98BC2FCE0F2D36896"/>
    <w:rsid w:val="00A0240A"/>
  </w:style>
  <w:style w:type="paragraph" w:customStyle="1" w:styleId="8EEBBDFE24EC4C32BF6E9B682036348A">
    <w:name w:val="8EEBBDFE24EC4C32BF6E9B682036348A"/>
    <w:rsid w:val="00A0240A"/>
  </w:style>
  <w:style w:type="paragraph" w:customStyle="1" w:styleId="B89C6CC252094D8B91878E0ED9F030CA">
    <w:name w:val="B89C6CC252094D8B91878E0ED9F030CA"/>
    <w:rsid w:val="00A0240A"/>
  </w:style>
  <w:style w:type="paragraph" w:customStyle="1" w:styleId="7C5E9F5D05B24B38963139774A8020CC">
    <w:name w:val="7C5E9F5D05B24B38963139774A8020CC"/>
    <w:rsid w:val="00A0240A"/>
  </w:style>
  <w:style w:type="paragraph" w:customStyle="1" w:styleId="AF3D4F06910E4EF8AB334F8E50AF04B0">
    <w:name w:val="AF3D4F06910E4EF8AB334F8E50AF04B0"/>
    <w:rsid w:val="00A0240A"/>
  </w:style>
  <w:style w:type="paragraph" w:customStyle="1" w:styleId="52AB111453A74C499F7C39B7CC078D1D">
    <w:name w:val="52AB111453A74C499F7C39B7CC078D1D"/>
    <w:rsid w:val="00A0240A"/>
  </w:style>
  <w:style w:type="paragraph" w:customStyle="1" w:styleId="6E3A7BBC72184A59AD8A851CB97765CE">
    <w:name w:val="6E3A7BBC72184A59AD8A851CB97765CE"/>
    <w:rsid w:val="00A0240A"/>
  </w:style>
  <w:style w:type="paragraph" w:customStyle="1" w:styleId="77E5631591D34F928FD6824EFDDE534D">
    <w:name w:val="77E5631591D34F928FD6824EFDDE534D"/>
    <w:rsid w:val="00A0240A"/>
  </w:style>
  <w:style w:type="paragraph" w:customStyle="1" w:styleId="AF2AD12CFD4040C3BA9F5BB4DF14A1E8">
    <w:name w:val="AF2AD12CFD4040C3BA9F5BB4DF14A1E8"/>
    <w:rsid w:val="00A0240A"/>
  </w:style>
  <w:style w:type="paragraph" w:customStyle="1" w:styleId="16E9A25267B843ABAA8E9D022C2B9441">
    <w:name w:val="16E9A25267B843ABAA8E9D022C2B9441"/>
    <w:rsid w:val="00A0240A"/>
  </w:style>
  <w:style w:type="paragraph" w:customStyle="1" w:styleId="31ECF3A9D2F24A189C67EADCB67E355F">
    <w:name w:val="31ECF3A9D2F24A189C67EADCB67E355F"/>
    <w:rsid w:val="00A0240A"/>
  </w:style>
  <w:style w:type="paragraph" w:customStyle="1" w:styleId="A3A2E7433E6C4AE4B78A453BA113D034">
    <w:name w:val="A3A2E7433E6C4AE4B78A453BA113D034"/>
    <w:rsid w:val="00A0240A"/>
  </w:style>
  <w:style w:type="paragraph" w:customStyle="1" w:styleId="679799447E324CA698B1334A021BA0C3">
    <w:name w:val="679799447E324CA698B1334A021BA0C3"/>
    <w:rsid w:val="00A0240A"/>
  </w:style>
  <w:style w:type="paragraph" w:customStyle="1" w:styleId="BAF6A4FD7DC2417E917C4803CD6586E0">
    <w:name w:val="BAF6A4FD7DC2417E917C4803CD6586E0"/>
    <w:rsid w:val="00A0240A"/>
  </w:style>
  <w:style w:type="paragraph" w:customStyle="1" w:styleId="8F7A619AF637435F9779A313F7954804">
    <w:name w:val="8F7A619AF637435F9779A313F7954804"/>
    <w:rsid w:val="00A0240A"/>
  </w:style>
  <w:style w:type="paragraph" w:customStyle="1" w:styleId="5FF211B46C904678BD17AC85C5D65C97">
    <w:name w:val="5FF211B46C904678BD17AC85C5D65C97"/>
    <w:rsid w:val="00A0240A"/>
  </w:style>
  <w:style w:type="paragraph" w:customStyle="1" w:styleId="93D9E94243534A528D0181E411A4DB09">
    <w:name w:val="93D9E94243534A528D0181E411A4DB09"/>
    <w:rsid w:val="00A0240A"/>
  </w:style>
  <w:style w:type="paragraph" w:customStyle="1" w:styleId="BF390EA8C07C4B5993B1E0C67D19151D">
    <w:name w:val="BF390EA8C07C4B5993B1E0C67D19151D"/>
    <w:rsid w:val="00A0240A"/>
  </w:style>
  <w:style w:type="paragraph" w:customStyle="1" w:styleId="3199766341EA491B9F6792A43253F3AB">
    <w:name w:val="3199766341EA491B9F6792A43253F3AB"/>
    <w:rsid w:val="00A0240A"/>
  </w:style>
  <w:style w:type="paragraph" w:customStyle="1" w:styleId="94E9865F15A946019A8D05BB8CB93112">
    <w:name w:val="94E9865F15A946019A8D05BB8CB93112"/>
    <w:rsid w:val="00A0240A"/>
  </w:style>
  <w:style w:type="paragraph" w:customStyle="1" w:styleId="12ADDCF3FBDA497B933C2D1FFCF16FB6">
    <w:name w:val="12ADDCF3FBDA497B933C2D1FFCF16FB6"/>
    <w:rsid w:val="00A0240A"/>
  </w:style>
  <w:style w:type="paragraph" w:customStyle="1" w:styleId="0C160561A48345F09EDE5CD8193407CA">
    <w:name w:val="0C160561A48345F09EDE5CD8193407CA"/>
    <w:rsid w:val="00A0240A"/>
  </w:style>
  <w:style w:type="paragraph" w:customStyle="1" w:styleId="40FA9CF5F36F4F3C8970B27CED3AA152">
    <w:name w:val="40FA9CF5F36F4F3C8970B27CED3AA152"/>
    <w:rsid w:val="00A0240A"/>
  </w:style>
  <w:style w:type="paragraph" w:customStyle="1" w:styleId="C2C8E7A92C2941FA8072AED21CCB8196">
    <w:name w:val="C2C8E7A92C2941FA8072AED21CCB8196"/>
    <w:rsid w:val="00A0240A"/>
  </w:style>
  <w:style w:type="paragraph" w:customStyle="1" w:styleId="13F5E63041BB4B428934A0201AB08BF0">
    <w:name w:val="13F5E63041BB4B428934A0201AB08BF0"/>
    <w:rsid w:val="00A0240A"/>
  </w:style>
  <w:style w:type="paragraph" w:customStyle="1" w:styleId="EDD4337E34ED47FBA472797EF9887EEB">
    <w:name w:val="EDD4337E34ED47FBA472797EF9887EEB"/>
    <w:rsid w:val="00A0240A"/>
  </w:style>
  <w:style w:type="paragraph" w:customStyle="1" w:styleId="09FB81851DF84D8683B54AF6548651AC">
    <w:name w:val="09FB81851DF84D8683B54AF6548651AC"/>
    <w:rsid w:val="00A0240A"/>
  </w:style>
  <w:style w:type="paragraph" w:customStyle="1" w:styleId="55571AD818CA44A0BA19DD08F43C2DDE">
    <w:name w:val="55571AD818CA44A0BA19DD08F43C2DDE"/>
    <w:rsid w:val="00A0240A"/>
  </w:style>
  <w:style w:type="paragraph" w:customStyle="1" w:styleId="3E0365B2B22A4C0C9A8999C8BF77AD13">
    <w:name w:val="3E0365B2B22A4C0C9A8999C8BF77AD13"/>
    <w:rsid w:val="00A0240A"/>
  </w:style>
  <w:style w:type="paragraph" w:customStyle="1" w:styleId="6BBFF9919881478AAE11A2348958A73B">
    <w:name w:val="6BBFF9919881478AAE11A2348958A73B"/>
    <w:rsid w:val="00A0240A"/>
  </w:style>
  <w:style w:type="paragraph" w:customStyle="1" w:styleId="550EDBE2CC9A43C683A2D06BBBA12DE6">
    <w:name w:val="550EDBE2CC9A43C683A2D06BBBA12DE6"/>
    <w:rsid w:val="00A0240A"/>
  </w:style>
  <w:style w:type="paragraph" w:customStyle="1" w:styleId="05AD9E78CB6D4822917EBF5DD58EBD8E">
    <w:name w:val="05AD9E78CB6D4822917EBF5DD58EBD8E"/>
    <w:rsid w:val="00A0240A"/>
  </w:style>
  <w:style w:type="paragraph" w:customStyle="1" w:styleId="4CEE7260FE174E8BA3D4F1C803FA4EEF">
    <w:name w:val="4CEE7260FE174E8BA3D4F1C803FA4EEF"/>
    <w:rsid w:val="00A0240A"/>
  </w:style>
  <w:style w:type="paragraph" w:customStyle="1" w:styleId="9D5B94BA28304831BB317FF594440338">
    <w:name w:val="9D5B94BA28304831BB317FF594440338"/>
    <w:rsid w:val="00A0240A"/>
  </w:style>
  <w:style w:type="paragraph" w:customStyle="1" w:styleId="B42E35BBEA6E400AA13BE590547597B0">
    <w:name w:val="B42E35BBEA6E400AA13BE590547597B0"/>
    <w:rsid w:val="00A0240A"/>
  </w:style>
  <w:style w:type="paragraph" w:customStyle="1" w:styleId="25B94C57B9634DD8A5753F31AB681E9B">
    <w:name w:val="25B94C57B9634DD8A5753F31AB681E9B"/>
    <w:rsid w:val="00A0240A"/>
  </w:style>
  <w:style w:type="paragraph" w:customStyle="1" w:styleId="A8B60536AC6944E691A3042FEC308172">
    <w:name w:val="A8B60536AC6944E691A3042FEC308172"/>
    <w:rsid w:val="00A0240A"/>
  </w:style>
  <w:style w:type="paragraph" w:customStyle="1" w:styleId="A2D03CEAEB4B435087F7B3DEEBF07CB2">
    <w:name w:val="A2D03CEAEB4B435087F7B3DEEBF07CB2"/>
    <w:rsid w:val="00A0240A"/>
  </w:style>
  <w:style w:type="paragraph" w:customStyle="1" w:styleId="78172591E44F4689A1D18F0F7046ED6C">
    <w:name w:val="78172591E44F4689A1D18F0F7046ED6C"/>
    <w:rsid w:val="00A0240A"/>
  </w:style>
  <w:style w:type="paragraph" w:customStyle="1" w:styleId="878BE9A403EE47DA89204C9F47B5D920">
    <w:name w:val="878BE9A403EE47DA89204C9F47B5D920"/>
    <w:rsid w:val="00A0240A"/>
  </w:style>
  <w:style w:type="paragraph" w:customStyle="1" w:styleId="6E2EE50DCE4B4FF19A20A77424DD7326">
    <w:name w:val="6E2EE50DCE4B4FF19A20A77424DD7326"/>
    <w:rsid w:val="00A0240A"/>
  </w:style>
  <w:style w:type="paragraph" w:customStyle="1" w:styleId="5423796988CC40C5A82EC5D1DDB70910">
    <w:name w:val="5423796988CC40C5A82EC5D1DDB70910"/>
    <w:rsid w:val="00A0240A"/>
  </w:style>
  <w:style w:type="paragraph" w:customStyle="1" w:styleId="E6E5CD5C160D4C8BA7EB5F1F24583A7A">
    <w:name w:val="E6E5CD5C160D4C8BA7EB5F1F24583A7A"/>
    <w:rsid w:val="00A0240A"/>
  </w:style>
  <w:style w:type="paragraph" w:customStyle="1" w:styleId="ABABBA6712C448AC8FC81209D2904924">
    <w:name w:val="ABABBA6712C448AC8FC81209D2904924"/>
    <w:rsid w:val="00A0240A"/>
  </w:style>
  <w:style w:type="paragraph" w:customStyle="1" w:styleId="212AB6F2CB0E4C5C842D1DA42BFD43F2">
    <w:name w:val="212AB6F2CB0E4C5C842D1DA42BFD43F2"/>
    <w:rsid w:val="00A0240A"/>
  </w:style>
  <w:style w:type="paragraph" w:customStyle="1" w:styleId="D563FB215C5E4A6B9F137AE5A1F55DFF">
    <w:name w:val="D563FB215C5E4A6B9F137AE5A1F55DFF"/>
    <w:rsid w:val="00A0240A"/>
  </w:style>
  <w:style w:type="paragraph" w:customStyle="1" w:styleId="5418553A6A924B7AA6E0986DD65E497F">
    <w:name w:val="5418553A6A924B7AA6E0986DD65E497F"/>
    <w:rsid w:val="00A0240A"/>
  </w:style>
  <w:style w:type="paragraph" w:customStyle="1" w:styleId="DDA8936241A344F299CB38EAAB6FBEB4">
    <w:name w:val="DDA8936241A344F299CB38EAAB6FBEB4"/>
    <w:rsid w:val="00A0240A"/>
  </w:style>
  <w:style w:type="paragraph" w:customStyle="1" w:styleId="FCB1E08235F04D85AE08A5BF779AAFFE">
    <w:name w:val="FCB1E08235F04D85AE08A5BF779AAFFE"/>
    <w:rsid w:val="00A0240A"/>
  </w:style>
  <w:style w:type="paragraph" w:customStyle="1" w:styleId="1EF6272A049749C78FCA305AA3342EFE">
    <w:name w:val="1EF6272A049749C78FCA305AA3342EFE"/>
    <w:rsid w:val="00A0240A"/>
  </w:style>
  <w:style w:type="paragraph" w:customStyle="1" w:styleId="9EF0F4926E7246A3B4DCACACD993FECF">
    <w:name w:val="9EF0F4926E7246A3B4DCACACD993FECF"/>
    <w:rsid w:val="00A0240A"/>
  </w:style>
  <w:style w:type="paragraph" w:customStyle="1" w:styleId="72FBCE6DE8E64DDBB89CBDB0AFFF40DB">
    <w:name w:val="72FBCE6DE8E64DDBB89CBDB0AFFF40DB"/>
    <w:rsid w:val="00A0240A"/>
  </w:style>
  <w:style w:type="paragraph" w:customStyle="1" w:styleId="E5BF18353A4243FB847E5B46DCEE78FF">
    <w:name w:val="E5BF18353A4243FB847E5B46DCEE78FF"/>
    <w:rsid w:val="00A0240A"/>
  </w:style>
  <w:style w:type="paragraph" w:customStyle="1" w:styleId="5B969F1C4562406B94F43252E4A310F9">
    <w:name w:val="5B969F1C4562406B94F43252E4A310F9"/>
    <w:rsid w:val="00A0240A"/>
  </w:style>
  <w:style w:type="paragraph" w:customStyle="1" w:styleId="0BFA3B684E0C4A829EA2A3862683587B">
    <w:name w:val="0BFA3B684E0C4A829EA2A3862683587B"/>
    <w:rsid w:val="00A0240A"/>
  </w:style>
  <w:style w:type="paragraph" w:customStyle="1" w:styleId="240F55BF8836466EA8E1EB3E9F0C8F63">
    <w:name w:val="240F55BF8836466EA8E1EB3E9F0C8F63"/>
    <w:rsid w:val="00A0240A"/>
  </w:style>
  <w:style w:type="paragraph" w:customStyle="1" w:styleId="20846C9A12454F88AD34C2255583C5C8">
    <w:name w:val="20846C9A12454F88AD34C2255583C5C8"/>
    <w:rsid w:val="00A0240A"/>
  </w:style>
  <w:style w:type="paragraph" w:customStyle="1" w:styleId="BE54D45A293E45169B63E95CF9AEBF1A">
    <w:name w:val="BE54D45A293E45169B63E95CF9AEBF1A"/>
    <w:rsid w:val="00A0240A"/>
  </w:style>
  <w:style w:type="paragraph" w:customStyle="1" w:styleId="8413357787A845B4AA78BCC30668097A">
    <w:name w:val="8413357787A845B4AA78BCC30668097A"/>
    <w:rsid w:val="00A0240A"/>
  </w:style>
  <w:style w:type="paragraph" w:customStyle="1" w:styleId="14C3DC00B642459597F9F7FCC088A3B2">
    <w:name w:val="14C3DC00B642459597F9F7FCC088A3B2"/>
    <w:rsid w:val="00A0240A"/>
  </w:style>
  <w:style w:type="paragraph" w:customStyle="1" w:styleId="52F1748C9239451B82D6D648ABDFF2CA">
    <w:name w:val="52F1748C9239451B82D6D648ABDFF2CA"/>
    <w:rsid w:val="00A0240A"/>
  </w:style>
  <w:style w:type="paragraph" w:customStyle="1" w:styleId="0A10A87A73A34A20835E148FBBD78D1F">
    <w:name w:val="0A10A87A73A34A20835E148FBBD78D1F"/>
    <w:rsid w:val="00A0240A"/>
  </w:style>
  <w:style w:type="paragraph" w:customStyle="1" w:styleId="04562592F8324D69B93202138778DCC1">
    <w:name w:val="04562592F8324D69B93202138778DCC1"/>
    <w:rsid w:val="00A0240A"/>
  </w:style>
  <w:style w:type="paragraph" w:customStyle="1" w:styleId="DC58395D3BFA4AC494DDC0F0A165E0BD">
    <w:name w:val="DC58395D3BFA4AC494DDC0F0A165E0BD"/>
    <w:rsid w:val="00A0240A"/>
  </w:style>
  <w:style w:type="paragraph" w:customStyle="1" w:styleId="76416B56058C4178A8BB7AE4DC503B79">
    <w:name w:val="76416B56058C4178A8BB7AE4DC503B79"/>
    <w:rsid w:val="00A0240A"/>
  </w:style>
  <w:style w:type="paragraph" w:customStyle="1" w:styleId="7F28E0BB5903460997CB2045AAC4C263">
    <w:name w:val="7F28E0BB5903460997CB2045AAC4C263"/>
    <w:rsid w:val="00A0240A"/>
  </w:style>
  <w:style w:type="paragraph" w:customStyle="1" w:styleId="6F80986F8ECA463BA16AC95C9FB7ADF5">
    <w:name w:val="6F80986F8ECA463BA16AC95C9FB7ADF5"/>
    <w:rsid w:val="00A0240A"/>
  </w:style>
  <w:style w:type="paragraph" w:customStyle="1" w:styleId="01D61DF4C88A468CB377ABDC2078F320">
    <w:name w:val="01D61DF4C88A468CB377ABDC2078F320"/>
    <w:rsid w:val="00A0240A"/>
  </w:style>
  <w:style w:type="paragraph" w:customStyle="1" w:styleId="0FC612627AE94EB6B196245BF7F918A5">
    <w:name w:val="0FC612627AE94EB6B196245BF7F918A5"/>
    <w:rsid w:val="00A0240A"/>
  </w:style>
  <w:style w:type="paragraph" w:customStyle="1" w:styleId="02E8FA7BB93D42A498B44C5EAE652055">
    <w:name w:val="02E8FA7BB93D42A498B44C5EAE652055"/>
    <w:rsid w:val="00A0240A"/>
  </w:style>
  <w:style w:type="paragraph" w:customStyle="1" w:styleId="677BA5D712894A49B4CEFFBC4E2C1F1A">
    <w:name w:val="677BA5D712894A49B4CEFFBC4E2C1F1A"/>
    <w:rsid w:val="00A0240A"/>
  </w:style>
  <w:style w:type="paragraph" w:customStyle="1" w:styleId="A03F47F57C4342C095763B3B8A6F7E61">
    <w:name w:val="A03F47F57C4342C095763B3B8A6F7E61"/>
    <w:rsid w:val="00A0240A"/>
  </w:style>
  <w:style w:type="paragraph" w:customStyle="1" w:styleId="3BF7CE065D344D0D9B731E56BAD35297">
    <w:name w:val="3BF7CE065D344D0D9B731E56BAD35297"/>
    <w:rsid w:val="00A0240A"/>
  </w:style>
  <w:style w:type="paragraph" w:customStyle="1" w:styleId="314E25883BBB4F93B0175F9E780DEA38">
    <w:name w:val="314E25883BBB4F93B0175F9E780DEA38"/>
    <w:rsid w:val="00A0240A"/>
  </w:style>
  <w:style w:type="paragraph" w:customStyle="1" w:styleId="C1EC026533044A17934533806F7DABB8">
    <w:name w:val="C1EC026533044A17934533806F7DABB8"/>
    <w:rsid w:val="00A0240A"/>
  </w:style>
  <w:style w:type="paragraph" w:customStyle="1" w:styleId="55F9964B55FF47B6A23FC712EEC536E8">
    <w:name w:val="55F9964B55FF47B6A23FC712EEC536E8"/>
    <w:rsid w:val="00A0240A"/>
  </w:style>
  <w:style w:type="paragraph" w:customStyle="1" w:styleId="E0161BD043834CFDBEB766246EE76F99">
    <w:name w:val="E0161BD043834CFDBEB766246EE76F99"/>
    <w:rsid w:val="00A0240A"/>
  </w:style>
  <w:style w:type="paragraph" w:customStyle="1" w:styleId="E261018326A24599A96F609BF3B7B731">
    <w:name w:val="E261018326A24599A96F609BF3B7B731"/>
    <w:rsid w:val="00A0240A"/>
  </w:style>
  <w:style w:type="paragraph" w:customStyle="1" w:styleId="3E8817EB8A764A24A9B6490E86A35E5F">
    <w:name w:val="3E8817EB8A764A24A9B6490E86A35E5F"/>
    <w:rsid w:val="00A0240A"/>
  </w:style>
  <w:style w:type="paragraph" w:customStyle="1" w:styleId="D5319862F2F7437A8C41D58FFA315AC7">
    <w:name w:val="D5319862F2F7437A8C41D58FFA315AC7"/>
    <w:rsid w:val="00A0240A"/>
  </w:style>
  <w:style w:type="paragraph" w:customStyle="1" w:styleId="E4BD76E31A364869828624613E012CB0">
    <w:name w:val="E4BD76E31A364869828624613E012CB0"/>
    <w:rsid w:val="00A0240A"/>
  </w:style>
  <w:style w:type="paragraph" w:customStyle="1" w:styleId="40E089E9A4724CC4AED841CD75858954">
    <w:name w:val="40E089E9A4724CC4AED841CD75858954"/>
    <w:rsid w:val="00A0240A"/>
  </w:style>
  <w:style w:type="paragraph" w:customStyle="1" w:styleId="532B894496FA4BB2903A648DE47AF2D2">
    <w:name w:val="532B894496FA4BB2903A648DE47AF2D2"/>
    <w:rsid w:val="00A0240A"/>
  </w:style>
  <w:style w:type="paragraph" w:customStyle="1" w:styleId="69F75A2910584F22B8AF349FBB3168F9">
    <w:name w:val="69F75A2910584F22B8AF349FBB3168F9"/>
    <w:rsid w:val="00A0240A"/>
  </w:style>
  <w:style w:type="paragraph" w:customStyle="1" w:styleId="3C30E05955D943A69EA1B17F0056C93C">
    <w:name w:val="3C30E05955D943A69EA1B17F0056C93C"/>
    <w:rsid w:val="00A0240A"/>
  </w:style>
  <w:style w:type="paragraph" w:customStyle="1" w:styleId="FA67082A9FB74C218CEBA8BF108CB00A">
    <w:name w:val="FA67082A9FB74C218CEBA8BF108CB00A"/>
    <w:rsid w:val="00A0240A"/>
  </w:style>
  <w:style w:type="paragraph" w:customStyle="1" w:styleId="EDE081FECDDC4195BF03C25EE20A668C">
    <w:name w:val="EDE081FECDDC4195BF03C25EE20A668C"/>
    <w:rsid w:val="00A0240A"/>
  </w:style>
  <w:style w:type="paragraph" w:customStyle="1" w:styleId="D8EA4C1991F14BEB964C3DE4740C29F8">
    <w:name w:val="D8EA4C1991F14BEB964C3DE4740C29F8"/>
    <w:rsid w:val="00A0240A"/>
  </w:style>
  <w:style w:type="paragraph" w:customStyle="1" w:styleId="05DFF652F5D24E908B3DC4039CC8D000">
    <w:name w:val="05DFF652F5D24E908B3DC4039CC8D000"/>
    <w:rsid w:val="00A0240A"/>
  </w:style>
  <w:style w:type="paragraph" w:customStyle="1" w:styleId="B98FB4B109C74232A46C14D6A9A481A3">
    <w:name w:val="B98FB4B109C74232A46C14D6A9A481A3"/>
    <w:rsid w:val="00A0240A"/>
  </w:style>
  <w:style w:type="paragraph" w:customStyle="1" w:styleId="6B03F07A301D4EAAA6F87532491ABE10">
    <w:name w:val="6B03F07A301D4EAAA6F87532491ABE10"/>
    <w:rsid w:val="00A0240A"/>
  </w:style>
  <w:style w:type="paragraph" w:customStyle="1" w:styleId="69B191345D01422C97455AC8B99163B2">
    <w:name w:val="69B191345D01422C97455AC8B99163B2"/>
    <w:rsid w:val="00A0240A"/>
  </w:style>
  <w:style w:type="paragraph" w:customStyle="1" w:styleId="6D459822EE314CF3B498D8C004BB9C68">
    <w:name w:val="6D459822EE314CF3B498D8C004BB9C68"/>
    <w:rsid w:val="00A0240A"/>
  </w:style>
  <w:style w:type="paragraph" w:customStyle="1" w:styleId="E7429D0FBF6245FAA13CABDDD9AEAE30">
    <w:name w:val="E7429D0FBF6245FAA13CABDDD9AEAE30"/>
    <w:rsid w:val="00A0240A"/>
  </w:style>
  <w:style w:type="paragraph" w:customStyle="1" w:styleId="A98B3A7256B34EB492145CCF06E3550E">
    <w:name w:val="A98B3A7256B34EB492145CCF06E3550E"/>
    <w:rsid w:val="00A0240A"/>
  </w:style>
  <w:style w:type="paragraph" w:customStyle="1" w:styleId="B0152A249443461BB837F60BA9D1582E">
    <w:name w:val="B0152A249443461BB837F60BA9D1582E"/>
    <w:rsid w:val="00A0240A"/>
  </w:style>
  <w:style w:type="paragraph" w:customStyle="1" w:styleId="11A5F68B47854C859E5C91BDF1EE5BE6">
    <w:name w:val="11A5F68B47854C859E5C91BDF1EE5BE6"/>
    <w:rsid w:val="00A0240A"/>
  </w:style>
  <w:style w:type="paragraph" w:customStyle="1" w:styleId="6E5C497D77874CCA9AD722C8C7841AED">
    <w:name w:val="6E5C497D77874CCA9AD722C8C7841AED"/>
    <w:rsid w:val="00A0240A"/>
  </w:style>
  <w:style w:type="paragraph" w:customStyle="1" w:styleId="2B6629271A0C45F8A118E8B418742183">
    <w:name w:val="2B6629271A0C45F8A118E8B418742183"/>
    <w:rsid w:val="00A0240A"/>
  </w:style>
  <w:style w:type="paragraph" w:customStyle="1" w:styleId="34B5789B91E94F328BE83EAACAB7C601">
    <w:name w:val="34B5789B91E94F328BE83EAACAB7C601"/>
    <w:rsid w:val="00A0240A"/>
  </w:style>
  <w:style w:type="paragraph" w:customStyle="1" w:styleId="57C4816A44BC4F8A9C6249973BF4EDB6">
    <w:name w:val="57C4816A44BC4F8A9C6249973BF4EDB6"/>
    <w:rsid w:val="00A0240A"/>
  </w:style>
  <w:style w:type="paragraph" w:customStyle="1" w:styleId="CAA68826B9B244289677154973894DDD">
    <w:name w:val="CAA68826B9B244289677154973894DDD"/>
    <w:rsid w:val="00A0240A"/>
  </w:style>
  <w:style w:type="paragraph" w:customStyle="1" w:styleId="40B137D74253411D94F294E315AEAEFD">
    <w:name w:val="40B137D74253411D94F294E315AEAEFD"/>
    <w:rsid w:val="00A0240A"/>
  </w:style>
  <w:style w:type="paragraph" w:customStyle="1" w:styleId="8CC6CD448C124A69B0FDB0A74D5B6A07">
    <w:name w:val="8CC6CD448C124A69B0FDB0A74D5B6A07"/>
    <w:rsid w:val="00A0240A"/>
  </w:style>
  <w:style w:type="paragraph" w:customStyle="1" w:styleId="B489EA03FAAD4BB3B9464CE0868EA5D2">
    <w:name w:val="B489EA03FAAD4BB3B9464CE0868EA5D2"/>
    <w:rsid w:val="00A0240A"/>
  </w:style>
  <w:style w:type="paragraph" w:customStyle="1" w:styleId="CE65BDEDD6AB491ABDC3451779AD1BF6">
    <w:name w:val="CE65BDEDD6AB491ABDC3451779AD1BF6"/>
    <w:rsid w:val="00A0240A"/>
  </w:style>
  <w:style w:type="paragraph" w:customStyle="1" w:styleId="7F20872CDBF64A71A5477E812183F372">
    <w:name w:val="7F20872CDBF64A71A5477E812183F372"/>
    <w:rsid w:val="00A0240A"/>
  </w:style>
  <w:style w:type="paragraph" w:customStyle="1" w:styleId="C90E0B554B9C4F8BBDD69AC58ECF6C29">
    <w:name w:val="C90E0B554B9C4F8BBDD69AC58ECF6C29"/>
    <w:rsid w:val="00A0240A"/>
  </w:style>
  <w:style w:type="paragraph" w:customStyle="1" w:styleId="BFBAA3C84D544EA2817C645BE0C0E39B">
    <w:name w:val="BFBAA3C84D544EA2817C645BE0C0E39B"/>
    <w:rsid w:val="00A0240A"/>
  </w:style>
  <w:style w:type="paragraph" w:customStyle="1" w:styleId="3F90E4F3D2A049F794842B62D16517A1">
    <w:name w:val="3F90E4F3D2A049F794842B62D16517A1"/>
    <w:rsid w:val="00A0240A"/>
  </w:style>
  <w:style w:type="paragraph" w:customStyle="1" w:styleId="529DA227D3F74CCCAF1936C4712160BB">
    <w:name w:val="529DA227D3F74CCCAF1936C4712160BB"/>
    <w:rsid w:val="00A0240A"/>
  </w:style>
  <w:style w:type="paragraph" w:customStyle="1" w:styleId="C69DFA5C7F6E4F74808F2C510218E216">
    <w:name w:val="C69DFA5C7F6E4F74808F2C510218E216"/>
    <w:rsid w:val="00A0240A"/>
  </w:style>
  <w:style w:type="paragraph" w:customStyle="1" w:styleId="7A601F431E434B6D99106BB9AB05CCCD">
    <w:name w:val="7A601F431E434B6D99106BB9AB05CCCD"/>
    <w:rsid w:val="00A0240A"/>
  </w:style>
  <w:style w:type="paragraph" w:customStyle="1" w:styleId="2E55492CD7624C24850D1E40483BC8B0">
    <w:name w:val="2E55492CD7624C24850D1E40483BC8B0"/>
    <w:rsid w:val="00A0240A"/>
  </w:style>
  <w:style w:type="paragraph" w:customStyle="1" w:styleId="6ABFDA26422C45D48D358D29B1D1081D">
    <w:name w:val="6ABFDA26422C45D48D358D29B1D1081D"/>
    <w:rsid w:val="00A0240A"/>
  </w:style>
  <w:style w:type="paragraph" w:customStyle="1" w:styleId="F000BCCB690747CA88B87DF964A95C32">
    <w:name w:val="F000BCCB690747CA88B87DF964A95C32"/>
    <w:rsid w:val="00A0240A"/>
  </w:style>
  <w:style w:type="paragraph" w:customStyle="1" w:styleId="ABC21A710DFF4405BEB531F6AA0DBAA8">
    <w:name w:val="ABC21A710DFF4405BEB531F6AA0DBAA8"/>
    <w:rsid w:val="00A0240A"/>
  </w:style>
  <w:style w:type="paragraph" w:customStyle="1" w:styleId="1C241D7ED2224D938956F24045D4D5B9">
    <w:name w:val="1C241D7ED2224D938956F24045D4D5B9"/>
    <w:rsid w:val="00A0240A"/>
  </w:style>
  <w:style w:type="paragraph" w:customStyle="1" w:styleId="A1F99FE2C29B4A839937050038608BCA">
    <w:name w:val="A1F99FE2C29B4A839937050038608BCA"/>
    <w:rsid w:val="00A0240A"/>
  </w:style>
  <w:style w:type="paragraph" w:customStyle="1" w:styleId="E4D6B0CDD9F24255A7D7AF9364BEA96F">
    <w:name w:val="E4D6B0CDD9F24255A7D7AF9364BEA96F"/>
    <w:rsid w:val="00A0240A"/>
  </w:style>
  <w:style w:type="paragraph" w:customStyle="1" w:styleId="64A2DE3EB2AC4D8A8091F3BDAD364CD9">
    <w:name w:val="64A2DE3EB2AC4D8A8091F3BDAD364CD9"/>
    <w:rsid w:val="00A0240A"/>
  </w:style>
  <w:style w:type="paragraph" w:customStyle="1" w:styleId="13E0CD0294954B5A9E5CFE388145D3C3">
    <w:name w:val="13E0CD0294954B5A9E5CFE388145D3C3"/>
    <w:rsid w:val="00A0240A"/>
  </w:style>
  <w:style w:type="paragraph" w:customStyle="1" w:styleId="047981552894451BAD6745F244CD402F">
    <w:name w:val="047981552894451BAD6745F244CD402F"/>
    <w:rsid w:val="00A0240A"/>
  </w:style>
  <w:style w:type="paragraph" w:customStyle="1" w:styleId="4783970529904BDCACB2A98D6461352F">
    <w:name w:val="4783970529904BDCACB2A98D6461352F"/>
    <w:rsid w:val="00A0240A"/>
  </w:style>
  <w:style w:type="paragraph" w:customStyle="1" w:styleId="0EFFB762FFDA46F8A505DF3A43A3CFC6">
    <w:name w:val="0EFFB762FFDA46F8A505DF3A43A3CFC6"/>
    <w:rsid w:val="00A0240A"/>
  </w:style>
  <w:style w:type="paragraph" w:customStyle="1" w:styleId="A8BA6FFB222C4510B87ACCA4BD062217">
    <w:name w:val="A8BA6FFB222C4510B87ACCA4BD062217"/>
    <w:rsid w:val="00A0240A"/>
  </w:style>
  <w:style w:type="paragraph" w:customStyle="1" w:styleId="207F994556454250B7A6877BE608B599">
    <w:name w:val="207F994556454250B7A6877BE608B599"/>
    <w:rsid w:val="00A0240A"/>
  </w:style>
  <w:style w:type="paragraph" w:customStyle="1" w:styleId="5A361C3C0B204B4A8B249262C7831137">
    <w:name w:val="5A361C3C0B204B4A8B249262C7831137"/>
    <w:rsid w:val="00A0240A"/>
  </w:style>
  <w:style w:type="paragraph" w:customStyle="1" w:styleId="7375A2C1A2214C3D98CBDA0C58EE6472">
    <w:name w:val="7375A2C1A2214C3D98CBDA0C58EE6472"/>
    <w:rsid w:val="00A0240A"/>
  </w:style>
  <w:style w:type="paragraph" w:customStyle="1" w:styleId="2E0F69B1C06548A7887BD83B405B2AFE">
    <w:name w:val="2E0F69B1C06548A7887BD83B405B2AFE"/>
    <w:rsid w:val="00A0240A"/>
  </w:style>
  <w:style w:type="paragraph" w:customStyle="1" w:styleId="65F0C81387F040AFA094D4320255AC1C">
    <w:name w:val="65F0C81387F040AFA094D4320255AC1C"/>
    <w:rsid w:val="00A0240A"/>
  </w:style>
  <w:style w:type="paragraph" w:customStyle="1" w:styleId="4BF89AC9D0FA486AB8776258896CEC85">
    <w:name w:val="4BF89AC9D0FA486AB8776258896CEC85"/>
    <w:rsid w:val="00A0240A"/>
  </w:style>
  <w:style w:type="paragraph" w:customStyle="1" w:styleId="2809DBEB85654103B13F5C5F0D778D9C">
    <w:name w:val="2809DBEB85654103B13F5C5F0D778D9C"/>
    <w:rsid w:val="00A0240A"/>
  </w:style>
  <w:style w:type="paragraph" w:customStyle="1" w:styleId="FA456B253FEE4E47BF349527F30A7209">
    <w:name w:val="FA456B253FEE4E47BF349527F30A7209"/>
    <w:rsid w:val="00A0240A"/>
  </w:style>
  <w:style w:type="paragraph" w:customStyle="1" w:styleId="7F6726D543704E48BA24139305FF4BBE">
    <w:name w:val="7F6726D543704E48BA24139305FF4BBE"/>
    <w:rsid w:val="00A0240A"/>
  </w:style>
  <w:style w:type="paragraph" w:customStyle="1" w:styleId="7D650FCF9C1043E286D0D428D924CE5F">
    <w:name w:val="7D650FCF9C1043E286D0D428D924CE5F"/>
    <w:rsid w:val="00A0240A"/>
  </w:style>
  <w:style w:type="paragraph" w:customStyle="1" w:styleId="FDCB9EAB77164219BF6E8750E3488651">
    <w:name w:val="FDCB9EAB77164219BF6E8750E3488651"/>
    <w:rsid w:val="00A0240A"/>
  </w:style>
  <w:style w:type="paragraph" w:customStyle="1" w:styleId="265D8ED684B94CAD97A77DB0C6EC7B96">
    <w:name w:val="265D8ED684B94CAD97A77DB0C6EC7B96"/>
    <w:rsid w:val="00A0240A"/>
  </w:style>
  <w:style w:type="paragraph" w:customStyle="1" w:styleId="6716E00E3F2F4DC2B26323CA20777759">
    <w:name w:val="6716E00E3F2F4DC2B26323CA20777759"/>
    <w:rsid w:val="00A0240A"/>
  </w:style>
  <w:style w:type="paragraph" w:customStyle="1" w:styleId="E9028F14AD094085888A8CF4D583D05A">
    <w:name w:val="E9028F14AD094085888A8CF4D583D05A"/>
    <w:rsid w:val="00A0240A"/>
  </w:style>
  <w:style w:type="paragraph" w:customStyle="1" w:styleId="5C55813E1C674866A82479018065EA53">
    <w:name w:val="5C55813E1C674866A82479018065EA53"/>
    <w:rsid w:val="00A0240A"/>
  </w:style>
  <w:style w:type="paragraph" w:customStyle="1" w:styleId="AB006D77EED942C99FB024487C408810">
    <w:name w:val="AB006D77EED942C99FB024487C408810"/>
    <w:rsid w:val="00A0240A"/>
  </w:style>
  <w:style w:type="paragraph" w:customStyle="1" w:styleId="4FF936829B89448BBB7CCCEA9FBE35E5">
    <w:name w:val="4FF936829B89448BBB7CCCEA9FBE35E5"/>
    <w:rsid w:val="00A0240A"/>
  </w:style>
  <w:style w:type="paragraph" w:customStyle="1" w:styleId="1C33664410ED4C0AB65347675C1519D2">
    <w:name w:val="1C33664410ED4C0AB65347675C1519D2"/>
    <w:rsid w:val="00A0240A"/>
  </w:style>
  <w:style w:type="paragraph" w:customStyle="1" w:styleId="57C37586FA9949B5A9F69E0141E974D4">
    <w:name w:val="57C37586FA9949B5A9F69E0141E974D4"/>
    <w:rsid w:val="00A0240A"/>
  </w:style>
  <w:style w:type="paragraph" w:customStyle="1" w:styleId="A3542FF4E24F4E418F247E1B94101FAD">
    <w:name w:val="A3542FF4E24F4E418F247E1B94101FAD"/>
    <w:rsid w:val="00A0240A"/>
  </w:style>
  <w:style w:type="paragraph" w:customStyle="1" w:styleId="8986AA5F3B65436699A57FEE71888FF9">
    <w:name w:val="8986AA5F3B65436699A57FEE71888FF9"/>
    <w:rsid w:val="00A0240A"/>
  </w:style>
  <w:style w:type="paragraph" w:customStyle="1" w:styleId="309CE1F278AF49C4BF9938F8472E2DFB">
    <w:name w:val="309CE1F278AF49C4BF9938F8472E2DFB"/>
    <w:rsid w:val="00A0240A"/>
  </w:style>
  <w:style w:type="paragraph" w:customStyle="1" w:styleId="9F74292581E24C2CAC7EF2285CBC4009">
    <w:name w:val="9F74292581E24C2CAC7EF2285CBC4009"/>
    <w:rsid w:val="00A0240A"/>
  </w:style>
  <w:style w:type="paragraph" w:customStyle="1" w:styleId="68A464E987EE4002ACE390A9A2FC0255">
    <w:name w:val="68A464E987EE4002ACE390A9A2FC0255"/>
    <w:rsid w:val="00A0240A"/>
  </w:style>
  <w:style w:type="paragraph" w:customStyle="1" w:styleId="AD50ADE14246498AB3DF887FF16C8EC2">
    <w:name w:val="AD50ADE14246498AB3DF887FF16C8EC2"/>
    <w:rsid w:val="00A0240A"/>
  </w:style>
  <w:style w:type="paragraph" w:customStyle="1" w:styleId="FCD225CA435543EE8A99BE3F0E85D496">
    <w:name w:val="FCD225CA435543EE8A99BE3F0E85D496"/>
    <w:rsid w:val="00A0240A"/>
  </w:style>
  <w:style w:type="paragraph" w:customStyle="1" w:styleId="F81A95921D8642EEB9A31CDECB06ED30">
    <w:name w:val="F81A95921D8642EEB9A31CDECB06ED30"/>
    <w:rsid w:val="00A0240A"/>
  </w:style>
  <w:style w:type="paragraph" w:customStyle="1" w:styleId="BC858EFEA8B44B5A99BD400F0D4A5E4C">
    <w:name w:val="BC858EFEA8B44B5A99BD400F0D4A5E4C"/>
    <w:rsid w:val="00A0240A"/>
  </w:style>
  <w:style w:type="paragraph" w:customStyle="1" w:styleId="F0CA1324CCA44318A66E211841566BEA">
    <w:name w:val="F0CA1324CCA44318A66E211841566BEA"/>
    <w:rsid w:val="00A0240A"/>
  </w:style>
  <w:style w:type="paragraph" w:customStyle="1" w:styleId="40F26F1611DD41ECA675F61656269819">
    <w:name w:val="40F26F1611DD41ECA675F61656269819"/>
    <w:rsid w:val="00A0240A"/>
  </w:style>
  <w:style w:type="paragraph" w:customStyle="1" w:styleId="50AF5500FB3C43D28C0CA734644F092F">
    <w:name w:val="50AF5500FB3C43D28C0CA734644F092F"/>
    <w:rsid w:val="00A0240A"/>
  </w:style>
  <w:style w:type="paragraph" w:customStyle="1" w:styleId="0AFF63E7DD784504A4609794A5E902F2">
    <w:name w:val="0AFF63E7DD784504A4609794A5E902F2"/>
    <w:rsid w:val="00A0240A"/>
  </w:style>
  <w:style w:type="paragraph" w:customStyle="1" w:styleId="005E5839919C4D6D9B69B0F53D632387">
    <w:name w:val="005E5839919C4D6D9B69B0F53D632387"/>
    <w:rsid w:val="00A0240A"/>
  </w:style>
  <w:style w:type="paragraph" w:customStyle="1" w:styleId="C67C5A09F91F4517B215DA1132F50BED">
    <w:name w:val="C67C5A09F91F4517B215DA1132F50BED"/>
    <w:rsid w:val="00A0240A"/>
  </w:style>
  <w:style w:type="paragraph" w:customStyle="1" w:styleId="E30C0CC0AAB442FBA9AEEEA03B0A9A58">
    <w:name w:val="E30C0CC0AAB442FBA9AEEEA03B0A9A58"/>
    <w:rsid w:val="00A0240A"/>
  </w:style>
  <w:style w:type="paragraph" w:customStyle="1" w:styleId="A21E9A7BF2574D049E9429E070CF1486">
    <w:name w:val="A21E9A7BF2574D049E9429E070CF1486"/>
    <w:rsid w:val="00A0240A"/>
  </w:style>
  <w:style w:type="paragraph" w:customStyle="1" w:styleId="93AE10F205654867B0671AA1C6677CF9">
    <w:name w:val="93AE10F205654867B0671AA1C6677CF9"/>
    <w:rsid w:val="00A0240A"/>
  </w:style>
  <w:style w:type="paragraph" w:customStyle="1" w:styleId="6C55297BF88F448E99B3007E3996C892">
    <w:name w:val="6C55297BF88F448E99B3007E3996C892"/>
    <w:rsid w:val="00A0240A"/>
  </w:style>
  <w:style w:type="paragraph" w:customStyle="1" w:styleId="249CD97E5AEF4B8A9356660FA180001D">
    <w:name w:val="249CD97E5AEF4B8A9356660FA180001D"/>
    <w:rsid w:val="00A0240A"/>
  </w:style>
  <w:style w:type="paragraph" w:customStyle="1" w:styleId="FC1C52051FA14108914FF0CFFAE1C1F1">
    <w:name w:val="FC1C52051FA14108914FF0CFFAE1C1F1"/>
    <w:rsid w:val="00A0240A"/>
  </w:style>
  <w:style w:type="paragraph" w:customStyle="1" w:styleId="1743422233BB4E4E9591D69B9A703691">
    <w:name w:val="1743422233BB4E4E9591D69B9A703691"/>
    <w:rsid w:val="00A0240A"/>
  </w:style>
  <w:style w:type="paragraph" w:customStyle="1" w:styleId="C3009675878843A2B7EC546AEED3B237">
    <w:name w:val="C3009675878843A2B7EC546AEED3B237"/>
    <w:rsid w:val="00A0240A"/>
  </w:style>
  <w:style w:type="paragraph" w:customStyle="1" w:styleId="81AC86EF7FFD43279227D3CE8110BA1F">
    <w:name w:val="81AC86EF7FFD43279227D3CE8110BA1F"/>
    <w:rsid w:val="00A0240A"/>
  </w:style>
  <w:style w:type="paragraph" w:customStyle="1" w:styleId="DDFA5361D8AB40B88E2AAA388947D866">
    <w:name w:val="DDFA5361D8AB40B88E2AAA388947D866"/>
    <w:rsid w:val="00A0240A"/>
  </w:style>
  <w:style w:type="paragraph" w:customStyle="1" w:styleId="3B36CD04629C4F508BC27E8ADD68E29F">
    <w:name w:val="3B36CD04629C4F508BC27E8ADD68E29F"/>
    <w:rsid w:val="00A0240A"/>
  </w:style>
  <w:style w:type="paragraph" w:customStyle="1" w:styleId="A41D072CF65D4B31AE3F8A1F60DDD35F">
    <w:name w:val="A41D072CF65D4B31AE3F8A1F60DDD35F"/>
    <w:rsid w:val="00A0240A"/>
  </w:style>
  <w:style w:type="paragraph" w:customStyle="1" w:styleId="C7F6DE8DB2F246FE9E00773553E8CD2A">
    <w:name w:val="C7F6DE8DB2F246FE9E00773553E8CD2A"/>
    <w:rsid w:val="00A0240A"/>
  </w:style>
  <w:style w:type="paragraph" w:customStyle="1" w:styleId="6D5EA8E33FFF4FC18055D33656293A95">
    <w:name w:val="6D5EA8E33FFF4FC18055D33656293A95"/>
    <w:rsid w:val="00A0240A"/>
  </w:style>
  <w:style w:type="paragraph" w:customStyle="1" w:styleId="075935D705CC43879C72832E02C0DDA2">
    <w:name w:val="075935D705CC43879C72832E02C0DDA2"/>
    <w:rsid w:val="00A0240A"/>
  </w:style>
  <w:style w:type="paragraph" w:customStyle="1" w:styleId="B95600729D0641AAB581909643D49816">
    <w:name w:val="B95600729D0641AAB581909643D49816"/>
    <w:rsid w:val="00A0240A"/>
  </w:style>
  <w:style w:type="paragraph" w:customStyle="1" w:styleId="A8496A6EAAAC431C8155FACB018053E9">
    <w:name w:val="A8496A6EAAAC431C8155FACB018053E9"/>
    <w:rsid w:val="00A0240A"/>
  </w:style>
  <w:style w:type="paragraph" w:customStyle="1" w:styleId="7D3839B3A2754B06A5181F3DD4BB974C">
    <w:name w:val="7D3839B3A2754B06A5181F3DD4BB974C"/>
    <w:rsid w:val="00A0240A"/>
  </w:style>
  <w:style w:type="paragraph" w:customStyle="1" w:styleId="75336B0A495B42858741BC827E6180C2">
    <w:name w:val="75336B0A495B42858741BC827E6180C2"/>
    <w:rsid w:val="00A0240A"/>
  </w:style>
  <w:style w:type="paragraph" w:customStyle="1" w:styleId="7428B4B138D546ED9B284E67CD34F297">
    <w:name w:val="7428B4B138D546ED9B284E67CD34F297"/>
    <w:rsid w:val="00A0240A"/>
  </w:style>
  <w:style w:type="paragraph" w:customStyle="1" w:styleId="FE2F69EB0EA14683A6356E3BABEF004B">
    <w:name w:val="FE2F69EB0EA14683A6356E3BABEF004B"/>
    <w:rsid w:val="00A0240A"/>
  </w:style>
  <w:style w:type="paragraph" w:customStyle="1" w:styleId="95B96BAE7E5948BD9FE924D43541306A">
    <w:name w:val="95B96BAE7E5948BD9FE924D43541306A"/>
    <w:rsid w:val="00A0240A"/>
  </w:style>
  <w:style w:type="paragraph" w:customStyle="1" w:styleId="FDF835F8D3284063B0C936A4881B3AF6">
    <w:name w:val="FDF835F8D3284063B0C936A4881B3AF6"/>
    <w:rsid w:val="00A0240A"/>
  </w:style>
  <w:style w:type="paragraph" w:customStyle="1" w:styleId="CD769CC638DD4B36996C2D87A22C87B4">
    <w:name w:val="CD769CC638DD4B36996C2D87A22C87B4"/>
    <w:rsid w:val="00A0240A"/>
  </w:style>
  <w:style w:type="paragraph" w:customStyle="1" w:styleId="0EEFC2D4F40C459198AEE1D00D5712E6">
    <w:name w:val="0EEFC2D4F40C459198AEE1D00D5712E6"/>
    <w:rsid w:val="00A0240A"/>
  </w:style>
  <w:style w:type="paragraph" w:customStyle="1" w:styleId="2F1991497AEB48A4B87850D1EACC9677">
    <w:name w:val="2F1991497AEB48A4B87850D1EACC9677"/>
    <w:rsid w:val="00A0240A"/>
  </w:style>
  <w:style w:type="paragraph" w:customStyle="1" w:styleId="F2C3875477A34C91883FEE0029FEC8F5">
    <w:name w:val="F2C3875477A34C91883FEE0029FEC8F5"/>
    <w:rsid w:val="00A0240A"/>
  </w:style>
  <w:style w:type="paragraph" w:customStyle="1" w:styleId="8148668E8B204AFA88C76A7040FC941A">
    <w:name w:val="8148668E8B204AFA88C76A7040FC941A"/>
    <w:rsid w:val="00A0240A"/>
  </w:style>
  <w:style w:type="paragraph" w:customStyle="1" w:styleId="1F7F9E5BF3144C49B37708B1BAD56E03">
    <w:name w:val="1F7F9E5BF3144C49B37708B1BAD56E03"/>
    <w:rsid w:val="00A0240A"/>
  </w:style>
  <w:style w:type="paragraph" w:customStyle="1" w:styleId="EB999F259FE745D4968D8A31518E8EA1">
    <w:name w:val="EB999F259FE745D4968D8A31518E8EA1"/>
    <w:rsid w:val="00A0240A"/>
  </w:style>
  <w:style w:type="paragraph" w:customStyle="1" w:styleId="1B75D7DF16034F8BBA8238075636607D">
    <w:name w:val="1B75D7DF16034F8BBA8238075636607D"/>
    <w:rsid w:val="00A0240A"/>
  </w:style>
  <w:style w:type="paragraph" w:customStyle="1" w:styleId="7A7BC05DC88141439FC9EC6A5BA1358D">
    <w:name w:val="7A7BC05DC88141439FC9EC6A5BA1358D"/>
    <w:rsid w:val="00A0240A"/>
  </w:style>
  <w:style w:type="paragraph" w:customStyle="1" w:styleId="5B8E3F633C5C4F23910F141A1E2DFFFE">
    <w:name w:val="5B8E3F633C5C4F23910F141A1E2DFFFE"/>
    <w:rsid w:val="00A0240A"/>
  </w:style>
  <w:style w:type="paragraph" w:customStyle="1" w:styleId="869FD6A3215942F8B4CB5C3B3CB3E74E">
    <w:name w:val="869FD6A3215942F8B4CB5C3B3CB3E74E"/>
    <w:rsid w:val="00A0240A"/>
  </w:style>
  <w:style w:type="paragraph" w:customStyle="1" w:styleId="C94A39873E9842E382AD92DC41ADAA14">
    <w:name w:val="C94A39873E9842E382AD92DC41ADAA14"/>
    <w:rsid w:val="00A0240A"/>
  </w:style>
  <w:style w:type="paragraph" w:customStyle="1" w:styleId="F113F35D456A477D9A56D776E1959B85">
    <w:name w:val="F113F35D456A477D9A56D776E1959B85"/>
    <w:rsid w:val="00A0240A"/>
  </w:style>
  <w:style w:type="paragraph" w:customStyle="1" w:styleId="C6417E4E2CAC4A5E9C496487120D3DB8">
    <w:name w:val="C6417E4E2CAC4A5E9C496487120D3DB8"/>
    <w:rsid w:val="00A0240A"/>
  </w:style>
  <w:style w:type="paragraph" w:customStyle="1" w:styleId="E2D09810691B4505B302C545ED00DD26">
    <w:name w:val="E2D09810691B4505B302C545ED00DD26"/>
    <w:rsid w:val="00A0240A"/>
  </w:style>
  <w:style w:type="paragraph" w:customStyle="1" w:styleId="9FB9B8E2DE2D4667A6D6D1BC962E6696">
    <w:name w:val="9FB9B8E2DE2D4667A6D6D1BC962E6696"/>
    <w:rsid w:val="00A0240A"/>
  </w:style>
  <w:style w:type="paragraph" w:customStyle="1" w:styleId="BF83CC0F6DB14DBDBFB4E29F0B976BC6">
    <w:name w:val="BF83CC0F6DB14DBDBFB4E29F0B976BC6"/>
    <w:rsid w:val="00A0240A"/>
  </w:style>
  <w:style w:type="paragraph" w:customStyle="1" w:styleId="FF95B664B72749889B24A6BBAF2EBCA9">
    <w:name w:val="FF95B664B72749889B24A6BBAF2EBCA9"/>
    <w:rsid w:val="00A0240A"/>
  </w:style>
  <w:style w:type="paragraph" w:customStyle="1" w:styleId="F4D56E1034F74ED0BB3A4238325A379D">
    <w:name w:val="F4D56E1034F74ED0BB3A4238325A379D"/>
    <w:rsid w:val="00A0240A"/>
  </w:style>
  <w:style w:type="paragraph" w:customStyle="1" w:styleId="3B09B7829E814E7284B4440177585160">
    <w:name w:val="3B09B7829E814E7284B4440177585160"/>
    <w:rsid w:val="00A0240A"/>
  </w:style>
  <w:style w:type="paragraph" w:customStyle="1" w:styleId="306915D6181642D590746B664AFF9DE8">
    <w:name w:val="306915D6181642D590746B664AFF9DE8"/>
    <w:rsid w:val="00A0240A"/>
  </w:style>
  <w:style w:type="paragraph" w:customStyle="1" w:styleId="40ABDAACF6824CF48897ACB9FFB9A34B">
    <w:name w:val="40ABDAACF6824CF48897ACB9FFB9A34B"/>
    <w:rsid w:val="00A0240A"/>
  </w:style>
  <w:style w:type="paragraph" w:customStyle="1" w:styleId="EF211D8654E949C5B73BEEC4706F037F">
    <w:name w:val="EF211D8654E949C5B73BEEC4706F037F"/>
    <w:rsid w:val="00A0240A"/>
  </w:style>
  <w:style w:type="paragraph" w:customStyle="1" w:styleId="4441AF6812574083B1FAB9F17625CC11">
    <w:name w:val="4441AF6812574083B1FAB9F17625CC11"/>
    <w:rsid w:val="00A0240A"/>
  </w:style>
  <w:style w:type="paragraph" w:customStyle="1" w:styleId="5D2A00E2F0F6481687EAC0E40C0EE1E9">
    <w:name w:val="5D2A00E2F0F6481687EAC0E40C0EE1E9"/>
    <w:rsid w:val="00A0240A"/>
  </w:style>
  <w:style w:type="paragraph" w:customStyle="1" w:styleId="EC64AA1A049B489792496FAE7DABEED6">
    <w:name w:val="EC64AA1A049B489792496FAE7DABEED6"/>
    <w:rsid w:val="00A0240A"/>
  </w:style>
  <w:style w:type="paragraph" w:customStyle="1" w:styleId="43254B54E2B34C6DAD1F8BDAAEA50EC6">
    <w:name w:val="43254B54E2B34C6DAD1F8BDAAEA50EC6"/>
    <w:rsid w:val="00A0240A"/>
  </w:style>
  <w:style w:type="paragraph" w:customStyle="1" w:styleId="E8604780262E4EBFBCECAE08E746B545">
    <w:name w:val="E8604780262E4EBFBCECAE08E746B545"/>
    <w:rsid w:val="00A0240A"/>
  </w:style>
  <w:style w:type="paragraph" w:customStyle="1" w:styleId="A06834DFE5934B49B5A7310D842EA969">
    <w:name w:val="A06834DFE5934B49B5A7310D842EA969"/>
    <w:rsid w:val="00A0240A"/>
  </w:style>
  <w:style w:type="paragraph" w:customStyle="1" w:styleId="52436F3D42BF41279489D3C7216FD89C">
    <w:name w:val="52436F3D42BF41279489D3C7216FD89C"/>
    <w:rsid w:val="00A0240A"/>
  </w:style>
  <w:style w:type="paragraph" w:customStyle="1" w:styleId="2D7594FC7D704ADE85D6ADC519600DD2">
    <w:name w:val="2D7594FC7D704ADE85D6ADC519600DD2"/>
    <w:rsid w:val="00A0240A"/>
  </w:style>
  <w:style w:type="paragraph" w:customStyle="1" w:styleId="1F3068B22B214AA4A11627904A5C1808">
    <w:name w:val="1F3068B22B214AA4A11627904A5C1808"/>
    <w:rsid w:val="00A0240A"/>
  </w:style>
  <w:style w:type="paragraph" w:customStyle="1" w:styleId="E2D7A539B7D648A4811CD0F738B9D609">
    <w:name w:val="E2D7A539B7D648A4811CD0F738B9D609"/>
    <w:rsid w:val="00A0240A"/>
  </w:style>
  <w:style w:type="paragraph" w:customStyle="1" w:styleId="FE50A4B1257A4387AE5CFAE5B661169C">
    <w:name w:val="FE50A4B1257A4387AE5CFAE5B661169C"/>
    <w:rsid w:val="00A0240A"/>
  </w:style>
  <w:style w:type="paragraph" w:customStyle="1" w:styleId="C2E3C7858C814E3A9E08774DEC566E1D">
    <w:name w:val="C2E3C7858C814E3A9E08774DEC566E1D"/>
    <w:rsid w:val="00A0240A"/>
  </w:style>
  <w:style w:type="paragraph" w:customStyle="1" w:styleId="8A64A939A6FB4AF2AF0B4B85BB665CAA">
    <w:name w:val="8A64A939A6FB4AF2AF0B4B85BB665CAA"/>
    <w:rsid w:val="00A0240A"/>
  </w:style>
  <w:style w:type="paragraph" w:customStyle="1" w:styleId="5A56F156551140858683B3CCD2800846">
    <w:name w:val="5A56F156551140858683B3CCD2800846"/>
    <w:rsid w:val="00A0240A"/>
  </w:style>
  <w:style w:type="paragraph" w:customStyle="1" w:styleId="063300EED39D41D596165FB9AE443F10">
    <w:name w:val="063300EED39D41D596165FB9AE443F10"/>
    <w:rsid w:val="00A0240A"/>
  </w:style>
  <w:style w:type="paragraph" w:customStyle="1" w:styleId="E9FC041E37FC420EA4C1B3C8AB18C6BD">
    <w:name w:val="E9FC041E37FC420EA4C1B3C8AB18C6BD"/>
    <w:rsid w:val="00A0240A"/>
  </w:style>
  <w:style w:type="paragraph" w:customStyle="1" w:styleId="7AF4F19F3EAD4612A217D82407A55F0B">
    <w:name w:val="7AF4F19F3EAD4612A217D82407A55F0B"/>
    <w:rsid w:val="00A0240A"/>
  </w:style>
  <w:style w:type="paragraph" w:customStyle="1" w:styleId="3EB54A67B5C44CB89181E1F415D9BB45">
    <w:name w:val="3EB54A67B5C44CB89181E1F415D9BB45"/>
    <w:rsid w:val="00A0240A"/>
  </w:style>
  <w:style w:type="paragraph" w:customStyle="1" w:styleId="0EA63D4B75C5478D96E1F2A85ED41C41">
    <w:name w:val="0EA63D4B75C5478D96E1F2A85ED41C41"/>
    <w:rsid w:val="00A0240A"/>
  </w:style>
  <w:style w:type="paragraph" w:customStyle="1" w:styleId="2F962D82AC1D4FE9956FE403C50F21B9">
    <w:name w:val="2F962D82AC1D4FE9956FE403C50F21B9"/>
    <w:rsid w:val="00A0240A"/>
  </w:style>
  <w:style w:type="paragraph" w:customStyle="1" w:styleId="973DE5F7395941B9AD93A2E46AB5C727">
    <w:name w:val="973DE5F7395941B9AD93A2E46AB5C727"/>
    <w:rsid w:val="00A0240A"/>
  </w:style>
  <w:style w:type="paragraph" w:customStyle="1" w:styleId="21D0027A563E41C9B75F132DC70A9225">
    <w:name w:val="21D0027A563E41C9B75F132DC70A9225"/>
    <w:rsid w:val="00A0240A"/>
  </w:style>
  <w:style w:type="paragraph" w:customStyle="1" w:styleId="F4028EAA993340C18198F01196642C2F">
    <w:name w:val="F4028EAA993340C18198F01196642C2F"/>
    <w:rsid w:val="00A0240A"/>
  </w:style>
  <w:style w:type="paragraph" w:customStyle="1" w:styleId="E6A73338E9E94388A6DBE404C4D6BB35">
    <w:name w:val="E6A73338E9E94388A6DBE404C4D6BB35"/>
    <w:rsid w:val="00A0240A"/>
  </w:style>
  <w:style w:type="paragraph" w:customStyle="1" w:styleId="8A21184842584CEC8DB8AD2B0DFCE06B">
    <w:name w:val="8A21184842584CEC8DB8AD2B0DFCE06B"/>
    <w:rsid w:val="00A0240A"/>
  </w:style>
  <w:style w:type="paragraph" w:customStyle="1" w:styleId="95397F0DBA3D4793838AA438CD74C984">
    <w:name w:val="95397F0DBA3D4793838AA438CD74C984"/>
    <w:rsid w:val="00A0240A"/>
  </w:style>
  <w:style w:type="paragraph" w:customStyle="1" w:styleId="8372B6B5230047E5B76A8A3E2B4903CC">
    <w:name w:val="8372B6B5230047E5B76A8A3E2B4903CC"/>
    <w:rsid w:val="00A0240A"/>
  </w:style>
  <w:style w:type="paragraph" w:customStyle="1" w:styleId="DA9D91BC47FD41988BB7E86C2FFAC512">
    <w:name w:val="DA9D91BC47FD41988BB7E86C2FFAC512"/>
    <w:rsid w:val="00A0240A"/>
  </w:style>
  <w:style w:type="paragraph" w:customStyle="1" w:styleId="4F24C8BED4FD4655ACE0865935637A47">
    <w:name w:val="4F24C8BED4FD4655ACE0865935637A47"/>
    <w:rsid w:val="00A0240A"/>
  </w:style>
  <w:style w:type="paragraph" w:customStyle="1" w:styleId="6CBCCCCDE2894A3E9D74D079F6FF6C10">
    <w:name w:val="6CBCCCCDE2894A3E9D74D079F6FF6C10"/>
    <w:rsid w:val="00A0240A"/>
  </w:style>
  <w:style w:type="paragraph" w:customStyle="1" w:styleId="AD42E3FAD4FA4A8D9097C75FE24D7465">
    <w:name w:val="AD42E3FAD4FA4A8D9097C75FE24D7465"/>
    <w:rsid w:val="00A0240A"/>
  </w:style>
  <w:style w:type="paragraph" w:customStyle="1" w:styleId="7F40106C1EB84748A75CBB690509F502">
    <w:name w:val="7F40106C1EB84748A75CBB690509F502"/>
    <w:rsid w:val="00A0240A"/>
  </w:style>
  <w:style w:type="paragraph" w:customStyle="1" w:styleId="73C31386AB87486A8B198C5FC3E67A97">
    <w:name w:val="73C31386AB87486A8B198C5FC3E67A97"/>
    <w:rsid w:val="00A0240A"/>
  </w:style>
  <w:style w:type="paragraph" w:customStyle="1" w:styleId="8DFE0DF538AE4EAB936A72E78DDE874A">
    <w:name w:val="8DFE0DF538AE4EAB936A72E78DDE874A"/>
    <w:rsid w:val="00A0240A"/>
  </w:style>
  <w:style w:type="paragraph" w:customStyle="1" w:styleId="FE2A4336A672478AB5C5FC6C54108110">
    <w:name w:val="FE2A4336A672478AB5C5FC6C54108110"/>
    <w:rsid w:val="00A0240A"/>
  </w:style>
  <w:style w:type="paragraph" w:customStyle="1" w:styleId="F0D2BA7CD1EF459CB21843CA3E810013">
    <w:name w:val="F0D2BA7CD1EF459CB21843CA3E810013"/>
    <w:rsid w:val="00A0240A"/>
  </w:style>
  <w:style w:type="paragraph" w:customStyle="1" w:styleId="6C2F87AAEE5845ECA291A5EC3E5E03F7">
    <w:name w:val="6C2F87AAEE5845ECA291A5EC3E5E03F7"/>
    <w:rsid w:val="00A0240A"/>
  </w:style>
  <w:style w:type="paragraph" w:customStyle="1" w:styleId="69A2724C14364746B7FBDBFEBF020FB5">
    <w:name w:val="69A2724C14364746B7FBDBFEBF020FB5"/>
    <w:rsid w:val="00A0240A"/>
  </w:style>
  <w:style w:type="paragraph" w:customStyle="1" w:styleId="613A050CC9DF4D159D1975B025C3D308">
    <w:name w:val="613A050CC9DF4D159D1975B025C3D308"/>
    <w:rsid w:val="00A0240A"/>
  </w:style>
  <w:style w:type="paragraph" w:customStyle="1" w:styleId="3EA81F10CD954ACE8606064F36659397">
    <w:name w:val="3EA81F10CD954ACE8606064F36659397"/>
    <w:rsid w:val="00A0240A"/>
  </w:style>
  <w:style w:type="paragraph" w:customStyle="1" w:styleId="57664FE2C3CB49FABCB395983566EA93">
    <w:name w:val="57664FE2C3CB49FABCB395983566EA93"/>
    <w:rsid w:val="00A0240A"/>
  </w:style>
  <w:style w:type="paragraph" w:customStyle="1" w:styleId="604B99B258134C2AA032F3D8311D08A2">
    <w:name w:val="604B99B258134C2AA032F3D8311D08A2"/>
    <w:rsid w:val="00A0240A"/>
  </w:style>
  <w:style w:type="paragraph" w:customStyle="1" w:styleId="B7FA7AE299C143C78334F1274C46F6B4">
    <w:name w:val="B7FA7AE299C143C78334F1274C46F6B4"/>
    <w:rsid w:val="00A0240A"/>
  </w:style>
  <w:style w:type="paragraph" w:customStyle="1" w:styleId="A9FD643B41FD404BBDA19910407EA540">
    <w:name w:val="A9FD643B41FD404BBDA19910407EA540"/>
    <w:rsid w:val="00A0240A"/>
  </w:style>
  <w:style w:type="paragraph" w:customStyle="1" w:styleId="7505A2DE36984E73A4F59777E3D06927">
    <w:name w:val="7505A2DE36984E73A4F59777E3D06927"/>
    <w:rsid w:val="00A0240A"/>
  </w:style>
  <w:style w:type="paragraph" w:customStyle="1" w:styleId="6079874E999E4DC298BFC4FDA5BC60AF">
    <w:name w:val="6079874E999E4DC298BFC4FDA5BC60AF"/>
    <w:rsid w:val="00A0240A"/>
  </w:style>
  <w:style w:type="paragraph" w:customStyle="1" w:styleId="7BF53158FDCF410CBA1D23E52BF7D472">
    <w:name w:val="7BF53158FDCF410CBA1D23E52BF7D472"/>
    <w:rsid w:val="00A0240A"/>
  </w:style>
  <w:style w:type="paragraph" w:customStyle="1" w:styleId="24092D3E4A4544C68BD69770593A7B19">
    <w:name w:val="24092D3E4A4544C68BD69770593A7B19"/>
    <w:rsid w:val="00A0240A"/>
  </w:style>
  <w:style w:type="paragraph" w:customStyle="1" w:styleId="7195798C21BA49069DD31A9288E79A53">
    <w:name w:val="7195798C21BA49069DD31A9288E79A53"/>
    <w:rsid w:val="00A0240A"/>
  </w:style>
  <w:style w:type="paragraph" w:customStyle="1" w:styleId="2C58C0749777424F882D048A1C8946F3">
    <w:name w:val="2C58C0749777424F882D048A1C8946F3"/>
    <w:rsid w:val="00A0240A"/>
  </w:style>
  <w:style w:type="paragraph" w:customStyle="1" w:styleId="9A5AB290BE2E443391F96575710B0FB5">
    <w:name w:val="9A5AB290BE2E443391F96575710B0FB5"/>
    <w:rsid w:val="00A0240A"/>
  </w:style>
  <w:style w:type="paragraph" w:customStyle="1" w:styleId="FF7336EAF1314F1397702AE04E7C162F">
    <w:name w:val="FF7336EAF1314F1397702AE04E7C162F"/>
    <w:rsid w:val="00A0240A"/>
  </w:style>
  <w:style w:type="paragraph" w:customStyle="1" w:styleId="F0D13C781E8B4AFE808D592D98E9BCAD">
    <w:name w:val="F0D13C781E8B4AFE808D592D98E9BCAD"/>
    <w:rsid w:val="00A0240A"/>
  </w:style>
  <w:style w:type="paragraph" w:customStyle="1" w:styleId="4B050D178234446FA8A602D237075DB5">
    <w:name w:val="4B050D178234446FA8A602D237075DB5"/>
    <w:rsid w:val="00A0240A"/>
  </w:style>
  <w:style w:type="paragraph" w:customStyle="1" w:styleId="6D3CFC69D3834B18939513E881C58A99">
    <w:name w:val="6D3CFC69D3834B18939513E881C58A99"/>
    <w:rsid w:val="00A0240A"/>
  </w:style>
  <w:style w:type="paragraph" w:customStyle="1" w:styleId="496C7921E4104321AA0967FD517D6076">
    <w:name w:val="496C7921E4104321AA0967FD517D6076"/>
    <w:rsid w:val="00A0240A"/>
  </w:style>
  <w:style w:type="paragraph" w:customStyle="1" w:styleId="2A87D956AB814BB3A2582A8C714F32CC">
    <w:name w:val="2A87D956AB814BB3A2582A8C714F32CC"/>
    <w:rsid w:val="00A0240A"/>
  </w:style>
  <w:style w:type="paragraph" w:customStyle="1" w:styleId="60593FF8413E404AB4E45EA195B33DFE">
    <w:name w:val="60593FF8413E404AB4E45EA195B33DFE"/>
    <w:rsid w:val="00A0240A"/>
  </w:style>
  <w:style w:type="paragraph" w:customStyle="1" w:styleId="449D43C247A84F61B985A81C131FE153">
    <w:name w:val="449D43C247A84F61B985A81C131FE153"/>
    <w:rsid w:val="00A0240A"/>
  </w:style>
  <w:style w:type="paragraph" w:customStyle="1" w:styleId="FD9199B70B184BB49038DB50298FE982">
    <w:name w:val="FD9199B70B184BB49038DB50298FE982"/>
    <w:rsid w:val="00A0240A"/>
  </w:style>
  <w:style w:type="paragraph" w:customStyle="1" w:styleId="8C627A94928344B281E122E2F7AA7AC4">
    <w:name w:val="8C627A94928344B281E122E2F7AA7AC4"/>
    <w:rsid w:val="00A0240A"/>
  </w:style>
  <w:style w:type="paragraph" w:customStyle="1" w:styleId="C75A2F00CFB942688ADC209A8C7B8292">
    <w:name w:val="C75A2F00CFB942688ADC209A8C7B8292"/>
    <w:rsid w:val="00A0240A"/>
  </w:style>
  <w:style w:type="paragraph" w:customStyle="1" w:styleId="E8D72D82F2CE4076BC50E469962640BA">
    <w:name w:val="E8D72D82F2CE4076BC50E469962640BA"/>
    <w:rsid w:val="00A0240A"/>
  </w:style>
  <w:style w:type="paragraph" w:customStyle="1" w:styleId="A069E336764247188CAEDBFEE4AD5620">
    <w:name w:val="A069E336764247188CAEDBFEE4AD5620"/>
    <w:rsid w:val="00A0240A"/>
  </w:style>
  <w:style w:type="paragraph" w:customStyle="1" w:styleId="936C2466DF544A2186CAD8A301B6B201">
    <w:name w:val="936C2466DF544A2186CAD8A301B6B201"/>
    <w:rsid w:val="00A0240A"/>
  </w:style>
  <w:style w:type="paragraph" w:customStyle="1" w:styleId="3B3E1AFA04F24E7EBD55D21F907956E7">
    <w:name w:val="3B3E1AFA04F24E7EBD55D21F907956E7"/>
    <w:rsid w:val="00A0240A"/>
  </w:style>
  <w:style w:type="paragraph" w:customStyle="1" w:styleId="F620CFA0B2B940C0B05946EFB319FA43">
    <w:name w:val="F620CFA0B2B940C0B05946EFB319FA43"/>
    <w:rsid w:val="00A0240A"/>
  </w:style>
  <w:style w:type="paragraph" w:customStyle="1" w:styleId="539FAE1E58A442789668A74775BEC2AA">
    <w:name w:val="539FAE1E58A442789668A74775BEC2AA"/>
    <w:rsid w:val="00A0240A"/>
  </w:style>
  <w:style w:type="paragraph" w:customStyle="1" w:styleId="88629B36A1BD40A28550B929D6B1C56A">
    <w:name w:val="88629B36A1BD40A28550B929D6B1C56A"/>
    <w:rsid w:val="00A0240A"/>
  </w:style>
  <w:style w:type="paragraph" w:customStyle="1" w:styleId="1D782A30D7AD4CDD87C56BAF621194AB">
    <w:name w:val="1D782A30D7AD4CDD87C56BAF621194AB"/>
    <w:rsid w:val="00A0240A"/>
  </w:style>
  <w:style w:type="paragraph" w:customStyle="1" w:styleId="A700272B471845A5943465D4510663CB">
    <w:name w:val="A700272B471845A5943465D4510663CB"/>
    <w:rsid w:val="00A0240A"/>
  </w:style>
  <w:style w:type="paragraph" w:customStyle="1" w:styleId="8F8F74FED3BC43D9B19E2CF69DBAC03B">
    <w:name w:val="8F8F74FED3BC43D9B19E2CF69DBAC03B"/>
    <w:rsid w:val="00A0240A"/>
  </w:style>
  <w:style w:type="paragraph" w:customStyle="1" w:styleId="93280E3761C2482D83D8E4C10961C6F0">
    <w:name w:val="93280E3761C2482D83D8E4C10961C6F0"/>
    <w:rsid w:val="00A0240A"/>
  </w:style>
  <w:style w:type="paragraph" w:customStyle="1" w:styleId="EAEFB4ACEE5B4397956333B0C5948FE0">
    <w:name w:val="EAEFB4ACEE5B4397956333B0C5948FE0"/>
    <w:rsid w:val="00A0240A"/>
  </w:style>
  <w:style w:type="paragraph" w:customStyle="1" w:styleId="A069DEA2E39B4524AB5D28C2305ACAB7">
    <w:name w:val="A069DEA2E39B4524AB5D28C2305ACAB7"/>
    <w:rsid w:val="00A0240A"/>
  </w:style>
  <w:style w:type="paragraph" w:customStyle="1" w:styleId="4EAB4E51F86C489097BCA5F606E5201A">
    <w:name w:val="4EAB4E51F86C489097BCA5F606E5201A"/>
    <w:rsid w:val="00A0240A"/>
  </w:style>
  <w:style w:type="paragraph" w:customStyle="1" w:styleId="37BB3CE8A9404312875AFF9BC24696E5">
    <w:name w:val="37BB3CE8A9404312875AFF9BC24696E5"/>
    <w:rsid w:val="00A0240A"/>
  </w:style>
  <w:style w:type="paragraph" w:customStyle="1" w:styleId="73AD4DBD3DE34011A49D758835BFE6AD">
    <w:name w:val="73AD4DBD3DE34011A49D758835BFE6AD"/>
    <w:rsid w:val="00A0240A"/>
  </w:style>
  <w:style w:type="paragraph" w:customStyle="1" w:styleId="E9DA7CDB3BBA41E69C045598C9C7297F">
    <w:name w:val="E9DA7CDB3BBA41E69C045598C9C7297F"/>
    <w:rsid w:val="00A0240A"/>
  </w:style>
  <w:style w:type="paragraph" w:customStyle="1" w:styleId="03912997F976467189445D70F38DBA73">
    <w:name w:val="03912997F976467189445D70F38DBA73"/>
    <w:rsid w:val="00A0240A"/>
  </w:style>
  <w:style w:type="paragraph" w:customStyle="1" w:styleId="8E4D6169E30745CDB8653D2BF3B29826">
    <w:name w:val="8E4D6169E30745CDB8653D2BF3B29826"/>
    <w:rsid w:val="00A0240A"/>
  </w:style>
  <w:style w:type="paragraph" w:customStyle="1" w:styleId="7ED7FC73807D4AF2BA31078E3F3729C5">
    <w:name w:val="7ED7FC73807D4AF2BA31078E3F3729C5"/>
    <w:rsid w:val="00A0240A"/>
  </w:style>
  <w:style w:type="paragraph" w:customStyle="1" w:styleId="F9C388FFAF444336B46E9190475D6C14">
    <w:name w:val="F9C388FFAF444336B46E9190475D6C14"/>
    <w:rsid w:val="00A0240A"/>
  </w:style>
  <w:style w:type="paragraph" w:customStyle="1" w:styleId="5F2EBF384C46449393FD0552F81A7EF1">
    <w:name w:val="5F2EBF384C46449393FD0552F81A7EF1"/>
    <w:rsid w:val="00A0240A"/>
  </w:style>
  <w:style w:type="paragraph" w:customStyle="1" w:styleId="53B50666533443418218AF7C474CC6F1">
    <w:name w:val="53B50666533443418218AF7C474CC6F1"/>
    <w:rsid w:val="00A0240A"/>
  </w:style>
  <w:style w:type="paragraph" w:customStyle="1" w:styleId="B6CDD413E9F541F4AC49AA4983001235">
    <w:name w:val="B6CDD413E9F541F4AC49AA4983001235"/>
    <w:rsid w:val="00A0240A"/>
  </w:style>
  <w:style w:type="paragraph" w:customStyle="1" w:styleId="495FCD8F71A4499AB1FCBF523FD42941">
    <w:name w:val="495FCD8F71A4499AB1FCBF523FD42941"/>
    <w:rsid w:val="00A0240A"/>
  </w:style>
  <w:style w:type="paragraph" w:customStyle="1" w:styleId="8349AA3DC05940C69ACBC901CA4CDB2F">
    <w:name w:val="8349AA3DC05940C69ACBC901CA4CDB2F"/>
    <w:rsid w:val="00A0240A"/>
  </w:style>
  <w:style w:type="paragraph" w:customStyle="1" w:styleId="7D1D79BDCB1C41B49E3DB7AE24A5E2A6">
    <w:name w:val="7D1D79BDCB1C41B49E3DB7AE24A5E2A6"/>
    <w:rsid w:val="00A0240A"/>
  </w:style>
  <w:style w:type="paragraph" w:customStyle="1" w:styleId="9FF78E1971AB46C69D3ED4C80E43B068">
    <w:name w:val="9FF78E1971AB46C69D3ED4C80E43B068"/>
    <w:rsid w:val="00A0240A"/>
  </w:style>
  <w:style w:type="paragraph" w:customStyle="1" w:styleId="129DAEFB4C4C47E081FD1E0E29260DDE">
    <w:name w:val="129DAEFB4C4C47E081FD1E0E29260DDE"/>
    <w:rsid w:val="00A0240A"/>
  </w:style>
  <w:style w:type="paragraph" w:customStyle="1" w:styleId="42AE1FE9ED6E4184A8F254B9312E167A">
    <w:name w:val="42AE1FE9ED6E4184A8F254B9312E167A"/>
    <w:rsid w:val="00A0240A"/>
  </w:style>
  <w:style w:type="paragraph" w:customStyle="1" w:styleId="815E2DC0D53147D19A110883335C9609">
    <w:name w:val="815E2DC0D53147D19A110883335C9609"/>
    <w:rsid w:val="00A0240A"/>
  </w:style>
  <w:style w:type="paragraph" w:customStyle="1" w:styleId="A32242AD19414ABF958A570572D945BF">
    <w:name w:val="A32242AD19414ABF958A570572D945BF"/>
    <w:rsid w:val="00A0240A"/>
  </w:style>
  <w:style w:type="paragraph" w:customStyle="1" w:styleId="644A58ADC3F545788015171217B1CDBF">
    <w:name w:val="644A58ADC3F545788015171217B1CDBF"/>
    <w:rsid w:val="00A0240A"/>
  </w:style>
  <w:style w:type="paragraph" w:customStyle="1" w:styleId="115CEDE12A664A579CF816225C67F2E6">
    <w:name w:val="115CEDE12A664A579CF816225C67F2E6"/>
    <w:rsid w:val="00A0240A"/>
  </w:style>
  <w:style w:type="paragraph" w:customStyle="1" w:styleId="CC1B77DC2238410AB32B74E5EAC259A9">
    <w:name w:val="CC1B77DC2238410AB32B74E5EAC259A9"/>
    <w:rsid w:val="00A0240A"/>
  </w:style>
  <w:style w:type="paragraph" w:customStyle="1" w:styleId="8F9364D550154622A96136F652A12BD8">
    <w:name w:val="8F9364D550154622A96136F652A12BD8"/>
    <w:rsid w:val="00A0240A"/>
  </w:style>
  <w:style w:type="paragraph" w:customStyle="1" w:styleId="AC82833ED0CA41A1A3EEC52767F3FB6B">
    <w:name w:val="AC82833ED0CA41A1A3EEC52767F3FB6B"/>
    <w:rsid w:val="00A0240A"/>
  </w:style>
  <w:style w:type="paragraph" w:customStyle="1" w:styleId="7F73367E179843F5A4FD70706A11309D">
    <w:name w:val="7F73367E179843F5A4FD70706A11309D"/>
    <w:rsid w:val="00A0240A"/>
  </w:style>
  <w:style w:type="paragraph" w:customStyle="1" w:styleId="7E20E69D91524CDFB667C4A743D323B8">
    <w:name w:val="7E20E69D91524CDFB667C4A743D323B8"/>
    <w:rsid w:val="00A0240A"/>
  </w:style>
  <w:style w:type="paragraph" w:customStyle="1" w:styleId="B800EF914F414DFC8BFBAC4C4EC9F612">
    <w:name w:val="B800EF914F414DFC8BFBAC4C4EC9F612"/>
    <w:rsid w:val="00A0240A"/>
  </w:style>
  <w:style w:type="paragraph" w:customStyle="1" w:styleId="B5FC064A362E4F3F87E2E9CEB6D60F6C">
    <w:name w:val="B5FC064A362E4F3F87E2E9CEB6D60F6C"/>
    <w:rsid w:val="00A0240A"/>
  </w:style>
  <w:style w:type="paragraph" w:customStyle="1" w:styleId="8D0F1C4599144FABAB62DCF7A0455386">
    <w:name w:val="8D0F1C4599144FABAB62DCF7A0455386"/>
    <w:rsid w:val="00A0240A"/>
  </w:style>
  <w:style w:type="paragraph" w:customStyle="1" w:styleId="3D4017D5B7F940E8A54B5D7DB79D03F6">
    <w:name w:val="3D4017D5B7F940E8A54B5D7DB79D03F6"/>
    <w:rsid w:val="00A0240A"/>
  </w:style>
  <w:style w:type="paragraph" w:customStyle="1" w:styleId="CB5E1C925C5C4D1EAB8D681BD90EC402">
    <w:name w:val="CB5E1C925C5C4D1EAB8D681BD90EC402"/>
    <w:rsid w:val="00A0240A"/>
  </w:style>
  <w:style w:type="paragraph" w:customStyle="1" w:styleId="E01CCE62948A436889B90EF3676537EB">
    <w:name w:val="E01CCE62948A436889B90EF3676537EB"/>
    <w:rsid w:val="00A0240A"/>
  </w:style>
  <w:style w:type="paragraph" w:customStyle="1" w:styleId="178FADC525374FDA8F62525068948386">
    <w:name w:val="178FADC525374FDA8F62525068948386"/>
    <w:rsid w:val="00A0240A"/>
  </w:style>
  <w:style w:type="paragraph" w:customStyle="1" w:styleId="33FCA724EA22478EBA3DAF9E581407A1">
    <w:name w:val="33FCA724EA22478EBA3DAF9E581407A1"/>
    <w:rsid w:val="00A0240A"/>
  </w:style>
  <w:style w:type="paragraph" w:customStyle="1" w:styleId="C7FCB11E78574788BD6503614F80899C">
    <w:name w:val="C7FCB11E78574788BD6503614F80899C"/>
    <w:rsid w:val="00A0240A"/>
  </w:style>
  <w:style w:type="paragraph" w:customStyle="1" w:styleId="2B013A8E6771432C842978FB34969451">
    <w:name w:val="2B013A8E6771432C842978FB34969451"/>
    <w:rsid w:val="00A0240A"/>
  </w:style>
  <w:style w:type="paragraph" w:customStyle="1" w:styleId="F5A15BE826294E0ABBE17CFE0DF406C5">
    <w:name w:val="F5A15BE826294E0ABBE17CFE0DF406C5"/>
    <w:rsid w:val="00A0240A"/>
  </w:style>
  <w:style w:type="paragraph" w:customStyle="1" w:styleId="993465803AB4480A894AB7C8DA2A31B8">
    <w:name w:val="993465803AB4480A894AB7C8DA2A31B8"/>
    <w:rsid w:val="00A0240A"/>
  </w:style>
  <w:style w:type="paragraph" w:customStyle="1" w:styleId="9E364E25939B4A7E91D91D33CC851211">
    <w:name w:val="9E364E25939B4A7E91D91D33CC851211"/>
    <w:rsid w:val="00A0240A"/>
  </w:style>
  <w:style w:type="paragraph" w:customStyle="1" w:styleId="29FB94C967014F1BA1487685795762CC">
    <w:name w:val="29FB94C967014F1BA1487685795762CC"/>
    <w:rsid w:val="00A0240A"/>
  </w:style>
  <w:style w:type="paragraph" w:customStyle="1" w:styleId="3F763ECC04114658A935F62CF4BF6013">
    <w:name w:val="3F763ECC04114658A935F62CF4BF6013"/>
    <w:rsid w:val="00A0240A"/>
  </w:style>
  <w:style w:type="paragraph" w:customStyle="1" w:styleId="43F951C77F674F7EB693A99598870CA2">
    <w:name w:val="43F951C77F674F7EB693A99598870CA2"/>
    <w:rsid w:val="00A0240A"/>
  </w:style>
  <w:style w:type="paragraph" w:customStyle="1" w:styleId="71753ACC441645A09DB411B3142A184B">
    <w:name w:val="71753ACC441645A09DB411B3142A184B"/>
    <w:rsid w:val="00A0240A"/>
  </w:style>
  <w:style w:type="paragraph" w:customStyle="1" w:styleId="9F15F69929114DDDBBA8AB9AEDF166C3">
    <w:name w:val="9F15F69929114DDDBBA8AB9AEDF166C3"/>
    <w:rsid w:val="00A0240A"/>
  </w:style>
  <w:style w:type="paragraph" w:customStyle="1" w:styleId="E65D037A98494C3893D41F8F2E095F6A">
    <w:name w:val="E65D037A98494C3893D41F8F2E095F6A"/>
    <w:rsid w:val="00A0240A"/>
  </w:style>
  <w:style w:type="paragraph" w:customStyle="1" w:styleId="7063EEB22C344DD0BB6558A9CB00E207">
    <w:name w:val="7063EEB22C344DD0BB6558A9CB00E207"/>
    <w:rsid w:val="00A0240A"/>
  </w:style>
  <w:style w:type="paragraph" w:customStyle="1" w:styleId="52AAA1F4F6DC4B6D9CFBED8AA0E87257">
    <w:name w:val="52AAA1F4F6DC4B6D9CFBED8AA0E87257"/>
    <w:rsid w:val="00A0240A"/>
  </w:style>
  <w:style w:type="paragraph" w:customStyle="1" w:styleId="C1CBCD8D07CB402ABDF69C9DDF06BD11">
    <w:name w:val="C1CBCD8D07CB402ABDF69C9DDF06BD11"/>
    <w:rsid w:val="00A0240A"/>
  </w:style>
  <w:style w:type="paragraph" w:customStyle="1" w:styleId="30F9583AB18E4A84891FF57B9258194D">
    <w:name w:val="30F9583AB18E4A84891FF57B9258194D"/>
    <w:rsid w:val="00A0240A"/>
  </w:style>
  <w:style w:type="paragraph" w:customStyle="1" w:styleId="500E92E5E0134776BA12F8FEE8157328">
    <w:name w:val="500E92E5E0134776BA12F8FEE8157328"/>
    <w:rsid w:val="00A0240A"/>
  </w:style>
  <w:style w:type="paragraph" w:customStyle="1" w:styleId="269DFEBCD64E4A0DB10CC0284F7C3DA1">
    <w:name w:val="269DFEBCD64E4A0DB10CC0284F7C3DA1"/>
    <w:rsid w:val="00A0240A"/>
  </w:style>
  <w:style w:type="paragraph" w:customStyle="1" w:styleId="630B3706C0F949E69284E59401EAFE71">
    <w:name w:val="630B3706C0F949E69284E59401EAFE71"/>
    <w:rsid w:val="00A0240A"/>
  </w:style>
  <w:style w:type="paragraph" w:customStyle="1" w:styleId="F0A64EE88D044A78B2E94A79F770475C">
    <w:name w:val="F0A64EE88D044A78B2E94A79F770475C"/>
    <w:rsid w:val="00A0240A"/>
  </w:style>
  <w:style w:type="paragraph" w:customStyle="1" w:styleId="C27B23F6DD914E8BB590C5E5416226D7">
    <w:name w:val="C27B23F6DD914E8BB590C5E5416226D7"/>
    <w:rsid w:val="00A0240A"/>
  </w:style>
  <w:style w:type="paragraph" w:customStyle="1" w:styleId="6CC811F8401B448DB6FEFADD72CFD9FB">
    <w:name w:val="6CC811F8401B448DB6FEFADD72CFD9FB"/>
    <w:rsid w:val="00A0240A"/>
  </w:style>
  <w:style w:type="paragraph" w:customStyle="1" w:styleId="88572E4E064246C2BABD2CD095E60C8B">
    <w:name w:val="88572E4E064246C2BABD2CD095E60C8B"/>
    <w:rsid w:val="00A0240A"/>
  </w:style>
  <w:style w:type="paragraph" w:customStyle="1" w:styleId="55ECAB796E0F41D48A622AC956CC05E6">
    <w:name w:val="55ECAB796E0F41D48A622AC956CC05E6"/>
    <w:rsid w:val="00A0240A"/>
  </w:style>
  <w:style w:type="paragraph" w:customStyle="1" w:styleId="B7927E87C1E5440C9A73D8E5AAA2B336">
    <w:name w:val="B7927E87C1E5440C9A73D8E5AAA2B336"/>
    <w:rsid w:val="00A0240A"/>
  </w:style>
  <w:style w:type="paragraph" w:customStyle="1" w:styleId="92014FAA8623455BBB151179FECEB09B">
    <w:name w:val="92014FAA8623455BBB151179FECEB09B"/>
    <w:rsid w:val="00A0240A"/>
  </w:style>
  <w:style w:type="paragraph" w:customStyle="1" w:styleId="4343A81C84874B4BAE0FF9A4AFB52F49">
    <w:name w:val="4343A81C84874B4BAE0FF9A4AFB52F49"/>
    <w:rsid w:val="00A0240A"/>
  </w:style>
  <w:style w:type="paragraph" w:customStyle="1" w:styleId="F8704B05236F4AF98CDCAA4493D77185">
    <w:name w:val="F8704B05236F4AF98CDCAA4493D77185"/>
    <w:rsid w:val="00A0240A"/>
  </w:style>
  <w:style w:type="paragraph" w:customStyle="1" w:styleId="8AACE59F683842AC9DD2DCBA396ABB90">
    <w:name w:val="8AACE59F683842AC9DD2DCBA396ABB90"/>
    <w:rsid w:val="00A0240A"/>
  </w:style>
  <w:style w:type="paragraph" w:customStyle="1" w:styleId="036F2AAB625045F58A8E6AA2A84D0F48">
    <w:name w:val="036F2AAB625045F58A8E6AA2A84D0F48"/>
    <w:rsid w:val="00A0240A"/>
  </w:style>
  <w:style w:type="paragraph" w:customStyle="1" w:styleId="B8C7DE7B822940399D0C444646CCD61F">
    <w:name w:val="B8C7DE7B822940399D0C444646CCD61F"/>
    <w:rsid w:val="00A0240A"/>
  </w:style>
  <w:style w:type="paragraph" w:customStyle="1" w:styleId="4A67F8911F9341CBBF81D0D5EAC94DF5">
    <w:name w:val="4A67F8911F9341CBBF81D0D5EAC94DF5"/>
    <w:rsid w:val="00A0240A"/>
  </w:style>
  <w:style w:type="paragraph" w:customStyle="1" w:styleId="B18B1C35EA3C4B53985A165EBCDC556C">
    <w:name w:val="B18B1C35EA3C4B53985A165EBCDC556C"/>
    <w:rsid w:val="00A0240A"/>
  </w:style>
  <w:style w:type="paragraph" w:customStyle="1" w:styleId="8579BC4EAA664B9B88A09101BFF0A282">
    <w:name w:val="8579BC4EAA664B9B88A09101BFF0A282"/>
    <w:rsid w:val="00A0240A"/>
  </w:style>
  <w:style w:type="paragraph" w:customStyle="1" w:styleId="333253AEB6414940B583166C70A49EE6">
    <w:name w:val="333253AEB6414940B583166C70A49EE6"/>
    <w:rsid w:val="00A0240A"/>
  </w:style>
  <w:style w:type="paragraph" w:customStyle="1" w:styleId="315E8FC1546F4F258777B0F8B17EF858">
    <w:name w:val="315E8FC1546F4F258777B0F8B17EF858"/>
    <w:rsid w:val="00A0240A"/>
  </w:style>
  <w:style w:type="paragraph" w:customStyle="1" w:styleId="56B596F425924BF09531BFC65E093023">
    <w:name w:val="56B596F425924BF09531BFC65E093023"/>
    <w:rsid w:val="00A0240A"/>
  </w:style>
  <w:style w:type="paragraph" w:customStyle="1" w:styleId="8B5B0A29EFA2470E87FB45A2F1E4CAB7">
    <w:name w:val="8B5B0A29EFA2470E87FB45A2F1E4CAB7"/>
    <w:rsid w:val="00A0240A"/>
  </w:style>
  <w:style w:type="paragraph" w:customStyle="1" w:styleId="FBD27C8492B64A5FB0D25E97783A287F">
    <w:name w:val="FBD27C8492B64A5FB0D25E97783A287F"/>
    <w:rsid w:val="00A0240A"/>
  </w:style>
  <w:style w:type="paragraph" w:customStyle="1" w:styleId="461959ABA63C47AC8EFE558B7D012989">
    <w:name w:val="461959ABA63C47AC8EFE558B7D012989"/>
    <w:rsid w:val="00A0240A"/>
  </w:style>
  <w:style w:type="paragraph" w:customStyle="1" w:styleId="D40AE58051FC4AB1BADFBA211EB75C18">
    <w:name w:val="D40AE58051FC4AB1BADFBA211EB75C18"/>
    <w:rsid w:val="00A0240A"/>
  </w:style>
  <w:style w:type="paragraph" w:customStyle="1" w:styleId="6BDB93373FD643CAAA9032C98F70EE62">
    <w:name w:val="6BDB93373FD643CAAA9032C98F70EE62"/>
    <w:rsid w:val="00A0240A"/>
  </w:style>
  <w:style w:type="paragraph" w:customStyle="1" w:styleId="A4661D25BEFA4784979958B118FC9082">
    <w:name w:val="A4661D25BEFA4784979958B118FC9082"/>
    <w:rsid w:val="00A0240A"/>
  </w:style>
  <w:style w:type="paragraph" w:customStyle="1" w:styleId="92502779B66E4308AD81878553AF2DA3">
    <w:name w:val="92502779B66E4308AD81878553AF2DA3"/>
    <w:rsid w:val="00A0240A"/>
  </w:style>
  <w:style w:type="paragraph" w:customStyle="1" w:styleId="9EF316EEBE3F430BA3260A5EA0CC4EF2">
    <w:name w:val="9EF316EEBE3F430BA3260A5EA0CC4EF2"/>
    <w:rsid w:val="00A0240A"/>
  </w:style>
  <w:style w:type="paragraph" w:customStyle="1" w:styleId="7264BC5E97E543D5A82FE31FAA958E57">
    <w:name w:val="7264BC5E97E543D5A82FE31FAA958E57"/>
    <w:rsid w:val="00A0240A"/>
  </w:style>
  <w:style w:type="paragraph" w:customStyle="1" w:styleId="81488622BE264F09B3F1A149E4F3A763">
    <w:name w:val="81488622BE264F09B3F1A149E4F3A763"/>
    <w:rsid w:val="00A0240A"/>
  </w:style>
  <w:style w:type="paragraph" w:customStyle="1" w:styleId="7EF3E68A42B6490A9E706573DEB3E568">
    <w:name w:val="7EF3E68A42B6490A9E706573DEB3E568"/>
    <w:rsid w:val="00A0240A"/>
  </w:style>
  <w:style w:type="paragraph" w:customStyle="1" w:styleId="27855574E04A4711AF9A06EDAB3F2B42">
    <w:name w:val="27855574E04A4711AF9A06EDAB3F2B42"/>
    <w:rsid w:val="00A0240A"/>
  </w:style>
  <w:style w:type="paragraph" w:customStyle="1" w:styleId="524EEE7CA2FF4602BE9A75130A8B7E7C">
    <w:name w:val="524EEE7CA2FF4602BE9A75130A8B7E7C"/>
    <w:rsid w:val="00A0240A"/>
  </w:style>
  <w:style w:type="paragraph" w:customStyle="1" w:styleId="90861252FBA143598455CB7F14EA2823">
    <w:name w:val="90861252FBA143598455CB7F14EA2823"/>
    <w:rsid w:val="00A0240A"/>
  </w:style>
  <w:style w:type="paragraph" w:customStyle="1" w:styleId="BCD85DC668324247AC16C0C9439D522B">
    <w:name w:val="BCD85DC668324247AC16C0C9439D522B"/>
    <w:rsid w:val="00A0240A"/>
  </w:style>
  <w:style w:type="paragraph" w:customStyle="1" w:styleId="8712EB6B5AE943A09FAEAABB632EABCE">
    <w:name w:val="8712EB6B5AE943A09FAEAABB632EABCE"/>
    <w:rsid w:val="00A0240A"/>
  </w:style>
  <w:style w:type="paragraph" w:customStyle="1" w:styleId="1E4F78EFA25041FCAE923D1FC65FDB34">
    <w:name w:val="1E4F78EFA25041FCAE923D1FC65FDB34"/>
    <w:rsid w:val="00A0240A"/>
  </w:style>
  <w:style w:type="paragraph" w:customStyle="1" w:styleId="172E5C923C144359ADA7B3540BD7E3E8">
    <w:name w:val="172E5C923C144359ADA7B3540BD7E3E8"/>
    <w:rsid w:val="00A0240A"/>
  </w:style>
  <w:style w:type="paragraph" w:customStyle="1" w:styleId="CA4CB37076BB4C0EAE6EAFCBEC3AAAA4">
    <w:name w:val="CA4CB37076BB4C0EAE6EAFCBEC3AAAA4"/>
    <w:rsid w:val="00A0240A"/>
  </w:style>
  <w:style w:type="paragraph" w:customStyle="1" w:styleId="24DA3D1E37634D86BEDC51FAEBB29045">
    <w:name w:val="24DA3D1E37634D86BEDC51FAEBB29045"/>
    <w:rsid w:val="00A0240A"/>
  </w:style>
  <w:style w:type="paragraph" w:customStyle="1" w:styleId="DDF2EA7183AB412AB1FABEF36D32B8B9">
    <w:name w:val="DDF2EA7183AB412AB1FABEF36D32B8B9"/>
    <w:rsid w:val="00A0240A"/>
  </w:style>
  <w:style w:type="paragraph" w:customStyle="1" w:styleId="8E28814C06354BCC9212526BB677E41A">
    <w:name w:val="8E28814C06354BCC9212526BB677E41A"/>
    <w:rsid w:val="00A0240A"/>
  </w:style>
  <w:style w:type="paragraph" w:customStyle="1" w:styleId="3691D53153064D17A21E7FC46E049532">
    <w:name w:val="3691D53153064D17A21E7FC46E049532"/>
    <w:rsid w:val="00A0240A"/>
  </w:style>
  <w:style w:type="paragraph" w:customStyle="1" w:styleId="540451DEF7F44131A699F9112C28FDEC">
    <w:name w:val="540451DEF7F44131A699F9112C28FDEC"/>
    <w:rsid w:val="00A0240A"/>
  </w:style>
  <w:style w:type="paragraph" w:customStyle="1" w:styleId="1583E6B5DBA4457E81F8872BF66A6A41">
    <w:name w:val="1583E6B5DBA4457E81F8872BF66A6A41"/>
    <w:rsid w:val="00A0240A"/>
  </w:style>
  <w:style w:type="paragraph" w:customStyle="1" w:styleId="8E56B22620234B6EB18F9627F3E04A02">
    <w:name w:val="8E56B22620234B6EB18F9627F3E04A02"/>
    <w:rsid w:val="00A0240A"/>
  </w:style>
  <w:style w:type="paragraph" w:customStyle="1" w:styleId="37BD53F6FE9C43818860A61E2FB716B8">
    <w:name w:val="37BD53F6FE9C43818860A61E2FB716B8"/>
    <w:rsid w:val="00A0240A"/>
  </w:style>
  <w:style w:type="paragraph" w:customStyle="1" w:styleId="26EC9C954A514D91B4029551F2353B31">
    <w:name w:val="26EC9C954A514D91B4029551F2353B31"/>
    <w:rsid w:val="00A0240A"/>
  </w:style>
  <w:style w:type="paragraph" w:customStyle="1" w:styleId="ADE210E995F44FA48D742397BE45FDB9">
    <w:name w:val="ADE210E995F44FA48D742397BE45FDB9"/>
    <w:rsid w:val="00A0240A"/>
  </w:style>
  <w:style w:type="paragraph" w:customStyle="1" w:styleId="6A52610DBF6A4AA7ABB6852DECD1DCE9">
    <w:name w:val="6A52610DBF6A4AA7ABB6852DECD1DCE9"/>
    <w:rsid w:val="00A0240A"/>
  </w:style>
  <w:style w:type="paragraph" w:customStyle="1" w:styleId="3FDF1A3CF0C34BD3B3A26A0DA577CC1E">
    <w:name w:val="3FDF1A3CF0C34BD3B3A26A0DA577CC1E"/>
    <w:rsid w:val="00A0240A"/>
  </w:style>
  <w:style w:type="paragraph" w:customStyle="1" w:styleId="CFB319A245644E2D913785D8E55E8B3C">
    <w:name w:val="CFB319A245644E2D913785D8E55E8B3C"/>
    <w:rsid w:val="00A0240A"/>
  </w:style>
  <w:style w:type="paragraph" w:customStyle="1" w:styleId="0DB1BEB901E247CC80A90AE4EAC0ADEF">
    <w:name w:val="0DB1BEB901E247CC80A90AE4EAC0ADEF"/>
    <w:rsid w:val="00A0240A"/>
  </w:style>
  <w:style w:type="paragraph" w:customStyle="1" w:styleId="B04DC954CA0F4154BDD99C52EB21A8D8">
    <w:name w:val="B04DC954CA0F4154BDD99C52EB21A8D8"/>
    <w:rsid w:val="00A0240A"/>
  </w:style>
  <w:style w:type="paragraph" w:customStyle="1" w:styleId="58368E492CDA483EB1647B4323CF3582">
    <w:name w:val="58368E492CDA483EB1647B4323CF3582"/>
    <w:rsid w:val="00A0240A"/>
  </w:style>
  <w:style w:type="paragraph" w:customStyle="1" w:styleId="FEDB4342CE7E4469A6099B71714304E6">
    <w:name w:val="FEDB4342CE7E4469A6099B71714304E6"/>
    <w:rsid w:val="00A0240A"/>
  </w:style>
  <w:style w:type="paragraph" w:customStyle="1" w:styleId="E825B5AC7DB94D7689E5BAB6030975A7">
    <w:name w:val="E825B5AC7DB94D7689E5BAB6030975A7"/>
    <w:rsid w:val="00A0240A"/>
  </w:style>
  <w:style w:type="paragraph" w:customStyle="1" w:styleId="B2652B0253104860906E7C6DC462D5EA">
    <w:name w:val="B2652B0253104860906E7C6DC462D5EA"/>
    <w:rsid w:val="00A0240A"/>
  </w:style>
  <w:style w:type="paragraph" w:customStyle="1" w:styleId="F3D199F373AF4872B824E246166487E3">
    <w:name w:val="F3D199F373AF4872B824E246166487E3"/>
    <w:rsid w:val="00A0240A"/>
  </w:style>
  <w:style w:type="paragraph" w:customStyle="1" w:styleId="E9C1D0A198A24A5DB4F35EDF4105D515">
    <w:name w:val="E9C1D0A198A24A5DB4F35EDF4105D515"/>
    <w:rsid w:val="00A0240A"/>
  </w:style>
  <w:style w:type="paragraph" w:customStyle="1" w:styleId="B1E9D099F6AE42369A72D06D464CBE4B">
    <w:name w:val="B1E9D099F6AE42369A72D06D464CBE4B"/>
    <w:rsid w:val="00A0240A"/>
  </w:style>
  <w:style w:type="paragraph" w:customStyle="1" w:styleId="AD5E7623E0C948B99274D6D11C3B7A9A">
    <w:name w:val="AD5E7623E0C948B99274D6D11C3B7A9A"/>
    <w:rsid w:val="00A0240A"/>
  </w:style>
  <w:style w:type="paragraph" w:customStyle="1" w:styleId="00BAF50665F4484DABC4DA9B32F740EA">
    <w:name w:val="00BAF50665F4484DABC4DA9B32F740EA"/>
    <w:rsid w:val="00A0240A"/>
  </w:style>
  <w:style w:type="paragraph" w:customStyle="1" w:styleId="77C7BD4C1ECF42FAAEB79FEBEF8BCE37">
    <w:name w:val="77C7BD4C1ECF42FAAEB79FEBEF8BCE37"/>
    <w:rsid w:val="00A0240A"/>
  </w:style>
  <w:style w:type="paragraph" w:customStyle="1" w:styleId="7859D78ED8804BB88CBD8EB8356ECC13">
    <w:name w:val="7859D78ED8804BB88CBD8EB8356ECC13"/>
    <w:rsid w:val="00A0240A"/>
  </w:style>
  <w:style w:type="paragraph" w:customStyle="1" w:styleId="E25D8C8C98E14865A81F76EAE3D2B7E6">
    <w:name w:val="E25D8C8C98E14865A81F76EAE3D2B7E6"/>
    <w:rsid w:val="00A0240A"/>
  </w:style>
  <w:style w:type="paragraph" w:customStyle="1" w:styleId="88C85AFCA5FB4EB0ACE5932E61BA2830">
    <w:name w:val="88C85AFCA5FB4EB0ACE5932E61BA2830"/>
    <w:rsid w:val="00A0240A"/>
  </w:style>
  <w:style w:type="paragraph" w:customStyle="1" w:styleId="FE717DB3C3154E07B31917DCA9DB8216">
    <w:name w:val="FE717DB3C3154E07B31917DCA9DB8216"/>
    <w:rsid w:val="00A0240A"/>
  </w:style>
  <w:style w:type="paragraph" w:customStyle="1" w:styleId="DC5C773C10DA4C658418F86D3C41A8F8">
    <w:name w:val="DC5C773C10DA4C658418F86D3C41A8F8"/>
    <w:rsid w:val="00A0240A"/>
  </w:style>
  <w:style w:type="paragraph" w:customStyle="1" w:styleId="089CAA27B7024BA68879A5453CF0ECEE">
    <w:name w:val="089CAA27B7024BA68879A5453CF0ECEE"/>
    <w:rsid w:val="00A0240A"/>
  </w:style>
  <w:style w:type="paragraph" w:customStyle="1" w:styleId="9CA18F31D95648FE854224CBE9F87E1B">
    <w:name w:val="9CA18F31D95648FE854224CBE9F87E1B"/>
    <w:rsid w:val="00A0240A"/>
  </w:style>
  <w:style w:type="paragraph" w:customStyle="1" w:styleId="D527E90A748C4781BD61E30767E70FDE">
    <w:name w:val="D527E90A748C4781BD61E30767E70FDE"/>
    <w:rsid w:val="00A0240A"/>
  </w:style>
  <w:style w:type="paragraph" w:customStyle="1" w:styleId="917982A743004E109CBD61CF35C7E40B">
    <w:name w:val="917982A743004E109CBD61CF35C7E40B"/>
    <w:rsid w:val="00A0240A"/>
  </w:style>
  <w:style w:type="paragraph" w:customStyle="1" w:styleId="1F6BE80C6C5E4D19A71D3DF69DF422A9">
    <w:name w:val="1F6BE80C6C5E4D19A71D3DF69DF422A9"/>
    <w:rsid w:val="00A0240A"/>
  </w:style>
  <w:style w:type="paragraph" w:customStyle="1" w:styleId="585ADB948CEF43E59A35F9635235F830">
    <w:name w:val="585ADB948CEF43E59A35F9635235F830"/>
    <w:rsid w:val="00A0240A"/>
  </w:style>
  <w:style w:type="paragraph" w:customStyle="1" w:styleId="2F328E49C72F4841A60EBB1A7AF8A66B">
    <w:name w:val="2F328E49C72F4841A60EBB1A7AF8A66B"/>
    <w:rsid w:val="00A0240A"/>
  </w:style>
  <w:style w:type="paragraph" w:customStyle="1" w:styleId="A68AC2614A794665957E8706D1C4F2B3">
    <w:name w:val="A68AC2614A794665957E8706D1C4F2B3"/>
    <w:rsid w:val="00A0240A"/>
  </w:style>
  <w:style w:type="paragraph" w:customStyle="1" w:styleId="21E6227338964F088B4D52EDFA3013B3">
    <w:name w:val="21E6227338964F088B4D52EDFA3013B3"/>
    <w:rsid w:val="00A0240A"/>
  </w:style>
  <w:style w:type="paragraph" w:customStyle="1" w:styleId="36E074431F934A48B863F6C7BD1367CC">
    <w:name w:val="36E074431F934A48B863F6C7BD1367CC"/>
    <w:rsid w:val="00A0240A"/>
  </w:style>
  <w:style w:type="paragraph" w:customStyle="1" w:styleId="5EB077BBA2584AE69ED4461FB324EBC5">
    <w:name w:val="5EB077BBA2584AE69ED4461FB324EBC5"/>
    <w:rsid w:val="00A0240A"/>
  </w:style>
  <w:style w:type="paragraph" w:customStyle="1" w:styleId="115CC4B07772487B9A52BFBAE8193BC4">
    <w:name w:val="115CC4B07772487B9A52BFBAE8193BC4"/>
    <w:rsid w:val="00A0240A"/>
  </w:style>
  <w:style w:type="paragraph" w:customStyle="1" w:styleId="08CA6B7780F9491D9D81CAF9CE7F7A3B">
    <w:name w:val="08CA6B7780F9491D9D81CAF9CE7F7A3B"/>
    <w:rsid w:val="00A0240A"/>
  </w:style>
  <w:style w:type="paragraph" w:customStyle="1" w:styleId="285A184ECA4C4073A8EB78F8F2FEB4F7">
    <w:name w:val="285A184ECA4C4073A8EB78F8F2FEB4F7"/>
    <w:rsid w:val="00A0240A"/>
  </w:style>
  <w:style w:type="paragraph" w:customStyle="1" w:styleId="5389BF39152B4BCCADD83824B89B615B">
    <w:name w:val="5389BF39152B4BCCADD83824B89B615B"/>
    <w:rsid w:val="00A0240A"/>
  </w:style>
  <w:style w:type="paragraph" w:customStyle="1" w:styleId="778B0FC64ECD487A9DAE040AC6006FE5">
    <w:name w:val="778B0FC64ECD487A9DAE040AC6006FE5"/>
    <w:rsid w:val="00A0240A"/>
  </w:style>
  <w:style w:type="paragraph" w:customStyle="1" w:styleId="2EC14962E66143C395A2857F577E2B07">
    <w:name w:val="2EC14962E66143C395A2857F577E2B07"/>
    <w:rsid w:val="00A0240A"/>
  </w:style>
  <w:style w:type="paragraph" w:customStyle="1" w:styleId="5791F69198B54D4FAF831ED96880E06A">
    <w:name w:val="5791F69198B54D4FAF831ED96880E06A"/>
    <w:rsid w:val="00A0240A"/>
  </w:style>
  <w:style w:type="paragraph" w:customStyle="1" w:styleId="B815A5D997CF49F99EAB01D856C754E4">
    <w:name w:val="B815A5D997CF49F99EAB01D856C754E4"/>
    <w:rsid w:val="00A0240A"/>
  </w:style>
  <w:style w:type="paragraph" w:customStyle="1" w:styleId="F7E3BA99E9154B1B82DF8AB9B5A25A85">
    <w:name w:val="F7E3BA99E9154B1B82DF8AB9B5A25A85"/>
    <w:rsid w:val="00A0240A"/>
  </w:style>
  <w:style w:type="paragraph" w:customStyle="1" w:styleId="26EC45DA4F254DB08ED856F76E75A1EF">
    <w:name w:val="26EC45DA4F254DB08ED856F76E75A1EF"/>
    <w:rsid w:val="00A0240A"/>
  </w:style>
  <w:style w:type="paragraph" w:customStyle="1" w:styleId="49B0509DD0154699B64079BA923D51A5">
    <w:name w:val="49B0509DD0154699B64079BA923D51A5"/>
    <w:rsid w:val="00A0240A"/>
  </w:style>
  <w:style w:type="paragraph" w:customStyle="1" w:styleId="F9DB3545277B4696A73786440DA9D389">
    <w:name w:val="F9DB3545277B4696A73786440DA9D389"/>
    <w:rsid w:val="00A0240A"/>
  </w:style>
  <w:style w:type="paragraph" w:customStyle="1" w:styleId="B542401326A440ABA9B5BA4492F0EB94">
    <w:name w:val="B542401326A440ABA9B5BA4492F0EB94"/>
    <w:rsid w:val="00A0240A"/>
  </w:style>
  <w:style w:type="paragraph" w:customStyle="1" w:styleId="65AC7318CFB740519CCADE6DFECE3262">
    <w:name w:val="65AC7318CFB740519CCADE6DFECE3262"/>
    <w:rsid w:val="00A0240A"/>
  </w:style>
  <w:style w:type="paragraph" w:customStyle="1" w:styleId="CE4861F15D7741369360A43BBDBFFB2C">
    <w:name w:val="CE4861F15D7741369360A43BBDBFFB2C"/>
    <w:rsid w:val="00A0240A"/>
  </w:style>
  <w:style w:type="paragraph" w:customStyle="1" w:styleId="48DBDA6CD22F4677B1B7D189142CB619">
    <w:name w:val="48DBDA6CD22F4677B1B7D189142CB619"/>
    <w:rsid w:val="00A0240A"/>
  </w:style>
  <w:style w:type="paragraph" w:customStyle="1" w:styleId="BD61D48AD15C476283444228C2051104">
    <w:name w:val="BD61D48AD15C476283444228C2051104"/>
    <w:rsid w:val="00A0240A"/>
  </w:style>
  <w:style w:type="paragraph" w:customStyle="1" w:styleId="E783C9A50BC24F88A74ADEA12BA69A69">
    <w:name w:val="E783C9A50BC24F88A74ADEA12BA69A69"/>
    <w:rsid w:val="00A0240A"/>
  </w:style>
  <w:style w:type="paragraph" w:customStyle="1" w:styleId="150EEB5BA4154926A9E579A70E50D12C">
    <w:name w:val="150EEB5BA4154926A9E579A70E50D12C"/>
    <w:rsid w:val="00A0240A"/>
  </w:style>
  <w:style w:type="paragraph" w:customStyle="1" w:styleId="C1AE5DFDE2334174A4ED0DF62028A927">
    <w:name w:val="C1AE5DFDE2334174A4ED0DF62028A927"/>
    <w:rsid w:val="00A0240A"/>
  </w:style>
  <w:style w:type="paragraph" w:customStyle="1" w:styleId="E32A0782F3CD4B378173FFAA07F82797">
    <w:name w:val="E32A0782F3CD4B378173FFAA07F82797"/>
    <w:rsid w:val="00A0240A"/>
  </w:style>
  <w:style w:type="paragraph" w:customStyle="1" w:styleId="B32315FE4B05459BAEFD58D13C2906B1">
    <w:name w:val="B32315FE4B05459BAEFD58D13C2906B1"/>
    <w:rsid w:val="00A0240A"/>
  </w:style>
  <w:style w:type="paragraph" w:customStyle="1" w:styleId="1B439368316945C59AFB1E58F8080293">
    <w:name w:val="1B439368316945C59AFB1E58F8080293"/>
    <w:rsid w:val="00A0240A"/>
  </w:style>
  <w:style w:type="paragraph" w:customStyle="1" w:styleId="DF1E0B414C8D4585BD4836C8C64D923D">
    <w:name w:val="DF1E0B414C8D4585BD4836C8C64D923D"/>
    <w:rsid w:val="00A0240A"/>
  </w:style>
  <w:style w:type="paragraph" w:customStyle="1" w:styleId="5CEF7EF0ED8540DAB54EF53EDF5B1767">
    <w:name w:val="5CEF7EF0ED8540DAB54EF53EDF5B1767"/>
    <w:rsid w:val="00A0240A"/>
  </w:style>
  <w:style w:type="paragraph" w:customStyle="1" w:styleId="2D2FC57E0F834CF384EBAE87E2638834">
    <w:name w:val="2D2FC57E0F834CF384EBAE87E2638834"/>
    <w:rsid w:val="00A0240A"/>
  </w:style>
  <w:style w:type="paragraph" w:customStyle="1" w:styleId="1D9571312AB7473B9838D8EDF1BCE8C4">
    <w:name w:val="1D9571312AB7473B9838D8EDF1BCE8C4"/>
    <w:rsid w:val="00A0240A"/>
  </w:style>
  <w:style w:type="paragraph" w:customStyle="1" w:styleId="85D37F148A974683A1F1C99DA7037D29">
    <w:name w:val="85D37F148A974683A1F1C99DA7037D29"/>
    <w:rsid w:val="00A0240A"/>
  </w:style>
  <w:style w:type="paragraph" w:customStyle="1" w:styleId="90A75DD214514A2FA93737DF86AC5E0B">
    <w:name w:val="90A75DD214514A2FA93737DF86AC5E0B"/>
    <w:rsid w:val="00A0240A"/>
  </w:style>
  <w:style w:type="paragraph" w:customStyle="1" w:styleId="A3C8F8BEB28A42109FF6274098A9E64E">
    <w:name w:val="A3C8F8BEB28A42109FF6274098A9E64E"/>
    <w:rsid w:val="00A0240A"/>
  </w:style>
  <w:style w:type="paragraph" w:customStyle="1" w:styleId="E92B81BE4CA0412DB483AA060DE5EA7F">
    <w:name w:val="E92B81BE4CA0412DB483AA060DE5EA7F"/>
    <w:rsid w:val="00A0240A"/>
  </w:style>
  <w:style w:type="paragraph" w:customStyle="1" w:styleId="644250EB232C4EE1AFCE75D8E1C6042B">
    <w:name w:val="644250EB232C4EE1AFCE75D8E1C6042B"/>
    <w:rsid w:val="00A0240A"/>
  </w:style>
  <w:style w:type="paragraph" w:customStyle="1" w:styleId="B553BC0011874D13B0FBBECCD737CEFB">
    <w:name w:val="B553BC0011874D13B0FBBECCD737CEFB"/>
    <w:rsid w:val="00A0240A"/>
  </w:style>
  <w:style w:type="paragraph" w:customStyle="1" w:styleId="0FADF20673BE450C91D94C1ECC57946A">
    <w:name w:val="0FADF20673BE450C91D94C1ECC57946A"/>
    <w:rsid w:val="00A0240A"/>
  </w:style>
  <w:style w:type="paragraph" w:customStyle="1" w:styleId="D5255307E4D1465A81BC968B17F0D375">
    <w:name w:val="D5255307E4D1465A81BC968B17F0D375"/>
    <w:rsid w:val="00A0240A"/>
  </w:style>
  <w:style w:type="paragraph" w:customStyle="1" w:styleId="D9AA45D60BE749179914A29DFCAB6FD4">
    <w:name w:val="D9AA45D60BE749179914A29DFCAB6FD4"/>
    <w:rsid w:val="00A0240A"/>
  </w:style>
  <w:style w:type="paragraph" w:customStyle="1" w:styleId="3AA840170C4848C08105271A03747EC3">
    <w:name w:val="3AA840170C4848C08105271A03747EC3"/>
    <w:rsid w:val="00A0240A"/>
  </w:style>
  <w:style w:type="paragraph" w:customStyle="1" w:styleId="56015EC9C49D48A9853F86887E9F0F0E">
    <w:name w:val="56015EC9C49D48A9853F86887E9F0F0E"/>
    <w:rsid w:val="00A0240A"/>
  </w:style>
  <w:style w:type="paragraph" w:customStyle="1" w:styleId="F9A7AE180CA340F186BBF82E849E49BF">
    <w:name w:val="F9A7AE180CA340F186BBF82E849E49BF"/>
    <w:rsid w:val="00A0240A"/>
  </w:style>
  <w:style w:type="paragraph" w:customStyle="1" w:styleId="FAFB0A0B8AFC400EBD49503F88C3E45A">
    <w:name w:val="FAFB0A0B8AFC400EBD49503F88C3E45A"/>
    <w:rsid w:val="00A0240A"/>
  </w:style>
  <w:style w:type="paragraph" w:customStyle="1" w:styleId="60C3651C5395486ABC0A114D2302CF6C">
    <w:name w:val="60C3651C5395486ABC0A114D2302CF6C"/>
    <w:rsid w:val="00A0240A"/>
  </w:style>
  <w:style w:type="paragraph" w:customStyle="1" w:styleId="3405FEEEB9EC4EAAAB4F8E7AA251B4E0">
    <w:name w:val="3405FEEEB9EC4EAAAB4F8E7AA251B4E0"/>
    <w:rsid w:val="00A0240A"/>
  </w:style>
  <w:style w:type="paragraph" w:customStyle="1" w:styleId="29A842A8453946FE83B51B53AFE142C3">
    <w:name w:val="29A842A8453946FE83B51B53AFE142C3"/>
    <w:rsid w:val="00A0240A"/>
  </w:style>
  <w:style w:type="paragraph" w:customStyle="1" w:styleId="E35674E72A1C49059DB794194BFE1D4A">
    <w:name w:val="E35674E72A1C49059DB794194BFE1D4A"/>
    <w:rsid w:val="00A0240A"/>
  </w:style>
  <w:style w:type="paragraph" w:customStyle="1" w:styleId="B382680021664D68B494B2E071683BB8">
    <w:name w:val="B382680021664D68B494B2E071683BB8"/>
    <w:rsid w:val="00A0240A"/>
  </w:style>
  <w:style w:type="paragraph" w:customStyle="1" w:styleId="38982B33CA57419DB7CDAC2837213E93">
    <w:name w:val="38982B33CA57419DB7CDAC2837213E93"/>
    <w:rsid w:val="00A0240A"/>
  </w:style>
  <w:style w:type="paragraph" w:customStyle="1" w:styleId="3EFE68DA772F431A8EE7074D027CA75B">
    <w:name w:val="3EFE68DA772F431A8EE7074D027CA75B"/>
    <w:rsid w:val="00A0240A"/>
  </w:style>
  <w:style w:type="paragraph" w:customStyle="1" w:styleId="554FAAC08D6840228427B4A825F79900">
    <w:name w:val="554FAAC08D6840228427B4A825F79900"/>
    <w:rsid w:val="00A0240A"/>
  </w:style>
  <w:style w:type="paragraph" w:customStyle="1" w:styleId="F71DAEF24DC642E7B04B9AB782D09687">
    <w:name w:val="F71DAEF24DC642E7B04B9AB782D09687"/>
    <w:rsid w:val="00A0240A"/>
  </w:style>
  <w:style w:type="paragraph" w:customStyle="1" w:styleId="81810769CD0A4400A11FE1A6F5C0B486">
    <w:name w:val="81810769CD0A4400A11FE1A6F5C0B486"/>
    <w:rsid w:val="00A0240A"/>
  </w:style>
  <w:style w:type="paragraph" w:customStyle="1" w:styleId="1D58415504024F99896D459D1C36C351">
    <w:name w:val="1D58415504024F99896D459D1C36C351"/>
    <w:rsid w:val="00A0240A"/>
  </w:style>
  <w:style w:type="paragraph" w:customStyle="1" w:styleId="FA47882F4019434693E706D1C1444DFB">
    <w:name w:val="FA47882F4019434693E706D1C1444DFB"/>
    <w:rsid w:val="00A0240A"/>
  </w:style>
  <w:style w:type="paragraph" w:customStyle="1" w:styleId="2EC4AC76BD1949A1B82BC5DF0BBC3EFB">
    <w:name w:val="2EC4AC76BD1949A1B82BC5DF0BBC3EFB"/>
    <w:rsid w:val="00A0240A"/>
  </w:style>
  <w:style w:type="paragraph" w:customStyle="1" w:styleId="F6A1105ECA3649E6A7C9BE253E8DC757">
    <w:name w:val="F6A1105ECA3649E6A7C9BE253E8DC757"/>
    <w:rsid w:val="00A0240A"/>
  </w:style>
  <w:style w:type="paragraph" w:customStyle="1" w:styleId="1595FA1BC3134800A69B722BBB53D264">
    <w:name w:val="1595FA1BC3134800A69B722BBB53D264"/>
    <w:rsid w:val="00A0240A"/>
  </w:style>
  <w:style w:type="paragraph" w:customStyle="1" w:styleId="DD6B7299EB6A485098C2F98FCC08ACDA">
    <w:name w:val="DD6B7299EB6A485098C2F98FCC08ACDA"/>
    <w:rsid w:val="00A0240A"/>
  </w:style>
  <w:style w:type="paragraph" w:customStyle="1" w:styleId="DD0C0E011C974E0AAE24794909A91EE0">
    <w:name w:val="DD0C0E011C974E0AAE24794909A91EE0"/>
    <w:rsid w:val="00A0240A"/>
  </w:style>
  <w:style w:type="paragraph" w:customStyle="1" w:styleId="D77385E51C9340B78F5FD11A03FC31FF">
    <w:name w:val="D77385E51C9340B78F5FD11A03FC31FF"/>
    <w:rsid w:val="00A0240A"/>
  </w:style>
  <w:style w:type="paragraph" w:customStyle="1" w:styleId="03FADA48BDC8409B97C473B625258B72">
    <w:name w:val="03FADA48BDC8409B97C473B625258B72"/>
    <w:rsid w:val="00A0240A"/>
  </w:style>
  <w:style w:type="paragraph" w:customStyle="1" w:styleId="3DAE34D54AE349B58AB55E74FDFB1EE3">
    <w:name w:val="3DAE34D54AE349B58AB55E74FDFB1EE3"/>
    <w:rsid w:val="00A0240A"/>
  </w:style>
  <w:style w:type="paragraph" w:customStyle="1" w:styleId="626E6207F3E34C8FBE54C1F835F0E02D">
    <w:name w:val="626E6207F3E34C8FBE54C1F835F0E02D"/>
    <w:rsid w:val="00A0240A"/>
  </w:style>
  <w:style w:type="paragraph" w:customStyle="1" w:styleId="9C72C9529BEC4BD78AF6A0B4685687D6">
    <w:name w:val="9C72C9529BEC4BD78AF6A0B4685687D6"/>
    <w:rsid w:val="00A0240A"/>
  </w:style>
  <w:style w:type="paragraph" w:customStyle="1" w:styleId="BE0D43EA71764557970622EC3D250A57">
    <w:name w:val="BE0D43EA71764557970622EC3D250A57"/>
    <w:rsid w:val="00A0240A"/>
  </w:style>
  <w:style w:type="paragraph" w:customStyle="1" w:styleId="67B3793C73324A2AAB3B80400293B28F">
    <w:name w:val="67B3793C73324A2AAB3B80400293B28F"/>
    <w:rsid w:val="00A0240A"/>
  </w:style>
  <w:style w:type="paragraph" w:customStyle="1" w:styleId="DD2C8FCBA4034AAC954A3AA00E95D074">
    <w:name w:val="DD2C8FCBA4034AAC954A3AA00E95D074"/>
    <w:rsid w:val="00A0240A"/>
  </w:style>
  <w:style w:type="paragraph" w:customStyle="1" w:styleId="8E69C1A857894399919EEB514B7F36A6">
    <w:name w:val="8E69C1A857894399919EEB514B7F36A6"/>
    <w:rsid w:val="00A0240A"/>
  </w:style>
  <w:style w:type="paragraph" w:customStyle="1" w:styleId="BFEC0176030F44668E2263AEA51BAFC7">
    <w:name w:val="BFEC0176030F44668E2263AEA51BAFC7"/>
    <w:rsid w:val="00A0240A"/>
  </w:style>
  <w:style w:type="paragraph" w:customStyle="1" w:styleId="4BE5FB87836348019EB9D8356661E0D9">
    <w:name w:val="4BE5FB87836348019EB9D8356661E0D9"/>
    <w:rsid w:val="00A0240A"/>
  </w:style>
  <w:style w:type="paragraph" w:customStyle="1" w:styleId="5AEEA0269C394BDBA1D6C4C73D82AF8B">
    <w:name w:val="5AEEA0269C394BDBA1D6C4C73D82AF8B"/>
    <w:rsid w:val="00A0240A"/>
  </w:style>
  <w:style w:type="paragraph" w:customStyle="1" w:styleId="122AE3B197214CEE83D2AFD6E696F450">
    <w:name w:val="122AE3B197214CEE83D2AFD6E696F450"/>
    <w:rsid w:val="00A0240A"/>
  </w:style>
  <w:style w:type="paragraph" w:customStyle="1" w:styleId="C50AD7AE4EFA440F92BF991829439963">
    <w:name w:val="C50AD7AE4EFA440F92BF991829439963"/>
    <w:rsid w:val="00A0240A"/>
  </w:style>
  <w:style w:type="paragraph" w:customStyle="1" w:styleId="800C944DFA894ABB9959BF342F9433EB">
    <w:name w:val="800C944DFA894ABB9959BF342F9433EB"/>
    <w:rsid w:val="00A0240A"/>
  </w:style>
  <w:style w:type="paragraph" w:customStyle="1" w:styleId="FAD5A9B9A45F4B87A33BC419F7209703">
    <w:name w:val="FAD5A9B9A45F4B87A33BC419F7209703"/>
    <w:rsid w:val="00A0240A"/>
  </w:style>
  <w:style w:type="paragraph" w:customStyle="1" w:styleId="1AB3C7198E58491885C64348FB33F390">
    <w:name w:val="1AB3C7198E58491885C64348FB33F390"/>
    <w:rsid w:val="00A0240A"/>
  </w:style>
  <w:style w:type="paragraph" w:customStyle="1" w:styleId="6078E60FB230486A83D27A2B872F21C4">
    <w:name w:val="6078E60FB230486A83D27A2B872F21C4"/>
    <w:rsid w:val="00A0240A"/>
  </w:style>
  <w:style w:type="paragraph" w:customStyle="1" w:styleId="63AE061209CE443981EC10DA6A5C7C38">
    <w:name w:val="63AE061209CE443981EC10DA6A5C7C38"/>
    <w:rsid w:val="00A0240A"/>
  </w:style>
  <w:style w:type="paragraph" w:customStyle="1" w:styleId="C5BE8862DF6A4AF580A7E55337BBD672">
    <w:name w:val="C5BE8862DF6A4AF580A7E55337BBD672"/>
    <w:rsid w:val="00A0240A"/>
  </w:style>
  <w:style w:type="paragraph" w:customStyle="1" w:styleId="ADD49D68785F405AB31C13B6E0E33FA9">
    <w:name w:val="ADD49D68785F405AB31C13B6E0E33FA9"/>
    <w:rsid w:val="00A0240A"/>
  </w:style>
  <w:style w:type="paragraph" w:customStyle="1" w:styleId="0F1C12C68B4342DFA38E4D7EBFC026AF">
    <w:name w:val="0F1C12C68B4342DFA38E4D7EBFC026AF"/>
    <w:rsid w:val="00A0240A"/>
  </w:style>
  <w:style w:type="paragraph" w:customStyle="1" w:styleId="FE360963C3534316A692A19900B14EAD">
    <w:name w:val="FE360963C3534316A692A19900B14EAD"/>
    <w:rsid w:val="00A0240A"/>
  </w:style>
  <w:style w:type="paragraph" w:customStyle="1" w:styleId="7DEBD601710F46BABEE5E615483C34E3">
    <w:name w:val="7DEBD601710F46BABEE5E615483C34E3"/>
    <w:rsid w:val="00A0240A"/>
  </w:style>
  <w:style w:type="paragraph" w:customStyle="1" w:styleId="C74F52B66A8947B6A5994482A28021C3">
    <w:name w:val="C74F52B66A8947B6A5994482A28021C3"/>
    <w:rsid w:val="00A0240A"/>
  </w:style>
  <w:style w:type="paragraph" w:customStyle="1" w:styleId="F0073258417C4039B97D6DF5564F9422">
    <w:name w:val="F0073258417C4039B97D6DF5564F9422"/>
    <w:rsid w:val="00A0240A"/>
  </w:style>
  <w:style w:type="paragraph" w:customStyle="1" w:styleId="1FBE4B0E7129463584D2BA0F584BD12C">
    <w:name w:val="1FBE4B0E7129463584D2BA0F584BD12C"/>
    <w:rsid w:val="00A0240A"/>
  </w:style>
  <w:style w:type="paragraph" w:customStyle="1" w:styleId="F919F2DDAE9D47C5A9B41C153FDE98CF">
    <w:name w:val="F919F2DDAE9D47C5A9B41C153FDE98CF"/>
    <w:rsid w:val="00A0240A"/>
  </w:style>
  <w:style w:type="paragraph" w:customStyle="1" w:styleId="C6D1D31FB9C445EDADA93C7F602B754F">
    <w:name w:val="C6D1D31FB9C445EDADA93C7F602B754F"/>
    <w:rsid w:val="00A0240A"/>
  </w:style>
  <w:style w:type="paragraph" w:customStyle="1" w:styleId="318C780561D442E6BEF2F1933B010045">
    <w:name w:val="318C780561D442E6BEF2F1933B010045"/>
    <w:rsid w:val="00A0240A"/>
  </w:style>
  <w:style w:type="paragraph" w:customStyle="1" w:styleId="4650DF81E72E4C6993382FF1352EF68F">
    <w:name w:val="4650DF81E72E4C6993382FF1352EF68F"/>
    <w:rsid w:val="00A0240A"/>
  </w:style>
  <w:style w:type="paragraph" w:customStyle="1" w:styleId="26992C16513042B9AD3E5A5E9BA28A0B">
    <w:name w:val="26992C16513042B9AD3E5A5E9BA28A0B"/>
    <w:rsid w:val="00A0240A"/>
  </w:style>
  <w:style w:type="paragraph" w:customStyle="1" w:styleId="54D227E1E0424109BDFB749012AF9B43">
    <w:name w:val="54D227E1E0424109BDFB749012AF9B43"/>
    <w:rsid w:val="00A0240A"/>
  </w:style>
  <w:style w:type="paragraph" w:customStyle="1" w:styleId="8959BCF1796B46BAA91D1921DDD3AE0C">
    <w:name w:val="8959BCF1796B46BAA91D1921DDD3AE0C"/>
    <w:rsid w:val="00A0240A"/>
  </w:style>
  <w:style w:type="paragraph" w:customStyle="1" w:styleId="FAD009B2C3EC4856B447D0377E801A43">
    <w:name w:val="FAD009B2C3EC4856B447D0377E801A43"/>
    <w:rsid w:val="00A0240A"/>
  </w:style>
  <w:style w:type="paragraph" w:customStyle="1" w:styleId="673CE34F48CE41609026EE1E3BD0BF47">
    <w:name w:val="673CE34F48CE41609026EE1E3BD0BF47"/>
    <w:rsid w:val="00A0240A"/>
  </w:style>
  <w:style w:type="paragraph" w:customStyle="1" w:styleId="16A32B0AEE3B47E49A4B6D89513ACD0B">
    <w:name w:val="16A32B0AEE3B47E49A4B6D89513ACD0B"/>
    <w:rsid w:val="00A0240A"/>
  </w:style>
  <w:style w:type="paragraph" w:customStyle="1" w:styleId="1EDDB3F869F4498FB1676CF971C90C58">
    <w:name w:val="1EDDB3F869F4498FB1676CF971C90C58"/>
    <w:rsid w:val="00A0240A"/>
  </w:style>
  <w:style w:type="paragraph" w:customStyle="1" w:styleId="27CA0EAAE74D4E1886D3374CDBD520C4">
    <w:name w:val="27CA0EAAE74D4E1886D3374CDBD520C4"/>
    <w:rsid w:val="00A0240A"/>
  </w:style>
  <w:style w:type="paragraph" w:customStyle="1" w:styleId="1B1E966847D1413AB9425EA3972DEA50">
    <w:name w:val="1B1E966847D1413AB9425EA3972DEA50"/>
    <w:rsid w:val="00A0240A"/>
  </w:style>
  <w:style w:type="paragraph" w:customStyle="1" w:styleId="35E38B27E9E4471FBAB8A25CC3859165">
    <w:name w:val="35E38B27E9E4471FBAB8A25CC3859165"/>
    <w:rsid w:val="00A0240A"/>
  </w:style>
  <w:style w:type="paragraph" w:customStyle="1" w:styleId="5BDCC9E4BCE04182AB3DE768E3D8C33D">
    <w:name w:val="5BDCC9E4BCE04182AB3DE768E3D8C33D"/>
    <w:rsid w:val="00A0240A"/>
  </w:style>
  <w:style w:type="paragraph" w:customStyle="1" w:styleId="64C23E75F1CF46D0832F3E5DC638556B">
    <w:name w:val="64C23E75F1CF46D0832F3E5DC638556B"/>
    <w:rsid w:val="00A0240A"/>
  </w:style>
  <w:style w:type="paragraph" w:customStyle="1" w:styleId="C408117F6F274C59BCDFA7A0377F7CB8">
    <w:name w:val="C408117F6F274C59BCDFA7A0377F7CB8"/>
    <w:rsid w:val="00A0240A"/>
  </w:style>
  <w:style w:type="paragraph" w:customStyle="1" w:styleId="ABF12E17931E45AE94D9664593D5010B">
    <w:name w:val="ABF12E17931E45AE94D9664593D5010B"/>
    <w:rsid w:val="00A0240A"/>
  </w:style>
  <w:style w:type="paragraph" w:customStyle="1" w:styleId="883E17E9C3FC4E2BB2E58E5804AA47BD">
    <w:name w:val="883E17E9C3FC4E2BB2E58E5804AA47BD"/>
    <w:rsid w:val="00A0240A"/>
  </w:style>
  <w:style w:type="paragraph" w:customStyle="1" w:styleId="30583D1A8A3C4370AD0FC8817178C3F3">
    <w:name w:val="30583D1A8A3C4370AD0FC8817178C3F3"/>
    <w:rsid w:val="00A0240A"/>
  </w:style>
  <w:style w:type="paragraph" w:customStyle="1" w:styleId="A7B41CB9C0914441AB77BD18E1F5947C">
    <w:name w:val="A7B41CB9C0914441AB77BD18E1F5947C"/>
    <w:rsid w:val="00A0240A"/>
  </w:style>
  <w:style w:type="paragraph" w:customStyle="1" w:styleId="01404D8FF8814597B43DB8F8099B0E2C">
    <w:name w:val="01404D8FF8814597B43DB8F8099B0E2C"/>
    <w:rsid w:val="00A0240A"/>
  </w:style>
  <w:style w:type="paragraph" w:customStyle="1" w:styleId="E6C26E1ABA9D42F68CDBB0B682CC485B">
    <w:name w:val="E6C26E1ABA9D42F68CDBB0B682CC485B"/>
    <w:rsid w:val="00A0240A"/>
  </w:style>
  <w:style w:type="paragraph" w:customStyle="1" w:styleId="0A2543944A444649AD1C937F1C5563BA">
    <w:name w:val="0A2543944A444649AD1C937F1C5563BA"/>
    <w:rsid w:val="00A0240A"/>
  </w:style>
  <w:style w:type="paragraph" w:customStyle="1" w:styleId="759BBDAD9E4F4EA8BDBB6A3BFE10B2BA">
    <w:name w:val="759BBDAD9E4F4EA8BDBB6A3BFE10B2BA"/>
    <w:rsid w:val="00A0240A"/>
  </w:style>
  <w:style w:type="paragraph" w:customStyle="1" w:styleId="79674BB15CA84C3D817033BDC50CFEA8">
    <w:name w:val="79674BB15CA84C3D817033BDC50CFEA8"/>
    <w:rsid w:val="00A0240A"/>
  </w:style>
  <w:style w:type="paragraph" w:customStyle="1" w:styleId="504CD468408B4BA8A5AE0EEE4B4571EC">
    <w:name w:val="504CD468408B4BA8A5AE0EEE4B4571EC"/>
    <w:rsid w:val="00A0240A"/>
  </w:style>
  <w:style w:type="paragraph" w:customStyle="1" w:styleId="D928310AAFBF4FB09EDF4D38F2D9F69D">
    <w:name w:val="D928310AAFBF4FB09EDF4D38F2D9F69D"/>
    <w:rsid w:val="00A0240A"/>
  </w:style>
  <w:style w:type="paragraph" w:customStyle="1" w:styleId="146CDD2E18324B38A1B1E60B21C2115E">
    <w:name w:val="146CDD2E18324B38A1B1E60B21C2115E"/>
    <w:rsid w:val="00A0240A"/>
  </w:style>
  <w:style w:type="paragraph" w:customStyle="1" w:styleId="0E45C461ADA54567874B6AB5308D79DB">
    <w:name w:val="0E45C461ADA54567874B6AB5308D79DB"/>
    <w:rsid w:val="00A0240A"/>
  </w:style>
  <w:style w:type="paragraph" w:customStyle="1" w:styleId="C815658E7E884709BD99F44286C23417">
    <w:name w:val="C815658E7E884709BD99F44286C23417"/>
    <w:rsid w:val="00A0240A"/>
  </w:style>
  <w:style w:type="paragraph" w:customStyle="1" w:styleId="063E717020A04678A7E86715A984BFCA">
    <w:name w:val="063E717020A04678A7E86715A984BFCA"/>
    <w:rsid w:val="00A0240A"/>
  </w:style>
  <w:style w:type="paragraph" w:customStyle="1" w:styleId="461E6885B7B348F8A5EAB697F4A9AE51">
    <w:name w:val="461E6885B7B348F8A5EAB697F4A9AE51"/>
    <w:rsid w:val="00A0240A"/>
  </w:style>
  <w:style w:type="paragraph" w:customStyle="1" w:styleId="FBD7E573429E40E6B5275030D5BF3DA3">
    <w:name w:val="FBD7E573429E40E6B5275030D5BF3DA3"/>
    <w:rsid w:val="00A0240A"/>
  </w:style>
  <w:style w:type="paragraph" w:customStyle="1" w:styleId="36C548F42E164889A256C32BC619B09F">
    <w:name w:val="36C548F42E164889A256C32BC619B09F"/>
    <w:rsid w:val="00A0240A"/>
  </w:style>
  <w:style w:type="paragraph" w:customStyle="1" w:styleId="0A5A457957184ED6A63EC4D8D94599AD">
    <w:name w:val="0A5A457957184ED6A63EC4D8D94599AD"/>
    <w:rsid w:val="00A0240A"/>
  </w:style>
  <w:style w:type="paragraph" w:customStyle="1" w:styleId="5A0794E4DB29418C9EA20A622674060C">
    <w:name w:val="5A0794E4DB29418C9EA20A622674060C"/>
    <w:rsid w:val="00A0240A"/>
  </w:style>
  <w:style w:type="paragraph" w:customStyle="1" w:styleId="B6632C107A2A4D1A8DCA7091FCF69045">
    <w:name w:val="B6632C107A2A4D1A8DCA7091FCF69045"/>
    <w:rsid w:val="00A0240A"/>
  </w:style>
  <w:style w:type="paragraph" w:customStyle="1" w:styleId="F348A412C50A44CBA6322691AD960C78">
    <w:name w:val="F348A412C50A44CBA6322691AD960C78"/>
    <w:rsid w:val="00A0240A"/>
  </w:style>
  <w:style w:type="paragraph" w:customStyle="1" w:styleId="80370D4D7E45474EA502D4D225A9F3F4">
    <w:name w:val="80370D4D7E45474EA502D4D225A9F3F4"/>
    <w:rsid w:val="00A0240A"/>
  </w:style>
  <w:style w:type="paragraph" w:customStyle="1" w:styleId="4B791EF2E93C427AB4E107FF8504AE40">
    <w:name w:val="4B791EF2E93C427AB4E107FF8504AE40"/>
    <w:rsid w:val="00A0240A"/>
  </w:style>
  <w:style w:type="paragraph" w:customStyle="1" w:styleId="2391A9F81DEB41A99D8614BB5780B30F">
    <w:name w:val="2391A9F81DEB41A99D8614BB5780B30F"/>
    <w:rsid w:val="00A0240A"/>
  </w:style>
  <w:style w:type="paragraph" w:customStyle="1" w:styleId="FCD23B8A773C43B3AA4588BFF105A9C3">
    <w:name w:val="FCD23B8A773C43B3AA4588BFF105A9C3"/>
    <w:rsid w:val="00A0240A"/>
  </w:style>
  <w:style w:type="paragraph" w:customStyle="1" w:styleId="BE585999230C4723B1D262241F331A47">
    <w:name w:val="BE585999230C4723B1D262241F331A47"/>
    <w:rsid w:val="00A0240A"/>
  </w:style>
  <w:style w:type="paragraph" w:customStyle="1" w:styleId="0AD60DA7417A48578A14136363EFFAB2">
    <w:name w:val="0AD60DA7417A48578A14136363EFFAB2"/>
    <w:rsid w:val="00A0240A"/>
  </w:style>
  <w:style w:type="paragraph" w:customStyle="1" w:styleId="B79AAC3362224E23B32CC572E7A26342">
    <w:name w:val="B79AAC3362224E23B32CC572E7A26342"/>
    <w:rsid w:val="00A0240A"/>
  </w:style>
  <w:style w:type="paragraph" w:customStyle="1" w:styleId="D03F6A59F6E3419AAC9FC2D5AC85B05B">
    <w:name w:val="D03F6A59F6E3419AAC9FC2D5AC85B05B"/>
    <w:rsid w:val="00A0240A"/>
  </w:style>
  <w:style w:type="paragraph" w:customStyle="1" w:styleId="6B7E676B21A244D69936CAADF7C6D986">
    <w:name w:val="6B7E676B21A244D69936CAADF7C6D986"/>
    <w:rsid w:val="00A0240A"/>
  </w:style>
  <w:style w:type="paragraph" w:customStyle="1" w:styleId="859F9106477C4DDDB233D8C7B45750E5">
    <w:name w:val="859F9106477C4DDDB233D8C7B45750E5"/>
    <w:rsid w:val="00A0240A"/>
  </w:style>
  <w:style w:type="paragraph" w:customStyle="1" w:styleId="BF3CCA3840DC4E569813ABE7B9360310">
    <w:name w:val="BF3CCA3840DC4E569813ABE7B9360310"/>
    <w:rsid w:val="00A0240A"/>
  </w:style>
  <w:style w:type="paragraph" w:customStyle="1" w:styleId="D9CF8D67FD5641B4A7BB77322128B30C">
    <w:name w:val="D9CF8D67FD5641B4A7BB77322128B30C"/>
    <w:rsid w:val="00A0240A"/>
  </w:style>
  <w:style w:type="paragraph" w:customStyle="1" w:styleId="8073DC72AB2148B6971BD85816BC6763">
    <w:name w:val="8073DC72AB2148B6971BD85816BC6763"/>
    <w:rsid w:val="00A0240A"/>
  </w:style>
  <w:style w:type="paragraph" w:customStyle="1" w:styleId="07D57F24B6744DA0A474C3F77200CC81">
    <w:name w:val="07D57F24B6744DA0A474C3F77200CC81"/>
    <w:rsid w:val="00A0240A"/>
  </w:style>
  <w:style w:type="paragraph" w:customStyle="1" w:styleId="3C540006C1D24688BDC8D84E0CE92A6A">
    <w:name w:val="3C540006C1D24688BDC8D84E0CE92A6A"/>
    <w:rsid w:val="00A0240A"/>
  </w:style>
  <w:style w:type="paragraph" w:customStyle="1" w:styleId="7FFEE6C43A944B9B9CBBA6C0F02C7E9C">
    <w:name w:val="7FFEE6C43A944B9B9CBBA6C0F02C7E9C"/>
    <w:rsid w:val="00A0240A"/>
  </w:style>
  <w:style w:type="paragraph" w:customStyle="1" w:styleId="55454D3089AE4D9B968BE9F79B505111">
    <w:name w:val="55454D3089AE4D9B968BE9F79B505111"/>
    <w:rsid w:val="00A0240A"/>
  </w:style>
  <w:style w:type="paragraph" w:customStyle="1" w:styleId="B3B885301ECA4212A567075B783BE341">
    <w:name w:val="B3B885301ECA4212A567075B783BE341"/>
    <w:rsid w:val="00A0240A"/>
  </w:style>
  <w:style w:type="paragraph" w:customStyle="1" w:styleId="166AFABBD76F4D4DB02E968E6F19C4D6">
    <w:name w:val="166AFABBD76F4D4DB02E968E6F19C4D6"/>
    <w:rsid w:val="00A0240A"/>
  </w:style>
  <w:style w:type="paragraph" w:customStyle="1" w:styleId="1EC9FA4E2B5B43A1B8BF7E7436411829">
    <w:name w:val="1EC9FA4E2B5B43A1B8BF7E7436411829"/>
    <w:rsid w:val="00A0240A"/>
  </w:style>
  <w:style w:type="paragraph" w:customStyle="1" w:styleId="FB197034BC9744079586BA2E6F8E15F8">
    <w:name w:val="FB197034BC9744079586BA2E6F8E15F8"/>
    <w:rsid w:val="00A0240A"/>
  </w:style>
  <w:style w:type="paragraph" w:customStyle="1" w:styleId="6172FA428A324AA085A778405D19D64A">
    <w:name w:val="6172FA428A324AA085A778405D19D64A"/>
    <w:rsid w:val="00A0240A"/>
  </w:style>
  <w:style w:type="paragraph" w:customStyle="1" w:styleId="2D77F29075C4416BAE1F7659F5B6EE94">
    <w:name w:val="2D77F29075C4416BAE1F7659F5B6EE94"/>
    <w:rsid w:val="00A0240A"/>
  </w:style>
  <w:style w:type="paragraph" w:customStyle="1" w:styleId="F970B7E279E04480821C737BB081B4A7">
    <w:name w:val="F970B7E279E04480821C737BB081B4A7"/>
    <w:rsid w:val="00A0240A"/>
  </w:style>
  <w:style w:type="paragraph" w:customStyle="1" w:styleId="93447B726BB248F6B3906C6CA4AA3C95">
    <w:name w:val="93447B726BB248F6B3906C6CA4AA3C95"/>
    <w:rsid w:val="00A0240A"/>
  </w:style>
  <w:style w:type="paragraph" w:customStyle="1" w:styleId="0755309C6CC640118CE1E00B2DF1FA5E">
    <w:name w:val="0755309C6CC640118CE1E00B2DF1FA5E"/>
    <w:rsid w:val="00A0240A"/>
  </w:style>
  <w:style w:type="paragraph" w:customStyle="1" w:styleId="C0BDB7405F3A49E3AEBF009E83D192BD">
    <w:name w:val="C0BDB7405F3A49E3AEBF009E83D192BD"/>
    <w:rsid w:val="00A0240A"/>
  </w:style>
  <w:style w:type="paragraph" w:customStyle="1" w:styleId="D022690CD6554ACC99936F2E7EFAD5DB">
    <w:name w:val="D022690CD6554ACC99936F2E7EFAD5DB"/>
    <w:rsid w:val="00A0240A"/>
  </w:style>
  <w:style w:type="paragraph" w:customStyle="1" w:styleId="454F622AECDD4E20BB1C703AF56F599A">
    <w:name w:val="454F622AECDD4E20BB1C703AF56F599A"/>
    <w:rsid w:val="00A0240A"/>
  </w:style>
  <w:style w:type="paragraph" w:customStyle="1" w:styleId="565F553B7C4B4DC09760AB74F956EBC5">
    <w:name w:val="565F553B7C4B4DC09760AB74F956EBC5"/>
    <w:rsid w:val="00A0240A"/>
  </w:style>
  <w:style w:type="paragraph" w:customStyle="1" w:styleId="73DE259A486145D3A17EE00A96FC5333">
    <w:name w:val="73DE259A486145D3A17EE00A96FC5333"/>
    <w:rsid w:val="00A0240A"/>
  </w:style>
  <w:style w:type="paragraph" w:customStyle="1" w:styleId="15C489E723614FFB96CA35B6879197C0">
    <w:name w:val="15C489E723614FFB96CA35B6879197C0"/>
    <w:rsid w:val="00A0240A"/>
  </w:style>
  <w:style w:type="paragraph" w:customStyle="1" w:styleId="6486907D34D3461AA31EC047A4FBA40C">
    <w:name w:val="6486907D34D3461AA31EC047A4FBA40C"/>
    <w:rsid w:val="00A0240A"/>
  </w:style>
  <w:style w:type="paragraph" w:customStyle="1" w:styleId="4FB2D2DDFCF44183B86B23985A00088D">
    <w:name w:val="4FB2D2DDFCF44183B86B23985A00088D"/>
    <w:rsid w:val="00A0240A"/>
  </w:style>
  <w:style w:type="paragraph" w:customStyle="1" w:styleId="5201430A27CD47ED8F30C311ED368DAA">
    <w:name w:val="5201430A27CD47ED8F30C311ED368DAA"/>
    <w:rsid w:val="00A0240A"/>
  </w:style>
  <w:style w:type="paragraph" w:customStyle="1" w:styleId="842F6D5BD4914635A8A4DF4611105F49">
    <w:name w:val="842F6D5BD4914635A8A4DF4611105F49"/>
    <w:rsid w:val="00A0240A"/>
  </w:style>
  <w:style w:type="paragraph" w:customStyle="1" w:styleId="63FD70B0A0AC4AB4ADA14F0E9248E9C5">
    <w:name w:val="63FD70B0A0AC4AB4ADA14F0E9248E9C5"/>
    <w:rsid w:val="00A0240A"/>
  </w:style>
  <w:style w:type="paragraph" w:customStyle="1" w:styleId="12BE16A7D7114C149122039D3C3DBA88">
    <w:name w:val="12BE16A7D7114C149122039D3C3DBA88"/>
    <w:rsid w:val="00A0240A"/>
  </w:style>
  <w:style w:type="paragraph" w:customStyle="1" w:styleId="671382DF183A4C0F9745688DB81B2840">
    <w:name w:val="671382DF183A4C0F9745688DB81B2840"/>
    <w:rsid w:val="00A0240A"/>
  </w:style>
  <w:style w:type="paragraph" w:customStyle="1" w:styleId="9D013CB1A577424D8AF6D8ED56E2A288">
    <w:name w:val="9D013CB1A577424D8AF6D8ED56E2A288"/>
    <w:rsid w:val="00A0240A"/>
  </w:style>
  <w:style w:type="paragraph" w:customStyle="1" w:styleId="DD1F5BF367AF478FAC6DB1A66C995F24">
    <w:name w:val="DD1F5BF367AF478FAC6DB1A66C995F24"/>
    <w:rsid w:val="00A0240A"/>
  </w:style>
  <w:style w:type="paragraph" w:customStyle="1" w:styleId="1ADC17D4845547028ED96621411AEF63">
    <w:name w:val="1ADC17D4845547028ED96621411AEF63"/>
    <w:rsid w:val="00A0240A"/>
  </w:style>
  <w:style w:type="paragraph" w:customStyle="1" w:styleId="7552971A7E2F4D91A59AAD39EB2CDB86">
    <w:name w:val="7552971A7E2F4D91A59AAD39EB2CDB86"/>
    <w:rsid w:val="00A0240A"/>
  </w:style>
  <w:style w:type="paragraph" w:customStyle="1" w:styleId="1AD413FF87DF44B4AF980C704725EE11">
    <w:name w:val="1AD413FF87DF44B4AF980C704725EE11"/>
    <w:rsid w:val="00A0240A"/>
  </w:style>
  <w:style w:type="paragraph" w:customStyle="1" w:styleId="F2400807BE5C478E84DAA38343F5BCA5">
    <w:name w:val="F2400807BE5C478E84DAA38343F5BCA5"/>
    <w:rsid w:val="00A0240A"/>
  </w:style>
  <w:style w:type="paragraph" w:customStyle="1" w:styleId="E10E59CBEF7F41DDB87A3D1447F92B0B">
    <w:name w:val="E10E59CBEF7F41DDB87A3D1447F92B0B"/>
    <w:rsid w:val="00A0240A"/>
  </w:style>
  <w:style w:type="paragraph" w:customStyle="1" w:styleId="FD855788035E4B86B96B30F78E950CE4">
    <w:name w:val="FD855788035E4B86B96B30F78E950CE4"/>
    <w:rsid w:val="00A0240A"/>
  </w:style>
  <w:style w:type="paragraph" w:customStyle="1" w:styleId="A162FB0E1C8F4515A0D89EBE50D9D557">
    <w:name w:val="A162FB0E1C8F4515A0D89EBE50D9D557"/>
    <w:rsid w:val="00A0240A"/>
  </w:style>
  <w:style w:type="paragraph" w:customStyle="1" w:styleId="1CA386DD146F4EF1ACFFA4304929F453">
    <w:name w:val="1CA386DD146F4EF1ACFFA4304929F453"/>
    <w:rsid w:val="00A0240A"/>
  </w:style>
  <w:style w:type="paragraph" w:customStyle="1" w:styleId="7A13BD2B4E7F4122971B23CDDB7D216F">
    <w:name w:val="7A13BD2B4E7F4122971B23CDDB7D216F"/>
    <w:rsid w:val="00A0240A"/>
  </w:style>
  <w:style w:type="paragraph" w:customStyle="1" w:styleId="B25058B1B2B94995856B48098A1DBCC0">
    <w:name w:val="B25058B1B2B94995856B48098A1DBCC0"/>
    <w:rsid w:val="00A0240A"/>
  </w:style>
  <w:style w:type="paragraph" w:customStyle="1" w:styleId="66DD2E20862948F98098E09C8D531973">
    <w:name w:val="66DD2E20862948F98098E09C8D531973"/>
    <w:rsid w:val="00A0240A"/>
  </w:style>
  <w:style w:type="paragraph" w:customStyle="1" w:styleId="05FEB95718CB4FEFAF30C47BF8AD9666">
    <w:name w:val="05FEB95718CB4FEFAF30C47BF8AD9666"/>
    <w:rsid w:val="00A0240A"/>
  </w:style>
  <w:style w:type="paragraph" w:customStyle="1" w:styleId="E978EC68881844D8B7BD35427415D86C">
    <w:name w:val="E978EC68881844D8B7BD35427415D86C"/>
    <w:rsid w:val="00A0240A"/>
  </w:style>
  <w:style w:type="paragraph" w:customStyle="1" w:styleId="BBA1F8DF5DD9459FA3711DA512230178">
    <w:name w:val="BBA1F8DF5DD9459FA3711DA512230178"/>
    <w:rsid w:val="00A0240A"/>
  </w:style>
  <w:style w:type="paragraph" w:customStyle="1" w:styleId="954E8AE08665492C870A86DE23645043">
    <w:name w:val="954E8AE08665492C870A86DE23645043"/>
    <w:rsid w:val="00A0240A"/>
  </w:style>
  <w:style w:type="paragraph" w:customStyle="1" w:styleId="571565A1DD2947458F7B0CE02A61CB53">
    <w:name w:val="571565A1DD2947458F7B0CE02A61CB53"/>
    <w:rsid w:val="00A0240A"/>
  </w:style>
  <w:style w:type="paragraph" w:customStyle="1" w:styleId="65E1BA5F6D184B5AB3E98CB04AEE0019">
    <w:name w:val="65E1BA5F6D184B5AB3E98CB04AEE0019"/>
    <w:rsid w:val="00A0240A"/>
  </w:style>
  <w:style w:type="paragraph" w:customStyle="1" w:styleId="ACAFA3747F5643148263B58FD581442E">
    <w:name w:val="ACAFA3747F5643148263B58FD581442E"/>
    <w:rsid w:val="00A0240A"/>
  </w:style>
  <w:style w:type="paragraph" w:customStyle="1" w:styleId="A070D92CE8794682883016E8C71BD50F">
    <w:name w:val="A070D92CE8794682883016E8C71BD50F"/>
    <w:rsid w:val="00A0240A"/>
  </w:style>
  <w:style w:type="paragraph" w:customStyle="1" w:styleId="10DFE356123746218C10160BA0489E8B">
    <w:name w:val="10DFE356123746218C10160BA0489E8B"/>
    <w:rsid w:val="00A0240A"/>
  </w:style>
  <w:style w:type="paragraph" w:customStyle="1" w:styleId="E9B72F3513944C8E97BDA555A72E07DB">
    <w:name w:val="E9B72F3513944C8E97BDA555A72E07DB"/>
    <w:rsid w:val="00A0240A"/>
  </w:style>
  <w:style w:type="paragraph" w:customStyle="1" w:styleId="8C0A9F652FC64CAAB7AB32DE409799C8">
    <w:name w:val="8C0A9F652FC64CAAB7AB32DE409799C8"/>
    <w:rsid w:val="00A0240A"/>
  </w:style>
  <w:style w:type="paragraph" w:customStyle="1" w:styleId="2E3DD5B4540145658C7A73F5590D8EE6">
    <w:name w:val="2E3DD5B4540145658C7A73F5590D8EE6"/>
    <w:rsid w:val="00A0240A"/>
  </w:style>
  <w:style w:type="paragraph" w:customStyle="1" w:styleId="82F8553BD4B946B9B539E2960F439903">
    <w:name w:val="82F8553BD4B946B9B539E2960F439903"/>
    <w:rsid w:val="00A0240A"/>
  </w:style>
  <w:style w:type="paragraph" w:customStyle="1" w:styleId="34C565492842482E8BB19F5C3AC228B8">
    <w:name w:val="34C565492842482E8BB19F5C3AC228B8"/>
    <w:rsid w:val="00A0240A"/>
  </w:style>
  <w:style w:type="paragraph" w:customStyle="1" w:styleId="E11B00C1B10C44E881775A964C4CBEBB">
    <w:name w:val="E11B00C1B10C44E881775A964C4CBEBB"/>
    <w:rsid w:val="00A0240A"/>
  </w:style>
  <w:style w:type="paragraph" w:customStyle="1" w:styleId="6D6F91B42FE5492EACBA80E0B964A2B7">
    <w:name w:val="6D6F91B42FE5492EACBA80E0B964A2B7"/>
    <w:rsid w:val="00A0240A"/>
  </w:style>
  <w:style w:type="paragraph" w:customStyle="1" w:styleId="C15C1726C05F421886D66FE805C74494">
    <w:name w:val="C15C1726C05F421886D66FE805C74494"/>
    <w:rsid w:val="00A0240A"/>
  </w:style>
  <w:style w:type="paragraph" w:customStyle="1" w:styleId="5910C4BDB9F542C59ECAFEF1DF8ED3E0">
    <w:name w:val="5910C4BDB9F542C59ECAFEF1DF8ED3E0"/>
    <w:rsid w:val="00A0240A"/>
  </w:style>
  <w:style w:type="paragraph" w:customStyle="1" w:styleId="00B36E78E7D1457B8366B730ACDEC9D5">
    <w:name w:val="00B36E78E7D1457B8366B730ACDEC9D5"/>
    <w:rsid w:val="00A0240A"/>
  </w:style>
  <w:style w:type="paragraph" w:customStyle="1" w:styleId="BCF9EC1627AC4A91A4B8851FCD7BBB68">
    <w:name w:val="BCF9EC1627AC4A91A4B8851FCD7BBB68"/>
    <w:rsid w:val="00A0240A"/>
  </w:style>
  <w:style w:type="paragraph" w:customStyle="1" w:styleId="61D3433776764EDEA70C377D44350C87">
    <w:name w:val="61D3433776764EDEA70C377D44350C87"/>
    <w:rsid w:val="00A0240A"/>
  </w:style>
  <w:style w:type="paragraph" w:customStyle="1" w:styleId="8731F78D08934F179D7370CD4CBF52DF">
    <w:name w:val="8731F78D08934F179D7370CD4CBF52DF"/>
    <w:rsid w:val="00A0240A"/>
  </w:style>
  <w:style w:type="paragraph" w:customStyle="1" w:styleId="E8575B74314D4837A6D24502BDE21EA6">
    <w:name w:val="E8575B74314D4837A6D24502BDE21EA6"/>
    <w:rsid w:val="00A0240A"/>
  </w:style>
  <w:style w:type="paragraph" w:customStyle="1" w:styleId="47B9B62214C04B97B9E013BA3EE09C27">
    <w:name w:val="47B9B62214C04B97B9E013BA3EE09C27"/>
    <w:rsid w:val="00A0240A"/>
  </w:style>
  <w:style w:type="paragraph" w:customStyle="1" w:styleId="7BD56664C8FA40EB981C5263EF02DDDC">
    <w:name w:val="7BD56664C8FA40EB981C5263EF02DDDC"/>
    <w:rsid w:val="00A0240A"/>
  </w:style>
  <w:style w:type="paragraph" w:customStyle="1" w:styleId="F08563C7BA0C4BA785B2FA6B4F4F84B0">
    <w:name w:val="F08563C7BA0C4BA785B2FA6B4F4F84B0"/>
    <w:rsid w:val="00A0240A"/>
  </w:style>
  <w:style w:type="paragraph" w:customStyle="1" w:styleId="487DB5E1206D4DD6909DA839B0E633EA">
    <w:name w:val="487DB5E1206D4DD6909DA839B0E633EA"/>
    <w:rsid w:val="00A0240A"/>
  </w:style>
  <w:style w:type="paragraph" w:customStyle="1" w:styleId="C2ADDE86279A424BAEFC8EF507780984">
    <w:name w:val="C2ADDE86279A424BAEFC8EF507780984"/>
    <w:rsid w:val="00A0240A"/>
  </w:style>
  <w:style w:type="paragraph" w:customStyle="1" w:styleId="DC2FAB588ADB40959E331821D2B7E87C">
    <w:name w:val="DC2FAB588ADB40959E331821D2B7E87C"/>
    <w:rsid w:val="00A0240A"/>
  </w:style>
  <w:style w:type="paragraph" w:customStyle="1" w:styleId="B09933BA20DF482D9D449805C3D8AAFF">
    <w:name w:val="B09933BA20DF482D9D449805C3D8AAFF"/>
    <w:rsid w:val="00A0240A"/>
  </w:style>
  <w:style w:type="paragraph" w:customStyle="1" w:styleId="92CFBC0445B64105A11C6D8DC5D414C5">
    <w:name w:val="92CFBC0445B64105A11C6D8DC5D414C5"/>
    <w:rsid w:val="00A0240A"/>
  </w:style>
  <w:style w:type="paragraph" w:customStyle="1" w:styleId="7671878510B84736BBD484A4D36BAFCC">
    <w:name w:val="7671878510B84736BBD484A4D36BAFCC"/>
    <w:rsid w:val="00A0240A"/>
  </w:style>
  <w:style w:type="paragraph" w:customStyle="1" w:styleId="51A9999D603B4353A37E1467C8C480C1">
    <w:name w:val="51A9999D603B4353A37E1467C8C480C1"/>
    <w:rsid w:val="00A0240A"/>
  </w:style>
  <w:style w:type="paragraph" w:customStyle="1" w:styleId="60CE0847A46E491A8CFAC5524CF11F72">
    <w:name w:val="60CE0847A46E491A8CFAC5524CF11F72"/>
    <w:rsid w:val="00A0240A"/>
  </w:style>
  <w:style w:type="paragraph" w:customStyle="1" w:styleId="D3690E5B8C8E42F5A32262BAFED8C84D">
    <w:name w:val="D3690E5B8C8E42F5A32262BAFED8C84D"/>
    <w:rsid w:val="00A0240A"/>
  </w:style>
  <w:style w:type="paragraph" w:customStyle="1" w:styleId="9F8F61F2DB06414984E282E892D7381C">
    <w:name w:val="9F8F61F2DB06414984E282E892D7381C"/>
    <w:rsid w:val="00A0240A"/>
  </w:style>
  <w:style w:type="paragraph" w:customStyle="1" w:styleId="D5B46E809FDF4DED928F04153C88F224">
    <w:name w:val="D5B46E809FDF4DED928F04153C88F224"/>
    <w:rsid w:val="00A0240A"/>
  </w:style>
  <w:style w:type="paragraph" w:customStyle="1" w:styleId="3518DD7325634D52920BC69112E0BC7A">
    <w:name w:val="3518DD7325634D52920BC69112E0BC7A"/>
    <w:rsid w:val="00A0240A"/>
  </w:style>
  <w:style w:type="paragraph" w:customStyle="1" w:styleId="5094BF89F3634D328827CCBFEA705D63">
    <w:name w:val="5094BF89F3634D328827CCBFEA705D63"/>
    <w:rsid w:val="00A0240A"/>
  </w:style>
  <w:style w:type="paragraph" w:customStyle="1" w:styleId="849F14DC1B64446CA5052FF900148526">
    <w:name w:val="849F14DC1B64446CA5052FF900148526"/>
    <w:rsid w:val="00A0240A"/>
  </w:style>
  <w:style w:type="paragraph" w:customStyle="1" w:styleId="A10C50D36B3342A38792CA6BE37BA68B">
    <w:name w:val="A10C50D36B3342A38792CA6BE37BA68B"/>
    <w:rsid w:val="00A0240A"/>
  </w:style>
  <w:style w:type="paragraph" w:customStyle="1" w:styleId="63D3416A88DF469AA517023E0BF90E03">
    <w:name w:val="63D3416A88DF469AA517023E0BF90E03"/>
    <w:rsid w:val="00A0240A"/>
  </w:style>
  <w:style w:type="paragraph" w:customStyle="1" w:styleId="AE9DA818BE7741729C283C7D9F43611F">
    <w:name w:val="AE9DA818BE7741729C283C7D9F43611F"/>
    <w:rsid w:val="00A0240A"/>
  </w:style>
  <w:style w:type="paragraph" w:customStyle="1" w:styleId="EE3D0769D5AE41F0B915E5E0946A2EFF">
    <w:name w:val="EE3D0769D5AE41F0B915E5E0946A2EFF"/>
    <w:rsid w:val="00A0240A"/>
  </w:style>
  <w:style w:type="paragraph" w:customStyle="1" w:styleId="552FF62189F941B9A16A46F2D36062E6">
    <w:name w:val="552FF62189F941B9A16A46F2D36062E6"/>
    <w:rsid w:val="00A0240A"/>
  </w:style>
  <w:style w:type="paragraph" w:customStyle="1" w:styleId="95B4AE67DE2444C8928B12D09FC748D3">
    <w:name w:val="95B4AE67DE2444C8928B12D09FC748D3"/>
    <w:rsid w:val="00A0240A"/>
  </w:style>
  <w:style w:type="paragraph" w:customStyle="1" w:styleId="9E315FA66BDD4180A525FC706436D8DD">
    <w:name w:val="9E315FA66BDD4180A525FC706436D8DD"/>
    <w:rsid w:val="00A0240A"/>
  </w:style>
  <w:style w:type="paragraph" w:customStyle="1" w:styleId="6594E1E2989C4B1293CBF0ADB88FC808">
    <w:name w:val="6594E1E2989C4B1293CBF0ADB88FC808"/>
    <w:rsid w:val="00A0240A"/>
  </w:style>
  <w:style w:type="paragraph" w:customStyle="1" w:styleId="4DE9FF97FE3044ED972998504A08AA0A">
    <w:name w:val="4DE9FF97FE3044ED972998504A08AA0A"/>
    <w:rsid w:val="00A0240A"/>
  </w:style>
  <w:style w:type="paragraph" w:customStyle="1" w:styleId="1ACDC6E2B45240ADB619612545A6ED56">
    <w:name w:val="1ACDC6E2B45240ADB619612545A6ED56"/>
    <w:rsid w:val="00A0240A"/>
  </w:style>
  <w:style w:type="paragraph" w:customStyle="1" w:styleId="DDBFEB937A4F4F82862391A9A83C8A35">
    <w:name w:val="DDBFEB937A4F4F82862391A9A83C8A35"/>
    <w:rsid w:val="00A0240A"/>
  </w:style>
  <w:style w:type="paragraph" w:customStyle="1" w:styleId="688FD85943854AB6A7EEDFCF304ED212">
    <w:name w:val="688FD85943854AB6A7EEDFCF304ED212"/>
    <w:rsid w:val="00A0240A"/>
  </w:style>
  <w:style w:type="paragraph" w:customStyle="1" w:styleId="019561284E3F4D06B7B4A1CB76743750">
    <w:name w:val="019561284E3F4D06B7B4A1CB76743750"/>
    <w:rsid w:val="00A0240A"/>
  </w:style>
  <w:style w:type="paragraph" w:customStyle="1" w:styleId="9E815118BA1141CEA7FDC64615A86C75">
    <w:name w:val="9E815118BA1141CEA7FDC64615A86C75"/>
    <w:rsid w:val="00A0240A"/>
  </w:style>
  <w:style w:type="paragraph" w:customStyle="1" w:styleId="7451BA8C3AF347FFAA9EB6A79153F420">
    <w:name w:val="7451BA8C3AF347FFAA9EB6A79153F420"/>
    <w:rsid w:val="00A0240A"/>
  </w:style>
  <w:style w:type="paragraph" w:customStyle="1" w:styleId="79EE9584B8144F4F93E77F39141A5EA3">
    <w:name w:val="79EE9584B8144F4F93E77F39141A5EA3"/>
    <w:rsid w:val="00A0240A"/>
  </w:style>
  <w:style w:type="paragraph" w:customStyle="1" w:styleId="4FC4CF16F7A6452BA1175B81FF16FE03">
    <w:name w:val="4FC4CF16F7A6452BA1175B81FF16FE03"/>
    <w:rsid w:val="00A0240A"/>
  </w:style>
  <w:style w:type="paragraph" w:customStyle="1" w:styleId="8D94C577E1614ABE9D43D09CD441EABB">
    <w:name w:val="8D94C577E1614ABE9D43D09CD441EABB"/>
    <w:rsid w:val="00A0240A"/>
  </w:style>
  <w:style w:type="paragraph" w:customStyle="1" w:styleId="019957019D7948188BABCABEBB30165E">
    <w:name w:val="019957019D7948188BABCABEBB30165E"/>
    <w:rsid w:val="00A0240A"/>
  </w:style>
  <w:style w:type="paragraph" w:customStyle="1" w:styleId="ECE8F2DE780E4CC7A6A7AFF1ECD4E750">
    <w:name w:val="ECE8F2DE780E4CC7A6A7AFF1ECD4E750"/>
    <w:rsid w:val="00A0240A"/>
  </w:style>
  <w:style w:type="paragraph" w:customStyle="1" w:styleId="C4583E04050E4F658E8DDF706A14220E">
    <w:name w:val="C4583E04050E4F658E8DDF706A14220E"/>
    <w:rsid w:val="00A0240A"/>
  </w:style>
  <w:style w:type="paragraph" w:customStyle="1" w:styleId="15099CB51D83490BB484F5DDD1FA1349">
    <w:name w:val="15099CB51D83490BB484F5DDD1FA1349"/>
    <w:rsid w:val="00A0240A"/>
  </w:style>
  <w:style w:type="paragraph" w:customStyle="1" w:styleId="78899C138F7A4F50B41360D3DE62EAB4">
    <w:name w:val="78899C138F7A4F50B41360D3DE62EAB4"/>
    <w:rsid w:val="00A0240A"/>
  </w:style>
  <w:style w:type="paragraph" w:customStyle="1" w:styleId="09D891F8F922454C8EBD5209A4509D46">
    <w:name w:val="09D891F8F922454C8EBD5209A4509D46"/>
    <w:rsid w:val="00A0240A"/>
  </w:style>
  <w:style w:type="paragraph" w:customStyle="1" w:styleId="A6CFD334DF16498484849DC6BD2426BA">
    <w:name w:val="A6CFD334DF16498484849DC6BD2426BA"/>
    <w:rsid w:val="00A0240A"/>
  </w:style>
  <w:style w:type="paragraph" w:customStyle="1" w:styleId="B937E28AAE904AD9BE1674832B6FCC4B">
    <w:name w:val="B937E28AAE904AD9BE1674832B6FCC4B"/>
    <w:rsid w:val="00A0240A"/>
  </w:style>
  <w:style w:type="paragraph" w:customStyle="1" w:styleId="0A4C6E58D420481E86D7AA10220F7EBF">
    <w:name w:val="0A4C6E58D420481E86D7AA10220F7EBF"/>
    <w:rsid w:val="00A0240A"/>
  </w:style>
  <w:style w:type="paragraph" w:customStyle="1" w:styleId="4A043895B83543A8A35A446AC9DA7417">
    <w:name w:val="4A043895B83543A8A35A446AC9DA7417"/>
    <w:rsid w:val="00A0240A"/>
  </w:style>
  <w:style w:type="paragraph" w:customStyle="1" w:styleId="0B03C64FF7A44694837610B88542FF51">
    <w:name w:val="0B03C64FF7A44694837610B88542FF51"/>
    <w:rsid w:val="00A0240A"/>
  </w:style>
  <w:style w:type="paragraph" w:customStyle="1" w:styleId="3C493E121D9646BF97CFC89D70BB34AA">
    <w:name w:val="3C493E121D9646BF97CFC89D70BB34AA"/>
    <w:rsid w:val="00A0240A"/>
  </w:style>
  <w:style w:type="paragraph" w:customStyle="1" w:styleId="183C0623BCA4403182F804C70882D941">
    <w:name w:val="183C0623BCA4403182F804C70882D941"/>
    <w:rsid w:val="00A0240A"/>
  </w:style>
  <w:style w:type="paragraph" w:customStyle="1" w:styleId="7F97839053D14E0FA3708C93F8A7B329">
    <w:name w:val="7F97839053D14E0FA3708C93F8A7B329"/>
    <w:rsid w:val="00A0240A"/>
  </w:style>
  <w:style w:type="paragraph" w:customStyle="1" w:styleId="1B0310AD3CB94DA5A299FB4DE94B2E7A">
    <w:name w:val="1B0310AD3CB94DA5A299FB4DE94B2E7A"/>
    <w:rsid w:val="00A0240A"/>
  </w:style>
  <w:style w:type="paragraph" w:customStyle="1" w:styleId="DEBAB580B93D4749A39285921DC5A114">
    <w:name w:val="DEBAB580B93D4749A39285921DC5A114"/>
    <w:rsid w:val="00A0240A"/>
  </w:style>
  <w:style w:type="paragraph" w:customStyle="1" w:styleId="BE6D82100A97470A868F6DE911F659C8">
    <w:name w:val="BE6D82100A97470A868F6DE911F659C8"/>
    <w:rsid w:val="00A0240A"/>
  </w:style>
  <w:style w:type="paragraph" w:customStyle="1" w:styleId="987FC177C63145439EF3DF7AE594F1D6">
    <w:name w:val="987FC177C63145439EF3DF7AE594F1D6"/>
    <w:rsid w:val="00A0240A"/>
  </w:style>
  <w:style w:type="paragraph" w:customStyle="1" w:styleId="02C5F01C6923416F93F7476133F0AA4D">
    <w:name w:val="02C5F01C6923416F93F7476133F0AA4D"/>
    <w:rsid w:val="00A0240A"/>
  </w:style>
  <w:style w:type="paragraph" w:customStyle="1" w:styleId="85B59D7245FC4EB795FF8D18A5E390B0">
    <w:name w:val="85B59D7245FC4EB795FF8D18A5E390B0"/>
    <w:rsid w:val="00A0240A"/>
  </w:style>
  <w:style w:type="paragraph" w:customStyle="1" w:styleId="D93F0F20F20E4503AC547E930C227F90">
    <w:name w:val="D93F0F20F20E4503AC547E930C227F90"/>
    <w:rsid w:val="00A0240A"/>
  </w:style>
  <w:style w:type="paragraph" w:customStyle="1" w:styleId="C635BE902F58449E93F9479C3B144401">
    <w:name w:val="C635BE902F58449E93F9479C3B144401"/>
    <w:rsid w:val="00A0240A"/>
  </w:style>
  <w:style w:type="paragraph" w:customStyle="1" w:styleId="2FE38D1711EE44B7BABD123F10E7F680">
    <w:name w:val="2FE38D1711EE44B7BABD123F10E7F680"/>
    <w:rsid w:val="00A0240A"/>
  </w:style>
  <w:style w:type="paragraph" w:customStyle="1" w:styleId="942667E55B134A8E824413DD87D77042">
    <w:name w:val="942667E55B134A8E824413DD87D77042"/>
    <w:rsid w:val="00A0240A"/>
  </w:style>
  <w:style w:type="paragraph" w:customStyle="1" w:styleId="867F660DADAB407EBC3CE095F590447E">
    <w:name w:val="867F660DADAB407EBC3CE095F590447E"/>
    <w:rsid w:val="00A0240A"/>
  </w:style>
  <w:style w:type="paragraph" w:customStyle="1" w:styleId="5D71BE3EE470414BA81D0AA28E78F8D3">
    <w:name w:val="5D71BE3EE470414BA81D0AA28E78F8D3"/>
    <w:rsid w:val="00A0240A"/>
  </w:style>
  <w:style w:type="paragraph" w:customStyle="1" w:styleId="7112869DBE1B43709A85AA6E1FD03DBB">
    <w:name w:val="7112869DBE1B43709A85AA6E1FD03DBB"/>
    <w:rsid w:val="00A0240A"/>
  </w:style>
  <w:style w:type="paragraph" w:customStyle="1" w:styleId="0F55F0274F984F758F850CF5C90701FB">
    <w:name w:val="0F55F0274F984F758F850CF5C90701FB"/>
    <w:rsid w:val="00A0240A"/>
  </w:style>
  <w:style w:type="paragraph" w:customStyle="1" w:styleId="8256E42E369C49EEA248825ACD713B86">
    <w:name w:val="8256E42E369C49EEA248825ACD713B86"/>
    <w:rsid w:val="00A0240A"/>
  </w:style>
  <w:style w:type="paragraph" w:customStyle="1" w:styleId="5CF8E611571F4F7FAD8FEC11040F164B">
    <w:name w:val="5CF8E611571F4F7FAD8FEC11040F164B"/>
    <w:rsid w:val="00A0240A"/>
  </w:style>
  <w:style w:type="paragraph" w:customStyle="1" w:styleId="F233E794F3834EA4AC0E8147FB7DDC0B">
    <w:name w:val="F233E794F3834EA4AC0E8147FB7DDC0B"/>
    <w:rsid w:val="00A0240A"/>
  </w:style>
  <w:style w:type="paragraph" w:customStyle="1" w:styleId="E90FB40DD4184594A20DC11FCBEBC40C">
    <w:name w:val="E90FB40DD4184594A20DC11FCBEBC40C"/>
    <w:rsid w:val="00A0240A"/>
  </w:style>
  <w:style w:type="paragraph" w:customStyle="1" w:styleId="39C298A040F646E2A0EF9C8F5A539521">
    <w:name w:val="39C298A040F646E2A0EF9C8F5A539521"/>
    <w:rsid w:val="00A0240A"/>
  </w:style>
  <w:style w:type="paragraph" w:customStyle="1" w:styleId="B531C9F3129A49C9B1622193D2E1ECBF">
    <w:name w:val="B531C9F3129A49C9B1622193D2E1ECBF"/>
    <w:rsid w:val="00A0240A"/>
  </w:style>
  <w:style w:type="paragraph" w:customStyle="1" w:styleId="FDAB81C276274277A87861B57F72BE63">
    <w:name w:val="FDAB81C276274277A87861B57F72BE63"/>
    <w:rsid w:val="00A0240A"/>
  </w:style>
  <w:style w:type="paragraph" w:customStyle="1" w:styleId="90D6433204824A08ADC09481462592DB">
    <w:name w:val="90D6433204824A08ADC09481462592DB"/>
    <w:rsid w:val="00A0240A"/>
  </w:style>
  <w:style w:type="paragraph" w:customStyle="1" w:styleId="83946D159D7F40C88B3AD0E15B5B094E">
    <w:name w:val="83946D159D7F40C88B3AD0E15B5B094E"/>
    <w:rsid w:val="00A0240A"/>
  </w:style>
  <w:style w:type="paragraph" w:customStyle="1" w:styleId="D5BE115064BD497D9E8DEAC8069905B5">
    <w:name w:val="D5BE115064BD497D9E8DEAC8069905B5"/>
    <w:rsid w:val="00A0240A"/>
  </w:style>
  <w:style w:type="paragraph" w:customStyle="1" w:styleId="C6144D3D6ED447989093ACFB73D0F895">
    <w:name w:val="C6144D3D6ED447989093ACFB73D0F895"/>
    <w:rsid w:val="00A0240A"/>
  </w:style>
  <w:style w:type="paragraph" w:customStyle="1" w:styleId="E849DD3C319E44F893FF67CD35FCEA1E">
    <w:name w:val="E849DD3C319E44F893FF67CD35FCEA1E"/>
    <w:rsid w:val="00A0240A"/>
  </w:style>
  <w:style w:type="paragraph" w:customStyle="1" w:styleId="313169B1881D43BE9D58EB159AFBBF68">
    <w:name w:val="313169B1881D43BE9D58EB159AFBBF68"/>
    <w:rsid w:val="00A0240A"/>
  </w:style>
  <w:style w:type="paragraph" w:customStyle="1" w:styleId="92E1CE6FA0FC4A38AE363CC04D27C96D">
    <w:name w:val="92E1CE6FA0FC4A38AE363CC04D27C96D"/>
    <w:rsid w:val="00A0240A"/>
  </w:style>
  <w:style w:type="paragraph" w:customStyle="1" w:styleId="7D8174F4469B44CE9A7CA55AF539ED14">
    <w:name w:val="7D8174F4469B44CE9A7CA55AF539ED14"/>
    <w:rsid w:val="00A0240A"/>
  </w:style>
  <w:style w:type="paragraph" w:customStyle="1" w:styleId="251583BEB18E487EA34A3D4C3DC9413B">
    <w:name w:val="251583BEB18E487EA34A3D4C3DC9413B"/>
    <w:rsid w:val="00A0240A"/>
  </w:style>
  <w:style w:type="paragraph" w:customStyle="1" w:styleId="B688675C9C7941D18945096D5CBD4C2D">
    <w:name w:val="B688675C9C7941D18945096D5CBD4C2D"/>
    <w:rsid w:val="00A0240A"/>
  </w:style>
  <w:style w:type="paragraph" w:customStyle="1" w:styleId="53A32C0C2B2C497AA25111A01D159FB5">
    <w:name w:val="53A32C0C2B2C497AA25111A01D159FB5"/>
    <w:rsid w:val="00A0240A"/>
  </w:style>
  <w:style w:type="paragraph" w:customStyle="1" w:styleId="1A7FFE63EEA540D5BA9EF83CCFD0DEAA">
    <w:name w:val="1A7FFE63EEA540D5BA9EF83CCFD0DEAA"/>
    <w:rsid w:val="00A0240A"/>
  </w:style>
  <w:style w:type="paragraph" w:customStyle="1" w:styleId="8499A029D9F94EB591961BF7AC6CAD20">
    <w:name w:val="8499A029D9F94EB591961BF7AC6CAD20"/>
    <w:rsid w:val="00A0240A"/>
  </w:style>
  <w:style w:type="paragraph" w:customStyle="1" w:styleId="C078335F8E964731B41C82CCD77D9701">
    <w:name w:val="C078335F8E964731B41C82CCD77D9701"/>
    <w:rsid w:val="00A0240A"/>
  </w:style>
  <w:style w:type="paragraph" w:customStyle="1" w:styleId="AC9792250889488E85CECE82FE1E6ADC">
    <w:name w:val="AC9792250889488E85CECE82FE1E6ADC"/>
    <w:rsid w:val="00A0240A"/>
  </w:style>
  <w:style w:type="paragraph" w:customStyle="1" w:styleId="E3B61AEC0D5A40568386C53400FB6F0B">
    <w:name w:val="E3B61AEC0D5A40568386C53400FB6F0B"/>
    <w:rsid w:val="00A0240A"/>
  </w:style>
  <w:style w:type="paragraph" w:customStyle="1" w:styleId="C42732C746ED4BE9AA1CFBF2D961D773">
    <w:name w:val="C42732C746ED4BE9AA1CFBF2D961D773"/>
    <w:rsid w:val="00A0240A"/>
  </w:style>
  <w:style w:type="paragraph" w:customStyle="1" w:styleId="C0EDF87D3DEF418BA3907E7AA9B7902D">
    <w:name w:val="C0EDF87D3DEF418BA3907E7AA9B7902D"/>
    <w:rsid w:val="00A0240A"/>
  </w:style>
  <w:style w:type="paragraph" w:customStyle="1" w:styleId="D20BC3F018424D918905ACA51BC9ADC9">
    <w:name w:val="D20BC3F018424D918905ACA51BC9ADC9"/>
    <w:rsid w:val="00A0240A"/>
  </w:style>
  <w:style w:type="paragraph" w:customStyle="1" w:styleId="6C07D52B468D4ECC87CA0FB0D460FB8E">
    <w:name w:val="6C07D52B468D4ECC87CA0FB0D460FB8E"/>
    <w:rsid w:val="00A0240A"/>
  </w:style>
  <w:style w:type="paragraph" w:customStyle="1" w:styleId="199A869FA903427B9A78A4C4F2289319">
    <w:name w:val="199A869FA903427B9A78A4C4F2289319"/>
    <w:rsid w:val="00A0240A"/>
  </w:style>
  <w:style w:type="paragraph" w:customStyle="1" w:styleId="B705C9AC9272406F97FDE4F6478BB528">
    <w:name w:val="B705C9AC9272406F97FDE4F6478BB528"/>
    <w:rsid w:val="00A0240A"/>
  </w:style>
  <w:style w:type="paragraph" w:customStyle="1" w:styleId="B47D7BA7C12444BAAFB791E12CE507D6">
    <w:name w:val="B47D7BA7C12444BAAFB791E12CE507D6"/>
    <w:rsid w:val="00A0240A"/>
  </w:style>
  <w:style w:type="paragraph" w:customStyle="1" w:styleId="A4FD9E81FA0C4E358F257B47C039787A">
    <w:name w:val="A4FD9E81FA0C4E358F257B47C039787A"/>
    <w:rsid w:val="00A0240A"/>
  </w:style>
  <w:style w:type="paragraph" w:customStyle="1" w:styleId="B6044BBFD6624F0E989B78FC6C63ED58">
    <w:name w:val="B6044BBFD6624F0E989B78FC6C63ED58"/>
    <w:rsid w:val="00A0240A"/>
  </w:style>
  <w:style w:type="paragraph" w:customStyle="1" w:styleId="6C51E5D496A848FBAC7860637F297DF0">
    <w:name w:val="6C51E5D496A848FBAC7860637F297DF0"/>
    <w:rsid w:val="00A0240A"/>
  </w:style>
  <w:style w:type="paragraph" w:customStyle="1" w:styleId="01F7776CFF2E4A8980A5460CBFB98845">
    <w:name w:val="01F7776CFF2E4A8980A5460CBFB98845"/>
    <w:rsid w:val="00A0240A"/>
  </w:style>
  <w:style w:type="paragraph" w:customStyle="1" w:styleId="F7BCF551E2B043868AEE7B2FDDE12BE1">
    <w:name w:val="F7BCF551E2B043868AEE7B2FDDE12BE1"/>
    <w:rsid w:val="00A0240A"/>
  </w:style>
  <w:style w:type="paragraph" w:customStyle="1" w:styleId="4AFEBFF34E594197878C58A711881195">
    <w:name w:val="4AFEBFF34E594197878C58A711881195"/>
    <w:rsid w:val="00A0240A"/>
  </w:style>
  <w:style w:type="paragraph" w:customStyle="1" w:styleId="478F66C72BC14104AFAF9B2E1314F679">
    <w:name w:val="478F66C72BC14104AFAF9B2E1314F679"/>
    <w:rsid w:val="00A0240A"/>
  </w:style>
  <w:style w:type="paragraph" w:customStyle="1" w:styleId="858CA5745B974C85814147F67F2E7648">
    <w:name w:val="858CA5745B974C85814147F67F2E7648"/>
    <w:rsid w:val="00A0240A"/>
  </w:style>
  <w:style w:type="paragraph" w:customStyle="1" w:styleId="925244266FC248639458E452C32AFD79">
    <w:name w:val="925244266FC248639458E452C32AFD79"/>
    <w:rsid w:val="00A0240A"/>
  </w:style>
  <w:style w:type="paragraph" w:customStyle="1" w:styleId="6D73716F5CF24B109BBFA080276D654E">
    <w:name w:val="6D73716F5CF24B109BBFA080276D654E"/>
    <w:rsid w:val="00A0240A"/>
  </w:style>
  <w:style w:type="paragraph" w:customStyle="1" w:styleId="CCC42313B5D54DFEA710FB5DB124ECD2">
    <w:name w:val="CCC42313B5D54DFEA710FB5DB124ECD2"/>
    <w:rsid w:val="00A0240A"/>
  </w:style>
  <w:style w:type="paragraph" w:customStyle="1" w:styleId="A5E20DE74D98427E90C6ACAEEB7EB68E">
    <w:name w:val="A5E20DE74D98427E90C6ACAEEB7EB68E"/>
    <w:rsid w:val="00A0240A"/>
  </w:style>
  <w:style w:type="paragraph" w:customStyle="1" w:styleId="F7542D240A574BE2944AA7FB0A38ADEE">
    <w:name w:val="F7542D240A574BE2944AA7FB0A38ADEE"/>
    <w:rsid w:val="00A0240A"/>
  </w:style>
  <w:style w:type="paragraph" w:customStyle="1" w:styleId="721EEE1548A6479E81CA7EBE030E702A">
    <w:name w:val="721EEE1548A6479E81CA7EBE030E702A"/>
    <w:rsid w:val="00A0240A"/>
  </w:style>
  <w:style w:type="paragraph" w:customStyle="1" w:styleId="2B86C23091F945418FB43250ED6363FD">
    <w:name w:val="2B86C23091F945418FB43250ED6363FD"/>
    <w:rsid w:val="00A0240A"/>
  </w:style>
  <w:style w:type="paragraph" w:customStyle="1" w:styleId="86775FF7922B4DACBF356F16BE6EC0C9">
    <w:name w:val="86775FF7922B4DACBF356F16BE6EC0C9"/>
    <w:rsid w:val="00A0240A"/>
  </w:style>
  <w:style w:type="paragraph" w:customStyle="1" w:styleId="820ADBC049D94E168555953A21821E05">
    <w:name w:val="820ADBC049D94E168555953A21821E05"/>
    <w:rsid w:val="00A0240A"/>
  </w:style>
  <w:style w:type="paragraph" w:customStyle="1" w:styleId="06056BA516A74DFF90D355391B650242">
    <w:name w:val="06056BA516A74DFF90D355391B650242"/>
    <w:rsid w:val="00A0240A"/>
  </w:style>
  <w:style w:type="paragraph" w:customStyle="1" w:styleId="887CEF2585FD4935A0AF0B6BE82D6CD9">
    <w:name w:val="887CEF2585FD4935A0AF0B6BE82D6CD9"/>
    <w:rsid w:val="00A0240A"/>
  </w:style>
  <w:style w:type="paragraph" w:customStyle="1" w:styleId="AD7B1E8E4220430198AABAD3C5A3CF68">
    <w:name w:val="AD7B1E8E4220430198AABAD3C5A3CF68"/>
    <w:rsid w:val="00A0240A"/>
  </w:style>
  <w:style w:type="paragraph" w:customStyle="1" w:styleId="D9F8165E6507413195CD7FA43E4C5B59">
    <w:name w:val="D9F8165E6507413195CD7FA43E4C5B59"/>
    <w:rsid w:val="00A0240A"/>
  </w:style>
  <w:style w:type="paragraph" w:customStyle="1" w:styleId="92F8CE69248A4041AF1D97DD7492B955">
    <w:name w:val="92F8CE69248A4041AF1D97DD7492B955"/>
    <w:rsid w:val="00A0240A"/>
  </w:style>
  <w:style w:type="paragraph" w:customStyle="1" w:styleId="1C2699529F314E38B6AF9729F481FB1A">
    <w:name w:val="1C2699529F314E38B6AF9729F481FB1A"/>
    <w:rsid w:val="00A0240A"/>
  </w:style>
  <w:style w:type="paragraph" w:customStyle="1" w:styleId="26A0E88C707141658E6855FC0742158F">
    <w:name w:val="26A0E88C707141658E6855FC0742158F"/>
    <w:rsid w:val="00A0240A"/>
  </w:style>
  <w:style w:type="paragraph" w:customStyle="1" w:styleId="FE06C8CF94554C738AF8BA6E16CECBB7">
    <w:name w:val="FE06C8CF94554C738AF8BA6E16CECBB7"/>
    <w:rsid w:val="00A0240A"/>
  </w:style>
  <w:style w:type="paragraph" w:customStyle="1" w:styleId="461B83617F014F3C8CAB662C4FAF401B">
    <w:name w:val="461B83617F014F3C8CAB662C4FAF401B"/>
    <w:rsid w:val="00A0240A"/>
  </w:style>
  <w:style w:type="paragraph" w:customStyle="1" w:styleId="D03D6A3247C64C219FCB93F2FFC02C6C">
    <w:name w:val="D03D6A3247C64C219FCB93F2FFC02C6C"/>
    <w:rsid w:val="00A0240A"/>
  </w:style>
  <w:style w:type="paragraph" w:customStyle="1" w:styleId="641F1D0420844B489D87A8E7DB5AD509">
    <w:name w:val="641F1D0420844B489D87A8E7DB5AD509"/>
    <w:rsid w:val="00A0240A"/>
  </w:style>
  <w:style w:type="paragraph" w:customStyle="1" w:styleId="740E0F6F741E4CCCAAC92D54A9C7E5FF">
    <w:name w:val="740E0F6F741E4CCCAAC92D54A9C7E5FF"/>
    <w:rsid w:val="00A0240A"/>
  </w:style>
  <w:style w:type="paragraph" w:customStyle="1" w:styleId="286DEBDE34F6482A93E0EB536721424F">
    <w:name w:val="286DEBDE34F6482A93E0EB536721424F"/>
    <w:rsid w:val="00A0240A"/>
  </w:style>
  <w:style w:type="paragraph" w:customStyle="1" w:styleId="DF345304B7B24E32B5FFB1A4A47CBFB7">
    <w:name w:val="DF345304B7B24E32B5FFB1A4A47CBFB7"/>
    <w:rsid w:val="00A0240A"/>
  </w:style>
  <w:style w:type="paragraph" w:customStyle="1" w:styleId="44B3B14F2B8240D59E1CCC424EFE8374">
    <w:name w:val="44B3B14F2B8240D59E1CCC424EFE8374"/>
    <w:rsid w:val="00A0240A"/>
  </w:style>
  <w:style w:type="paragraph" w:customStyle="1" w:styleId="2E8C7F08D1014713B4C5B2A281ECD1FC">
    <w:name w:val="2E8C7F08D1014713B4C5B2A281ECD1FC"/>
    <w:rsid w:val="00A0240A"/>
  </w:style>
  <w:style w:type="paragraph" w:customStyle="1" w:styleId="AA6B30CBE6744C4B8739543D706AFEF5">
    <w:name w:val="AA6B30CBE6744C4B8739543D706AFEF5"/>
    <w:rsid w:val="00A0240A"/>
  </w:style>
  <w:style w:type="paragraph" w:customStyle="1" w:styleId="DFC44261A82243BEA0CB515DD1875088">
    <w:name w:val="DFC44261A82243BEA0CB515DD1875088"/>
    <w:rsid w:val="00A0240A"/>
  </w:style>
  <w:style w:type="paragraph" w:customStyle="1" w:styleId="3A14D0EF8DEB4F2F9505F946A93EB163">
    <w:name w:val="3A14D0EF8DEB4F2F9505F946A93EB163"/>
    <w:rsid w:val="00A0240A"/>
  </w:style>
  <w:style w:type="paragraph" w:customStyle="1" w:styleId="847272A0F50A48CBAB0297BE20A12D8C">
    <w:name w:val="847272A0F50A48CBAB0297BE20A12D8C"/>
    <w:rsid w:val="00A0240A"/>
  </w:style>
  <w:style w:type="paragraph" w:customStyle="1" w:styleId="765311DC446D48E8ABEF3758C3C9B2BD">
    <w:name w:val="765311DC446D48E8ABEF3758C3C9B2BD"/>
    <w:rsid w:val="00A0240A"/>
  </w:style>
  <w:style w:type="paragraph" w:customStyle="1" w:styleId="6256426E8B1E45CC92B8AA3894E619E0">
    <w:name w:val="6256426E8B1E45CC92B8AA3894E619E0"/>
    <w:rsid w:val="00A0240A"/>
  </w:style>
  <w:style w:type="paragraph" w:customStyle="1" w:styleId="FBC89E4AA164434EB28D391DC96739C6">
    <w:name w:val="FBC89E4AA164434EB28D391DC96739C6"/>
    <w:rsid w:val="00A0240A"/>
  </w:style>
  <w:style w:type="paragraph" w:customStyle="1" w:styleId="E23A69E3B6F147E6ADE6464EF0C00479">
    <w:name w:val="E23A69E3B6F147E6ADE6464EF0C00479"/>
    <w:rsid w:val="00A0240A"/>
  </w:style>
  <w:style w:type="paragraph" w:customStyle="1" w:styleId="683DC0C488154ACBAF72EEBFC0CFA943">
    <w:name w:val="683DC0C488154ACBAF72EEBFC0CFA943"/>
    <w:rsid w:val="00A0240A"/>
  </w:style>
  <w:style w:type="paragraph" w:customStyle="1" w:styleId="173F18FACAF34C268C1F5EAD590A0619">
    <w:name w:val="173F18FACAF34C268C1F5EAD590A0619"/>
    <w:rsid w:val="00A0240A"/>
  </w:style>
  <w:style w:type="paragraph" w:customStyle="1" w:styleId="F0A1FC74881D4E0AAD75DA64E475BAC8">
    <w:name w:val="F0A1FC74881D4E0AAD75DA64E475BAC8"/>
    <w:rsid w:val="00A0240A"/>
  </w:style>
  <w:style w:type="paragraph" w:customStyle="1" w:styleId="5556F18C9C9F43648233146C6FFF4210">
    <w:name w:val="5556F18C9C9F43648233146C6FFF4210"/>
    <w:rsid w:val="00A0240A"/>
  </w:style>
  <w:style w:type="paragraph" w:customStyle="1" w:styleId="C714B8AEFA6A4F7CB870AE9724D88AC1">
    <w:name w:val="C714B8AEFA6A4F7CB870AE9724D88AC1"/>
    <w:rsid w:val="00A0240A"/>
  </w:style>
  <w:style w:type="paragraph" w:customStyle="1" w:styleId="F4852CC45B434AE2B174F5E603CB336E">
    <w:name w:val="F4852CC45B434AE2B174F5E603CB336E"/>
    <w:rsid w:val="00A0240A"/>
  </w:style>
  <w:style w:type="paragraph" w:customStyle="1" w:styleId="02A9660DB5E24565A7F275C1E3848F71">
    <w:name w:val="02A9660DB5E24565A7F275C1E3848F71"/>
    <w:rsid w:val="00A0240A"/>
  </w:style>
  <w:style w:type="paragraph" w:customStyle="1" w:styleId="4F722DFE4C2844D5B3C05AF1DC7D55B9">
    <w:name w:val="4F722DFE4C2844D5B3C05AF1DC7D55B9"/>
    <w:rsid w:val="00A0240A"/>
  </w:style>
  <w:style w:type="paragraph" w:customStyle="1" w:styleId="F54AACC4A23B4949B199C01F6AC28547">
    <w:name w:val="F54AACC4A23B4949B199C01F6AC28547"/>
    <w:rsid w:val="00A0240A"/>
  </w:style>
  <w:style w:type="paragraph" w:customStyle="1" w:styleId="3506BFDBA4CE440CA9E64DE842C3BB5A">
    <w:name w:val="3506BFDBA4CE440CA9E64DE842C3BB5A"/>
    <w:rsid w:val="00A0240A"/>
  </w:style>
  <w:style w:type="paragraph" w:customStyle="1" w:styleId="430C606E7A6F4D828C1B9BE38285B624">
    <w:name w:val="430C606E7A6F4D828C1B9BE38285B624"/>
    <w:rsid w:val="00A0240A"/>
  </w:style>
  <w:style w:type="paragraph" w:customStyle="1" w:styleId="0024DDB882BD4972AC25CDFE4155AFF5">
    <w:name w:val="0024DDB882BD4972AC25CDFE4155AFF5"/>
    <w:rsid w:val="00A0240A"/>
  </w:style>
  <w:style w:type="paragraph" w:customStyle="1" w:styleId="AC06A4B5866948CEABE7B767AE9E703B">
    <w:name w:val="AC06A4B5866948CEABE7B767AE9E703B"/>
    <w:rsid w:val="00A0240A"/>
  </w:style>
  <w:style w:type="paragraph" w:customStyle="1" w:styleId="9E12431B480E4923BC76A6C513862D54">
    <w:name w:val="9E12431B480E4923BC76A6C513862D54"/>
    <w:rsid w:val="00A0240A"/>
  </w:style>
  <w:style w:type="paragraph" w:customStyle="1" w:styleId="454E2087F22D45B894CA036BCD61551E">
    <w:name w:val="454E2087F22D45B894CA036BCD61551E"/>
    <w:rsid w:val="00A0240A"/>
  </w:style>
  <w:style w:type="paragraph" w:customStyle="1" w:styleId="044AFEB2B80341A0ADA177FAD872134C">
    <w:name w:val="044AFEB2B80341A0ADA177FAD872134C"/>
    <w:rsid w:val="00A0240A"/>
  </w:style>
  <w:style w:type="paragraph" w:customStyle="1" w:styleId="A019380F4911465B9F4BD3C81B8CC824">
    <w:name w:val="A019380F4911465B9F4BD3C81B8CC824"/>
    <w:rsid w:val="00A0240A"/>
  </w:style>
  <w:style w:type="paragraph" w:customStyle="1" w:styleId="3C7EFDF744A5438A9F01D05589541E36">
    <w:name w:val="3C7EFDF744A5438A9F01D05589541E36"/>
    <w:rsid w:val="00A0240A"/>
  </w:style>
  <w:style w:type="paragraph" w:customStyle="1" w:styleId="96C5E43D32CD46D39A967976D7A4B143">
    <w:name w:val="96C5E43D32CD46D39A967976D7A4B143"/>
    <w:rsid w:val="00A0240A"/>
  </w:style>
  <w:style w:type="paragraph" w:customStyle="1" w:styleId="4F9310B2FD544B7FA99F3B1A0FFC7A4B">
    <w:name w:val="4F9310B2FD544B7FA99F3B1A0FFC7A4B"/>
    <w:rsid w:val="00A0240A"/>
  </w:style>
  <w:style w:type="paragraph" w:customStyle="1" w:styleId="77544C17FE974B5FBDEC070EB5411135">
    <w:name w:val="77544C17FE974B5FBDEC070EB5411135"/>
    <w:rsid w:val="00A0240A"/>
  </w:style>
  <w:style w:type="paragraph" w:customStyle="1" w:styleId="43C8E74AB86E41BB8F86888290A4DFCC">
    <w:name w:val="43C8E74AB86E41BB8F86888290A4DFCC"/>
    <w:rsid w:val="00A0240A"/>
  </w:style>
  <w:style w:type="paragraph" w:customStyle="1" w:styleId="8BDF99EA2083432998724850341D7AED">
    <w:name w:val="8BDF99EA2083432998724850341D7AED"/>
    <w:rsid w:val="00A0240A"/>
  </w:style>
  <w:style w:type="paragraph" w:customStyle="1" w:styleId="F2B7A16DF845483590BE279808773F57">
    <w:name w:val="F2B7A16DF845483590BE279808773F57"/>
    <w:rsid w:val="00A0240A"/>
  </w:style>
  <w:style w:type="paragraph" w:customStyle="1" w:styleId="BEF80C01B385449EA841604D87E508ED">
    <w:name w:val="BEF80C01B385449EA841604D87E508ED"/>
    <w:rsid w:val="00A0240A"/>
  </w:style>
  <w:style w:type="paragraph" w:customStyle="1" w:styleId="006FD22DFE1B48AE8191A77B5BBBD027">
    <w:name w:val="006FD22DFE1B48AE8191A77B5BBBD027"/>
    <w:rsid w:val="00A0240A"/>
  </w:style>
  <w:style w:type="paragraph" w:customStyle="1" w:styleId="F1C561AE97924F21A7BB781BBE7DC489">
    <w:name w:val="F1C561AE97924F21A7BB781BBE7DC489"/>
    <w:rsid w:val="00A0240A"/>
  </w:style>
  <w:style w:type="paragraph" w:customStyle="1" w:styleId="39D593A92CAB43EB8E0DBCF6F8E0DAF6">
    <w:name w:val="39D593A92CAB43EB8E0DBCF6F8E0DAF6"/>
    <w:rsid w:val="00A0240A"/>
  </w:style>
  <w:style w:type="paragraph" w:customStyle="1" w:styleId="4D49BA859CED4C70BBA034C3374D4343">
    <w:name w:val="4D49BA859CED4C70BBA034C3374D4343"/>
    <w:rsid w:val="00A0240A"/>
  </w:style>
  <w:style w:type="paragraph" w:customStyle="1" w:styleId="117CEDAB85E14F7E9FAC5E66B8D1D0D9">
    <w:name w:val="117CEDAB85E14F7E9FAC5E66B8D1D0D9"/>
    <w:rsid w:val="00A0240A"/>
  </w:style>
  <w:style w:type="paragraph" w:customStyle="1" w:styleId="462CCFF611D049B28354BD1B8D70B262">
    <w:name w:val="462CCFF611D049B28354BD1B8D70B262"/>
    <w:rsid w:val="00A0240A"/>
  </w:style>
  <w:style w:type="paragraph" w:customStyle="1" w:styleId="76FB0A5CAF584B71B8FD6A4BF3B5006F">
    <w:name w:val="76FB0A5CAF584B71B8FD6A4BF3B5006F"/>
    <w:rsid w:val="00A0240A"/>
  </w:style>
  <w:style w:type="paragraph" w:customStyle="1" w:styleId="B8A76D4BD2614C41BEBD2ECBFE22C2BE">
    <w:name w:val="B8A76D4BD2614C41BEBD2ECBFE22C2BE"/>
    <w:rsid w:val="00A0240A"/>
  </w:style>
  <w:style w:type="paragraph" w:customStyle="1" w:styleId="6A7C6805F0E341E2B7C7D5B180F8A319">
    <w:name w:val="6A7C6805F0E341E2B7C7D5B180F8A319"/>
    <w:rsid w:val="00A0240A"/>
  </w:style>
  <w:style w:type="paragraph" w:customStyle="1" w:styleId="2D54D12B07D74C2AA19DB41D71442A86">
    <w:name w:val="2D54D12B07D74C2AA19DB41D71442A86"/>
    <w:rsid w:val="00A0240A"/>
  </w:style>
  <w:style w:type="paragraph" w:customStyle="1" w:styleId="A0FCE7B92ECE481AAAAA68647746D11C">
    <w:name w:val="A0FCE7B92ECE481AAAAA68647746D11C"/>
    <w:rsid w:val="00A0240A"/>
  </w:style>
  <w:style w:type="paragraph" w:customStyle="1" w:styleId="EFAFCD6CBADF4D0E8B4728159934630E">
    <w:name w:val="EFAFCD6CBADF4D0E8B4728159934630E"/>
    <w:rsid w:val="00A0240A"/>
  </w:style>
  <w:style w:type="paragraph" w:customStyle="1" w:styleId="70A8C3BF03C743588DA0881D9F3CCB69">
    <w:name w:val="70A8C3BF03C743588DA0881D9F3CCB69"/>
    <w:rsid w:val="00A0240A"/>
  </w:style>
  <w:style w:type="paragraph" w:customStyle="1" w:styleId="FFD844187EC5414FA94EFC76F8D4C9EB">
    <w:name w:val="FFD844187EC5414FA94EFC76F8D4C9EB"/>
    <w:rsid w:val="00A0240A"/>
  </w:style>
  <w:style w:type="paragraph" w:customStyle="1" w:styleId="5631C24F9A994DB6A2781C2400DCFE34">
    <w:name w:val="5631C24F9A994DB6A2781C2400DCFE34"/>
    <w:rsid w:val="00A0240A"/>
  </w:style>
  <w:style w:type="paragraph" w:customStyle="1" w:styleId="A4B7D8B5E416461A8907416DEADC86EB">
    <w:name w:val="A4B7D8B5E416461A8907416DEADC86EB"/>
    <w:rsid w:val="00A0240A"/>
  </w:style>
  <w:style w:type="paragraph" w:customStyle="1" w:styleId="4E2A9FC1ECBE4E3F8B29F3CE3C06D615">
    <w:name w:val="4E2A9FC1ECBE4E3F8B29F3CE3C06D615"/>
    <w:rsid w:val="00A0240A"/>
  </w:style>
  <w:style w:type="paragraph" w:customStyle="1" w:styleId="4711AC43511C4607B76EC4A705A52334">
    <w:name w:val="4711AC43511C4607B76EC4A705A52334"/>
    <w:rsid w:val="00A0240A"/>
  </w:style>
  <w:style w:type="paragraph" w:customStyle="1" w:styleId="A7D5C32DF4B64516877B0B6A4F3657F8">
    <w:name w:val="A7D5C32DF4B64516877B0B6A4F3657F8"/>
    <w:rsid w:val="00A0240A"/>
  </w:style>
  <w:style w:type="paragraph" w:customStyle="1" w:styleId="47E1D224758F493AA95FA0C6EEE2C3A6">
    <w:name w:val="47E1D224758F493AA95FA0C6EEE2C3A6"/>
    <w:rsid w:val="00A0240A"/>
  </w:style>
  <w:style w:type="paragraph" w:customStyle="1" w:styleId="B8DE1710CA354269B0508B84D01FB1E2">
    <w:name w:val="B8DE1710CA354269B0508B84D01FB1E2"/>
    <w:rsid w:val="00A0240A"/>
  </w:style>
  <w:style w:type="paragraph" w:customStyle="1" w:styleId="B78BE13DC67644428A003333FA6E2E3A">
    <w:name w:val="B78BE13DC67644428A003333FA6E2E3A"/>
    <w:rsid w:val="00A0240A"/>
  </w:style>
  <w:style w:type="paragraph" w:customStyle="1" w:styleId="CF89F93A03CD401EBC369E73991C0025">
    <w:name w:val="CF89F93A03CD401EBC369E73991C0025"/>
    <w:rsid w:val="00A0240A"/>
  </w:style>
  <w:style w:type="paragraph" w:customStyle="1" w:styleId="AF252EB32FCD4E838A06F31F3F932009">
    <w:name w:val="AF252EB32FCD4E838A06F31F3F932009"/>
    <w:rsid w:val="00A0240A"/>
  </w:style>
  <w:style w:type="paragraph" w:customStyle="1" w:styleId="C56A5CA68C9745A8855F5A846BB79A2E">
    <w:name w:val="C56A5CA68C9745A8855F5A846BB79A2E"/>
    <w:rsid w:val="00A0240A"/>
  </w:style>
  <w:style w:type="paragraph" w:customStyle="1" w:styleId="8E0A1299FEBC4EDC9582C9522D9013AC">
    <w:name w:val="8E0A1299FEBC4EDC9582C9522D9013AC"/>
    <w:rsid w:val="00A0240A"/>
  </w:style>
  <w:style w:type="paragraph" w:customStyle="1" w:styleId="0E9AD73B3732455FA7A943850AFFF092">
    <w:name w:val="0E9AD73B3732455FA7A943850AFFF092"/>
    <w:rsid w:val="00A0240A"/>
  </w:style>
  <w:style w:type="paragraph" w:customStyle="1" w:styleId="121045C00832402296FF0092D7704B07">
    <w:name w:val="121045C00832402296FF0092D7704B07"/>
    <w:rsid w:val="00A0240A"/>
  </w:style>
  <w:style w:type="paragraph" w:customStyle="1" w:styleId="A8C04E6C248244FCA8D84B965DC57CB8">
    <w:name w:val="A8C04E6C248244FCA8D84B965DC57CB8"/>
    <w:rsid w:val="00A0240A"/>
  </w:style>
  <w:style w:type="paragraph" w:customStyle="1" w:styleId="25AA93BCF64F453F886FD063779AF8AF">
    <w:name w:val="25AA93BCF64F453F886FD063779AF8AF"/>
    <w:rsid w:val="00A0240A"/>
  </w:style>
  <w:style w:type="paragraph" w:customStyle="1" w:styleId="83D352AD77554290BA49527B2CD226CE">
    <w:name w:val="83D352AD77554290BA49527B2CD226CE"/>
    <w:rsid w:val="00A0240A"/>
  </w:style>
  <w:style w:type="paragraph" w:customStyle="1" w:styleId="3196DA3DD6274FF68F5D3AE4BC2DB3C9">
    <w:name w:val="3196DA3DD6274FF68F5D3AE4BC2DB3C9"/>
    <w:rsid w:val="00A0240A"/>
  </w:style>
  <w:style w:type="paragraph" w:customStyle="1" w:styleId="829079744FF8491D8166FA41E7941E4E">
    <w:name w:val="829079744FF8491D8166FA41E7941E4E"/>
    <w:rsid w:val="00A0240A"/>
  </w:style>
  <w:style w:type="paragraph" w:customStyle="1" w:styleId="17C95674A9B847DCB94AC0EF0A909C97">
    <w:name w:val="17C95674A9B847DCB94AC0EF0A909C97"/>
    <w:rsid w:val="00A0240A"/>
  </w:style>
  <w:style w:type="paragraph" w:customStyle="1" w:styleId="0CF4B4EF0D1F49E8967CD474FD703DD5">
    <w:name w:val="0CF4B4EF0D1F49E8967CD474FD703DD5"/>
    <w:rsid w:val="00A0240A"/>
  </w:style>
  <w:style w:type="paragraph" w:customStyle="1" w:styleId="8C1F3074988D4763B7D6EEA8C52B6772">
    <w:name w:val="8C1F3074988D4763B7D6EEA8C52B6772"/>
    <w:rsid w:val="00A0240A"/>
  </w:style>
  <w:style w:type="paragraph" w:customStyle="1" w:styleId="F6C0FD914A6544AA9E66F92BC1CD2524">
    <w:name w:val="F6C0FD914A6544AA9E66F92BC1CD2524"/>
    <w:rsid w:val="00A0240A"/>
  </w:style>
  <w:style w:type="paragraph" w:customStyle="1" w:styleId="0681A99EEDB44B4EA7CC9765285B96C3">
    <w:name w:val="0681A99EEDB44B4EA7CC9765285B96C3"/>
    <w:rsid w:val="00A0240A"/>
  </w:style>
  <w:style w:type="paragraph" w:customStyle="1" w:styleId="FA734B1A04DB45CDA9098E3EE52E9F3D">
    <w:name w:val="FA734B1A04DB45CDA9098E3EE52E9F3D"/>
    <w:rsid w:val="00A0240A"/>
  </w:style>
  <w:style w:type="paragraph" w:customStyle="1" w:styleId="A2ABF872B4FE43D5BF36C4CB98BA4DE6">
    <w:name w:val="A2ABF872B4FE43D5BF36C4CB98BA4DE6"/>
    <w:rsid w:val="00A0240A"/>
  </w:style>
  <w:style w:type="paragraph" w:customStyle="1" w:styleId="09C17621A6594DB6B07DF82FA9A507E9">
    <w:name w:val="09C17621A6594DB6B07DF82FA9A507E9"/>
    <w:rsid w:val="00A0240A"/>
  </w:style>
  <w:style w:type="paragraph" w:customStyle="1" w:styleId="AFD7E61E2D38477995DD8EAF63F99135">
    <w:name w:val="AFD7E61E2D38477995DD8EAF63F99135"/>
    <w:rsid w:val="00A0240A"/>
  </w:style>
  <w:style w:type="paragraph" w:customStyle="1" w:styleId="F09547BBF5A24CAEB803A7BD67435F58">
    <w:name w:val="F09547BBF5A24CAEB803A7BD67435F58"/>
    <w:rsid w:val="00A0240A"/>
  </w:style>
  <w:style w:type="paragraph" w:customStyle="1" w:styleId="E2674D0E45364AB68855737DD57CEDC0">
    <w:name w:val="E2674D0E45364AB68855737DD57CEDC0"/>
    <w:rsid w:val="00A0240A"/>
  </w:style>
  <w:style w:type="paragraph" w:customStyle="1" w:styleId="8A2D34ACDCDA46AA9D6B846242653035">
    <w:name w:val="8A2D34ACDCDA46AA9D6B846242653035"/>
    <w:rsid w:val="00A0240A"/>
  </w:style>
  <w:style w:type="paragraph" w:customStyle="1" w:styleId="710063770CF34C0B9CCF01072F5DAAAD">
    <w:name w:val="710063770CF34C0B9CCF01072F5DAAAD"/>
    <w:rsid w:val="00A0240A"/>
  </w:style>
  <w:style w:type="paragraph" w:customStyle="1" w:styleId="CEEE17610C76418DAFA75ABC877C1890">
    <w:name w:val="CEEE17610C76418DAFA75ABC877C1890"/>
    <w:rsid w:val="00A0240A"/>
  </w:style>
  <w:style w:type="paragraph" w:customStyle="1" w:styleId="877A2CBBA8FD407A8F2176784FB76B3F">
    <w:name w:val="877A2CBBA8FD407A8F2176784FB76B3F"/>
    <w:rsid w:val="00A0240A"/>
  </w:style>
  <w:style w:type="paragraph" w:customStyle="1" w:styleId="C854DF51154944A380E4B3C27E9B90D3">
    <w:name w:val="C854DF51154944A380E4B3C27E9B90D3"/>
    <w:rsid w:val="00A0240A"/>
  </w:style>
  <w:style w:type="paragraph" w:customStyle="1" w:styleId="BF0EBE13DE3F4246864782FAA1B977BB">
    <w:name w:val="BF0EBE13DE3F4246864782FAA1B977BB"/>
    <w:rsid w:val="00A0240A"/>
  </w:style>
  <w:style w:type="paragraph" w:customStyle="1" w:styleId="CAA902115B054C2C96C31F6E8F4E14A8">
    <w:name w:val="CAA902115B054C2C96C31F6E8F4E14A8"/>
    <w:rsid w:val="00A0240A"/>
  </w:style>
  <w:style w:type="paragraph" w:customStyle="1" w:styleId="13DB781D60CB4035AE9DD8B1F277C2CD">
    <w:name w:val="13DB781D60CB4035AE9DD8B1F277C2CD"/>
    <w:rsid w:val="00A0240A"/>
  </w:style>
  <w:style w:type="paragraph" w:customStyle="1" w:styleId="89CA5892EED945AE868A2B8B45D65306">
    <w:name w:val="89CA5892EED945AE868A2B8B45D65306"/>
    <w:rsid w:val="00A0240A"/>
  </w:style>
  <w:style w:type="paragraph" w:customStyle="1" w:styleId="A04655C8A3FB4D92947B92CCAE955EC8">
    <w:name w:val="A04655C8A3FB4D92947B92CCAE955EC8"/>
    <w:rsid w:val="00A0240A"/>
  </w:style>
  <w:style w:type="paragraph" w:customStyle="1" w:styleId="B8875D87BAC8492BACCD8093728884FB">
    <w:name w:val="B8875D87BAC8492BACCD8093728884FB"/>
    <w:rsid w:val="00A0240A"/>
  </w:style>
  <w:style w:type="paragraph" w:customStyle="1" w:styleId="8FEE32FEF67B479DAC4D029535AF4179">
    <w:name w:val="8FEE32FEF67B479DAC4D029535AF4179"/>
    <w:rsid w:val="00A0240A"/>
  </w:style>
  <w:style w:type="paragraph" w:customStyle="1" w:styleId="F13D4EA3802542DA9CCCF8982E1C6D87">
    <w:name w:val="F13D4EA3802542DA9CCCF8982E1C6D87"/>
    <w:rsid w:val="00A0240A"/>
  </w:style>
  <w:style w:type="paragraph" w:customStyle="1" w:styleId="668DFA4607254893978EE1063F0F28C9">
    <w:name w:val="668DFA4607254893978EE1063F0F28C9"/>
    <w:rsid w:val="00A0240A"/>
  </w:style>
  <w:style w:type="paragraph" w:customStyle="1" w:styleId="AB352567915148758912AF40F0708335">
    <w:name w:val="AB352567915148758912AF40F0708335"/>
    <w:rsid w:val="00A0240A"/>
  </w:style>
  <w:style w:type="paragraph" w:customStyle="1" w:styleId="E8345D79713F40D9AD7CBE3B870B4070">
    <w:name w:val="E8345D79713F40D9AD7CBE3B870B4070"/>
    <w:rsid w:val="00A0240A"/>
  </w:style>
  <w:style w:type="paragraph" w:customStyle="1" w:styleId="4ADE64797AC1432E9BC08F1375A620C2">
    <w:name w:val="4ADE64797AC1432E9BC08F1375A620C2"/>
    <w:rsid w:val="00A0240A"/>
  </w:style>
  <w:style w:type="paragraph" w:customStyle="1" w:styleId="C036D8666C064F1B9133E7FA2DB4E39C">
    <w:name w:val="C036D8666C064F1B9133E7FA2DB4E39C"/>
    <w:rsid w:val="00A0240A"/>
  </w:style>
  <w:style w:type="paragraph" w:customStyle="1" w:styleId="91129DC7FECF4069951B22A32356E1A8">
    <w:name w:val="91129DC7FECF4069951B22A32356E1A8"/>
    <w:rsid w:val="00A0240A"/>
  </w:style>
  <w:style w:type="paragraph" w:customStyle="1" w:styleId="7BD171B68CB1436E9127F641A3E0FBC7">
    <w:name w:val="7BD171B68CB1436E9127F641A3E0FBC7"/>
    <w:rsid w:val="00A0240A"/>
  </w:style>
  <w:style w:type="paragraph" w:customStyle="1" w:styleId="1D0EE31F9D604371852C2A475712BB03">
    <w:name w:val="1D0EE31F9D604371852C2A475712BB03"/>
    <w:rsid w:val="00A0240A"/>
  </w:style>
  <w:style w:type="paragraph" w:customStyle="1" w:styleId="1A1E46A340AD491BB55D0C7AAE253F0B">
    <w:name w:val="1A1E46A340AD491BB55D0C7AAE253F0B"/>
    <w:rsid w:val="00A0240A"/>
  </w:style>
  <w:style w:type="paragraph" w:customStyle="1" w:styleId="744DF8D798FF465BA195982863E3E372">
    <w:name w:val="744DF8D798FF465BA195982863E3E372"/>
    <w:rsid w:val="00A0240A"/>
  </w:style>
  <w:style w:type="paragraph" w:customStyle="1" w:styleId="6D0F7A2AC9D14F2C8DB52D75FCB38923">
    <w:name w:val="6D0F7A2AC9D14F2C8DB52D75FCB38923"/>
    <w:rsid w:val="00A0240A"/>
  </w:style>
  <w:style w:type="paragraph" w:customStyle="1" w:styleId="00082795D7B04C0ABB5A97FE7D7B5FCC">
    <w:name w:val="00082795D7B04C0ABB5A97FE7D7B5FCC"/>
    <w:rsid w:val="00A0240A"/>
  </w:style>
  <w:style w:type="paragraph" w:customStyle="1" w:styleId="D1A147A4AE2842FEA2D9B33EA87EC93F">
    <w:name w:val="D1A147A4AE2842FEA2D9B33EA87EC93F"/>
    <w:rsid w:val="00A0240A"/>
  </w:style>
  <w:style w:type="paragraph" w:customStyle="1" w:styleId="C47E738B6FA64BC8AFDB646EB136CB7A">
    <w:name w:val="C47E738B6FA64BC8AFDB646EB136CB7A"/>
    <w:rsid w:val="00A0240A"/>
  </w:style>
  <w:style w:type="paragraph" w:customStyle="1" w:styleId="6C589F9F46CA4CC59F4258DCEBC76376">
    <w:name w:val="6C589F9F46CA4CC59F4258DCEBC76376"/>
    <w:rsid w:val="00A0240A"/>
  </w:style>
  <w:style w:type="paragraph" w:customStyle="1" w:styleId="153690BBE56741668DD0837134881F52">
    <w:name w:val="153690BBE56741668DD0837134881F52"/>
    <w:rsid w:val="00A0240A"/>
  </w:style>
  <w:style w:type="paragraph" w:customStyle="1" w:styleId="FDFD045ECD754F9BA8660A55B1610BFF">
    <w:name w:val="FDFD045ECD754F9BA8660A55B1610BFF"/>
    <w:rsid w:val="00A0240A"/>
  </w:style>
  <w:style w:type="paragraph" w:customStyle="1" w:styleId="1A424E647E5F4ACAACBB0984DFE4980C">
    <w:name w:val="1A424E647E5F4ACAACBB0984DFE4980C"/>
    <w:rsid w:val="00A0240A"/>
  </w:style>
  <w:style w:type="paragraph" w:customStyle="1" w:styleId="45BD8FD850B84027A6F7B7B49BEB913E">
    <w:name w:val="45BD8FD850B84027A6F7B7B49BEB913E"/>
    <w:rsid w:val="00A0240A"/>
  </w:style>
  <w:style w:type="paragraph" w:customStyle="1" w:styleId="D16DBF7589A448D29D77D91E5D316FD8">
    <w:name w:val="D16DBF7589A448D29D77D91E5D316FD8"/>
    <w:rsid w:val="00A0240A"/>
  </w:style>
  <w:style w:type="paragraph" w:customStyle="1" w:styleId="B3BC48246F1D42489270486085F8617D">
    <w:name w:val="B3BC48246F1D42489270486085F8617D"/>
    <w:rsid w:val="00A0240A"/>
  </w:style>
  <w:style w:type="paragraph" w:customStyle="1" w:styleId="594507B80C78494D81DA77406D73F308">
    <w:name w:val="594507B80C78494D81DA77406D73F308"/>
    <w:rsid w:val="00A0240A"/>
  </w:style>
  <w:style w:type="paragraph" w:customStyle="1" w:styleId="3F7C980232754E41886C6207064051D6">
    <w:name w:val="3F7C980232754E41886C6207064051D6"/>
    <w:rsid w:val="00A0240A"/>
  </w:style>
  <w:style w:type="paragraph" w:customStyle="1" w:styleId="EFBA1AC323394A6CB83FF6F3BBEB591B">
    <w:name w:val="EFBA1AC323394A6CB83FF6F3BBEB591B"/>
    <w:rsid w:val="00A0240A"/>
  </w:style>
  <w:style w:type="paragraph" w:customStyle="1" w:styleId="4C53B7CB6F6544DF81A6FF933576EE0E">
    <w:name w:val="4C53B7CB6F6544DF81A6FF933576EE0E"/>
    <w:rsid w:val="00A0240A"/>
  </w:style>
  <w:style w:type="paragraph" w:customStyle="1" w:styleId="FBE81A6B35814F54B2B3F05168A270D8">
    <w:name w:val="FBE81A6B35814F54B2B3F05168A270D8"/>
    <w:rsid w:val="00A0240A"/>
  </w:style>
  <w:style w:type="paragraph" w:customStyle="1" w:styleId="99E0533EE98C4F5BBBCC3F6A9CC202F6">
    <w:name w:val="99E0533EE98C4F5BBBCC3F6A9CC202F6"/>
    <w:rsid w:val="00A0240A"/>
  </w:style>
  <w:style w:type="paragraph" w:customStyle="1" w:styleId="FB4F5FF4245340238DF31E3ABC8AC7DF">
    <w:name w:val="FB4F5FF4245340238DF31E3ABC8AC7DF"/>
    <w:rsid w:val="00A0240A"/>
  </w:style>
  <w:style w:type="paragraph" w:customStyle="1" w:styleId="DB86F442E09C47F19AE02381549AAA25">
    <w:name w:val="DB86F442E09C47F19AE02381549AAA25"/>
    <w:rsid w:val="00A0240A"/>
  </w:style>
  <w:style w:type="paragraph" w:customStyle="1" w:styleId="1C0C3E13F774481C8EC2233BA44CBFC3">
    <w:name w:val="1C0C3E13F774481C8EC2233BA44CBFC3"/>
    <w:rsid w:val="00A0240A"/>
  </w:style>
  <w:style w:type="paragraph" w:customStyle="1" w:styleId="8E2CA1B2BCB34DE7BC1B8EDADA7E56CB">
    <w:name w:val="8E2CA1B2BCB34DE7BC1B8EDADA7E56CB"/>
    <w:rsid w:val="00A0240A"/>
  </w:style>
  <w:style w:type="paragraph" w:customStyle="1" w:styleId="0C7A5BCA3D7548D9B0B1DEAF20921B74">
    <w:name w:val="0C7A5BCA3D7548D9B0B1DEAF20921B74"/>
    <w:rsid w:val="00A0240A"/>
  </w:style>
  <w:style w:type="paragraph" w:customStyle="1" w:styleId="707EE8BE6CE44B609069CFDF1EC68740">
    <w:name w:val="707EE8BE6CE44B609069CFDF1EC68740"/>
    <w:rsid w:val="00A0240A"/>
  </w:style>
  <w:style w:type="paragraph" w:customStyle="1" w:styleId="6F4341162BEF43088E9E66E5EDBA78F8">
    <w:name w:val="6F4341162BEF43088E9E66E5EDBA78F8"/>
    <w:rsid w:val="00A0240A"/>
  </w:style>
  <w:style w:type="paragraph" w:customStyle="1" w:styleId="F1619F54B94C4FED9914CD417ECFF6AF">
    <w:name w:val="F1619F54B94C4FED9914CD417ECFF6AF"/>
    <w:rsid w:val="00A0240A"/>
  </w:style>
  <w:style w:type="paragraph" w:customStyle="1" w:styleId="3871EAD5CA814699A5292C0BA6E0B604">
    <w:name w:val="3871EAD5CA814699A5292C0BA6E0B604"/>
    <w:rsid w:val="00A0240A"/>
  </w:style>
  <w:style w:type="paragraph" w:customStyle="1" w:styleId="9848777E2C9F4050AAA65AD88F6B38C1">
    <w:name w:val="9848777E2C9F4050AAA65AD88F6B38C1"/>
    <w:rsid w:val="00A0240A"/>
  </w:style>
  <w:style w:type="paragraph" w:customStyle="1" w:styleId="2B268CFC1B7540D4825ABFAFB40C9F52">
    <w:name w:val="2B268CFC1B7540D4825ABFAFB40C9F52"/>
    <w:rsid w:val="00A0240A"/>
  </w:style>
  <w:style w:type="paragraph" w:customStyle="1" w:styleId="6F2F2E8EE6074B679CB12F0406476634">
    <w:name w:val="6F2F2E8EE6074B679CB12F0406476634"/>
    <w:rsid w:val="00A0240A"/>
  </w:style>
  <w:style w:type="paragraph" w:customStyle="1" w:styleId="AA335DB7D0A64280A695EFF11A23C4FB">
    <w:name w:val="AA335DB7D0A64280A695EFF11A23C4FB"/>
    <w:rsid w:val="00A0240A"/>
  </w:style>
  <w:style w:type="paragraph" w:customStyle="1" w:styleId="13F6B4FC216247DDBAA0F2A5C1B358D3">
    <w:name w:val="13F6B4FC216247DDBAA0F2A5C1B358D3"/>
    <w:rsid w:val="00A0240A"/>
  </w:style>
  <w:style w:type="paragraph" w:customStyle="1" w:styleId="A031D5C6AC83436EBEA59172EB644AFA">
    <w:name w:val="A031D5C6AC83436EBEA59172EB644AFA"/>
    <w:rsid w:val="00A0240A"/>
  </w:style>
  <w:style w:type="paragraph" w:customStyle="1" w:styleId="5C8B7B3444D24D95B190F9FB21F1FA91">
    <w:name w:val="5C8B7B3444D24D95B190F9FB21F1FA91"/>
    <w:rsid w:val="00A0240A"/>
  </w:style>
  <w:style w:type="paragraph" w:customStyle="1" w:styleId="055789EDE585417AB605E672C0838172">
    <w:name w:val="055789EDE585417AB605E672C0838172"/>
    <w:rsid w:val="00A0240A"/>
  </w:style>
  <w:style w:type="paragraph" w:customStyle="1" w:styleId="5E8877E167384F92907C33ADEB6020E5">
    <w:name w:val="5E8877E167384F92907C33ADEB6020E5"/>
    <w:rsid w:val="00A0240A"/>
  </w:style>
  <w:style w:type="paragraph" w:customStyle="1" w:styleId="3C97D1956EAD409CAD17A108DD594E65">
    <w:name w:val="3C97D1956EAD409CAD17A108DD594E65"/>
    <w:rsid w:val="00472118"/>
  </w:style>
  <w:style w:type="paragraph" w:customStyle="1" w:styleId="B688CF6303E04099AF3E47F612F74C6C">
    <w:name w:val="B688CF6303E04099AF3E47F612F74C6C"/>
    <w:rsid w:val="00652312"/>
  </w:style>
  <w:style w:type="paragraph" w:customStyle="1" w:styleId="D9CE234AD8964BA18800E5B3F96D276C">
    <w:name w:val="D9CE234AD8964BA18800E5B3F96D276C"/>
    <w:rsid w:val="00652312"/>
  </w:style>
  <w:style w:type="paragraph" w:customStyle="1" w:styleId="F722D5782E32493E994AA240C1986605">
    <w:name w:val="F722D5782E32493E994AA240C1986605"/>
    <w:rsid w:val="00652312"/>
  </w:style>
  <w:style w:type="paragraph" w:customStyle="1" w:styleId="163BDB0D5BCF4040A75EC6F2FFA2660B">
    <w:name w:val="163BDB0D5BCF4040A75EC6F2FFA2660B"/>
    <w:rsid w:val="00652312"/>
  </w:style>
  <w:style w:type="paragraph" w:customStyle="1" w:styleId="26F31ACD71054551A55C36790E949FDE">
    <w:name w:val="26F31ACD71054551A55C36790E949FDE"/>
    <w:rsid w:val="00652312"/>
  </w:style>
  <w:style w:type="paragraph" w:customStyle="1" w:styleId="99D3A21199944A08BAE396517606028C">
    <w:name w:val="99D3A21199944A08BAE396517606028C"/>
    <w:rsid w:val="00652312"/>
  </w:style>
  <w:style w:type="paragraph" w:customStyle="1" w:styleId="309359EFB2F34BA38782854C2187657B">
    <w:name w:val="309359EFB2F34BA38782854C2187657B"/>
    <w:rsid w:val="00652312"/>
  </w:style>
  <w:style w:type="paragraph" w:customStyle="1" w:styleId="78704AA33D6849228A78171FDB6C9B7F">
    <w:name w:val="78704AA33D6849228A78171FDB6C9B7F"/>
    <w:rsid w:val="00652312"/>
  </w:style>
  <w:style w:type="paragraph" w:customStyle="1" w:styleId="EF58F002F6B44CFC8000C478D8EFC023">
    <w:name w:val="EF58F002F6B44CFC8000C478D8EFC023"/>
    <w:rsid w:val="00652312"/>
  </w:style>
  <w:style w:type="paragraph" w:customStyle="1" w:styleId="A02B67B516E4406DB8496583829A65D8">
    <w:name w:val="A02B67B516E4406DB8496583829A65D8"/>
    <w:rsid w:val="00BB34D0"/>
  </w:style>
  <w:style w:type="paragraph" w:customStyle="1" w:styleId="2DC84751E9794D1B9EF7AB7A045A0696">
    <w:name w:val="2DC84751E9794D1B9EF7AB7A045A0696"/>
    <w:rsid w:val="00BB34D0"/>
  </w:style>
  <w:style w:type="paragraph" w:customStyle="1" w:styleId="844666946E5947F0949C11B66717AD19">
    <w:name w:val="844666946E5947F0949C11B66717AD19"/>
    <w:rsid w:val="00BB34D0"/>
  </w:style>
  <w:style w:type="paragraph" w:customStyle="1" w:styleId="4EE9626AFFB048158BA33B4FF1317034">
    <w:name w:val="4EE9626AFFB048158BA33B4FF1317034"/>
    <w:rsid w:val="00BB34D0"/>
  </w:style>
  <w:style w:type="paragraph" w:customStyle="1" w:styleId="7869CAC5A9EC4F1E98EF362555D0B629">
    <w:name w:val="7869CAC5A9EC4F1E98EF362555D0B629"/>
    <w:rsid w:val="00BB34D0"/>
  </w:style>
  <w:style w:type="paragraph" w:customStyle="1" w:styleId="73F8A528D758426D9ED1889D4D01B4A8">
    <w:name w:val="73F8A528D758426D9ED1889D4D01B4A8"/>
    <w:rsid w:val="00BB34D0"/>
  </w:style>
  <w:style w:type="paragraph" w:customStyle="1" w:styleId="2C519729EFCE4DE6B4FB98B50E0B56DE">
    <w:name w:val="2C519729EFCE4DE6B4FB98B50E0B56DE"/>
    <w:rsid w:val="00BB34D0"/>
  </w:style>
  <w:style w:type="paragraph" w:customStyle="1" w:styleId="BF4756010D574AECAB2A70E3882EEB7D">
    <w:name w:val="BF4756010D574AECAB2A70E3882EEB7D"/>
    <w:rsid w:val="00BB34D0"/>
  </w:style>
  <w:style w:type="paragraph" w:customStyle="1" w:styleId="64ACC281953E43DEBC7AF5ED6750A94F2">
    <w:name w:val="64ACC281953E43DEBC7AF5ED6750A94F2"/>
    <w:rsid w:val="00863BE1"/>
    <w:pPr>
      <w:spacing w:after="180"/>
    </w:pPr>
    <w:rPr>
      <w:rFonts w:eastAsiaTheme="minorHAnsi"/>
      <w:lang w:eastAsia="en-US"/>
    </w:rPr>
  </w:style>
  <w:style w:type="paragraph" w:customStyle="1" w:styleId="709713F7FD9740899EE84BA3B1677996">
    <w:name w:val="709713F7FD9740899EE84BA3B1677996"/>
    <w:rsid w:val="00863BE1"/>
    <w:pPr>
      <w:spacing w:after="180"/>
    </w:pPr>
    <w:rPr>
      <w:rFonts w:eastAsiaTheme="minorHAnsi"/>
      <w:lang w:eastAsia="en-US"/>
    </w:rPr>
  </w:style>
  <w:style w:type="paragraph" w:customStyle="1" w:styleId="9875C1D0BD6A453AAF893A7054CA0EFB">
    <w:name w:val="9875C1D0BD6A453AAF893A7054CA0EFB"/>
    <w:rsid w:val="00863BE1"/>
    <w:pPr>
      <w:spacing w:after="180"/>
    </w:pPr>
    <w:rPr>
      <w:rFonts w:eastAsiaTheme="minorHAnsi"/>
      <w:lang w:eastAsia="en-US"/>
    </w:rPr>
  </w:style>
  <w:style w:type="paragraph" w:customStyle="1" w:styleId="DF5D0466581B474CBBF37F5216D291DC">
    <w:name w:val="DF5D0466581B474CBBF37F5216D291DC"/>
    <w:rsid w:val="00863BE1"/>
    <w:pPr>
      <w:spacing w:after="180"/>
    </w:pPr>
    <w:rPr>
      <w:rFonts w:eastAsiaTheme="minorHAnsi"/>
      <w:lang w:eastAsia="en-US"/>
    </w:rPr>
  </w:style>
  <w:style w:type="paragraph" w:customStyle="1" w:styleId="0B8982A6DF084F26B50B442E872E7A81">
    <w:name w:val="0B8982A6DF084F26B50B442E872E7A81"/>
    <w:rsid w:val="00863BE1"/>
    <w:pPr>
      <w:spacing w:after="180"/>
    </w:pPr>
    <w:rPr>
      <w:rFonts w:eastAsiaTheme="minorHAnsi"/>
      <w:lang w:eastAsia="en-US"/>
    </w:rPr>
  </w:style>
  <w:style w:type="paragraph" w:customStyle="1" w:styleId="ED6B3CF6B2D046FCB9528C8942A7D405">
    <w:name w:val="ED6B3CF6B2D046FCB9528C8942A7D405"/>
    <w:rsid w:val="004E42ED"/>
    <w:pPr>
      <w:spacing w:after="180"/>
    </w:pPr>
    <w:rPr>
      <w:rFonts w:eastAsiaTheme="minorHAnsi"/>
      <w:lang w:eastAsia="en-US"/>
    </w:rPr>
  </w:style>
  <w:style w:type="paragraph" w:customStyle="1" w:styleId="D537BDFACD6A4D7BAB3A1DD9AD408656">
    <w:name w:val="D537BDFACD6A4D7BAB3A1DD9AD408656"/>
    <w:rsid w:val="004E42ED"/>
    <w:pPr>
      <w:spacing w:after="180"/>
    </w:pPr>
    <w:rPr>
      <w:rFonts w:eastAsiaTheme="minorHAnsi"/>
      <w:lang w:eastAsia="en-US"/>
    </w:rPr>
  </w:style>
  <w:style w:type="paragraph" w:customStyle="1" w:styleId="4E0BC51EFA0449B596154DD0A018650B">
    <w:name w:val="4E0BC51EFA0449B596154DD0A018650B"/>
    <w:rsid w:val="004E42ED"/>
    <w:pPr>
      <w:spacing w:after="180"/>
    </w:pPr>
    <w:rPr>
      <w:rFonts w:eastAsiaTheme="minorHAnsi"/>
      <w:lang w:eastAsia="en-US"/>
    </w:rPr>
  </w:style>
  <w:style w:type="paragraph" w:customStyle="1" w:styleId="0DD7E35F007D4DA5837692B9B3DC1557">
    <w:name w:val="0DD7E35F007D4DA5837692B9B3DC1557"/>
    <w:rsid w:val="004E42ED"/>
    <w:pPr>
      <w:spacing w:after="180"/>
    </w:pPr>
    <w:rPr>
      <w:rFonts w:eastAsiaTheme="minorHAnsi"/>
      <w:lang w:eastAsia="en-US"/>
    </w:rPr>
  </w:style>
  <w:style w:type="paragraph" w:customStyle="1" w:styleId="0B809D6FFE8E4FF1ACD5638C4E509F6A">
    <w:name w:val="0B809D6FFE8E4FF1ACD5638C4E509F6A"/>
    <w:rsid w:val="009F277A"/>
    <w:pPr>
      <w:spacing w:after="180"/>
    </w:pPr>
    <w:rPr>
      <w:rFonts w:eastAsiaTheme="minorHAnsi"/>
      <w:lang w:eastAsia="en-US"/>
    </w:rPr>
  </w:style>
  <w:style w:type="paragraph" w:customStyle="1" w:styleId="AE36F46D68BC4712B57753773F9CA8FA">
    <w:name w:val="AE36F46D68BC4712B57753773F9CA8FA"/>
    <w:rsid w:val="009F277A"/>
    <w:pPr>
      <w:spacing w:after="180"/>
    </w:pPr>
    <w:rPr>
      <w:rFonts w:eastAsiaTheme="minorHAnsi"/>
      <w:lang w:eastAsia="en-US"/>
    </w:rPr>
  </w:style>
  <w:style w:type="paragraph" w:customStyle="1" w:styleId="DBD5F8F92E4445ED92C37DB580E634B2">
    <w:name w:val="DBD5F8F92E4445ED92C37DB580E634B2"/>
    <w:rsid w:val="009F277A"/>
    <w:pPr>
      <w:spacing w:after="180"/>
    </w:pPr>
    <w:rPr>
      <w:rFonts w:eastAsiaTheme="minorHAnsi"/>
      <w:lang w:eastAsia="en-US"/>
    </w:rPr>
  </w:style>
  <w:style w:type="paragraph" w:customStyle="1" w:styleId="9CBCD4B53FFC445EBB58FEE7DEBF9187">
    <w:name w:val="9CBCD4B53FFC445EBB58FEE7DEBF9187"/>
    <w:rsid w:val="009F277A"/>
    <w:pPr>
      <w:spacing w:after="180"/>
    </w:pPr>
    <w:rPr>
      <w:rFonts w:eastAsiaTheme="minorHAnsi"/>
      <w:lang w:eastAsia="en-US"/>
    </w:rPr>
  </w:style>
  <w:style w:type="paragraph" w:customStyle="1" w:styleId="0B809D6FFE8E4FF1ACD5638C4E509F6A1">
    <w:name w:val="0B809D6FFE8E4FF1ACD5638C4E509F6A1"/>
    <w:rsid w:val="009F277A"/>
    <w:pPr>
      <w:spacing w:after="180"/>
    </w:pPr>
    <w:rPr>
      <w:rFonts w:eastAsiaTheme="minorHAnsi"/>
      <w:lang w:eastAsia="en-US"/>
    </w:rPr>
  </w:style>
  <w:style w:type="paragraph" w:customStyle="1" w:styleId="AE36F46D68BC4712B57753773F9CA8FA1">
    <w:name w:val="AE36F46D68BC4712B57753773F9CA8FA1"/>
    <w:rsid w:val="009F277A"/>
    <w:pPr>
      <w:spacing w:after="180"/>
    </w:pPr>
    <w:rPr>
      <w:rFonts w:eastAsiaTheme="minorHAnsi"/>
      <w:lang w:eastAsia="en-US"/>
    </w:rPr>
  </w:style>
  <w:style w:type="paragraph" w:customStyle="1" w:styleId="DBD5F8F92E4445ED92C37DB580E634B21">
    <w:name w:val="DBD5F8F92E4445ED92C37DB580E634B21"/>
    <w:rsid w:val="009F277A"/>
    <w:pPr>
      <w:spacing w:after="180"/>
    </w:pPr>
    <w:rPr>
      <w:rFonts w:eastAsiaTheme="minorHAnsi"/>
      <w:lang w:eastAsia="en-US"/>
    </w:rPr>
  </w:style>
  <w:style w:type="paragraph" w:customStyle="1" w:styleId="9CBCD4B53FFC445EBB58FEE7DEBF91871">
    <w:name w:val="9CBCD4B53FFC445EBB58FEE7DEBF91871"/>
    <w:rsid w:val="009F277A"/>
    <w:pPr>
      <w:spacing w:after="180"/>
    </w:pPr>
    <w:rPr>
      <w:rFonts w:eastAsiaTheme="minorHAnsi"/>
      <w:lang w:eastAsia="en-US"/>
    </w:rPr>
  </w:style>
  <w:style w:type="paragraph" w:customStyle="1" w:styleId="0B809D6FFE8E4FF1ACD5638C4E509F6A2">
    <w:name w:val="0B809D6FFE8E4FF1ACD5638C4E509F6A2"/>
    <w:rsid w:val="009F277A"/>
    <w:pPr>
      <w:spacing w:after="180"/>
    </w:pPr>
    <w:rPr>
      <w:rFonts w:eastAsiaTheme="minorHAnsi"/>
      <w:lang w:eastAsia="en-US"/>
    </w:rPr>
  </w:style>
  <w:style w:type="paragraph" w:customStyle="1" w:styleId="AE36F46D68BC4712B57753773F9CA8FA2">
    <w:name w:val="AE36F46D68BC4712B57753773F9CA8FA2"/>
    <w:rsid w:val="009F277A"/>
    <w:pPr>
      <w:spacing w:after="180"/>
    </w:pPr>
    <w:rPr>
      <w:rFonts w:eastAsiaTheme="minorHAnsi"/>
      <w:lang w:eastAsia="en-US"/>
    </w:rPr>
  </w:style>
  <w:style w:type="paragraph" w:customStyle="1" w:styleId="DBD5F8F92E4445ED92C37DB580E634B22">
    <w:name w:val="DBD5F8F92E4445ED92C37DB580E634B22"/>
    <w:rsid w:val="009F277A"/>
    <w:pPr>
      <w:spacing w:after="180"/>
    </w:pPr>
    <w:rPr>
      <w:rFonts w:eastAsiaTheme="minorHAnsi"/>
      <w:lang w:eastAsia="en-US"/>
    </w:rPr>
  </w:style>
  <w:style w:type="paragraph" w:customStyle="1" w:styleId="9CBCD4B53FFC445EBB58FEE7DEBF91872">
    <w:name w:val="9CBCD4B53FFC445EBB58FEE7DEBF91872"/>
    <w:rsid w:val="009F277A"/>
    <w:pPr>
      <w:spacing w:after="180"/>
    </w:pPr>
    <w:rPr>
      <w:rFonts w:eastAsiaTheme="minorHAnsi"/>
      <w:lang w:eastAsia="en-US"/>
    </w:rPr>
  </w:style>
  <w:style w:type="paragraph" w:customStyle="1" w:styleId="0B809D6FFE8E4FF1ACD5638C4E509F6A3">
    <w:name w:val="0B809D6FFE8E4FF1ACD5638C4E509F6A3"/>
    <w:rsid w:val="009F277A"/>
    <w:pPr>
      <w:spacing w:after="180"/>
    </w:pPr>
    <w:rPr>
      <w:rFonts w:eastAsiaTheme="minorHAnsi"/>
      <w:lang w:eastAsia="en-US"/>
    </w:rPr>
  </w:style>
  <w:style w:type="paragraph" w:customStyle="1" w:styleId="AE36F46D68BC4712B57753773F9CA8FA3">
    <w:name w:val="AE36F46D68BC4712B57753773F9CA8FA3"/>
    <w:rsid w:val="009F277A"/>
    <w:pPr>
      <w:spacing w:after="180"/>
    </w:pPr>
    <w:rPr>
      <w:rFonts w:eastAsiaTheme="minorHAnsi"/>
      <w:lang w:eastAsia="en-US"/>
    </w:rPr>
  </w:style>
  <w:style w:type="paragraph" w:customStyle="1" w:styleId="DBD5F8F92E4445ED92C37DB580E634B23">
    <w:name w:val="DBD5F8F92E4445ED92C37DB580E634B23"/>
    <w:rsid w:val="009F277A"/>
    <w:pPr>
      <w:spacing w:after="180"/>
    </w:pPr>
    <w:rPr>
      <w:rFonts w:eastAsiaTheme="minorHAnsi"/>
      <w:lang w:eastAsia="en-US"/>
    </w:rPr>
  </w:style>
  <w:style w:type="paragraph" w:customStyle="1" w:styleId="9CBCD4B53FFC445EBB58FEE7DEBF91873">
    <w:name w:val="9CBCD4B53FFC445EBB58FEE7DEBF91873"/>
    <w:rsid w:val="009F277A"/>
    <w:pPr>
      <w:spacing w:after="180"/>
    </w:pPr>
    <w:rPr>
      <w:rFonts w:eastAsiaTheme="minorHAnsi"/>
      <w:lang w:eastAsia="en-US"/>
    </w:rPr>
  </w:style>
  <w:style w:type="paragraph" w:customStyle="1" w:styleId="0B809D6FFE8E4FF1ACD5638C4E509F6A4">
    <w:name w:val="0B809D6FFE8E4FF1ACD5638C4E509F6A4"/>
    <w:rsid w:val="009F277A"/>
    <w:pPr>
      <w:spacing w:after="180"/>
    </w:pPr>
    <w:rPr>
      <w:rFonts w:eastAsiaTheme="minorHAnsi"/>
      <w:lang w:eastAsia="en-US"/>
    </w:rPr>
  </w:style>
  <w:style w:type="paragraph" w:customStyle="1" w:styleId="AE36F46D68BC4712B57753773F9CA8FA4">
    <w:name w:val="AE36F46D68BC4712B57753773F9CA8FA4"/>
    <w:rsid w:val="009F277A"/>
    <w:pPr>
      <w:spacing w:after="180"/>
    </w:pPr>
    <w:rPr>
      <w:rFonts w:eastAsiaTheme="minorHAnsi"/>
      <w:lang w:eastAsia="en-US"/>
    </w:rPr>
  </w:style>
  <w:style w:type="paragraph" w:customStyle="1" w:styleId="DBD5F8F92E4445ED92C37DB580E634B24">
    <w:name w:val="DBD5F8F92E4445ED92C37DB580E634B24"/>
    <w:rsid w:val="009F277A"/>
    <w:pPr>
      <w:spacing w:after="180"/>
    </w:pPr>
    <w:rPr>
      <w:rFonts w:eastAsiaTheme="minorHAnsi"/>
      <w:lang w:eastAsia="en-US"/>
    </w:rPr>
  </w:style>
  <w:style w:type="paragraph" w:customStyle="1" w:styleId="9CBCD4B53FFC445EBB58FEE7DEBF91874">
    <w:name w:val="9CBCD4B53FFC445EBB58FEE7DEBF91874"/>
    <w:rsid w:val="009F277A"/>
    <w:pPr>
      <w:spacing w:after="180"/>
    </w:pPr>
    <w:rPr>
      <w:rFonts w:eastAsiaTheme="minorHAnsi"/>
      <w:lang w:eastAsia="en-US"/>
    </w:rPr>
  </w:style>
  <w:style w:type="paragraph" w:customStyle="1" w:styleId="0B809D6FFE8E4FF1ACD5638C4E509F6A5">
    <w:name w:val="0B809D6FFE8E4FF1ACD5638C4E509F6A5"/>
    <w:rsid w:val="009F277A"/>
    <w:pPr>
      <w:spacing w:after="180"/>
    </w:pPr>
    <w:rPr>
      <w:rFonts w:eastAsiaTheme="minorHAnsi"/>
      <w:lang w:eastAsia="en-US"/>
    </w:rPr>
  </w:style>
  <w:style w:type="paragraph" w:customStyle="1" w:styleId="AE36F46D68BC4712B57753773F9CA8FA5">
    <w:name w:val="AE36F46D68BC4712B57753773F9CA8FA5"/>
    <w:rsid w:val="009F277A"/>
    <w:pPr>
      <w:spacing w:after="180"/>
    </w:pPr>
    <w:rPr>
      <w:rFonts w:eastAsiaTheme="minorHAnsi"/>
      <w:lang w:eastAsia="en-US"/>
    </w:rPr>
  </w:style>
  <w:style w:type="paragraph" w:customStyle="1" w:styleId="DBD5F8F92E4445ED92C37DB580E634B25">
    <w:name w:val="DBD5F8F92E4445ED92C37DB580E634B25"/>
    <w:rsid w:val="009F277A"/>
    <w:pPr>
      <w:spacing w:after="180"/>
    </w:pPr>
    <w:rPr>
      <w:rFonts w:eastAsiaTheme="minorHAnsi"/>
      <w:lang w:eastAsia="en-US"/>
    </w:rPr>
  </w:style>
  <w:style w:type="paragraph" w:customStyle="1" w:styleId="9CBCD4B53FFC445EBB58FEE7DEBF91875">
    <w:name w:val="9CBCD4B53FFC445EBB58FEE7DEBF91875"/>
    <w:rsid w:val="009F277A"/>
    <w:pPr>
      <w:spacing w:after="180"/>
    </w:pPr>
    <w:rPr>
      <w:rFonts w:eastAsiaTheme="minorHAnsi"/>
      <w:lang w:eastAsia="en-US"/>
    </w:rPr>
  </w:style>
  <w:style w:type="paragraph" w:customStyle="1" w:styleId="0B809D6FFE8E4FF1ACD5638C4E509F6A6">
    <w:name w:val="0B809D6FFE8E4FF1ACD5638C4E509F6A6"/>
    <w:rsid w:val="009F277A"/>
    <w:pPr>
      <w:spacing w:after="180"/>
    </w:pPr>
    <w:rPr>
      <w:rFonts w:eastAsiaTheme="minorHAnsi"/>
      <w:lang w:eastAsia="en-US"/>
    </w:rPr>
  </w:style>
  <w:style w:type="paragraph" w:customStyle="1" w:styleId="AE36F46D68BC4712B57753773F9CA8FA6">
    <w:name w:val="AE36F46D68BC4712B57753773F9CA8FA6"/>
    <w:rsid w:val="009F277A"/>
    <w:pPr>
      <w:spacing w:after="180"/>
    </w:pPr>
    <w:rPr>
      <w:rFonts w:eastAsiaTheme="minorHAnsi"/>
      <w:lang w:eastAsia="en-US"/>
    </w:rPr>
  </w:style>
  <w:style w:type="paragraph" w:customStyle="1" w:styleId="DBD5F8F92E4445ED92C37DB580E634B26">
    <w:name w:val="DBD5F8F92E4445ED92C37DB580E634B26"/>
    <w:rsid w:val="009F277A"/>
    <w:pPr>
      <w:spacing w:after="180"/>
    </w:pPr>
    <w:rPr>
      <w:rFonts w:eastAsiaTheme="minorHAnsi"/>
      <w:lang w:eastAsia="en-US"/>
    </w:rPr>
  </w:style>
  <w:style w:type="paragraph" w:customStyle="1" w:styleId="9CBCD4B53FFC445EBB58FEE7DEBF91876">
    <w:name w:val="9CBCD4B53FFC445EBB58FEE7DEBF91876"/>
    <w:rsid w:val="009F277A"/>
    <w:pPr>
      <w:spacing w:after="180"/>
    </w:pPr>
    <w:rPr>
      <w:rFonts w:eastAsiaTheme="minorHAnsi"/>
      <w:lang w:eastAsia="en-US"/>
    </w:rPr>
  </w:style>
  <w:style w:type="paragraph" w:customStyle="1" w:styleId="0B809D6FFE8E4FF1ACD5638C4E509F6A7">
    <w:name w:val="0B809D6FFE8E4FF1ACD5638C4E509F6A7"/>
    <w:rsid w:val="009F277A"/>
    <w:pPr>
      <w:spacing w:after="180"/>
    </w:pPr>
    <w:rPr>
      <w:rFonts w:eastAsiaTheme="minorHAnsi"/>
      <w:lang w:eastAsia="en-US"/>
    </w:rPr>
  </w:style>
  <w:style w:type="paragraph" w:customStyle="1" w:styleId="AE36F46D68BC4712B57753773F9CA8FA7">
    <w:name w:val="AE36F46D68BC4712B57753773F9CA8FA7"/>
    <w:rsid w:val="009F277A"/>
    <w:pPr>
      <w:spacing w:after="180"/>
    </w:pPr>
    <w:rPr>
      <w:rFonts w:eastAsiaTheme="minorHAnsi"/>
      <w:lang w:eastAsia="en-US"/>
    </w:rPr>
  </w:style>
  <w:style w:type="paragraph" w:customStyle="1" w:styleId="DBD5F8F92E4445ED92C37DB580E634B27">
    <w:name w:val="DBD5F8F92E4445ED92C37DB580E634B27"/>
    <w:rsid w:val="009F277A"/>
    <w:pPr>
      <w:spacing w:after="180"/>
    </w:pPr>
    <w:rPr>
      <w:rFonts w:eastAsiaTheme="minorHAnsi"/>
      <w:lang w:eastAsia="en-US"/>
    </w:rPr>
  </w:style>
  <w:style w:type="paragraph" w:customStyle="1" w:styleId="9CBCD4B53FFC445EBB58FEE7DEBF91877">
    <w:name w:val="9CBCD4B53FFC445EBB58FEE7DEBF91877"/>
    <w:rsid w:val="009F277A"/>
    <w:pPr>
      <w:spacing w:after="180"/>
    </w:pPr>
    <w:rPr>
      <w:rFonts w:eastAsiaTheme="minorHAnsi"/>
      <w:lang w:eastAsia="en-US"/>
    </w:rPr>
  </w:style>
  <w:style w:type="paragraph" w:customStyle="1" w:styleId="0B809D6FFE8E4FF1ACD5638C4E509F6A8">
    <w:name w:val="0B809D6FFE8E4FF1ACD5638C4E509F6A8"/>
    <w:rsid w:val="009F277A"/>
    <w:pPr>
      <w:spacing w:after="180"/>
    </w:pPr>
    <w:rPr>
      <w:rFonts w:eastAsiaTheme="minorHAnsi"/>
      <w:lang w:eastAsia="en-US"/>
    </w:rPr>
  </w:style>
  <w:style w:type="paragraph" w:customStyle="1" w:styleId="AE36F46D68BC4712B57753773F9CA8FA8">
    <w:name w:val="AE36F46D68BC4712B57753773F9CA8FA8"/>
    <w:rsid w:val="009F277A"/>
    <w:pPr>
      <w:spacing w:after="180"/>
    </w:pPr>
    <w:rPr>
      <w:rFonts w:eastAsiaTheme="minorHAnsi"/>
      <w:lang w:eastAsia="en-US"/>
    </w:rPr>
  </w:style>
  <w:style w:type="paragraph" w:customStyle="1" w:styleId="DBD5F8F92E4445ED92C37DB580E634B28">
    <w:name w:val="DBD5F8F92E4445ED92C37DB580E634B28"/>
    <w:rsid w:val="009F277A"/>
    <w:pPr>
      <w:spacing w:after="180"/>
    </w:pPr>
    <w:rPr>
      <w:rFonts w:eastAsiaTheme="minorHAnsi"/>
      <w:lang w:eastAsia="en-US"/>
    </w:rPr>
  </w:style>
  <w:style w:type="paragraph" w:customStyle="1" w:styleId="9CBCD4B53FFC445EBB58FEE7DEBF91878">
    <w:name w:val="9CBCD4B53FFC445EBB58FEE7DEBF91878"/>
    <w:rsid w:val="009F277A"/>
    <w:pPr>
      <w:spacing w:after="180"/>
    </w:pPr>
    <w:rPr>
      <w:rFonts w:eastAsiaTheme="minorHAnsi"/>
      <w:lang w:eastAsia="en-US"/>
    </w:rPr>
  </w:style>
  <w:style w:type="paragraph" w:customStyle="1" w:styleId="0B809D6FFE8E4FF1ACD5638C4E509F6A9">
    <w:name w:val="0B809D6FFE8E4FF1ACD5638C4E509F6A9"/>
    <w:rsid w:val="009F277A"/>
    <w:pPr>
      <w:spacing w:after="180"/>
    </w:pPr>
    <w:rPr>
      <w:rFonts w:eastAsiaTheme="minorHAnsi"/>
      <w:lang w:eastAsia="en-US"/>
    </w:rPr>
  </w:style>
  <w:style w:type="paragraph" w:customStyle="1" w:styleId="AE36F46D68BC4712B57753773F9CA8FA9">
    <w:name w:val="AE36F46D68BC4712B57753773F9CA8FA9"/>
    <w:rsid w:val="009F277A"/>
    <w:pPr>
      <w:spacing w:after="180"/>
    </w:pPr>
    <w:rPr>
      <w:rFonts w:eastAsiaTheme="minorHAnsi"/>
      <w:lang w:eastAsia="en-US"/>
    </w:rPr>
  </w:style>
  <w:style w:type="paragraph" w:customStyle="1" w:styleId="DBD5F8F92E4445ED92C37DB580E634B29">
    <w:name w:val="DBD5F8F92E4445ED92C37DB580E634B29"/>
    <w:rsid w:val="009F277A"/>
    <w:pPr>
      <w:spacing w:after="180"/>
    </w:pPr>
    <w:rPr>
      <w:rFonts w:eastAsiaTheme="minorHAnsi"/>
      <w:lang w:eastAsia="en-US"/>
    </w:rPr>
  </w:style>
  <w:style w:type="paragraph" w:customStyle="1" w:styleId="9CBCD4B53FFC445EBB58FEE7DEBF91879">
    <w:name w:val="9CBCD4B53FFC445EBB58FEE7DEBF91879"/>
    <w:rsid w:val="009F277A"/>
    <w:pPr>
      <w:spacing w:after="180"/>
    </w:pPr>
    <w:rPr>
      <w:rFonts w:eastAsiaTheme="minorHAnsi"/>
      <w:lang w:eastAsia="en-US"/>
    </w:rPr>
  </w:style>
  <w:style w:type="paragraph" w:customStyle="1" w:styleId="0B809D6FFE8E4FF1ACD5638C4E509F6A10">
    <w:name w:val="0B809D6FFE8E4FF1ACD5638C4E509F6A10"/>
    <w:rsid w:val="009F277A"/>
    <w:pPr>
      <w:spacing w:after="180"/>
    </w:pPr>
    <w:rPr>
      <w:rFonts w:eastAsiaTheme="minorHAnsi"/>
      <w:lang w:eastAsia="en-US"/>
    </w:rPr>
  </w:style>
  <w:style w:type="paragraph" w:customStyle="1" w:styleId="AE36F46D68BC4712B57753773F9CA8FA10">
    <w:name w:val="AE36F46D68BC4712B57753773F9CA8FA10"/>
    <w:rsid w:val="009F277A"/>
    <w:pPr>
      <w:spacing w:after="180"/>
    </w:pPr>
    <w:rPr>
      <w:rFonts w:eastAsiaTheme="minorHAnsi"/>
      <w:lang w:eastAsia="en-US"/>
    </w:rPr>
  </w:style>
  <w:style w:type="paragraph" w:customStyle="1" w:styleId="DBD5F8F92E4445ED92C37DB580E634B210">
    <w:name w:val="DBD5F8F92E4445ED92C37DB580E634B210"/>
    <w:rsid w:val="009F277A"/>
    <w:pPr>
      <w:spacing w:after="180"/>
    </w:pPr>
    <w:rPr>
      <w:rFonts w:eastAsiaTheme="minorHAnsi"/>
      <w:lang w:eastAsia="en-US"/>
    </w:rPr>
  </w:style>
  <w:style w:type="paragraph" w:customStyle="1" w:styleId="9CBCD4B53FFC445EBB58FEE7DEBF918710">
    <w:name w:val="9CBCD4B53FFC445EBB58FEE7DEBF918710"/>
    <w:rsid w:val="009F277A"/>
    <w:pPr>
      <w:spacing w:after="180"/>
    </w:pPr>
    <w:rPr>
      <w:rFonts w:eastAsiaTheme="minorHAnsi"/>
      <w:lang w:eastAsia="en-US"/>
    </w:rPr>
  </w:style>
  <w:style w:type="paragraph" w:customStyle="1" w:styleId="0B809D6FFE8E4FF1ACD5638C4E509F6A11">
    <w:name w:val="0B809D6FFE8E4FF1ACD5638C4E509F6A11"/>
    <w:rsid w:val="009F277A"/>
    <w:pPr>
      <w:spacing w:after="180"/>
    </w:pPr>
    <w:rPr>
      <w:rFonts w:eastAsiaTheme="minorHAnsi"/>
      <w:lang w:eastAsia="en-US"/>
    </w:rPr>
  </w:style>
  <w:style w:type="paragraph" w:customStyle="1" w:styleId="AE36F46D68BC4712B57753773F9CA8FA11">
    <w:name w:val="AE36F46D68BC4712B57753773F9CA8FA11"/>
    <w:rsid w:val="009F277A"/>
    <w:pPr>
      <w:spacing w:after="180"/>
    </w:pPr>
    <w:rPr>
      <w:rFonts w:eastAsiaTheme="minorHAnsi"/>
      <w:lang w:eastAsia="en-US"/>
    </w:rPr>
  </w:style>
  <w:style w:type="paragraph" w:customStyle="1" w:styleId="DBD5F8F92E4445ED92C37DB580E634B211">
    <w:name w:val="DBD5F8F92E4445ED92C37DB580E634B211"/>
    <w:rsid w:val="009F277A"/>
    <w:pPr>
      <w:spacing w:after="180"/>
    </w:pPr>
    <w:rPr>
      <w:rFonts w:eastAsiaTheme="minorHAnsi"/>
      <w:lang w:eastAsia="en-US"/>
    </w:rPr>
  </w:style>
  <w:style w:type="paragraph" w:customStyle="1" w:styleId="9CBCD4B53FFC445EBB58FEE7DEBF918711">
    <w:name w:val="9CBCD4B53FFC445EBB58FEE7DEBF918711"/>
    <w:rsid w:val="009F277A"/>
    <w:pPr>
      <w:spacing w:after="180"/>
    </w:pPr>
    <w:rPr>
      <w:rFonts w:eastAsiaTheme="minorHAnsi"/>
      <w:lang w:eastAsia="en-US"/>
    </w:rPr>
  </w:style>
  <w:style w:type="paragraph" w:customStyle="1" w:styleId="0B809D6FFE8E4FF1ACD5638C4E509F6A12">
    <w:name w:val="0B809D6FFE8E4FF1ACD5638C4E509F6A12"/>
    <w:rsid w:val="009F277A"/>
    <w:pPr>
      <w:spacing w:after="180"/>
    </w:pPr>
    <w:rPr>
      <w:rFonts w:eastAsiaTheme="minorHAnsi"/>
      <w:lang w:eastAsia="en-US"/>
    </w:rPr>
  </w:style>
  <w:style w:type="paragraph" w:customStyle="1" w:styleId="AE36F46D68BC4712B57753773F9CA8FA12">
    <w:name w:val="AE36F46D68BC4712B57753773F9CA8FA12"/>
    <w:rsid w:val="009F277A"/>
    <w:pPr>
      <w:spacing w:after="180"/>
    </w:pPr>
    <w:rPr>
      <w:rFonts w:eastAsiaTheme="minorHAnsi"/>
      <w:lang w:eastAsia="en-US"/>
    </w:rPr>
  </w:style>
  <w:style w:type="paragraph" w:customStyle="1" w:styleId="DBD5F8F92E4445ED92C37DB580E634B212">
    <w:name w:val="DBD5F8F92E4445ED92C37DB580E634B212"/>
    <w:rsid w:val="009F277A"/>
    <w:pPr>
      <w:spacing w:after="180"/>
    </w:pPr>
    <w:rPr>
      <w:rFonts w:eastAsiaTheme="minorHAnsi"/>
      <w:lang w:eastAsia="en-US"/>
    </w:rPr>
  </w:style>
  <w:style w:type="paragraph" w:customStyle="1" w:styleId="9CBCD4B53FFC445EBB58FEE7DEBF918712">
    <w:name w:val="9CBCD4B53FFC445EBB58FEE7DEBF918712"/>
    <w:rsid w:val="009F277A"/>
    <w:pPr>
      <w:spacing w:after="180"/>
    </w:pPr>
    <w:rPr>
      <w:rFonts w:eastAsiaTheme="minorHAnsi"/>
      <w:lang w:eastAsia="en-US"/>
    </w:rPr>
  </w:style>
  <w:style w:type="paragraph" w:customStyle="1" w:styleId="FCC7534631954E05BCF59EA68994C376">
    <w:name w:val="FCC7534631954E05BCF59EA68994C376"/>
    <w:rsid w:val="00EE3C41"/>
    <w:pPr>
      <w:spacing w:after="180"/>
    </w:pPr>
    <w:rPr>
      <w:rFonts w:eastAsiaTheme="minorHAnsi"/>
      <w:lang w:eastAsia="en-US"/>
    </w:rPr>
  </w:style>
  <w:style w:type="paragraph" w:customStyle="1" w:styleId="A200918114EC441FB4EDED0A2B2F668D">
    <w:name w:val="A200918114EC441FB4EDED0A2B2F668D"/>
    <w:rsid w:val="00EE3C41"/>
    <w:pPr>
      <w:spacing w:after="180"/>
    </w:pPr>
    <w:rPr>
      <w:rFonts w:eastAsiaTheme="minorHAnsi"/>
      <w:lang w:eastAsia="en-US"/>
    </w:rPr>
  </w:style>
  <w:style w:type="paragraph" w:customStyle="1" w:styleId="D9149CBD00154DD998B0CFB09EDB34B5">
    <w:name w:val="D9149CBD00154DD998B0CFB09EDB34B5"/>
    <w:rsid w:val="00EE3C41"/>
    <w:pPr>
      <w:spacing w:after="180"/>
    </w:pPr>
    <w:rPr>
      <w:rFonts w:eastAsiaTheme="minorHAnsi"/>
      <w:lang w:eastAsia="en-US"/>
    </w:rPr>
  </w:style>
  <w:style w:type="paragraph" w:customStyle="1" w:styleId="681F6A4DE66941608FE9FE8CBE750DFF">
    <w:name w:val="681F6A4DE66941608FE9FE8CBE750DFF"/>
    <w:rsid w:val="00EE3C41"/>
    <w:pPr>
      <w:spacing w:after="180"/>
    </w:pPr>
    <w:rPr>
      <w:rFonts w:eastAsiaTheme="minorHAnsi"/>
      <w:lang w:eastAsia="en-US"/>
    </w:rPr>
  </w:style>
  <w:style w:type="paragraph" w:customStyle="1" w:styleId="FCC7534631954E05BCF59EA68994C3761">
    <w:name w:val="FCC7534631954E05BCF59EA68994C3761"/>
    <w:rsid w:val="00EE3C41"/>
    <w:pPr>
      <w:spacing w:after="180"/>
    </w:pPr>
    <w:rPr>
      <w:rFonts w:eastAsiaTheme="minorHAnsi"/>
      <w:lang w:eastAsia="en-US"/>
    </w:rPr>
  </w:style>
  <w:style w:type="paragraph" w:customStyle="1" w:styleId="A200918114EC441FB4EDED0A2B2F668D1">
    <w:name w:val="A200918114EC441FB4EDED0A2B2F668D1"/>
    <w:rsid w:val="00EE3C41"/>
    <w:pPr>
      <w:spacing w:after="180"/>
    </w:pPr>
    <w:rPr>
      <w:rFonts w:eastAsiaTheme="minorHAnsi"/>
      <w:lang w:eastAsia="en-US"/>
    </w:rPr>
  </w:style>
  <w:style w:type="paragraph" w:customStyle="1" w:styleId="D9149CBD00154DD998B0CFB09EDB34B51">
    <w:name w:val="D9149CBD00154DD998B0CFB09EDB34B51"/>
    <w:rsid w:val="00EE3C41"/>
    <w:pPr>
      <w:spacing w:after="180"/>
    </w:pPr>
    <w:rPr>
      <w:rFonts w:eastAsiaTheme="minorHAnsi"/>
      <w:lang w:eastAsia="en-US"/>
    </w:rPr>
  </w:style>
  <w:style w:type="paragraph" w:customStyle="1" w:styleId="681F6A4DE66941608FE9FE8CBE750DFF1">
    <w:name w:val="681F6A4DE66941608FE9FE8CBE750DFF1"/>
    <w:rsid w:val="00EE3C41"/>
    <w:pPr>
      <w:spacing w:after="180"/>
    </w:pPr>
    <w:rPr>
      <w:rFonts w:eastAsiaTheme="minorHAnsi"/>
      <w:lang w:eastAsia="en-US"/>
    </w:rPr>
  </w:style>
  <w:style w:type="paragraph" w:customStyle="1" w:styleId="FCC7534631954E05BCF59EA68994C3762">
    <w:name w:val="FCC7534631954E05BCF59EA68994C3762"/>
    <w:rsid w:val="00EE3C41"/>
    <w:pPr>
      <w:spacing w:after="180"/>
    </w:pPr>
    <w:rPr>
      <w:rFonts w:eastAsiaTheme="minorHAnsi"/>
      <w:lang w:eastAsia="en-US"/>
    </w:rPr>
  </w:style>
  <w:style w:type="paragraph" w:customStyle="1" w:styleId="A200918114EC441FB4EDED0A2B2F668D2">
    <w:name w:val="A200918114EC441FB4EDED0A2B2F668D2"/>
    <w:rsid w:val="00EE3C41"/>
    <w:pPr>
      <w:spacing w:after="180"/>
    </w:pPr>
    <w:rPr>
      <w:rFonts w:eastAsiaTheme="minorHAnsi"/>
      <w:lang w:eastAsia="en-US"/>
    </w:rPr>
  </w:style>
  <w:style w:type="paragraph" w:customStyle="1" w:styleId="D9149CBD00154DD998B0CFB09EDB34B52">
    <w:name w:val="D9149CBD00154DD998B0CFB09EDB34B52"/>
    <w:rsid w:val="00EE3C41"/>
    <w:pPr>
      <w:spacing w:after="180"/>
    </w:pPr>
    <w:rPr>
      <w:rFonts w:eastAsiaTheme="minorHAnsi"/>
      <w:lang w:eastAsia="en-US"/>
    </w:rPr>
  </w:style>
  <w:style w:type="paragraph" w:customStyle="1" w:styleId="681F6A4DE66941608FE9FE8CBE750DFF2">
    <w:name w:val="681F6A4DE66941608FE9FE8CBE750DFF2"/>
    <w:rsid w:val="00EE3C41"/>
    <w:pPr>
      <w:spacing w:after="180"/>
    </w:pPr>
    <w:rPr>
      <w:rFonts w:eastAsiaTheme="minorHAnsi"/>
      <w:lang w:eastAsia="en-US"/>
    </w:rPr>
  </w:style>
  <w:style w:type="paragraph" w:customStyle="1" w:styleId="FCC7534631954E05BCF59EA68994C3763">
    <w:name w:val="FCC7534631954E05BCF59EA68994C3763"/>
    <w:rsid w:val="00EE3C41"/>
    <w:pPr>
      <w:spacing w:after="180"/>
    </w:pPr>
    <w:rPr>
      <w:rFonts w:eastAsiaTheme="minorHAnsi"/>
      <w:lang w:eastAsia="en-US"/>
    </w:rPr>
  </w:style>
  <w:style w:type="paragraph" w:customStyle="1" w:styleId="A200918114EC441FB4EDED0A2B2F668D3">
    <w:name w:val="A200918114EC441FB4EDED0A2B2F668D3"/>
    <w:rsid w:val="00EE3C41"/>
    <w:pPr>
      <w:spacing w:after="180"/>
    </w:pPr>
    <w:rPr>
      <w:rFonts w:eastAsiaTheme="minorHAnsi"/>
      <w:lang w:eastAsia="en-US"/>
    </w:rPr>
  </w:style>
  <w:style w:type="paragraph" w:customStyle="1" w:styleId="D9149CBD00154DD998B0CFB09EDB34B53">
    <w:name w:val="D9149CBD00154DD998B0CFB09EDB34B53"/>
    <w:rsid w:val="00EE3C41"/>
    <w:pPr>
      <w:spacing w:after="180"/>
    </w:pPr>
    <w:rPr>
      <w:rFonts w:eastAsiaTheme="minorHAnsi"/>
      <w:lang w:eastAsia="en-US"/>
    </w:rPr>
  </w:style>
  <w:style w:type="paragraph" w:customStyle="1" w:styleId="681F6A4DE66941608FE9FE8CBE750DFF3">
    <w:name w:val="681F6A4DE66941608FE9FE8CBE750DFF3"/>
    <w:rsid w:val="00EE3C41"/>
    <w:pPr>
      <w:spacing w:after="180"/>
    </w:pPr>
    <w:rPr>
      <w:rFonts w:eastAsiaTheme="minorHAnsi"/>
      <w:lang w:eastAsia="en-US"/>
    </w:rPr>
  </w:style>
  <w:style w:type="paragraph" w:customStyle="1" w:styleId="FCC7534631954E05BCF59EA68994C3764">
    <w:name w:val="FCC7534631954E05BCF59EA68994C3764"/>
    <w:rsid w:val="00EE3C41"/>
    <w:pPr>
      <w:spacing w:after="180"/>
    </w:pPr>
    <w:rPr>
      <w:rFonts w:eastAsiaTheme="minorHAnsi"/>
      <w:lang w:eastAsia="en-US"/>
    </w:rPr>
  </w:style>
  <w:style w:type="paragraph" w:customStyle="1" w:styleId="A200918114EC441FB4EDED0A2B2F668D4">
    <w:name w:val="A200918114EC441FB4EDED0A2B2F668D4"/>
    <w:rsid w:val="00EE3C41"/>
    <w:pPr>
      <w:spacing w:after="180"/>
    </w:pPr>
    <w:rPr>
      <w:rFonts w:eastAsiaTheme="minorHAnsi"/>
      <w:lang w:eastAsia="en-US"/>
    </w:rPr>
  </w:style>
  <w:style w:type="paragraph" w:customStyle="1" w:styleId="D9149CBD00154DD998B0CFB09EDB34B54">
    <w:name w:val="D9149CBD00154DD998B0CFB09EDB34B54"/>
    <w:rsid w:val="00EE3C41"/>
    <w:pPr>
      <w:spacing w:after="180"/>
    </w:pPr>
    <w:rPr>
      <w:rFonts w:eastAsiaTheme="minorHAnsi"/>
      <w:lang w:eastAsia="en-US"/>
    </w:rPr>
  </w:style>
  <w:style w:type="paragraph" w:customStyle="1" w:styleId="681F6A4DE66941608FE9FE8CBE750DFF4">
    <w:name w:val="681F6A4DE66941608FE9FE8CBE750DFF4"/>
    <w:rsid w:val="00EE3C41"/>
    <w:pPr>
      <w:spacing w:after="180"/>
    </w:pPr>
    <w:rPr>
      <w:rFonts w:eastAsiaTheme="minorHAnsi"/>
      <w:lang w:eastAsia="en-US"/>
    </w:rPr>
  </w:style>
  <w:style w:type="paragraph" w:customStyle="1" w:styleId="FCC7534631954E05BCF59EA68994C3765">
    <w:name w:val="FCC7534631954E05BCF59EA68994C3765"/>
    <w:rsid w:val="00EE3C41"/>
    <w:pPr>
      <w:spacing w:after="180"/>
    </w:pPr>
    <w:rPr>
      <w:rFonts w:eastAsiaTheme="minorHAnsi"/>
      <w:lang w:eastAsia="en-US"/>
    </w:rPr>
  </w:style>
  <w:style w:type="paragraph" w:customStyle="1" w:styleId="A200918114EC441FB4EDED0A2B2F668D5">
    <w:name w:val="A200918114EC441FB4EDED0A2B2F668D5"/>
    <w:rsid w:val="00EE3C41"/>
    <w:pPr>
      <w:spacing w:after="180"/>
    </w:pPr>
    <w:rPr>
      <w:rFonts w:eastAsiaTheme="minorHAnsi"/>
      <w:lang w:eastAsia="en-US"/>
    </w:rPr>
  </w:style>
  <w:style w:type="paragraph" w:customStyle="1" w:styleId="D9149CBD00154DD998B0CFB09EDB34B55">
    <w:name w:val="D9149CBD00154DD998B0CFB09EDB34B55"/>
    <w:rsid w:val="00EE3C41"/>
    <w:pPr>
      <w:spacing w:after="180"/>
    </w:pPr>
    <w:rPr>
      <w:rFonts w:eastAsiaTheme="minorHAnsi"/>
      <w:lang w:eastAsia="en-US"/>
    </w:rPr>
  </w:style>
  <w:style w:type="paragraph" w:customStyle="1" w:styleId="681F6A4DE66941608FE9FE8CBE750DFF5">
    <w:name w:val="681F6A4DE66941608FE9FE8CBE750DFF5"/>
    <w:rsid w:val="00EE3C41"/>
    <w:pPr>
      <w:spacing w:after="180"/>
    </w:pPr>
    <w:rPr>
      <w:rFonts w:eastAsiaTheme="minorHAnsi"/>
      <w:lang w:eastAsia="en-US"/>
    </w:rPr>
  </w:style>
  <w:style w:type="paragraph" w:customStyle="1" w:styleId="FCC7534631954E05BCF59EA68994C3766">
    <w:name w:val="FCC7534631954E05BCF59EA68994C3766"/>
    <w:rsid w:val="00EE3C41"/>
    <w:pPr>
      <w:spacing w:after="180"/>
    </w:pPr>
    <w:rPr>
      <w:rFonts w:eastAsiaTheme="minorHAnsi"/>
      <w:lang w:eastAsia="en-US"/>
    </w:rPr>
  </w:style>
  <w:style w:type="paragraph" w:customStyle="1" w:styleId="A200918114EC441FB4EDED0A2B2F668D6">
    <w:name w:val="A200918114EC441FB4EDED0A2B2F668D6"/>
    <w:rsid w:val="00EE3C41"/>
    <w:pPr>
      <w:spacing w:after="180"/>
    </w:pPr>
    <w:rPr>
      <w:rFonts w:eastAsiaTheme="minorHAnsi"/>
      <w:lang w:eastAsia="en-US"/>
    </w:rPr>
  </w:style>
  <w:style w:type="paragraph" w:customStyle="1" w:styleId="D9149CBD00154DD998B0CFB09EDB34B56">
    <w:name w:val="D9149CBD00154DD998B0CFB09EDB34B56"/>
    <w:rsid w:val="00EE3C41"/>
    <w:pPr>
      <w:spacing w:after="180"/>
    </w:pPr>
    <w:rPr>
      <w:rFonts w:eastAsiaTheme="minorHAnsi"/>
      <w:lang w:eastAsia="en-US"/>
    </w:rPr>
  </w:style>
  <w:style w:type="paragraph" w:customStyle="1" w:styleId="681F6A4DE66941608FE9FE8CBE750DFF6">
    <w:name w:val="681F6A4DE66941608FE9FE8CBE750DFF6"/>
    <w:rsid w:val="00EE3C41"/>
    <w:pPr>
      <w:spacing w:after="180"/>
    </w:pPr>
    <w:rPr>
      <w:rFonts w:eastAsiaTheme="minorHAnsi"/>
      <w:lang w:eastAsia="en-US"/>
    </w:rPr>
  </w:style>
  <w:style w:type="paragraph" w:customStyle="1" w:styleId="FCC7534631954E05BCF59EA68994C3767">
    <w:name w:val="FCC7534631954E05BCF59EA68994C3767"/>
    <w:rsid w:val="00EE3C41"/>
    <w:pPr>
      <w:spacing w:after="180"/>
    </w:pPr>
    <w:rPr>
      <w:rFonts w:eastAsiaTheme="minorHAnsi"/>
      <w:lang w:eastAsia="en-US"/>
    </w:rPr>
  </w:style>
  <w:style w:type="paragraph" w:customStyle="1" w:styleId="A200918114EC441FB4EDED0A2B2F668D7">
    <w:name w:val="A200918114EC441FB4EDED0A2B2F668D7"/>
    <w:rsid w:val="00EE3C41"/>
    <w:pPr>
      <w:spacing w:after="180"/>
    </w:pPr>
    <w:rPr>
      <w:rFonts w:eastAsiaTheme="minorHAnsi"/>
      <w:lang w:eastAsia="en-US"/>
    </w:rPr>
  </w:style>
  <w:style w:type="paragraph" w:customStyle="1" w:styleId="D9149CBD00154DD998B0CFB09EDB34B57">
    <w:name w:val="D9149CBD00154DD998B0CFB09EDB34B57"/>
    <w:rsid w:val="00EE3C41"/>
    <w:pPr>
      <w:spacing w:after="180"/>
    </w:pPr>
    <w:rPr>
      <w:rFonts w:eastAsiaTheme="minorHAnsi"/>
      <w:lang w:eastAsia="en-US"/>
    </w:rPr>
  </w:style>
  <w:style w:type="paragraph" w:customStyle="1" w:styleId="681F6A4DE66941608FE9FE8CBE750DFF7">
    <w:name w:val="681F6A4DE66941608FE9FE8CBE750DFF7"/>
    <w:rsid w:val="00EE3C41"/>
    <w:pPr>
      <w:spacing w:after="180"/>
    </w:pPr>
    <w:rPr>
      <w:rFonts w:eastAsiaTheme="minorHAnsi"/>
      <w:lang w:eastAsia="en-US"/>
    </w:rPr>
  </w:style>
  <w:style w:type="paragraph" w:customStyle="1" w:styleId="FCC7534631954E05BCF59EA68994C3768">
    <w:name w:val="FCC7534631954E05BCF59EA68994C3768"/>
    <w:rsid w:val="00EE3C41"/>
    <w:pPr>
      <w:spacing w:after="180"/>
    </w:pPr>
    <w:rPr>
      <w:rFonts w:eastAsiaTheme="minorHAnsi"/>
      <w:lang w:eastAsia="en-US"/>
    </w:rPr>
  </w:style>
  <w:style w:type="paragraph" w:customStyle="1" w:styleId="A200918114EC441FB4EDED0A2B2F668D8">
    <w:name w:val="A200918114EC441FB4EDED0A2B2F668D8"/>
    <w:rsid w:val="00EE3C41"/>
    <w:pPr>
      <w:spacing w:after="180"/>
    </w:pPr>
    <w:rPr>
      <w:rFonts w:eastAsiaTheme="minorHAnsi"/>
      <w:lang w:eastAsia="en-US"/>
    </w:rPr>
  </w:style>
  <w:style w:type="paragraph" w:customStyle="1" w:styleId="D9149CBD00154DD998B0CFB09EDB34B58">
    <w:name w:val="D9149CBD00154DD998B0CFB09EDB34B58"/>
    <w:rsid w:val="00EE3C41"/>
    <w:pPr>
      <w:spacing w:after="180"/>
    </w:pPr>
    <w:rPr>
      <w:rFonts w:eastAsiaTheme="minorHAnsi"/>
      <w:lang w:eastAsia="en-US"/>
    </w:rPr>
  </w:style>
  <w:style w:type="paragraph" w:customStyle="1" w:styleId="681F6A4DE66941608FE9FE8CBE750DFF8">
    <w:name w:val="681F6A4DE66941608FE9FE8CBE750DFF8"/>
    <w:rsid w:val="00EE3C41"/>
    <w:pPr>
      <w:spacing w:after="180"/>
    </w:pPr>
    <w:rPr>
      <w:rFonts w:eastAsiaTheme="minorHAnsi"/>
      <w:lang w:eastAsia="en-US"/>
    </w:rPr>
  </w:style>
  <w:style w:type="paragraph" w:customStyle="1" w:styleId="FCC7534631954E05BCF59EA68994C3769">
    <w:name w:val="FCC7534631954E05BCF59EA68994C3769"/>
    <w:rsid w:val="00EE3C41"/>
    <w:pPr>
      <w:spacing w:after="180"/>
    </w:pPr>
    <w:rPr>
      <w:rFonts w:eastAsiaTheme="minorHAnsi"/>
      <w:lang w:eastAsia="en-US"/>
    </w:rPr>
  </w:style>
  <w:style w:type="paragraph" w:customStyle="1" w:styleId="A200918114EC441FB4EDED0A2B2F668D9">
    <w:name w:val="A200918114EC441FB4EDED0A2B2F668D9"/>
    <w:rsid w:val="00EE3C41"/>
    <w:pPr>
      <w:spacing w:after="180"/>
    </w:pPr>
    <w:rPr>
      <w:rFonts w:eastAsiaTheme="minorHAnsi"/>
      <w:lang w:eastAsia="en-US"/>
    </w:rPr>
  </w:style>
  <w:style w:type="paragraph" w:customStyle="1" w:styleId="D9149CBD00154DD998B0CFB09EDB34B59">
    <w:name w:val="D9149CBD00154DD998B0CFB09EDB34B59"/>
    <w:rsid w:val="00EE3C41"/>
    <w:pPr>
      <w:spacing w:after="180"/>
    </w:pPr>
    <w:rPr>
      <w:rFonts w:eastAsiaTheme="minorHAnsi"/>
      <w:lang w:eastAsia="en-US"/>
    </w:rPr>
  </w:style>
  <w:style w:type="paragraph" w:customStyle="1" w:styleId="681F6A4DE66941608FE9FE8CBE750DFF9">
    <w:name w:val="681F6A4DE66941608FE9FE8CBE750DFF9"/>
    <w:rsid w:val="00EE3C41"/>
    <w:pPr>
      <w:spacing w:after="180"/>
    </w:pPr>
    <w:rPr>
      <w:rFonts w:eastAsiaTheme="minorHAnsi"/>
      <w:lang w:eastAsia="en-US"/>
    </w:rPr>
  </w:style>
  <w:style w:type="paragraph" w:customStyle="1" w:styleId="FCC7534631954E05BCF59EA68994C37610">
    <w:name w:val="FCC7534631954E05BCF59EA68994C37610"/>
    <w:rsid w:val="00EE3C41"/>
    <w:pPr>
      <w:spacing w:after="180"/>
    </w:pPr>
    <w:rPr>
      <w:rFonts w:eastAsiaTheme="minorHAnsi"/>
      <w:lang w:eastAsia="en-US"/>
    </w:rPr>
  </w:style>
  <w:style w:type="paragraph" w:customStyle="1" w:styleId="A200918114EC441FB4EDED0A2B2F668D10">
    <w:name w:val="A200918114EC441FB4EDED0A2B2F668D10"/>
    <w:rsid w:val="00EE3C41"/>
    <w:pPr>
      <w:spacing w:after="180"/>
    </w:pPr>
    <w:rPr>
      <w:rFonts w:eastAsiaTheme="minorHAnsi"/>
      <w:lang w:eastAsia="en-US"/>
    </w:rPr>
  </w:style>
  <w:style w:type="paragraph" w:customStyle="1" w:styleId="D9149CBD00154DD998B0CFB09EDB34B510">
    <w:name w:val="D9149CBD00154DD998B0CFB09EDB34B510"/>
    <w:rsid w:val="00EE3C41"/>
    <w:pPr>
      <w:spacing w:after="180"/>
    </w:pPr>
    <w:rPr>
      <w:rFonts w:eastAsiaTheme="minorHAnsi"/>
      <w:lang w:eastAsia="en-US"/>
    </w:rPr>
  </w:style>
  <w:style w:type="paragraph" w:customStyle="1" w:styleId="681F6A4DE66941608FE9FE8CBE750DFF10">
    <w:name w:val="681F6A4DE66941608FE9FE8CBE750DFF10"/>
    <w:rsid w:val="00EE3C41"/>
    <w:pPr>
      <w:spacing w:after="180"/>
    </w:pPr>
    <w:rPr>
      <w:rFonts w:eastAsiaTheme="minorHAnsi"/>
      <w:lang w:eastAsia="en-US"/>
    </w:rPr>
  </w:style>
  <w:style w:type="paragraph" w:customStyle="1" w:styleId="FCC7534631954E05BCF59EA68994C37611">
    <w:name w:val="FCC7534631954E05BCF59EA68994C37611"/>
    <w:rsid w:val="00EE3C41"/>
    <w:pPr>
      <w:spacing w:after="180"/>
    </w:pPr>
    <w:rPr>
      <w:rFonts w:eastAsiaTheme="minorHAnsi"/>
      <w:lang w:eastAsia="en-US"/>
    </w:rPr>
  </w:style>
  <w:style w:type="paragraph" w:customStyle="1" w:styleId="A200918114EC441FB4EDED0A2B2F668D11">
    <w:name w:val="A200918114EC441FB4EDED0A2B2F668D11"/>
    <w:rsid w:val="00EE3C41"/>
    <w:pPr>
      <w:spacing w:after="180"/>
    </w:pPr>
    <w:rPr>
      <w:rFonts w:eastAsiaTheme="minorHAnsi"/>
      <w:lang w:eastAsia="en-US"/>
    </w:rPr>
  </w:style>
  <w:style w:type="paragraph" w:customStyle="1" w:styleId="D9149CBD00154DD998B0CFB09EDB34B511">
    <w:name w:val="D9149CBD00154DD998B0CFB09EDB34B511"/>
    <w:rsid w:val="00EE3C41"/>
    <w:pPr>
      <w:spacing w:after="180"/>
    </w:pPr>
    <w:rPr>
      <w:rFonts w:eastAsiaTheme="minorHAnsi"/>
      <w:lang w:eastAsia="en-US"/>
    </w:rPr>
  </w:style>
  <w:style w:type="paragraph" w:customStyle="1" w:styleId="681F6A4DE66941608FE9FE8CBE750DFF11">
    <w:name w:val="681F6A4DE66941608FE9FE8CBE750DFF11"/>
    <w:rsid w:val="00EE3C41"/>
    <w:pPr>
      <w:spacing w:after="180"/>
    </w:pPr>
    <w:rPr>
      <w:rFonts w:eastAsiaTheme="minorHAnsi"/>
      <w:lang w:eastAsia="en-US"/>
    </w:rPr>
  </w:style>
  <w:style w:type="paragraph" w:customStyle="1" w:styleId="FCC7534631954E05BCF59EA68994C37612">
    <w:name w:val="FCC7534631954E05BCF59EA68994C37612"/>
    <w:rsid w:val="00EE3C41"/>
    <w:pPr>
      <w:spacing w:after="180"/>
    </w:pPr>
    <w:rPr>
      <w:rFonts w:eastAsiaTheme="minorHAnsi"/>
      <w:lang w:eastAsia="en-US"/>
    </w:rPr>
  </w:style>
  <w:style w:type="paragraph" w:customStyle="1" w:styleId="A200918114EC441FB4EDED0A2B2F668D12">
    <w:name w:val="A200918114EC441FB4EDED0A2B2F668D12"/>
    <w:rsid w:val="00EE3C41"/>
    <w:pPr>
      <w:spacing w:after="180"/>
    </w:pPr>
    <w:rPr>
      <w:rFonts w:eastAsiaTheme="minorHAnsi"/>
      <w:lang w:eastAsia="en-US"/>
    </w:rPr>
  </w:style>
  <w:style w:type="paragraph" w:customStyle="1" w:styleId="D9149CBD00154DD998B0CFB09EDB34B512">
    <w:name w:val="D9149CBD00154DD998B0CFB09EDB34B512"/>
    <w:rsid w:val="00EE3C41"/>
    <w:pPr>
      <w:spacing w:after="180"/>
    </w:pPr>
    <w:rPr>
      <w:rFonts w:eastAsiaTheme="minorHAnsi"/>
      <w:lang w:eastAsia="en-US"/>
    </w:rPr>
  </w:style>
  <w:style w:type="paragraph" w:customStyle="1" w:styleId="681F6A4DE66941608FE9FE8CBE750DFF12">
    <w:name w:val="681F6A4DE66941608FE9FE8CBE750DFF12"/>
    <w:rsid w:val="00EE3C41"/>
    <w:pPr>
      <w:spacing w:after="180"/>
    </w:pPr>
    <w:rPr>
      <w:rFonts w:eastAsiaTheme="minorHAnsi"/>
      <w:lang w:eastAsia="en-US"/>
    </w:rPr>
  </w:style>
  <w:style w:type="paragraph" w:customStyle="1" w:styleId="FCC7534631954E05BCF59EA68994C37613">
    <w:name w:val="FCC7534631954E05BCF59EA68994C37613"/>
    <w:rsid w:val="00EE3C41"/>
    <w:pPr>
      <w:spacing w:after="180"/>
    </w:pPr>
    <w:rPr>
      <w:rFonts w:eastAsiaTheme="minorHAnsi"/>
      <w:lang w:eastAsia="en-US"/>
    </w:rPr>
  </w:style>
  <w:style w:type="paragraph" w:customStyle="1" w:styleId="A200918114EC441FB4EDED0A2B2F668D13">
    <w:name w:val="A200918114EC441FB4EDED0A2B2F668D13"/>
    <w:rsid w:val="00EE3C41"/>
    <w:pPr>
      <w:spacing w:after="180"/>
    </w:pPr>
    <w:rPr>
      <w:rFonts w:eastAsiaTheme="minorHAnsi"/>
      <w:lang w:eastAsia="en-US"/>
    </w:rPr>
  </w:style>
  <w:style w:type="paragraph" w:customStyle="1" w:styleId="D9149CBD00154DD998B0CFB09EDB34B513">
    <w:name w:val="D9149CBD00154DD998B0CFB09EDB34B513"/>
    <w:rsid w:val="00EE3C41"/>
    <w:pPr>
      <w:spacing w:after="180"/>
    </w:pPr>
    <w:rPr>
      <w:rFonts w:eastAsiaTheme="minorHAnsi"/>
      <w:lang w:eastAsia="en-US"/>
    </w:rPr>
  </w:style>
  <w:style w:type="paragraph" w:customStyle="1" w:styleId="681F6A4DE66941608FE9FE8CBE750DFF13">
    <w:name w:val="681F6A4DE66941608FE9FE8CBE750DFF13"/>
    <w:rsid w:val="00EE3C41"/>
    <w:pPr>
      <w:spacing w:after="180"/>
    </w:pPr>
    <w:rPr>
      <w:rFonts w:eastAsiaTheme="minorHAnsi"/>
      <w:lang w:eastAsia="en-US"/>
    </w:rPr>
  </w:style>
  <w:style w:type="paragraph" w:customStyle="1" w:styleId="FCC7534631954E05BCF59EA68994C37614">
    <w:name w:val="FCC7534631954E05BCF59EA68994C37614"/>
    <w:rsid w:val="00EE3C41"/>
    <w:pPr>
      <w:spacing w:after="180"/>
    </w:pPr>
    <w:rPr>
      <w:rFonts w:eastAsiaTheme="minorHAnsi"/>
      <w:lang w:eastAsia="en-US"/>
    </w:rPr>
  </w:style>
  <w:style w:type="paragraph" w:customStyle="1" w:styleId="A200918114EC441FB4EDED0A2B2F668D14">
    <w:name w:val="A200918114EC441FB4EDED0A2B2F668D14"/>
    <w:rsid w:val="00EE3C41"/>
    <w:pPr>
      <w:spacing w:after="180"/>
    </w:pPr>
    <w:rPr>
      <w:rFonts w:eastAsiaTheme="minorHAnsi"/>
      <w:lang w:eastAsia="en-US"/>
    </w:rPr>
  </w:style>
  <w:style w:type="paragraph" w:customStyle="1" w:styleId="D9149CBD00154DD998B0CFB09EDB34B514">
    <w:name w:val="D9149CBD00154DD998B0CFB09EDB34B514"/>
    <w:rsid w:val="00EE3C41"/>
    <w:pPr>
      <w:spacing w:after="180"/>
    </w:pPr>
    <w:rPr>
      <w:rFonts w:eastAsiaTheme="minorHAnsi"/>
      <w:lang w:eastAsia="en-US"/>
    </w:rPr>
  </w:style>
  <w:style w:type="paragraph" w:customStyle="1" w:styleId="681F6A4DE66941608FE9FE8CBE750DFF14">
    <w:name w:val="681F6A4DE66941608FE9FE8CBE750DFF14"/>
    <w:rsid w:val="00EE3C41"/>
    <w:pPr>
      <w:spacing w:after="180"/>
    </w:pPr>
    <w:rPr>
      <w:rFonts w:eastAsiaTheme="minorHAnsi"/>
      <w:lang w:eastAsia="en-US"/>
    </w:rPr>
  </w:style>
  <w:style w:type="paragraph" w:customStyle="1" w:styleId="FCC7534631954E05BCF59EA68994C37615">
    <w:name w:val="FCC7534631954E05BCF59EA68994C37615"/>
    <w:rsid w:val="00EE3C41"/>
    <w:pPr>
      <w:spacing w:after="180"/>
    </w:pPr>
    <w:rPr>
      <w:rFonts w:eastAsiaTheme="minorHAnsi"/>
      <w:lang w:eastAsia="en-US"/>
    </w:rPr>
  </w:style>
  <w:style w:type="paragraph" w:customStyle="1" w:styleId="A200918114EC441FB4EDED0A2B2F668D15">
    <w:name w:val="A200918114EC441FB4EDED0A2B2F668D15"/>
    <w:rsid w:val="00EE3C41"/>
    <w:pPr>
      <w:spacing w:after="180"/>
    </w:pPr>
    <w:rPr>
      <w:rFonts w:eastAsiaTheme="minorHAnsi"/>
      <w:lang w:eastAsia="en-US"/>
    </w:rPr>
  </w:style>
  <w:style w:type="paragraph" w:customStyle="1" w:styleId="D9149CBD00154DD998B0CFB09EDB34B515">
    <w:name w:val="D9149CBD00154DD998B0CFB09EDB34B515"/>
    <w:rsid w:val="00EE3C41"/>
    <w:pPr>
      <w:spacing w:after="180"/>
    </w:pPr>
    <w:rPr>
      <w:rFonts w:eastAsiaTheme="minorHAnsi"/>
      <w:lang w:eastAsia="en-US"/>
    </w:rPr>
  </w:style>
  <w:style w:type="paragraph" w:customStyle="1" w:styleId="681F6A4DE66941608FE9FE8CBE750DFF15">
    <w:name w:val="681F6A4DE66941608FE9FE8CBE750DFF15"/>
    <w:rsid w:val="00EE3C41"/>
    <w:pPr>
      <w:spacing w:after="180"/>
    </w:pPr>
    <w:rPr>
      <w:rFonts w:eastAsiaTheme="minorHAnsi"/>
      <w:lang w:eastAsia="en-US"/>
    </w:rPr>
  </w:style>
  <w:style w:type="paragraph" w:customStyle="1" w:styleId="FCC7534631954E05BCF59EA68994C37616">
    <w:name w:val="FCC7534631954E05BCF59EA68994C37616"/>
    <w:rsid w:val="00EE3C41"/>
    <w:pPr>
      <w:spacing w:after="180"/>
    </w:pPr>
    <w:rPr>
      <w:rFonts w:eastAsiaTheme="minorHAnsi"/>
      <w:lang w:eastAsia="en-US"/>
    </w:rPr>
  </w:style>
  <w:style w:type="paragraph" w:customStyle="1" w:styleId="A200918114EC441FB4EDED0A2B2F668D16">
    <w:name w:val="A200918114EC441FB4EDED0A2B2F668D16"/>
    <w:rsid w:val="00EE3C41"/>
    <w:pPr>
      <w:spacing w:after="180"/>
    </w:pPr>
    <w:rPr>
      <w:rFonts w:eastAsiaTheme="minorHAnsi"/>
      <w:lang w:eastAsia="en-US"/>
    </w:rPr>
  </w:style>
  <w:style w:type="paragraph" w:customStyle="1" w:styleId="D9149CBD00154DD998B0CFB09EDB34B516">
    <w:name w:val="D9149CBD00154DD998B0CFB09EDB34B516"/>
    <w:rsid w:val="00EE3C41"/>
    <w:pPr>
      <w:spacing w:after="180"/>
    </w:pPr>
    <w:rPr>
      <w:rFonts w:eastAsiaTheme="minorHAnsi"/>
      <w:lang w:eastAsia="en-US"/>
    </w:rPr>
  </w:style>
  <w:style w:type="paragraph" w:customStyle="1" w:styleId="681F6A4DE66941608FE9FE8CBE750DFF16">
    <w:name w:val="681F6A4DE66941608FE9FE8CBE750DFF16"/>
    <w:rsid w:val="00EE3C41"/>
    <w:pPr>
      <w:spacing w:after="180"/>
    </w:pPr>
    <w:rPr>
      <w:rFonts w:eastAsiaTheme="minorHAnsi"/>
      <w:lang w:eastAsia="en-US"/>
    </w:rPr>
  </w:style>
  <w:style w:type="paragraph" w:customStyle="1" w:styleId="FCC7534631954E05BCF59EA68994C37617">
    <w:name w:val="FCC7534631954E05BCF59EA68994C37617"/>
    <w:rsid w:val="00EE3C41"/>
    <w:pPr>
      <w:spacing w:after="180"/>
    </w:pPr>
    <w:rPr>
      <w:rFonts w:eastAsiaTheme="minorHAnsi"/>
      <w:lang w:eastAsia="en-US"/>
    </w:rPr>
  </w:style>
  <w:style w:type="paragraph" w:customStyle="1" w:styleId="A200918114EC441FB4EDED0A2B2F668D17">
    <w:name w:val="A200918114EC441FB4EDED0A2B2F668D17"/>
    <w:rsid w:val="00EE3C41"/>
    <w:pPr>
      <w:spacing w:after="180"/>
    </w:pPr>
    <w:rPr>
      <w:rFonts w:eastAsiaTheme="minorHAnsi"/>
      <w:lang w:eastAsia="en-US"/>
    </w:rPr>
  </w:style>
  <w:style w:type="paragraph" w:customStyle="1" w:styleId="D9149CBD00154DD998B0CFB09EDB34B517">
    <w:name w:val="D9149CBD00154DD998B0CFB09EDB34B517"/>
    <w:rsid w:val="00EE3C41"/>
    <w:pPr>
      <w:spacing w:after="180"/>
    </w:pPr>
    <w:rPr>
      <w:rFonts w:eastAsiaTheme="minorHAnsi"/>
      <w:lang w:eastAsia="en-US"/>
    </w:rPr>
  </w:style>
  <w:style w:type="paragraph" w:customStyle="1" w:styleId="681F6A4DE66941608FE9FE8CBE750DFF17">
    <w:name w:val="681F6A4DE66941608FE9FE8CBE750DFF17"/>
    <w:rsid w:val="00EE3C41"/>
    <w:pPr>
      <w:spacing w:after="180"/>
    </w:pPr>
    <w:rPr>
      <w:rFonts w:eastAsiaTheme="minorHAnsi"/>
      <w:lang w:eastAsia="en-US"/>
    </w:rPr>
  </w:style>
  <w:style w:type="paragraph" w:customStyle="1" w:styleId="FCC7534631954E05BCF59EA68994C37618">
    <w:name w:val="FCC7534631954E05BCF59EA68994C37618"/>
    <w:rsid w:val="00EE3C41"/>
    <w:pPr>
      <w:spacing w:after="180"/>
    </w:pPr>
    <w:rPr>
      <w:rFonts w:eastAsiaTheme="minorHAnsi"/>
      <w:lang w:eastAsia="en-US"/>
    </w:rPr>
  </w:style>
  <w:style w:type="paragraph" w:customStyle="1" w:styleId="A200918114EC441FB4EDED0A2B2F668D18">
    <w:name w:val="A200918114EC441FB4EDED0A2B2F668D18"/>
    <w:rsid w:val="00EE3C41"/>
    <w:pPr>
      <w:spacing w:after="180"/>
    </w:pPr>
    <w:rPr>
      <w:rFonts w:eastAsiaTheme="minorHAnsi"/>
      <w:lang w:eastAsia="en-US"/>
    </w:rPr>
  </w:style>
  <w:style w:type="paragraph" w:customStyle="1" w:styleId="D9149CBD00154DD998B0CFB09EDB34B518">
    <w:name w:val="D9149CBD00154DD998B0CFB09EDB34B518"/>
    <w:rsid w:val="00EE3C41"/>
    <w:pPr>
      <w:spacing w:after="180"/>
    </w:pPr>
    <w:rPr>
      <w:rFonts w:eastAsiaTheme="minorHAnsi"/>
      <w:lang w:eastAsia="en-US"/>
    </w:rPr>
  </w:style>
  <w:style w:type="paragraph" w:customStyle="1" w:styleId="681F6A4DE66941608FE9FE8CBE750DFF18">
    <w:name w:val="681F6A4DE66941608FE9FE8CBE750DFF18"/>
    <w:rsid w:val="00EE3C41"/>
    <w:pPr>
      <w:spacing w:after="180"/>
    </w:pPr>
    <w:rPr>
      <w:rFonts w:eastAsiaTheme="minorHAnsi"/>
      <w:lang w:eastAsia="en-US"/>
    </w:rPr>
  </w:style>
  <w:style w:type="paragraph" w:customStyle="1" w:styleId="FCC7534631954E05BCF59EA68994C37619">
    <w:name w:val="FCC7534631954E05BCF59EA68994C37619"/>
    <w:rsid w:val="00EE3C41"/>
    <w:pPr>
      <w:spacing w:after="180"/>
    </w:pPr>
    <w:rPr>
      <w:rFonts w:eastAsiaTheme="minorHAnsi"/>
      <w:lang w:eastAsia="en-US"/>
    </w:rPr>
  </w:style>
  <w:style w:type="paragraph" w:customStyle="1" w:styleId="A200918114EC441FB4EDED0A2B2F668D19">
    <w:name w:val="A200918114EC441FB4EDED0A2B2F668D19"/>
    <w:rsid w:val="00EE3C41"/>
    <w:pPr>
      <w:spacing w:after="180"/>
    </w:pPr>
    <w:rPr>
      <w:rFonts w:eastAsiaTheme="minorHAnsi"/>
      <w:lang w:eastAsia="en-US"/>
    </w:rPr>
  </w:style>
  <w:style w:type="paragraph" w:customStyle="1" w:styleId="D9149CBD00154DD998B0CFB09EDB34B519">
    <w:name w:val="D9149CBD00154DD998B0CFB09EDB34B519"/>
    <w:rsid w:val="00EE3C41"/>
    <w:pPr>
      <w:spacing w:after="180"/>
    </w:pPr>
    <w:rPr>
      <w:rFonts w:eastAsiaTheme="minorHAnsi"/>
      <w:lang w:eastAsia="en-US"/>
    </w:rPr>
  </w:style>
  <w:style w:type="paragraph" w:customStyle="1" w:styleId="681F6A4DE66941608FE9FE8CBE750DFF19">
    <w:name w:val="681F6A4DE66941608FE9FE8CBE750DFF19"/>
    <w:rsid w:val="00EE3C41"/>
    <w:pPr>
      <w:spacing w:after="180"/>
    </w:pPr>
    <w:rPr>
      <w:rFonts w:eastAsiaTheme="minorHAnsi"/>
      <w:lang w:eastAsia="en-US"/>
    </w:rPr>
  </w:style>
  <w:style w:type="paragraph" w:customStyle="1" w:styleId="F49878EEA20A4C84AAF382231E5A2388">
    <w:name w:val="F49878EEA20A4C84AAF382231E5A2388"/>
    <w:rsid w:val="000D6D0E"/>
    <w:pPr>
      <w:spacing w:after="180"/>
    </w:pPr>
    <w:rPr>
      <w:rFonts w:eastAsiaTheme="minorHAnsi"/>
      <w:lang w:eastAsia="en-US"/>
    </w:rPr>
  </w:style>
  <w:style w:type="paragraph" w:customStyle="1" w:styleId="E409AE4EBD3B4741A98442F348FD217B">
    <w:name w:val="E409AE4EBD3B4741A98442F348FD217B"/>
    <w:rsid w:val="000D6D0E"/>
    <w:pPr>
      <w:spacing w:after="180"/>
    </w:pPr>
    <w:rPr>
      <w:rFonts w:eastAsiaTheme="minorHAnsi"/>
      <w:lang w:eastAsia="en-US"/>
    </w:rPr>
  </w:style>
  <w:style w:type="paragraph" w:customStyle="1" w:styleId="00A87B55FEDF4A1DB358BADB32510649">
    <w:name w:val="00A87B55FEDF4A1DB358BADB32510649"/>
    <w:rsid w:val="000D6D0E"/>
    <w:pPr>
      <w:spacing w:after="180"/>
    </w:pPr>
    <w:rPr>
      <w:rFonts w:eastAsiaTheme="minorHAnsi"/>
      <w:lang w:eastAsia="en-US"/>
    </w:rPr>
  </w:style>
  <w:style w:type="paragraph" w:customStyle="1" w:styleId="BF2AAD1010A94BA0AB4A906ADCA47D7F">
    <w:name w:val="BF2AAD1010A94BA0AB4A906ADCA47D7F"/>
    <w:rsid w:val="000D6D0E"/>
    <w:pPr>
      <w:spacing w:after="180"/>
    </w:pPr>
    <w:rPr>
      <w:rFonts w:eastAsiaTheme="minorHAnsi"/>
      <w:lang w:eastAsia="en-US"/>
    </w:rPr>
  </w:style>
  <w:style w:type="paragraph" w:customStyle="1" w:styleId="F49878EEA20A4C84AAF382231E5A23881">
    <w:name w:val="F49878EEA20A4C84AAF382231E5A23881"/>
    <w:rsid w:val="000D6D0E"/>
    <w:pPr>
      <w:spacing w:after="180"/>
    </w:pPr>
    <w:rPr>
      <w:rFonts w:eastAsiaTheme="minorHAnsi"/>
      <w:lang w:eastAsia="en-US"/>
    </w:rPr>
  </w:style>
  <w:style w:type="paragraph" w:customStyle="1" w:styleId="E409AE4EBD3B4741A98442F348FD217B1">
    <w:name w:val="E409AE4EBD3B4741A98442F348FD217B1"/>
    <w:rsid w:val="000D6D0E"/>
    <w:pPr>
      <w:spacing w:after="180"/>
    </w:pPr>
    <w:rPr>
      <w:rFonts w:eastAsiaTheme="minorHAnsi"/>
      <w:lang w:eastAsia="en-US"/>
    </w:rPr>
  </w:style>
  <w:style w:type="paragraph" w:customStyle="1" w:styleId="00A87B55FEDF4A1DB358BADB325106491">
    <w:name w:val="00A87B55FEDF4A1DB358BADB325106491"/>
    <w:rsid w:val="000D6D0E"/>
    <w:pPr>
      <w:spacing w:after="180"/>
    </w:pPr>
    <w:rPr>
      <w:rFonts w:eastAsiaTheme="minorHAnsi"/>
      <w:lang w:eastAsia="en-US"/>
    </w:rPr>
  </w:style>
  <w:style w:type="paragraph" w:customStyle="1" w:styleId="BF2AAD1010A94BA0AB4A906ADCA47D7F1">
    <w:name w:val="BF2AAD1010A94BA0AB4A906ADCA47D7F1"/>
    <w:rsid w:val="000D6D0E"/>
    <w:pPr>
      <w:spacing w:after="180"/>
    </w:pPr>
    <w:rPr>
      <w:rFonts w:eastAsiaTheme="minorHAnsi"/>
      <w:lang w:eastAsia="en-US"/>
    </w:rPr>
  </w:style>
  <w:style w:type="paragraph" w:customStyle="1" w:styleId="F49878EEA20A4C84AAF382231E5A23882">
    <w:name w:val="F49878EEA20A4C84AAF382231E5A23882"/>
    <w:rsid w:val="000D6D0E"/>
    <w:pPr>
      <w:spacing w:after="180"/>
    </w:pPr>
    <w:rPr>
      <w:rFonts w:eastAsiaTheme="minorHAnsi"/>
      <w:lang w:eastAsia="en-US"/>
    </w:rPr>
  </w:style>
  <w:style w:type="paragraph" w:customStyle="1" w:styleId="E409AE4EBD3B4741A98442F348FD217B2">
    <w:name w:val="E409AE4EBD3B4741A98442F348FD217B2"/>
    <w:rsid w:val="000D6D0E"/>
    <w:pPr>
      <w:spacing w:after="180"/>
    </w:pPr>
    <w:rPr>
      <w:rFonts w:eastAsiaTheme="minorHAnsi"/>
      <w:lang w:eastAsia="en-US"/>
    </w:rPr>
  </w:style>
  <w:style w:type="paragraph" w:customStyle="1" w:styleId="00A87B55FEDF4A1DB358BADB325106492">
    <w:name w:val="00A87B55FEDF4A1DB358BADB325106492"/>
    <w:rsid w:val="000D6D0E"/>
    <w:pPr>
      <w:spacing w:after="180"/>
    </w:pPr>
    <w:rPr>
      <w:rFonts w:eastAsiaTheme="minorHAnsi"/>
      <w:lang w:eastAsia="en-US"/>
    </w:rPr>
  </w:style>
  <w:style w:type="paragraph" w:customStyle="1" w:styleId="BF2AAD1010A94BA0AB4A906ADCA47D7F2">
    <w:name w:val="BF2AAD1010A94BA0AB4A906ADCA47D7F2"/>
    <w:rsid w:val="000D6D0E"/>
    <w:pPr>
      <w:spacing w:after="180"/>
    </w:pPr>
    <w:rPr>
      <w:rFonts w:eastAsiaTheme="minorHAnsi"/>
      <w:lang w:eastAsia="en-US"/>
    </w:rPr>
  </w:style>
  <w:style w:type="paragraph" w:customStyle="1" w:styleId="F49878EEA20A4C84AAF382231E5A23883">
    <w:name w:val="F49878EEA20A4C84AAF382231E5A23883"/>
    <w:rsid w:val="000D6D0E"/>
    <w:pPr>
      <w:spacing w:after="180"/>
    </w:pPr>
    <w:rPr>
      <w:rFonts w:eastAsiaTheme="minorHAnsi"/>
      <w:lang w:eastAsia="en-US"/>
    </w:rPr>
  </w:style>
  <w:style w:type="paragraph" w:customStyle="1" w:styleId="E409AE4EBD3B4741A98442F348FD217B3">
    <w:name w:val="E409AE4EBD3B4741A98442F348FD217B3"/>
    <w:rsid w:val="000D6D0E"/>
    <w:pPr>
      <w:spacing w:after="180"/>
    </w:pPr>
    <w:rPr>
      <w:rFonts w:eastAsiaTheme="minorHAnsi"/>
      <w:lang w:eastAsia="en-US"/>
    </w:rPr>
  </w:style>
  <w:style w:type="paragraph" w:customStyle="1" w:styleId="00A87B55FEDF4A1DB358BADB325106493">
    <w:name w:val="00A87B55FEDF4A1DB358BADB325106493"/>
    <w:rsid w:val="000D6D0E"/>
    <w:pPr>
      <w:spacing w:after="180"/>
    </w:pPr>
    <w:rPr>
      <w:rFonts w:eastAsiaTheme="minorHAnsi"/>
      <w:lang w:eastAsia="en-US"/>
    </w:rPr>
  </w:style>
  <w:style w:type="paragraph" w:customStyle="1" w:styleId="BF2AAD1010A94BA0AB4A906ADCA47D7F3">
    <w:name w:val="BF2AAD1010A94BA0AB4A906ADCA47D7F3"/>
    <w:rsid w:val="000D6D0E"/>
    <w:pPr>
      <w:spacing w:after="180"/>
    </w:pPr>
    <w:rPr>
      <w:rFonts w:eastAsiaTheme="minorHAnsi"/>
      <w:lang w:eastAsia="en-US"/>
    </w:rPr>
  </w:style>
  <w:style w:type="paragraph" w:customStyle="1" w:styleId="F49878EEA20A4C84AAF382231E5A23884">
    <w:name w:val="F49878EEA20A4C84AAF382231E5A23884"/>
    <w:rsid w:val="000D6D0E"/>
    <w:pPr>
      <w:spacing w:after="180"/>
    </w:pPr>
    <w:rPr>
      <w:rFonts w:eastAsiaTheme="minorHAnsi"/>
      <w:lang w:eastAsia="en-US"/>
    </w:rPr>
  </w:style>
  <w:style w:type="paragraph" w:customStyle="1" w:styleId="E409AE4EBD3B4741A98442F348FD217B4">
    <w:name w:val="E409AE4EBD3B4741A98442F348FD217B4"/>
    <w:rsid w:val="000D6D0E"/>
    <w:pPr>
      <w:spacing w:after="180"/>
    </w:pPr>
    <w:rPr>
      <w:rFonts w:eastAsiaTheme="minorHAnsi"/>
      <w:lang w:eastAsia="en-US"/>
    </w:rPr>
  </w:style>
  <w:style w:type="paragraph" w:customStyle="1" w:styleId="00A87B55FEDF4A1DB358BADB325106494">
    <w:name w:val="00A87B55FEDF4A1DB358BADB325106494"/>
    <w:rsid w:val="000D6D0E"/>
    <w:pPr>
      <w:spacing w:after="180"/>
    </w:pPr>
    <w:rPr>
      <w:rFonts w:eastAsiaTheme="minorHAnsi"/>
      <w:lang w:eastAsia="en-US"/>
    </w:rPr>
  </w:style>
  <w:style w:type="paragraph" w:customStyle="1" w:styleId="BF2AAD1010A94BA0AB4A906ADCA47D7F4">
    <w:name w:val="BF2AAD1010A94BA0AB4A906ADCA47D7F4"/>
    <w:rsid w:val="000D6D0E"/>
    <w:pPr>
      <w:spacing w:after="180"/>
    </w:pPr>
    <w:rPr>
      <w:rFonts w:eastAsiaTheme="minorHAnsi"/>
      <w:lang w:eastAsia="en-US"/>
    </w:rPr>
  </w:style>
  <w:style w:type="paragraph" w:customStyle="1" w:styleId="F49878EEA20A4C84AAF382231E5A23885">
    <w:name w:val="F49878EEA20A4C84AAF382231E5A23885"/>
    <w:rsid w:val="000D6D0E"/>
    <w:pPr>
      <w:spacing w:after="180"/>
    </w:pPr>
    <w:rPr>
      <w:rFonts w:eastAsiaTheme="minorHAnsi"/>
      <w:lang w:eastAsia="en-US"/>
    </w:rPr>
  </w:style>
  <w:style w:type="paragraph" w:customStyle="1" w:styleId="E409AE4EBD3B4741A98442F348FD217B5">
    <w:name w:val="E409AE4EBD3B4741A98442F348FD217B5"/>
    <w:rsid w:val="000D6D0E"/>
    <w:pPr>
      <w:spacing w:after="180"/>
    </w:pPr>
    <w:rPr>
      <w:rFonts w:eastAsiaTheme="minorHAnsi"/>
      <w:lang w:eastAsia="en-US"/>
    </w:rPr>
  </w:style>
  <w:style w:type="paragraph" w:customStyle="1" w:styleId="00A87B55FEDF4A1DB358BADB325106495">
    <w:name w:val="00A87B55FEDF4A1DB358BADB325106495"/>
    <w:rsid w:val="000D6D0E"/>
    <w:pPr>
      <w:spacing w:after="180"/>
    </w:pPr>
    <w:rPr>
      <w:rFonts w:eastAsiaTheme="minorHAnsi"/>
      <w:lang w:eastAsia="en-US"/>
    </w:rPr>
  </w:style>
  <w:style w:type="paragraph" w:customStyle="1" w:styleId="BF2AAD1010A94BA0AB4A906ADCA47D7F5">
    <w:name w:val="BF2AAD1010A94BA0AB4A906ADCA47D7F5"/>
    <w:rsid w:val="000D6D0E"/>
    <w:pPr>
      <w:spacing w:after="180"/>
    </w:pPr>
    <w:rPr>
      <w:rFonts w:eastAsiaTheme="minorHAnsi"/>
      <w:lang w:eastAsia="en-US"/>
    </w:rPr>
  </w:style>
  <w:style w:type="paragraph" w:customStyle="1" w:styleId="F49878EEA20A4C84AAF382231E5A23886">
    <w:name w:val="F49878EEA20A4C84AAF382231E5A23886"/>
    <w:rsid w:val="000D6D0E"/>
    <w:pPr>
      <w:spacing w:after="180"/>
    </w:pPr>
    <w:rPr>
      <w:rFonts w:eastAsiaTheme="minorHAnsi"/>
      <w:lang w:eastAsia="en-US"/>
    </w:rPr>
  </w:style>
  <w:style w:type="paragraph" w:customStyle="1" w:styleId="E409AE4EBD3B4741A98442F348FD217B6">
    <w:name w:val="E409AE4EBD3B4741A98442F348FD217B6"/>
    <w:rsid w:val="000D6D0E"/>
    <w:pPr>
      <w:spacing w:after="180"/>
    </w:pPr>
    <w:rPr>
      <w:rFonts w:eastAsiaTheme="minorHAnsi"/>
      <w:lang w:eastAsia="en-US"/>
    </w:rPr>
  </w:style>
  <w:style w:type="paragraph" w:customStyle="1" w:styleId="00A87B55FEDF4A1DB358BADB325106496">
    <w:name w:val="00A87B55FEDF4A1DB358BADB325106496"/>
    <w:rsid w:val="000D6D0E"/>
    <w:pPr>
      <w:spacing w:after="180"/>
    </w:pPr>
    <w:rPr>
      <w:rFonts w:eastAsiaTheme="minorHAnsi"/>
      <w:lang w:eastAsia="en-US"/>
    </w:rPr>
  </w:style>
  <w:style w:type="paragraph" w:customStyle="1" w:styleId="BF2AAD1010A94BA0AB4A906ADCA47D7F6">
    <w:name w:val="BF2AAD1010A94BA0AB4A906ADCA47D7F6"/>
    <w:rsid w:val="000D6D0E"/>
    <w:pPr>
      <w:spacing w:after="180"/>
    </w:pPr>
    <w:rPr>
      <w:rFonts w:eastAsiaTheme="minorHAnsi"/>
      <w:lang w:eastAsia="en-US"/>
    </w:rPr>
  </w:style>
  <w:style w:type="paragraph" w:customStyle="1" w:styleId="F49878EEA20A4C84AAF382231E5A23887">
    <w:name w:val="F49878EEA20A4C84AAF382231E5A23887"/>
    <w:rsid w:val="000D6D0E"/>
    <w:pPr>
      <w:spacing w:after="180"/>
    </w:pPr>
    <w:rPr>
      <w:rFonts w:eastAsiaTheme="minorHAnsi"/>
      <w:lang w:eastAsia="en-US"/>
    </w:rPr>
  </w:style>
  <w:style w:type="paragraph" w:customStyle="1" w:styleId="E409AE4EBD3B4741A98442F348FD217B7">
    <w:name w:val="E409AE4EBD3B4741A98442F348FD217B7"/>
    <w:rsid w:val="000D6D0E"/>
    <w:pPr>
      <w:spacing w:after="180"/>
    </w:pPr>
    <w:rPr>
      <w:rFonts w:eastAsiaTheme="minorHAnsi"/>
      <w:lang w:eastAsia="en-US"/>
    </w:rPr>
  </w:style>
  <w:style w:type="paragraph" w:customStyle="1" w:styleId="00A87B55FEDF4A1DB358BADB325106497">
    <w:name w:val="00A87B55FEDF4A1DB358BADB325106497"/>
    <w:rsid w:val="000D6D0E"/>
    <w:pPr>
      <w:spacing w:after="180"/>
    </w:pPr>
    <w:rPr>
      <w:rFonts w:eastAsiaTheme="minorHAnsi"/>
      <w:lang w:eastAsia="en-US"/>
    </w:rPr>
  </w:style>
  <w:style w:type="paragraph" w:customStyle="1" w:styleId="BF2AAD1010A94BA0AB4A906ADCA47D7F7">
    <w:name w:val="BF2AAD1010A94BA0AB4A906ADCA47D7F7"/>
    <w:rsid w:val="000D6D0E"/>
    <w:pPr>
      <w:spacing w:after="180"/>
    </w:pPr>
    <w:rPr>
      <w:rFonts w:eastAsiaTheme="minorHAnsi"/>
      <w:lang w:eastAsia="en-US"/>
    </w:rPr>
  </w:style>
  <w:style w:type="paragraph" w:customStyle="1" w:styleId="F49878EEA20A4C84AAF382231E5A23888">
    <w:name w:val="F49878EEA20A4C84AAF382231E5A23888"/>
    <w:rsid w:val="000D6D0E"/>
    <w:pPr>
      <w:spacing w:after="180"/>
    </w:pPr>
    <w:rPr>
      <w:rFonts w:eastAsiaTheme="minorHAnsi"/>
      <w:lang w:eastAsia="en-US"/>
    </w:rPr>
  </w:style>
  <w:style w:type="paragraph" w:customStyle="1" w:styleId="E409AE4EBD3B4741A98442F348FD217B8">
    <w:name w:val="E409AE4EBD3B4741A98442F348FD217B8"/>
    <w:rsid w:val="000D6D0E"/>
    <w:pPr>
      <w:spacing w:after="180"/>
    </w:pPr>
    <w:rPr>
      <w:rFonts w:eastAsiaTheme="minorHAnsi"/>
      <w:lang w:eastAsia="en-US"/>
    </w:rPr>
  </w:style>
  <w:style w:type="paragraph" w:customStyle="1" w:styleId="00A87B55FEDF4A1DB358BADB325106498">
    <w:name w:val="00A87B55FEDF4A1DB358BADB325106498"/>
    <w:rsid w:val="000D6D0E"/>
    <w:pPr>
      <w:spacing w:after="180"/>
    </w:pPr>
    <w:rPr>
      <w:rFonts w:eastAsiaTheme="minorHAnsi"/>
      <w:lang w:eastAsia="en-US"/>
    </w:rPr>
  </w:style>
  <w:style w:type="paragraph" w:customStyle="1" w:styleId="BF2AAD1010A94BA0AB4A906ADCA47D7F8">
    <w:name w:val="BF2AAD1010A94BA0AB4A906ADCA47D7F8"/>
    <w:rsid w:val="000D6D0E"/>
    <w:pPr>
      <w:spacing w:after="180"/>
    </w:pPr>
    <w:rPr>
      <w:rFonts w:eastAsiaTheme="minorHAnsi"/>
      <w:lang w:eastAsia="en-US"/>
    </w:rPr>
  </w:style>
  <w:style w:type="paragraph" w:customStyle="1" w:styleId="F49878EEA20A4C84AAF382231E5A23889">
    <w:name w:val="F49878EEA20A4C84AAF382231E5A23889"/>
    <w:rsid w:val="000D6D0E"/>
    <w:pPr>
      <w:spacing w:after="180"/>
    </w:pPr>
    <w:rPr>
      <w:rFonts w:eastAsiaTheme="minorHAnsi"/>
      <w:lang w:eastAsia="en-US"/>
    </w:rPr>
  </w:style>
  <w:style w:type="paragraph" w:customStyle="1" w:styleId="E409AE4EBD3B4741A98442F348FD217B9">
    <w:name w:val="E409AE4EBD3B4741A98442F348FD217B9"/>
    <w:rsid w:val="000D6D0E"/>
    <w:pPr>
      <w:spacing w:after="180"/>
    </w:pPr>
    <w:rPr>
      <w:rFonts w:eastAsiaTheme="minorHAnsi"/>
      <w:lang w:eastAsia="en-US"/>
    </w:rPr>
  </w:style>
  <w:style w:type="paragraph" w:customStyle="1" w:styleId="00A87B55FEDF4A1DB358BADB325106499">
    <w:name w:val="00A87B55FEDF4A1DB358BADB325106499"/>
    <w:rsid w:val="000D6D0E"/>
    <w:pPr>
      <w:spacing w:after="180"/>
    </w:pPr>
    <w:rPr>
      <w:rFonts w:eastAsiaTheme="minorHAnsi"/>
      <w:lang w:eastAsia="en-US"/>
    </w:rPr>
  </w:style>
  <w:style w:type="paragraph" w:customStyle="1" w:styleId="BF2AAD1010A94BA0AB4A906ADCA47D7F9">
    <w:name w:val="BF2AAD1010A94BA0AB4A906ADCA47D7F9"/>
    <w:rsid w:val="000D6D0E"/>
    <w:pPr>
      <w:spacing w:after="180"/>
    </w:pPr>
    <w:rPr>
      <w:rFonts w:eastAsiaTheme="minorHAnsi"/>
      <w:lang w:eastAsia="en-US"/>
    </w:rPr>
  </w:style>
  <w:style w:type="paragraph" w:customStyle="1" w:styleId="525A8B086F2E48A388FD8C7867074EBE">
    <w:name w:val="525A8B086F2E48A388FD8C7867074EBE"/>
    <w:rsid w:val="00B94958"/>
    <w:pPr>
      <w:spacing w:after="180"/>
    </w:pPr>
    <w:rPr>
      <w:rFonts w:eastAsiaTheme="minorHAnsi"/>
      <w:lang w:eastAsia="en-US"/>
    </w:rPr>
  </w:style>
  <w:style w:type="paragraph" w:customStyle="1" w:styleId="2D21AFCC5E454067ADF33F592FFCDD52">
    <w:name w:val="2D21AFCC5E454067ADF33F592FFCDD52"/>
    <w:rsid w:val="00B94958"/>
    <w:pPr>
      <w:spacing w:after="180"/>
    </w:pPr>
    <w:rPr>
      <w:rFonts w:eastAsiaTheme="minorHAnsi"/>
      <w:lang w:eastAsia="en-US"/>
    </w:rPr>
  </w:style>
  <w:style w:type="paragraph" w:customStyle="1" w:styleId="B295915E1B774DAE8A465DA2117ABBF6">
    <w:name w:val="B295915E1B774DAE8A465DA2117ABBF6"/>
    <w:rsid w:val="00B94958"/>
    <w:pPr>
      <w:spacing w:after="180"/>
    </w:pPr>
    <w:rPr>
      <w:rFonts w:eastAsiaTheme="minorHAnsi"/>
      <w:lang w:eastAsia="en-US"/>
    </w:rPr>
  </w:style>
  <w:style w:type="paragraph" w:customStyle="1" w:styleId="FF185024C5874931AFBF5FCCA448ABDC">
    <w:name w:val="FF185024C5874931AFBF5FCCA448ABDC"/>
    <w:rsid w:val="00B94958"/>
    <w:pPr>
      <w:spacing w:after="180"/>
    </w:pPr>
    <w:rPr>
      <w:rFonts w:eastAsiaTheme="minorHAnsi"/>
      <w:lang w:eastAsia="en-US"/>
    </w:rPr>
  </w:style>
  <w:style w:type="paragraph" w:customStyle="1" w:styleId="525A8B086F2E48A388FD8C7867074EBE1">
    <w:name w:val="525A8B086F2E48A388FD8C7867074EBE1"/>
    <w:rsid w:val="00B94958"/>
    <w:pPr>
      <w:spacing w:after="180"/>
    </w:pPr>
    <w:rPr>
      <w:rFonts w:eastAsiaTheme="minorHAnsi"/>
      <w:lang w:eastAsia="en-US"/>
    </w:rPr>
  </w:style>
  <w:style w:type="paragraph" w:customStyle="1" w:styleId="2D21AFCC5E454067ADF33F592FFCDD521">
    <w:name w:val="2D21AFCC5E454067ADF33F592FFCDD521"/>
    <w:rsid w:val="00B94958"/>
    <w:pPr>
      <w:spacing w:after="180"/>
    </w:pPr>
    <w:rPr>
      <w:rFonts w:eastAsiaTheme="minorHAnsi"/>
      <w:lang w:eastAsia="en-US"/>
    </w:rPr>
  </w:style>
  <w:style w:type="paragraph" w:customStyle="1" w:styleId="B295915E1B774DAE8A465DA2117ABBF61">
    <w:name w:val="B295915E1B774DAE8A465DA2117ABBF61"/>
    <w:rsid w:val="00B94958"/>
    <w:pPr>
      <w:spacing w:after="180"/>
    </w:pPr>
    <w:rPr>
      <w:rFonts w:eastAsiaTheme="minorHAnsi"/>
      <w:lang w:eastAsia="en-US"/>
    </w:rPr>
  </w:style>
  <w:style w:type="paragraph" w:customStyle="1" w:styleId="FF185024C5874931AFBF5FCCA448ABDC1">
    <w:name w:val="FF185024C5874931AFBF5FCCA448ABDC1"/>
    <w:rsid w:val="00B94958"/>
    <w:pPr>
      <w:spacing w:after="180"/>
    </w:pPr>
    <w:rPr>
      <w:rFonts w:eastAsiaTheme="minorHAnsi"/>
      <w:lang w:eastAsia="en-US"/>
    </w:rPr>
  </w:style>
  <w:style w:type="paragraph" w:customStyle="1" w:styleId="525A8B086F2E48A388FD8C7867074EBE2">
    <w:name w:val="525A8B086F2E48A388FD8C7867074EBE2"/>
    <w:rsid w:val="00B94958"/>
    <w:pPr>
      <w:spacing w:after="180"/>
    </w:pPr>
    <w:rPr>
      <w:rFonts w:eastAsiaTheme="minorHAnsi"/>
      <w:lang w:eastAsia="en-US"/>
    </w:rPr>
  </w:style>
  <w:style w:type="paragraph" w:customStyle="1" w:styleId="2D21AFCC5E454067ADF33F592FFCDD522">
    <w:name w:val="2D21AFCC5E454067ADF33F592FFCDD522"/>
    <w:rsid w:val="00B94958"/>
    <w:pPr>
      <w:spacing w:after="180"/>
    </w:pPr>
    <w:rPr>
      <w:rFonts w:eastAsiaTheme="minorHAnsi"/>
      <w:lang w:eastAsia="en-US"/>
    </w:rPr>
  </w:style>
  <w:style w:type="paragraph" w:customStyle="1" w:styleId="B295915E1B774DAE8A465DA2117ABBF62">
    <w:name w:val="B295915E1B774DAE8A465DA2117ABBF62"/>
    <w:rsid w:val="00B94958"/>
    <w:pPr>
      <w:spacing w:after="180"/>
    </w:pPr>
    <w:rPr>
      <w:rFonts w:eastAsiaTheme="minorHAnsi"/>
      <w:lang w:eastAsia="en-US"/>
    </w:rPr>
  </w:style>
  <w:style w:type="paragraph" w:customStyle="1" w:styleId="FF185024C5874931AFBF5FCCA448ABDC2">
    <w:name w:val="FF185024C5874931AFBF5FCCA448ABDC2"/>
    <w:rsid w:val="00B94958"/>
    <w:pPr>
      <w:spacing w:after="180"/>
    </w:pPr>
    <w:rPr>
      <w:rFonts w:eastAsiaTheme="minorHAnsi"/>
      <w:lang w:eastAsia="en-US"/>
    </w:rPr>
  </w:style>
  <w:style w:type="paragraph" w:customStyle="1" w:styleId="525A8B086F2E48A388FD8C7867074EBE3">
    <w:name w:val="525A8B086F2E48A388FD8C7867074EBE3"/>
    <w:rsid w:val="00B94958"/>
    <w:pPr>
      <w:spacing w:after="180"/>
    </w:pPr>
    <w:rPr>
      <w:rFonts w:eastAsiaTheme="minorHAnsi"/>
      <w:lang w:eastAsia="en-US"/>
    </w:rPr>
  </w:style>
  <w:style w:type="paragraph" w:customStyle="1" w:styleId="2D21AFCC5E454067ADF33F592FFCDD523">
    <w:name w:val="2D21AFCC5E454067ADF33F592FFCDD523"/>
    <w:rsid w:val="00B94958"/>
    <w:pPr>
      <w:spacing w:after="180"/>
    </w:pPr>
    <w:rPr>
      <w:rFonts w:eastAsiaTheme="minorHAnsi"/>
      <w:lang w:eastAsia="en-US"/>
    </w:rPr>
  </w:style>
  <w:style w:type="paragraph" w:customStyle="1" w:styleId="B295915E1B774DAE8A465DA2117ABBF63">
    <w:name w:val="B295915E1B774DAE8A465DA2117ABBF63"/>
    <w:rsid w:val="00B94958"/>
    <w:pPr>
      <w:spacing w:after="180"/>
    </w:pPr>
    <w:rPr>
      <w:rFonts w:eastAsiaTheme="minorHAnsi"/>
      <w:lang w:eastAsia="en-US"/>
    </w:rPr>
  </w:style>
  <w:style w:type="paragraph" w:customStyle="1" w:styleId="FF185024C5874931AFBF5FCCA448ABDC3">
    <w:name w:val="FF185024C5874931AFBF5FCCA448ABDC3"/>
    <w:rsid w:val="00B94958"/>
    <w:pPr>
      <w:spacing w:after="180"/>
    </w:pPr>
    <w:rPr>
      <w:rFonts w:eastAsiaTheme="minorHAnsi"/>
      <w:lang w:eastAsia="en-US"/>
    </w:rPr>
  </w:style>
  <w:style w:type="paragraph" w:customStyle="1" w:styleId="525A8B086F2E48A388FD8C7867074EBE4">
    <w:name w:val="525A8B086F2E48A388FD8C7867074EBE4"/>
    <w:rsid w:val="00B94958"/>
    <w:pPr>
      <w:spacing w:after="180"/>
    </w:pPr>
    <w:rPr>
      <w:rFonts w:eastAsiaTheme="minorHAnsi"/>
      <w:lang w:eastAsia="en-US"/>
    </w:rPr>
  </w:style>
  <w:style w:type="paragraph" w:customStyle="1" w:styleId="2D21AFCC5E454067ADF33F592FFCDD524">
    <w:name w:val="2D21AFCC5E454067ADF33F592FFCDD524"/>
    <w:rsid w:val="00B94958"/>
    <w:pPr>
      <w:spacing w:after="180"/>
    </w:pPr>
    <w:rPr>
      <w:rFonts w:eastAsiaTheme="minorHAnsi"/>
      <w:lang w:eastAsia="en-US"/>
    </w:rPr>
  </w:style>
  <w:style w:type="paragraph" w:customStyle="1" w:styleId="B295915E1B774DAE8A465DA2117ABBF64">
    <w:name w:val="B295915E1B774DAE8A465DA2117ABBF64"/>
    <w:rsid w:val="00B94958"/>
    <w:pPr>
      <w:spacing w:after="180"/>
    </w:pPr>
    <w:rPr>
      <w:rFonts w:eastAsiaTheme="minorHAnsi"/>
      <w:lang w:eastAsia="en-US"/>
    </w:rPr>
  </w:style>
  <w:style w:type="paragraph" w:customStyle="1" w:styleId="FF185024C5874931AFBF5FCCA448ABDC4">
    <w:name w:val="FF185024C5874931AFBF5FCCA448ABDC4"/>
    <w:rsid w:val="00B94958"/>
    <w:pPr>
      <w:spacing w:after="180"/>
    </w:pPr>
    <w:rPr>
      <w:rFonts w:eastAsiaTheme="minorHAnsi"/>
      <w:lang w:eastAsia="en-US"/>
    </w:rPr>
  </w:style>
  <w:style w:type="paragraph" w:customStyle="1" w:styleId="525A8B086F2E48A388FD8C7867074EBE5">
    <w:name w:val="525A8B086F2E48A388FD8C7867074EBE5"/>
    <w:rsid w:val="00B94958"/>
    <w:pPr>
      <w:spacing w:after="180"/>
    </w:pPr>
    <w:rPr>
      <w:rFonts w:eastAsiaTheme="minorHAnsi"/>
      <w:lang w:eastAsia="en-US"/>
    </w:rPr>
  </w:style>
  <w:style w:type="paragraph" w:customStyle="1" w:styleId="2D21AFCC5E454067ADF33F592FFCDD525">
    <w:name w:val="2D21AFCC5E454067ADF33F592FFCDD525"/>
    <w:rsid w:val="00B94958"/>
    <w:pPr>
      <w:spacing w:after="180"/>
    </w:pPr>
    <w:rPr>
      <w:rFonts w:eastAsiaTheme="minorHAnsi"/>
      <w:lang w:eastAsia="en-US"/>
    </w:rPr>
  </w:style>
  <w:style w:type="paragraph" w:customStyle="1" w:styleId="B295915E1B774DAE8A465DA2117ABBF65">
    <w:name w:val="B295915E1B774DAE8A465DA2117ABBF65"/>
    <w:rsid w:val="00B94958"/>
    <w:pPr>
      <w:spacing w:after="180"/>
    </w:pPr>
    <w:rPr>
      <w:rFonts w:eastAsiaTheme="minorHAnsi"/>
      <w:lang w:eastAsia="en-US"/>
    </w:rPr>
  </w:style>
  <w:style w:type="paragraph" w:customStyle="1" w:styleId="FF185024C5874931AFBF5FCCA448ABDC5">
    <w:name w:val="FF185024C5874931AFBF5FCCA448ABDC5"/>
    <w:rsid w:val="00B94958"/>
    <w:pPr>
      <w:spacing w:after="180"/>
    </w:pPr>
    <w:rPr>
      <w:rFonts w:eastAsiaTheme="minorHAnsi"/>
      <w:lang w:eastAsia="en-US"/>
    </w:rPr>
  </w:style>
  <w:style w:type="paragraph" w:customStyle="1" w:styleId="525A8B086F2E48A388FD8C7867074EBE6">
    <w:name w:val="525A8B086F2E48A388FD8C7867074EBE6"/>
    <w:rsid w:val="00B94958"/>
    <w:pPr>
      <w:spacing w:after="180"/>
    </w:pPr>
    <w:rPr>
      <w:rFonts w:eastAsiaTheme="minorHAnsi"/>
      <w:lang w:eastAsia="en-US"/>
    </w:rPr>
  </w:style>
  <w:style w:type="paragraph" w:customStyle="1" w:styleId="525A8B086F2E48A388FD8C7867074EBE7">
    <w:name w:val="525A8B086F2E48A388FD8C7867074EBE7"/>
    <w:rsid w:val="00B94958"/>
    <w:pPr>
      <w:spacing w:after="180"/>
    </w:pPr>
    <w:rPr>
      <w:rFonts w:eastAsiaTheme="minorHAnsi"/>
      <w:lang w:eastAsia="en-US"/>
    </w:rPr>
  </w:style>
  <w:style w:type="paragraph" w:customStyle="1" w:styleId="525A8B086F2E48A388FD8C7867074EBE8">
    <w:name w:val="525A8B086F2E48A388FD8C7867074EBE8"/>
    <w:rsid w:val="00B94958"/>
    <w:pPr>
      <w:spacing w:after="180"/>
    </w:pPr>
    <w:rPr>
      <w:rFonts w:eastAsiaTheme="minorHAnsi"/>
      <w:lang w:eastAsia="en-US"/>
    </w:rPr>
  </w:style>
  <w:style w:type="paragraph" w:customStyle="1" w:styleId="2036480D513B46DC8746E5E437AA646F">
    <w:name w:val="2036480D513B46DC8746E5E437AA646F"/>
    <w:rsid w:val="00672DD2"/>
  </w:style>
  <w:style w:type="paragraph" w:customStyle="1" w:styleId="169CD2A5F2B74638B9D96811D17EA3B1">
    <w:name w:val="169CD2A5F2B74638B9D96811D17EA3B1"/>
    <w:rsid w:val="004E4CFB"/>
    <w:pPr>
      <w:spacing w:after="180"/>
    </w:pPr>
    <w:rPr>
      <w:rFonts w:eastAsiaTheme="minorHAnsi"/>
      <w:lang w:eastAsia="en-US"/>
    </w:rPr>
  </w:style>
  <w:style w:type="paragraph" w:customStyle="1" w:styleId="A755C3C52A4E4AC2ABCE14E06E01D1A6">
    <w:name w:val="A755C3C52A4E4AC2ABCE14E06E01D1A6"/>
    <w:rsid w:val="004E4CFB"/>
    <w:pPr>
      <w:spacing w:after="180"/>
    </w:pPr>
    <w:rPr>
      <w:rFonts w:eastAsiaTheme="minorHAnsi"/>
      <w:lang w:eastAsia="en-US"/>
    </w:rPr>
  </w:style>
  <w:style w:type="paragraph" w:customStyle="1" w:styleId="8ECC028AE2774ACEB26B5A56342EF92B">
    <w:name w:val="8ECC028AE2774ACEB26B5A56342EF92B"/>
    <w:rsid w:val="0034178A"/>
    <w:pPr>
      <w:spacing w:after="180"/>
    </w:pPr>
    <w:rPr>
      <w:rFonts w:eastAsiaTheme="minorHAnsi"/>
      <w:lang w:eastAsia="en-US"/>
    </w:rPr>
  </w:style>
  <w:style w:type="paragraph" w:customStyle="1" w:styleId="C0CAA995A70A4B07B18CAC9009183283">
    <w:name w:val="C0CAA995A70A4B07B18CAC9009183283"/>
    <w:rsid w:val="001F4139"/>
    <w:pPr>
      <w:spacing w:after="180"/>
    </w:pPr>
    <w:rPr>
      <w:rFonts w:eastAsiaTheme="minorHAnsi"/>
      <w:lang w:eastAsia="en-US"/>
    </w:rPr>
  </w:style>
  <w:style w:type="paragraph" w:customStyle="1" w:styleId="B97740F38DA34A4C85A68CCC69B30804">
    <w:name w:val="B97740F38DA34A4C85A68CCC69B30804"/>
    <w:rsid w:val="00CC7328"/>
    <w:pPr>
      <w:spacing w:after="180"/>
    </w:pPr>
    <w:rPr>
      <w:rFonts w:eastAsiaTheme="minorHAnsi"/>
      <w:lang w:eastAsia="en-US"/>
    </w:rPr>
  </w:style>
  <w:style w:type="paragraph" w:customStyle="1" w:styleId="A64EC967C609453AB574072DB6E9B288">
    <w:name w:val="A64EC967C609453AB574072DB6E9B288"/>
    <w:rsid w:val="004415BD"/>
  </w:style>
  <w:style w:type="paragraph" w:customStyle="1" w:styleId="5EBF27F0E7A54C10B4C955F34416840B">
    <w:name w:val="5EBF27F0E7A54C10B4C955F34416840B"/>
    <w:rsid w:val="004415BD"/>
  </w:style>
  <w:style w:type="paragraph" w:customStyle="1" w:styleId="0E6ACFE8CF3E4B0EAF6BFB1376C4FDD3">
    <w:name w:val="0E6ACFE8CF3E4B0EAF6BFB1376C4FDD3"/>
    <w:rsid w:val="004415BD"/>
  </w:style>
  <w:style w:type="paragraph" w:customStyle="1" w:styleId="922EE41515B44B51AE5A3BFF3E1E58ED">
    <w:name w:val="922EE41515B44B51AE5A3BFF3E1E58ED"/>
    <w:rsid w:val="004415BD"/>
  </w:style>
  <w:style w:type="paragraph" w:customStyle="1" w:styleId="F5587F961F41485A94833519A7BC83A1">
    <w:name w:val="F5587F961F41485A94833519A7BC83A1"/>
    <w:rsid w:val="004415BD"/>
  </w:style>
  <w:style w:type="paragraph" w:customStyle="1" w:styleId="DBF1F714861E46CD994972018F802E1F">
    <w:name w:val="DBF1F714861E46CD994972018F802E1F"/>
    <w:rsid w:val="004415BD"/>
  </w:style>
  <w:style w:type="paragraph" w:customStyle="1" w:styleId="4A6BA30B966347379FE009B2D9F5F6E7">
    <w:name w:val="4A6BA30B966347379FE009B2D9F5F6E7"/>
    <w:rsid w:val="004415BD"/>
  </w:style>
  <w:style w:type="paragraph" w:customStyle="1" w:styleId="208FDE819BE448A2BEE29E1F339799A1">
    <w:name w:val="208FDE819BE448A2BEE29E1F339799A1"/>
    <w:rsid w:val="004415BD"/>
  </w:style>
  <w:style w:type="paragraph" w:customStyle="1" w:styleId="CBD2990838114C8A9662525C5D4387EE">
    <w:name w:val="CBD2990838114C8A9662525C5D4387EE"/>
    <w:rsid w:val="004415BD"/>
  </w:style>
  <w:style w:type="paragraph" w:customStyle="1" w:styleId="8BF6C0C1D7BF44DB9E0AD28BD9C12ECD">
    <w:name w:val="8BF6C0C1D7BF44DB9E0AD28BD9C12ECD"/>
    <w:rsid w:val="00283E5E"/>
  </w:style>
  <w:style w:type="paragraph" w:customStyle="1" w:styleId="3A5394CD06DD474687917535E777406E">
    <w:name w:val="3A5394CD06DD474687917535E777406E"/>
    <w:rsid w:val="00283E5E"/>
  </w:style>
  <w:style w:type="paragraph" w:customStyle="1" w:styleId="DD9F07E931D8449F996D81E0DE08C47A">
    <w:name w:val="DD9F07E931D8449F996D81E0DE08C47A"/>
    <w:rsid w:val="00283E5E"/>
  </w:style>
  <w:style w:type="paragraph" w:customStyle="1" w:styleId="FC94339404734C76A805C5E5E9A8BD35">
    <w:name w:val="FC94339404734C76A805C5E5E9A8BD35"/>
    <w:rsid w:val="00283E5E"/>
  </w:style>
  <w:style w:type="paragraph" w:customStyle="1" w:styleId="495D5646B0894135A568D139675FD83B">
    <w:name w:val="495D5646B0894135A568D139675FD83B"/>
    <w:rsid w:val="00283E5E"/>
  </w:style>
  <w:style w:type="paragraph" w:customStyle="1" w:styleId="266380216A5D4E2490C30F6661DBF263">
    <w:name w:val="266380216A5D4E2490C30F6661DBF263"/>
    <w:rsid w:val="00283E5E"/>
  </w:style>
  <w:style w:type="paragraph" w:customStyle="1" w:styleId="5BE62607C17B4E3FAF6922884C352442">
    <w:name w:val="5BE62607C17B4E3FAF6922884C352442"/>
    <w:rsid w:val="00283E5E"/>
  </w:style>
  <w:style w:type="paragraph" w:customStyle="1" w:styleId="90AA3986F84F4DAF80D09B0D1E99C154">
    <w:name w:val="90AA3986F84F4DAF80D09B0D1E99C154"/>
    <w:rsid w:val="00283E5E"/>
  </w:style>
  <w:style w:type="paragraph" w:customStyle="1" w:styleId="44812A230AFF47E79C1D91647E375CDA">
    <w:name w:val="44812A230AFF47E79C1D91647E375CDA"/>
    <w:rsid w:val="00283E5E"/>
  </w:style>
  <w:style w:type="paragraph" w:customStyle="1" w:styleId="F08C125892A44927BD4410F468BA9BD4">
    <w:name w:val="F08C125892A44927BD4410F468BA9BD4"/>
    <w:rsid w:val="00283E5E"/>
  </w:style>
  <w:style w:type="paragraph" w:customStyle="1" w:styleId="11F7EF68B74742AC852D891C86B1B29D">
    <w:name w:val="11F7EF68B74742AC852D891C86B1B29D"/>
    <w:rsid w:val="00283E5E"/>
  </w:style>
  <w:style w:type="paragraph" w:customStyle="1" w:styleId="7AB76E10B3B94D9DA63AE032BDFA68FB">
    <w:name w:val="7AB76E10B3B94D9DA63AE032BDFA68FB"/>
    <w:rsid w:val="00283E5E"/>
  </w:style>
  <w:style w:type="paragraph" w:customStyle="1" w:styleId="33B138DD05C547F3847FEC091A8878D9">
    <w:name w:val="33B138DD05C547F3847FEC091A8878D9"/>
    <w:rsid w:val="00283E5E"/>
  </w:style>
  <w:style w:type="paragraph" w:customStyle="1" w:styleId="88B89E6B96284010936DDA918FCC6AA1">
    <w:name w:val="88B89E6B96284010936DDA918FCC6AA1"/>
    <w:rsid w:val="00283E5E"/>
  </w:style>
  <w:style w:type="paragraph" w:customStyle="1" w:styleId="D810B0DFFE34411F91C999310C35C011">
    <w:name w:val="D810B0DFFE34411F91C999310C35C011"/>
    <w:rsid w:val="00283E5E"/>
  </w:style>
  <w:style w:type="paragraph" w:customStyle="1" w:styleId="F82BED45762A46CEAE6208EDB0B0DC48">
    <w:name w:val="F82BED45762A46CEAE6208EDB0B0DC48"/>
    <w:rsid w:val="00283E5E"/>
  </w:style>
  <w:style w:type="paragraph" w:customStyle="1" w:styleId="1D33B821D7774FBFB0C024A0DAFD95D6">
    <w:name w:val="1D33B821D7774FBFB0C024A0DAFD95D6"/>
    <w:rsid w:val="00283E5E"/>
  </w:style>
  <w:style w:type="paragraph" w:customStyle="1" w:styleId="6E672CB6DFA14BC3A727BA42EB169436">
    <w:name w:val="6E672CB6DFA14BC3A727BA42EB169436"/>
    <w:rsid w:val="00283E5E"/>
  </w:style>
  <w:style w:type="paragraph" w:customStyle="1" w:styleId="5315E5244CD64D7A96818D851BE85ACC">
    <w:name w:val="5315E5244CD64D7A96818D851BE85ACC"/>
    <w:rsid w:val="00283E5E"/>
  </w:style>
  <w:style w:type="paragraph" w:customStyle="1" w:styleId="99B49442D77D40DF94F7F77B14870B0E">
    <w:name w:val="99B49442D77D40DF94F7F77B14870B0E"/>
    <w:rsid w:val="00283E5E"/>
  </w:style>
  <w:style w:type="paragraph" w:customStyle="1" w:styleId="ABDBCE2141334D2D8C37C2A36A7D0AF1">
    <w:name w:val="ABDBCE2141334D2D8C37C2A36A7D0AF1"/>
    <w:rsid w:val="00283E5E"/>
  </w:style>
  <w:style w:type="paragraph" w:customStyle="1" w:styleId="8A04299B664B41F9BDB3B26153A97BB3">
    <w:name w:val="8A04299B664B41F9BDB3B26153A97BB3"/>
    <w:rsid w:val="00283E5E"/>
  </w:style>
  <w:style w:type="paragraph" w:customStyle="1" w:styleId="E7D4F7F94FF54A4C917AF91E922DFF70">
    <w:name w:val="E7D4F7F94FF54A4C917AF91E922DFF70"/>
    <w:rsid w:val="00283E5E"/>
  </w:style>
  <w:style w:type="paragraph" w:customStyle="1" w:styleId="7498E636E30843989B4C3710E1ED7B12">
    <w:name w:val="7498E636E30843989B4C3710E1ED7B12"/>
    <w:rsid w:val="00283E5E"/>
  </w:style>
  <w:style w:type="paragraph" w:customStyle="1" w:styleId="326DEE21B1ED4A24AFA0D42511A15607">
    <w:name w:val="326DEE21B1ED4A24AFA0D42511A15607"/>
    <w:rsid w:val="00283E5E"/>
  </w:style>
  <w:style w:type="paragraph" w:customStyle="1" w:styleId="5A4D5EC3CF07497081B7EC082B1AD470">
    <w:name w:val="5A4D5EC3CF07497081B7EC082B1AD470"/>
    <w:rsid w:val="00283E5E"/>
  </w:style>
  <w:style w:type="paragraph" w:customStyle="1" w:styleId="80EBE90EE13E4E7D964F12D34543E8E0">
    <w:name w:val="80EBE90EE13E4E7D964F12D34543E8E0"/>
    <w:rsid w:val="00283E5E"/>
  </w:style>
  <w:style w:type="paragraph" w:customStyle="1" w:styleId="6E1E36C1B0014EFE86B847326257F561">
    <w:name w:val="6E1E36C1B0014EFE86B847326257F561"/>
    <w:rsid w:val="00283E5E"/>
  </w:style>
  <w:style w:type="paragraph" w:customStyle="1" w:styleId="29D6E351EB78451D95206740705F0653">
    <w:name w:val="29D6E351EB78451D95206740705F0653"/>
    <w:rsid w:val="00283E5E"/>
  </w:style>
  <w:style w:type="paragraph" w:customStyle="1" w:styleId="01C47438C0D64835B7A21DAB741C6AB5">
    <w:name w:val="01C47438C0D64835B7A21DAB741C6AB5"/>
    <w:rsid w:val="00283E5E"/>
  </w:style>
  <w:style w:type="paragraph" w:customStyle="1" w:styleId="944D0FBE82974CE88C2C03A88FD82453">
    <w:name w:val="944D0FBE82974CE88C2C03A88FD82453"/>
    <w:rsid w:val="00283E5E"/>
  </w:style>
  <w:style w:type="paragraph" w:customStyle="1" w:styleId="83908144BB0B48B7A20CDBD8AC591E59">
    <w:name w:val="83908144BB0B48B7A20CDBD8AC591E59"/>
    <w:rsid w:val="00283E5E"/>
  </w:style>
  <w:style w:type="paragraph" w:customStyle="1" w:styleId="3A123DE1E2684B9082CCB58E44A9D8B3">
    <w:name w:val="3A123DE1E2684B9082CCB58E44A9D8B3"/>
    <w:rsid w:val="00283E5E"/>
  </w:style>
  <w:style w:type="paragraph" w:customStyle="1" w:styleId="156E20101E064B81807EFA7FB8634411">
    <w:name w:val="156E20101E064B81807EFA7FB8634411"/>
  </w:style>
  <w:style w:type="paragraph" w:customStyle="1" w:styleId="4CC44B3686774594A0B604A59AE400FE">
    <w:name w:val="4CC44B3686774594A0B604A59AE400FE"/>
  </w:style>
  <w:style w:type="paragraph" w:customStyle="1" w:styleId="33E1EBED9CAF48E9AABC38FF417C1A7A">
    <w:name w:val="33E1EBED9CAF48E9AABC38FF417C1A7A"/>
  </w:style>
  <w:style w:type="paragraph" w:customStyle="1" w:styleId="27DB41A2716E493485AEF64B04CD64FC">
    <w:name w:val="27DB41A2716E493485AEF64B04CD64FC"/>
  </w:style>
  <w:style w:type="paragraph" w:customStyle="1" w:styleId="1AFDD95E93234E91AD05E08973A4BF55">
    <w:name w:val="1AFDD95E93234E91AD05E08973A4BF55"/>
  </w:style>
  <w:style w:type="paragraph" w:customStyle="1" w:styleId="5A047A2A5E774143B3AD2280D8615A60">
    <w:name w:val="5A047A2A5E774143B3AD2280D8615A60"/>
  </w:style>
  <w:style w:type="paragraph" w:customStyle="1" w:styleId="CDC137D100964AB7B365053942E4116D">
    <w:name w:val="CDC137D100964AB7B365053942E4116D"/>
  </w:style>
  <w:style w:type="paragraph" w:customStyle="1" w:styleId="E5107CAA3E3C4B5F9B323CFA5A43C242">
    <w:name w:val="E5107CAA3E3C4B5F9B323CFA5A43C242"/>
  </w:style>
  <w:style w:type="paragraph" w:customStyle="1" w:styleId="E8CC9DC9371C4DAA80DEE55FEDB988E3">
    <w:name w:val="E8CC9DC9371C4DAA80DEE55FEDB988E3"/>
  </w:style>
  <w:style w:type="paragraph" w:customStyle="1" w:styleId="F0C50BC3C2ED48AC92E3F93870FEA14E">
    <w:name w:val="F0C50BC3C2ED48AC92E3F93870FEA14E"/>
  </w:style>
  <w:style w:type="paragraph" w:customStyle="1" w:styleId="7AA29F89AAB747EAB45BD27006AAFF47">
    <w:name w:val="7AA29F89AAB747EAB45BD27006AAFF47"/>
  </w:style>
  <w:style w:type="paragraph" w:customStyle="1" w:styleId="1D2A0E40A1654C668B3F564CD9A16BDB">
    <w:name w:val="1D2A0E40A1654C668B3F564CD9A16BDB"/>
  </w:style>
  <w:style w:type="paragraph" w:customStyle="1" w:styleId="D722191970264A10B1B42FDB052F5E5F">
    <w:name w:val="D722191970264A10B1B42FDB052F5E5F"/>
  </w:style>
  <w:style w:type="paragraph" w:customStyle="1" w:styleId="66D4F84882B14AA9BDE05E70E00F950B">
    <w:name w:val="66D4F84882B14AA9BDE05E70E00F950B"/>
  </w:style>
  <w:style w:type="paragraph" w:customStyle="1" w:styleId="3B8F3921A8DF4BD68EF7D50FD817B6FC">
    <w:name w:val="3B8F3921A8DF4BD68EF7D50FD817B6FC"/>
  </w:style>
  <w:style w:type="paragraph" w:customStyle="1" w:styleId="156E20101E064B81807EFA7FB86344111">
    <w:name w:val="156E20101E064B81807EFA7FB86344111"/>
    <w:rsid w:val="00134690"/>
    <w:pPr>
      <w:spacing w:after="180"/>
    </w:pPr>
    <w:rPr>
      <w:rFonts w:eastAsiaTheme="minorHAnsi"/>
      <w:lang w:eastAsia="en-US"/>
    </w:rPr>
  </w:style>
  <w:style w:type="paragraph" w:customStyle="1" w:styleId="4CC44B3686774594A0B604A59AE400FE1">
    <w:name w:val="4CC44B3686774594A0B604A59AE400FE1"/>
    <w:rsid w:val="00134690"/>
    <w:pPr>
      <w:spacing w:after="180"/>
    </w:pPr>
    <w:rPr>
      <w:rFonts w:eastAsiaTheme="minorHAnsi"/>
      <w:lang w:eastAsia="en-US"/>
    </w:rPr>
  </w:style>
  <w:style w:type="paragraph" w:customStyle="1" w:styleId="33E1EBED9CAF48E9AABC38FF417C1A7A1">
    <w:name w:val="33E1EBED9CAF48E9AABC38FF417C1A7A1"/>
    <w:rsid w:val="00134690"/>
    <w:pPr>
      <w:spacing w:after="180"/>
    </w:pPr>
    <w:rPr>
      <w:rFonts w:eastAsiaTheme="minorHAnsi"/>
      <w:lang w:eastAsia="en-US"/>
    </w:rPr>
  </w:style>
  <w:style w:type="paragraph" w:customStyle="1" w:styleId="27DB41A2716E493485AEF64B04CD64FC1">
    <w:name w:val="27DB41A2716E493485AEF64B04CD64FC1"/>
    <w:rsid w:val="00134690"/>
    <w:pPr>
      <w:spacing w:after="180"/>
    </w:pPr>
    <w:rPr>
      <w:rFonts w:eastAsiaTheme="minorHAnsi"/>
      <w:lang w:eastAsia="en-US"/>
    </w:rPr>
  </w:style>
  <w:style w:type="paragraph" w:customStyle="1" w:styleId="1AFDD95E93234E91AD05E08973A4BF551">
    <w:name w:val="1AFDD95E93234E91AD05E08973A4BF551"/>
    <w:rsid w:val="00134690"/>
    <w:pPr>
      <w:spacing w:after="180"/>
    </w:pPr>
    <w:rPr>
      <w:rFonts w:eastAsiaTheme="minorHAnsi"/>
      <w:lang w:eastAsia="en-US"/>
    </w:rPr>
  </w:style>
  <w:style w:type="paragraph" w:customStyle="1" w:styleId="5A047A2A5E774143B3AD2280D8615A601">
    <w:name w:val="5A047A2A5E774143B3AD2280D8615A601"/>
    <w:rsid w:val="00134690"/>
    <w:pPr>
      <w:spacing w:after="180"/>
    </w:pPr>
    <w:rPr>
      <w:rFonts w:eastAsiaTheme="minorHAnsi"/>
      <w:lang w:eastAsia="en-US"/>
    </w:rPr>
  </w:style>
  <w:style w:type="paragraph" w:customStyle="1" w:styleId="CDC137D100964AB7B365053942E4116D1">
    <w:name w:val="CDC137D100964AB7B365053942E4116D1"/>
    <w:rsid w:val="00134690"/>
    <w:pPr>
      <w:spacing w:after="180"/>
    </w:pPr>
    <w:rPr>
      <w:rFonts w:eastAsiaTheme="minorHAnsi"/>
      <w:lang w:eastAsia="en-US"/>
    </w:rPr>
  </w:style>
  <w:style w:type="paragraph" w:customStyle="1" w:styleId="E5107CAA3E3C4B5F9B323CFA5A43C2421">
    <w:name w:val="E5107CAA3E3C4B5F9B323CFA5A43C2421"/>
    <w:rsid w:val="00134690"/>
    <w:pPr>
      <w:spacing w:after="180"/>
    </w:pPr>
    <w:rPr>
      <w:rFonts w:eastAsiaTheme="minorHAnsi"/>
      <w:lang w:eastAsia="en-US"/>
    </w:rPr>
  </w:style>
  <w:style w:type="paragraph" w:customStyle="1" w:styleId="E8CC9DC9371C4DAA80DEE55FEDB988E31">
    <w:name w:val="E8CC9DC9371C4DAA80DEE55FEDB988E31"/>
    <w:rsid w:val="00134690"/>
    <w:pPr>
      <w:spacing w:after="180"/>
    </w:pPr>
    <w:rPr>
      <w:rFonts w:eastAsiaTheme="minorHAnsi"/>
      <w:lang w:eastAsia="en-US"/>
    </w:rPr>
  </w:style>
  <w:style w:type="paragraph" w:customStyle="1" w:styleId="F0C50BC3C2ED48AC92E3F93870FEA14E1">
    <w:name w:val="F0C50BC3C2ED48AC92E3F93870FEA14E1"/>
    <w:rsid w:val="00134690"/>
    <w:pPr>
      <w:spacing w:after="180"/>
    </w:pPr>
    <w:rPr>
      <w:rFonts w:eastAsiaTheme="minorHAnsi"/>
      <w:lang w:eastAsia="en-US"/>
    </w:rPr>
  </w:style>
  <w:style w:type="paragraph" w:customStyle="1" w:styleId="7AA29F89AAB747EAB45BD27006AAFF471">
    <w:name w:val="7AA29F89AAB747EAB45BD27006AAFF471"/>
    <w:rsid w:val="00134690"/>
    <w:pPr>
      <w:spacing w:after="180"/>
    </w:pPr>
    <w:rPr>
      <w:rFonts w:eastAsiaTheme="minorHAnsi"/>
      <w:lang w:eastAsia="en-US"/>
    </w:rPr>
  </w:style>
  <w:style w:type="paragraph" w:customStyle="1" w:styleId="1D2A0E40A1654C668B3F564CD9A16BDB1">
    <w:name w:val="1D2A0E40A1654C668B3F564CD9A16BDB1"/>
    <w:rsid w:val="00134690"/>
    <w:pPr>
      <w:spacing w:after="180"/>
    </w:pPr>
    <w:rPr>
      <w:rFonts w:eastAsiaTheme="minorHAnsi"/>
      <w:lang w:eastAsia="en-US"/>
    </w:rPr>
  </w:style>
  <w:style w:type="paragraph" w:customStyle="1" w:styleId="D722191970264A10B1B42FDB052F5E5F1">
    <w:name w:val="D722191970264A10B1B42FDB052F5E5F1"/>
    <w:rsid w:val="00134690"/>
    <w:pPr>
      <w:spacing w:after="180"/>
    </w:pPr>
    <w:rPr>
      <w:rFonts w:eastAsiaTheme="minorHAnsi"/>
      <w:lang w:eastAsia="en-US"/>
    </w:rPr>
  </w:style>
  <w:style w:type="paragraph" w:customStyle="1" w:styleId="66D4F84882B14AA9BDE05E70E00F950B1">
    <w:name w:val="66D4F84882B14AA9BDE05E70E00F950B1"/>
    <w:rsid w:val="00134690"/>
    <w:pPr>
      <w:spacing w:after="180"/>
    </w:pPr>
    <w:rPr>
      <w:rFonts w:eastAsiaTheme="minorHAnsi"/>
      <w:lang w:eastAsia="en-US"/>
    </w:rPr>
  </w:style>
  <w:style w:type="paragraph" w:customStyle="1" w:styleId="3B8F3921A8DF4BD68EF7D50FD817B6FC1">
    <w:name w:val="3B8F3921A8DF4BD68EF7D50FD817B6FC1"/>
    <w:rsid w:val="00134690"/>
    <w:pPr>
      <w:spacing w:after="180"/>
    </w:pPr>
    <w:rPr>
      <w:rFonts w:eastAsiaTheme="minorHAnsi"/>
      <w:lang w:eastAsia="en-US"/>
    </w:rPr>
  </w:style>
  <w:style w:type="paragraph" w:customStyle="1" w:styleId="00C64667AE957547B461599268DB820A">
    <w:name w:val="00C64667AE957547B461599268DB820A"/>
    <w:rsid w:val="00134690"/>
    <w:pPr>
      <w:spacing w:after="180"/>
    </w:pPr>
    <w:rPr>
      <w:rFonts w:eastAsiaTheme="minorHAnsi"/>
      <w:lang w:eastAsia="en-US"/>
    </w:rPr>
  </w:style>
  <w:style w:type="paragraph" w:customStyle="1" w:styleId="B362173C9A204C4C820D0F0B51E95C0E">
    <w:name w:val="B362173C9A204C4C820D0F0B51E95C0E"/>
    <w:rsid w:val="00130697"/>
    <w:pPr>
      <w:spacing w:after="0" w:line="240" w:lineRule="auto"/>
    </w:pPr>
    <w:rPr>
      <w:sz w:val="24"/>
      <w:szCs w:val="24"/>
      <w:lang w:val="en-US" w:eastAsia="en-US"/>
    </w:rPr>
  </w:style>
  <w:style w:type="paragraph" w:customStyle="1" w:styleId="492BE39326D05E4F9CF7D56D74C84DB7">
    <w:name w:val="492BE39326D05E4F9CF7D56D74C84DB7"/>
    <w:rsid w:val="00130697"/>
    <w:pPr>
      <w:spacing w:after="0" w:line="240" w:lineRule="auto"/>
    </w:pPr>
    <w:rPr>
      <w:sz w:val="24"/>
      <w:szCs w:val="24"/>
      <w:lang w:val="en-US" w:eastAsia="en-US"/>
    </w:rPr>
  </w:style>
  <w:style w:type="paragraph" w:customStyle="1" w:styleId="B4A0D0BD49BB144381E1BFA24E63EE3E">
    <w:name w:val="B4A0D0BD49BB144381E1BFA24E63EE3E"/>
    <w:rsid w:val="00130697"/>
    <w:pPr>
      <w:spacing w:after="0" w:line="240" w:lineRule="auto"/>
    </w:pPr>
    <w:rPr>
      <w:sz w:val="24"/>
      <w:szCs w:val="24"/>
      <w:lang w:val="en-US" w:eastAsia="en-US"/>
    </w:rPr>
  </w:style>
  <w:style w:type="paragraph" w:customStyle="1" w:styleId="86234EC24ABAC942BA6D4067DC2C42DB">
    <w:name w:val="86234EC24ABAC942BA6D4067DC2C42DB"/>
    <w:rsid w:val="00130697"/>
    <w:pPr>
      <w:spacing w:after="0" w:line="240" w:lineRule="auto"/>
    </w:pPr>
    <w:rPr>
      <w:sz w:val="24"/>
      <w:szCs w:val="24"/>
      <w:lang w:val="en-US" w:eastAsia="en-US"/>
    </w:rPr>
  </w:style>
  <w:style w:type="paragraph" w:customStyle="1" w:styleId="B82CDD57452FA148A882BBBF99916898">
    <w:name w:val="B82CDD57452FA148A882BBBF99916898"/>
    <w:rsid w:val="00130697"/>
    <w:pPr>
      <w:spacing w:after="0" w:line="240" w:lineRule="auto"/>
    </w:pPr>
    <w:rPr>
      <w:sz w:val="24"/>
      <w:szCs w:val="24"/>
      <w:lang w:val="en-US" w:eastAsia="en-US"/>
    </w:rPr>
  </w:style>
  <w:style w:type="paragraph" w:customStyle="1" w:styleId="922FE98E9FEA4D4A9132D79F1AADE30E">
    <w:name w:val="922FE98E9FEA4D4A9132D79F1AADE30E"/>
    <w:rsid w:val="00130697"/>
    <w:pPr>
      <w:spacing w:after="0" w:line="240" w:lineRule="auto"/>
    </w:pPr>
    <w:rPr>
      <w:sz w:val="24"/>
      <w:szCs w:val="24"/>
      <w:lang w:val="en-US" w:eastAsia="en-US"/>
    </w:rPr>
  </w:style>
  <w:style w:type="paragraph" w:customStyle="1" w:styleId="D73E9AA456CD5C4790DCC11125C69341">
    <w:name w:val="D73E9AA456CD5C4790DCC11125C69341"/>
    <w:rsid w:val="00130697"/>
    <w:pPr>
      <w:spacing w:after="0" w:line="240" w:lineRule="auto"/>
    </w:pPr>
    <w:rPr>
      <w:sz w:val="24"/>
      <w:szCs w:val="24"/>
      <w:lang w:val="en-US" w:eastAsia="en-US"/>
    </w:rPr>
  </w:style>
  <w:style w:type="paragraph" w:customStyle="1" w:styleId="14FAB378424C194D8F6BE44B51A1B612">
    <w:name w:val="14FAB378424C194D8F6BE44B51A1B612"/>
    <w:rsid w:val="00130697"/>
    <w:pPr>
      <w:spacing w:after="0" w:line="240" w:lineRule="auto"/>
    </w:pPr>
    <w:rPr>
      <w:sz w:val="24"/>
      <w:szCs w:val="24"/>
      <w:lang w:val="en-US" w:eastAsia="en-US"/>
    </w:rPr>
  </w:style>
  <w:style w:type="paragraph" w:customStyle="1" w:styleId="E28FF71B1B581B4BB208AD2D4B7D741B">
    <w:name w:val="E28FF71B1B581B4BB208AD2D4B7D741B"/>
    <w:rsid w:val="00130697"/>
    <w:pPr>
      <w:spacing w:after="0" w:line="240" w:lineRule="auto"/>
    </w:pPr>
    <w:rPr>
      <w:sz w:val="24"/>
      <w:szCs w:val="24"/>
      <w:lang w:val="en-US" w:eastAsia="en-US"/>
    </w:rPr>
  </w:style>
  <w:style w:type="paragraph" w:customStyle="1" w:styleId="4157CD1B5E5A474F86799E29A6FDE47B">
    <w:name w:val="4157CD1B5E5A474F86799E29A6FDE47B"/>
    <w:rsid w:val="00130697"/>
    <w:pPr>
      <w:spacing w:after="0" w:line="240" w:lineRule="auto"/>
    </w:pPr>
    <w:rPr>
      <w:sz w:val="24"/>
      <w:szCs w:val="24"/>
      <w:lang w:val="en-US" w:eastAsia="en-US"/>
    </w:rPr>
  </w:style>
  <w:style w:type="paragraph" w:customStyle="1" w:styleId="76703C2C1D841B4FBA57858545A0B598">
    <w:name w:val="76703C2C1D841B4FBA57858545A0B598"/>
    <w:rsid w:val="00130697"/>
    <w:pPr>
      <w:spacing w:after="0" w:line="240" w:lineRule="auto"/>
    </w:pPr>
    <w:rPr>
      <w:sz w:val="24"/>
      <w:szCs w:val="24"/>
      <w:lang w:val="en-US" w:eastAsia="en-US"/>
    </w:rPr>
  </w:style>
  <w:style w:type="paragraph" w:customStyle="1" w:styleId="6A90E9FC0A908042B329FFBC9AB76388">
    <w:name w:val="6A90E9FC0A908042B329FFBC9AB76388"/>
    <w:rsid w:val="00130697"/>
    <w:pPr>
      <w:spacing w:after="0" w:line="240" w:lineRule="auto"/>
    </w:pPr>
    <w:rPr>
      <w:sz w:val="24"/>
      <w:szCs w:val="24"/>
      <w:lang w:val="en-US" w:eastAsia="en-US"/>
    </w:rPr>
  </w:style>
  <w:style w:type="paragraph" w:customStyle="1" w:styleId="6258462BA131D749BB4E7DA4968532B6">
    <w:name w:val="6258462BA131D749BB4E7DA4968532B6"/>
    <w:rsid w:val="00130697"/>
    <w:pPr>
      <w:spacing w:after="0" w:line="240" w:lineRule="auto"/>
    </w:pPr>
    <w:rPr>
      <w:sz w:val="24"/>
      <w:szCs w:val="24"/>
      <w:lang w:val="en-US" w:eastAsia="en-US"/>
    </w:rPr>
  </w:style>
  <w:style w:type="paragraph" w:customStyle="1" w:styleId="BD592844EE01B748AC2D9030588F10AD">
    <w:name w:val="BD592844EE01B748AC2D9030588F10AD"/>
    <w:rsid w:val="00130697"/>
    <w:pPr>
      <w:spacing w:after="0" w:line="240" w:lineRule="auto"/>
    </w:pPr>
    <w:rPr>
      <w:sz w:val="24"/>
      <w:szCs w:val="24"/>
      <w:lang w:val="en-US" w:eastAsia="en-US"/>
    </w:rPr>
  </w:style>
  <w:style w:type="paragraph" w:customStyle="1" w:styleId="75661D7C7BB49A4E8E61092159F85C00">
    <w:name w:val="75661D7C7BB49A4E8E61092159F85C00"/>
    <w:rsid w:val="00130697"/>
    <w:pPr>
      <w:spacing w:after="0" w:line="240" w:lineRule="auto"/>
    </w:pPr>
    <w:rPr>
      <w:sz w:val="24"/>
      <w:szCs w:val="24"/>
      <w:lang w:val="en-US" w:eastAsia="en-US"/>
    </w:rPr>
  </w:style>
  <w:style w:type="paragraph" w:customStyle="1" w:styleId="A38A6A0CCC291B45AFD2E7C89EDFFFE5">
    <w:name w:val="A38A6A0CCC291B45AFD2E7C89EDFFFE5"/>
    <w:rsid w:val="00130697"/>
    <w:pPr>
      <w:spacing w:after="0" w:line="240" w:lineRule="auto"/>
    </w:pPr>
    <w:rPr>
      <w:sz w:val="24"/>
      <w:szCs w:val="24"/>
      <w:lang w:val="en-US" w:eastAsia="en-US"/>
    </w:rPr>
  </w:style>
  <w:style w:type="paragraph" w:customStyle="1" w:styleId="F4A657925E85B84C9EFEF0356D656E65">
    <w:name w:val="F4A657925E85B84C9EFEF0356D656E65"/>
    <w:rsid w:val="00130697"/>
    <w:pPr>
      <w:spacing w:after="0" w:line="240" w:lineRule="auto"/>
    </w:pPr>
    <w:rPr>
      <w:sz w:val="24"/>
      <w:szCs w:val="24"/>
      <w:lang w:val="en-US" w:eastAsia="en-US"/>
    </w:rPr>
  </w:style>
  <w:style w:type="paragraph" w:customStyle="1" w:styleId="BFDF48AE00F54B4A808660A62450B7D7">
    <w:name w:val="BFDF48AE00F54B4A808660A62450B7D7"/>
    <w:rsid w:val="00130697"/>
    <w:pPr>
      <w:spacing w:after="0" w:line="240" w:lineRule="auto"/>
    </w:pPr>
    <w:rPr>
      <w:sz w:val="24"/>
      <w:szCs w:val="24"/>
      <w:lang w:val="en-US" w:eastAsia="en-US"/>
    </w:rPr>
  </w:style>
  <w:style w:type="paragraph" w:customStyle="1" w:styleId="D9013BD91B5BA3428FB86C0BEFB15FC0">
    <w:name w:val="D9013BD91B5BA3428FB86C0BEFB15FC0"/>
    <w:rsid w:val="00130697"/>
    <w:pPr>
      <w:spacing w:after="0" w:line="240" w:lineRule="auto"/>
    </w:pPr>
    <w:rPr>
      <w:sz w:val="24"/>
      <w:szCs w:val="24"/>
      <w:lang w:val="en-US" w:eastAsia="en-US"/>
    </w:rPr>
  </w:style>
  <w:style w:type="paragraph" w:customStyle="1" w:styleId="622C955398D9E64C818FCC8393AFB456">
    <w:name w:val="622C955398D9E64C818FCC8393AFB456"/>
    <w:rsid w:val="00130697"/>
    <w:pPr>
      <w:spacing w:after="0" w:line="240" w:lineRule="auto"/>
    </w:pPr>
    <w:rPr>
      <w:sz w:val="24"/>
      <w:szCs w:val="24"/>
      <w:lang w:val="en-US" w:eastAsia="en-US"/>
    </w:rPr>
  </w:style>
  <w:style w:type="paragraph" w:customStyle="1" w:styleId="12E15AF2ADA8424CB45D97A6D6AFEB86">
    <w:name w:val="12E15AF2ADA8424CB45D97A6D6AFEB86"/>
    <w:rsid w:val="00130697"/>
    <w:pPr>
      <w:spacing w:after="0" w:line="240" w:lineRule="auto"/>
    </w:pPr>
    <w:rPr>
      <w:sz w:val="24"/>
      <w:szCs w:val="24"/>
      <w:lang w:val="en-US" w:eastAsia="en-US"/>
    </w:rPr>
  </w:style>
  <w:style w:type="paragraph" w:customStyle="1" w:styleId="E892C7E719283E4BA87887EA38DBFD4C">
    <w:name w:val="E892C7E719283E4BA87887EA38DBFD4C"/>
    <w:rsid w:val="00130697"/>
    <w:pPr>
      <w:spacing w:after="0" w:line="240" w:lineRule="auto"/>
    </w:pPr>
    <w:rPr>
      <w:sz w:val="24"/>
      <w:szCs w:val="24"/>
      <w:lang w:val="en-US" w:eastAsia="en-US"/>
    </w:rPr>
  </w:style>
  <w:style w:type="paragraph" w:customStyle="1" w:styleId="56013534D01FCC45BE63454315B4A1E5">
    <w:name w:val="56013534D01FCC45BE63454315B4A1E5"/>
    <w:rsid w:val="00130697"/>
    <w:pPr>
      <w:spacing w:after="0" w:line="240" w:lineRule="auto"/>
    </w:pPr>
    <w:rPr>
      <w:sz w:val="24"/>
      <w:szCs w:val="24"/>
      <w:lang w:val="en-US" w:eastAsia="en-US"/>
    </w:rPr>
  </w:style>
  <w:style w:type="paragraph" w:customStyle="1" w:styleId="E8CA9B0F0B23524E86A8273EE237906C">
    <w:name w:val="E8CA9B0F0B23524E86A8273EE237906C"/>
    <w:rsid w:val="00130697"/>
    <w:pPr>
      <w:spacing w:after="0" w:line="240" w:lineRule="auto"/>
    </w:pPr>
    <w:rPr>
      <w:sz w:val="24"/>
      <w:szCs w:val="24"/>
      <w:lang w:val="en-US" w:eastAsia="en-US"/>
    </w:rPr>
  </w:style>
  <w:style w:type="paragraph" w:customStyle="1" w:styleId="593BCFB64B3F1845AFCE0253B34832A3">
    <w:name w:val="593BCFB64B3F1845AFCE0253B34832A3"/>
    <w:rsid w:val="00130697"/>
    <w:pPr>
      <w:spacing w:after="0" w:line="240" w:lineRule="auto"/>
    </w:pPr>
    <w:rPr>
      <w:sz w:val="24"/>
      <w:szCs w:val="24"/>
      <w:lang w:val="en-US" w:eastAsia="en-US"/>
    </w:rPr>
  </w:style>
  <w:style w:type="paragraph" w:customStyle="1" w:styleId="8709B24C5EC35843B88AED6E2A4A0B37">
    <w:name w:val="8709B24C5EC35843B88AED6E2A4A0B37"/>
    <w:rsid w:val="00130697"/>
    <w:pPr>
      <w:spacing w:after="0" w:line="240" w:lineRule="auto"/>
    </w:pPr>
    <w:rPr>
      <w:sz w:val="24"/>
      <w:szCs w:val="24"/>
      <w:lang w:val="en-US" w:eastAsia="en-US"/>
    </w:rPr>
  </w:style>
  <w:style w:type="paragraph" w:customStyle="1" w:styleId="5E3F1EBF76A30B4F8F0146A567691A04">
    <w:name w:val="5E3F1EBF76A30B4F8F0146A567691A04"/>
    <w:rsid w:val="00130697"/>
    <w:pPr>
      <w:spacing w:after="0" w:line="240" w:lineRule="auto"/>
    </w:pPr>
    <w:rPr>
      <w:sz w:val="24"/>
      <w:szCs w:val="24"/>
      <w:lang w:val="en-US" w:eastAsia="en-US"/>
    </w:rPr>
  </w:style>
  <w:style w:type="paragraph" w:customStyle="1" w:styleId="3631FDE9C5C88348B19FC629ED4231F9">
    <w:name w:val="3631FDE9C5C88348B19FC629ED4231F9"/>
    <w:rsid w:val="00130697"/>
    <w:pPr>
      <w:spacing w:after="0" w:line="240" w:lineRule="auto"/>
    </w:pPr>
    <w:rPr>
      <w:sz w:val="24"/>
      <w:szCs w:val="24"/>
      <w:lang w:val="en-US" w:eastAsia="en-US"/>
    </w:rPr>
  </w:style>
  <w:style w:type="paragraph" w:customStyle="1" w:styleId="06BD088D8A864D4BBBC008E984173AD6">
    <w:name w:val="06BD088D8A864D4BBBC008E984173AD6"/>
    <w:rsid w:val="00130697"/>
    <w:pPr>
      <w:spacing w:after="0" w:line="240" w:lineRule="auto"/>
    </w:pPr>
    <w:rPr>
      <w:sz w:val="24"/>
      <w:szCs w:val="24"/>
      <w:lang w:val="en-US" w:eastAsia="en-US"/>
    </w:rPr>
  </w:style>
  <w:style w:type="paragraph" w:customStyle="1" w:styleId="9E6C644CED695040B8F0CB6925697238">
    <w:name w:val="9E6C644CED695040B8F0CB6925697238"/>
    <w:rsid w:val="00130697"/>
    <w:pPr>
      <w:spacing w:after="0" w:line="240" w:lineRule="auto"/>
    </w:pPr>
    <w:rPr>
      <w:sz w:val="24"/>
      <w:szCs w:val="24"/>
      <w:lang w:val="en-US" w:eastAsia="en-US"/>
    </w:rPr>
  </w:style>
  <w:style w:type="paragraph" w:customStyle="1" w:styleId="9D14BDBDEC4A2B40AE93874DD217E3CB">
    <w:name w:val="9D14BDBDEC4A2B40AE93874DD217E3CB"/>
    <w:rsid w:val="00130697"/>
    <w:pPr>
      <w:spacing w:after="0" w:line="240" w:lineRule="auto"/>
    </w:pPr>
    <w:rPr>
      <w:sz w:val="24"/>
      <w:szCs w:val="24"/>
      <w:lang w:val="en-US" w:eastAsia="en-US"/>
    </w:rPr>
  </w:style>
  <w:style w:type="paragraph" w:customStyle="1" w:styleId="22A1B39C7940DA4491F699E251B5E931">
    <w:name w:val="22A1B39C7940DA4491F699E251B5E931"/>
    <w:rsid w:val="00130697"/>
    <w:pPr>
      <w:spacing w:after="0" w:line="240" w:lineRule="auto"/>
    </w:pPr>
    <w:rPr>
      <w:sz w:val="24"/>
      <w:szCs w:val="24"/>
      <w:lang w:val="en-US" w:eastAsia="en-US"/>
    </w:rPr>
  </w:style>
  <w:style w:type="paragraph" w:customStyle="1" w:styleId="F846A186BEBB6C40B5E986BDDE97A469">
    <w:name w:val="F846A186BEBB6C40B5E986BDDE97A469"/>
    <w:rsid w:val="00130697"/>
    <w:pPr>
      <w:spacing w:after="0" w:line="240" w:lineRule="auto"/>
    </w:pPr>
    <w:rPr>
      <w:sz w:val="24"/>
      <w:szCs w:val="24"/>
      <w:lang w:val="en-US" w:eastAsia="en-US"/>
    </w:rPr>
  </w:style>
  <w:style w:type="paragraph" w:customStyle="1" w:styleId="125D8A2EDBB1C84395199D3732530EFA">
    <w:name w:val="125D8A2EDBB1C84395199D3732530EFA"/>
    <w:rsid w:val="00130697"/>
    <w:pPr>
      <w:spacing w:after="0" w:line="240" w:lineRule="auto"/>
    </w:pPr>
    <w:rPr>
      <w:sz w:val="24"/>
      <w:szCs w:val="24"/>
      <w:lang w:val="en-US" w:eastAsia="en-US"/>
    </w:rPr>
  </w:style>
  <w:style w:type="paragraph" w:customStyle="1" w:styleId="536A0977496EEA47B97E0375EE4AA33F">
    <w:name w:val="536A0977496EEA47B97E0375EE4AA33F"/>
    <w:rsid w:val="00130697"/>
    <w:pPr>
      <w:spacing w:after="0" w:line="240" w:lineRule="auto"/>
    </w:pPr>
    <w:rPr>
      <w:sz w:val="24"/>
      <w:szCs w:val="24"/>
      <w:lang w:val="en-US" w:eastAsia="en-US"/>
    </w:rPr>
  </w:style>
  <w:style w:type="paragraph" w:customStyle="1" w:styleId="ED8435CAA3085045ABED02F8AB9110E6">
    <w:name w:val="ED8435CAA3085045ABED02F8AB9110E6"/>
    <w:rsid w:val="00130697"/>
    <w:pPr>
      <w:spacing w:after="0" w:line="240" w:lineRule="auto"/>
    </w:pPr>
    <w:rPr>
      <w:sz w:val="24"/>
      <w:szCs w:val="24"/>
      <w:lang w:val="en-US" w:eastAsia="en-US"/>
    </w:rPr>
  </w:style>
  <w:style w:type="paragraph" w:customStyle="1" w:styleId="9A334FE64C0B3A46A8840EAFDC46A9C8">
    <w:name w:val="9A334FE64C0B3A46A8840EAFDC46A9C8"/>
    <w:rsid w:val="00130697"/>
    <w:pPr>
      <w:spacing w:after="0" w:line="240" w:lineRule="auto"/>
    </w:pPr>
    <w:rPr>
      <w:sz w:val="24"/>
      <w:szCs w:val="24"/>
      <w:lang w:val="en-US" w:eastAsia="en-US"/>
    </w:rPr>
  </w:style>
  <w:style w:type="paragraph" w:customStyle="1" w:styleId="940C26F74AC1B249A707A5DD1AB4DC1A">
    <w:name w:val="940C26F74AC1B249A707A5DD1AB4DC1A"/>
    <w:rsid w:val="00130697"/>
    <w:pPr>
      <w:spacing w:after="0" w:line="240" w:lineRule="auto"/>
    </w:pPr>
    <w:rPr>
      <w:sz w:val="24"/>
      <w:szCs w:val="24"/>
      <w:lang w:val="en-US" w:eastAsia="en-US"/>
    </w:rPr>
  </w:style>
  <w:style w:type="paragraph" w:customStyle="1" w:styleId="5972A24FB6ED234383FEB7E87B40C999">
    <w:name w:val="5972A24FB6ED234383FEB7E87B40C999"/>
    <w:rsid w:val="00130697"/>
    <w:pPr>
      <w:spacing w:after="0" w:line="240" w:lineRule="auto"/>
    </w:pPr>
    <w:rPr>
      <w:sz w:val="24"/>
      <w:szCs w:val="24"/>
      <w:lang w:val="en-US" w:eastAsia="en-US"/>
    </w:rPr>
  </w:style>
  <w:style w:type="paragraph" w:customStyle="1" w:styleId="86700F54FAE2E646BA6D27AEB2DFA347">
    <w:name w:val="86700F54FAE2E646BA6D27AEB2DFA347"/>
    <w:rsid w:val="00130697"/>
    <w:pPr>
      <w:spacing w:after="0" w:line="240" w:lineRule="auto"/>
    </w:pPr>
    <w:rPr>
      <w:sz w:val="24"/>
      <w:szCs w:val="24"/>
      <w:lang w:val="en-US" w:eastAsia="en-US"/>
    </w:rPr>
  </w:style>
  <w:style w:type="paragraph" w:customStyle="1" w:styleId="EF93563D2924DA4FB64FFBBE3DD74663">
    <w:name w:val="EF93563D2924DA4FB64FFBBE3DD74663"/>
    <w:rsid w:val="00130697"/>
    <w:pPr>
      <w:spacing w:after="0" w:line="240" w:lineRule="auto"/>
    </w:pPr>
    <w:rPr>
      <w:sz w:val="24"/>
      <w:szCs w:val="24"/>
      <w:lang w:val="en-US" w:eastAsia="en-US"/>
    </w:rPr>
  </w:style>
  <w:style w:type="paragraph" w:customStyle="1" w:styleId="FCC0045B25B5A049A961A4EE3FEE8C01">
    <w:name w:val="FCC0045B25B5A049A961A4EE3FEE8C01"/>
    <w:rsid w:val="00130697"/>
    <w:pPr>
      <w:spacing w:after="0" w:line="240" w:lineRule="auto"/>
    </w:pPr>
    <w:rPr>
      <w:sz w:val="24"/>
      <w:szCs w:val="24"/>
      <w:lang w:val="en-US" w:eastAsia="en-US"/>
    </w:rPr>
  </w:style>
  <w:style w:type="paragraph" w:customStyle="1" w:styleId="D8F01B1A4CE29D489DCFFA2154F24032">
    <w:name w:val="D8F01B1A4CE29D489DCFFA2154F24032"/>
    <w:rsid w:val="00130697"/>
    <w:pPr>
      <w:spacing w:after="0" w:line="240" w:lineRule="auto"/>
    </w:pPr>
    <w:rPr>
      <w:sz w:val="24"/>
      <w:szCs w:val="24"/>
      <w:lang w:val="en-US" w:eastAsia="en-US"/>
    </w:rPr>
  </w:style>
  <w:style w:type="paragraph" w:customStyle="1" w:styleId="156E20101E064B81807EFA7FB86344112">
    <w:name w:val="156E20101E064B81807EFA7FB86344112"/>
    <w:rsid w:val="00CE2EF4"/>
    <w:pPr>
      <w:spacing w:after="0" w:line="240" w:lineRule="auto"/>
    </w:pPr>
    <w:rPr>
      <w:rFonts w:eastAsiaTheme="minorHAnsi" w:cs="Arial"/>
      <w:sz w:val="20"/>
      <w:szCs w:val="20"/>
      <w:lang w:eastAsia="en-US"/>
    </w:rPr>
  </w:style>
  <w:style w:type="paragraph" w:customStyle="1" w:styleId="156E20101E064B81807EFA7FB86344113">
    <w:name w:val="156E20101E064B81807EFA7FB86344113"/>
    <w:rsid w:val="00DC7CD6"/>
    <w:pPr>
      <w:spacing w:after="0" w:line="240" w:lineRule="auto"/>
    </w:pPr>
    <w:rPr>
      <w:rFonts w:eastAsiaTheme="minorHAnsi" w:cs="Arial"/>
      <w:sz w:val="20"/>
      <w:szCs w:val="20"/>
      <w:lang w:eastAsia="en-US"/>
    </w:rPr>
  </w:style>
  <w:style w:type="paragraph" w:customStyle="1" w:styleId="9C5D53B3F7BA4354B4D1D9CAEDA0F8B2">
    <w:name w:val="9C5D53B3F7BA4354B4D1D9CAEDA0F8B2"/>
    <w:rsid w:val="001A78B9"/>
  </w:style>
  <w:style w:type="paragraph" w:customStyle="1" w:styleId="E311EAC58A3C4442B761729338DF24F8">
    <w:name w:val="E311EAC58A3C4442B761729338DF24F8"/>
    <w:rsid w:val="001A78B9"/>
  </w:style>
  <w:style w:type="paragraph" w:customStyle="1" w:styleId="FF99BA0AAACE41E985BECA17BD6BBE2E">
    <w:name w:val="FF99BA0AAACE41E985BECA17BD6BBE2E"/>
    <w:rsid w:val="001A78B9"/>
  </w:style>
  <w:style w:type="paragraph" w:customStyle="1" w:styleId="BEDD9DC0B72D4E5EBFB641C88D838A20">
    <w:name w:val="BEDD9DC0B72D4E5EBFB641C88D838A20"/>
    <w:rsid w:val="001A78B9"/>
  </w:style>
  <w:style w:type="paragraph" w:customStyle="1" w:styleId="EBBF4AA688174B7DAAE344344AC17E7F">
    <w:name w:val="EBBF4AA688174B7DAAE344344AC17E7F"/>
    <w:rsid w:val="001A78B9"/>
  </w:style>
  <w:style w:type="paragraph" w:customStyle="1" w:styleId="87B660588C3D4276A5B1AED31263656D">
    <w:name w:val="87B660588C3D4276A5B1AED31263656D"/>
    <w:rsid w:val="001E6CB4"/>
  </w:style>
  <w:style w:type="paragraph" w:customStyle="1" w:styleId="25A6BDA2D9044689AB5D04C6530D9859">
    <w:name w:val="25A6BDA2D9044689AB5D04C6530D9859"/>
    <w:rsid w:val="001E6CB4"/>
  </w:style>
  <w:style w:type="paragraph" w:customStyle="1" w:styleId="C2F1BBC06B7348BBA11BCA15A36AF5A7">
    <w:name w:val="C2F1BBC06B7348BBA11BCA15A36AF5A7"/>
    <w:rsid w:val="001E6CB4"/>
  </w:style>
  <w:style w:type="paragraph" w:customStyle="1" w:styleId="A2BB7EFFE6E14D4DAAFF24BC51203D6F">
    <w:name w:val="A2BB7EFFE6E14D4DAAFF24BC51203D6F"/>
    <w:rsid w:val="001E6CB4"/>
  </w:style>
  <w:style w:type="paragraph" w:customStyle="1" w:styleId="9101875DEF024C8DA3AF65DFEEF7B397">
    <w:name w:val="9101875DEF024C8DA3AF65DFEEF7B397"/>
    <w:rsid w:val="001E6CB4"/>
  </w:style>
  <w:style w:type="paragraph" w:customStyle="1" w:styleId="63B60F7B6D2B4CF98391CB255118D1FD">
    <w:name w:val="63B60F7B6D2B4CF98391CB255118D1FD"/>
    <w:rsid w:val="001E6CB4"/>
  </w:style>
  <w:style w:type="paragraph" w:customStyle="1" w:styleId="51B7D9CE81BB4599BF57C1CC12EF99F0">
    <w:name w:val="51B7D9CE81BB4599BF57C1CC12EF99F0"/>
    <w:rsid w:val="001E6CB4"/>
  </w:style>
  <w:style w:type="paragraph" w:customStyle="1" w:styleId="A0A782773AD546098F301572FFF95931">
    <w:name w:val="A0A782773AD546098F301572FFF95931"/>
    <w:rsid w:val="001E6CB4"/>
  </w:style>
  <w:style w:type="paragraph" w:customStyle="1" w:styleId="56C08E20BA414451B29B28D1A71B3517">
    <w:name w:val="56C08E20BA414451B29B28D1A71B3517"/>
    <w:rsid w:val="001E6CB4"/>
  </w:style>
  <w:style w:type="paragraph" w:customStyle="1" w:styleId="8996DD0305ED4167946CE20F82133301">
    <w:name w:val="8996DD0305ED4167946CE20F82133301"/>
    <w:rsid w:val="001E6CB4"/>
  </w:style>
  <w:style w:type="paragraph" w:customStyle="1" w:styleId="C732F8CD1BC14B3699542051C00C8E10">
    <w:name w:val="C732F8CD1BC14B3699542051C00C8E10"/>
    <w:rsid w:val="001E6CB4"/>
  </w:style>
  <w:style w:type="paragraph" w:customStyle="1" w:styleId="7C227C092DBA4DD1B786B5EB627388F4">
    <w:name w:val="7C227C092DBA4DD1B786B5EB627388F4"/>
    <w:rsid w:val="001E6CB4"/>
  </w:style>
  <w:style w:type="paragraph" w:customStyle="1" w:styleId="923789EE21AE4FD89EC0D25B4FB0A0AC">
    <w:name w:val="923789EE21AE4FD89EC0D25B4FB0A0AC"/>
    <w:rsid w:val="001E6CB4"/>
  </w:style>
  <w:style w:type="paragraph" w:customStyle="1" w:styleId="8DAC1D495BF54389B473468A0FDB8727">
    <w:name w:val="8DAC1D495BF54389B473468A0FDB8727"/>
    <w:rsid w:val="001E6CB4"/>
  </w:style>
  <w:style w:type="paragraph" w:customStyle="1" w:styleId="EFF1EABE33D8470DAE9FE3BEB6FC43D9">
    <w:name w:val="EFF1EABE33D8470DAE9FE3BEB6FC43D9"/>
    <w:rsid w:val="001E6CB4"/>
  </w:style>
  <w:style w:type="paragraph" w:customStyle="1" w:styleId="15603BE121A941A89743415DFD0F80D0">
    <w:name w:val="15603BE121A941A89743415DFD0F80D0"/>
    <w:rsid w:val="001E6CB4"/>
  </w:style>
  <w:style w:type="paragraph" w:customStyle="1" w:styleId="1548F39F03764CC296BA87C2DF1603BA">
    <w:name w:val="1548F39F03764CC296BA87C2DF1603BA"/>
    <w:rsid w:val="001E6CB4"/>
  </w:style>
  <w:style w:type="paragraph" w:customStyle="1" w:styleId="2984A6C5F73A4EF9AC238CFF6668423C">
    <w:name w:val="2984A6C5F73A4EF9AC238CFF6668423C"/>
    <w:rsid w:val="001E6CB4"/>
  </w:style>
  <w:style w:type="paragraph" w:customStyle="1" w:styleId="9A57B762A95B4E07BC892ED2115587AE">
    <w:name w:val="9A57B762A95B4E07BC892ED2115587AE"/>
    <w:rsid w:val="001E6CB4"/>
  </w:style>
  <w:style w:type="paragraph" w:customStyle="1" w:styleId="0A2B516102314037A54FFD46692788AC">
    <w:name w:val="0A2B516102314037A54FFD46692788AC"/>
    <w:rsid w:val="001E6CB4"/>
  </w:style>
  <w:style w:type="paragraph" w:customStyle="1" w:styleId="F9C906E253BE44629A91C19860BB6795">
    <w:name w:val="F9C906E253BE44629A91C19860BB6795"/>
    <w:rsid w:val="001E6CB4"/>
  </w:style>
  <w:style w:type="paragraph" w:customStyle="1" w:styleId="2377FF6468EC4181A999FB47D86E5EA6">
    <w:name w:val="2377FF6468EC4181A999FB47D86E5EA6"/>
    <w:rsid w:val="001E6CB4"/>
  </w:style>
  <w:style w:type="paragraph" w:customStyle="1" w:styleId="6A7FD761CEC64F0DB72973FB19AE8524">
    <w:name w:val="6A7FD761CEC64F0DB72973FB19AE8524"/>
    <w:rsid w:val="001E6CB4"/>
  </w:style>
  <w:style w:type="paragraph" w:customStyle="1" w:styleId="2079ACECBDA84503B1F15F1A9E1228DD">
    <w:name w:val="2079ACECBDA84503B1F15F1A9E1228DD"/>
    <w:rsid w:val="001E6CB4"/>
  </w:style>
  <w:style w:type="paragraph" w:customStyle="1" w:styleId="23E13D6CDF56455ABDE3A03DCCD1AEFA">
    <w:name w:val="23E13D6CDF56455ABDE3A03DCCD1AEFA"/>
    <w:rsid w:val="001E6CB4"/>
  </w:style>
  <w:style w:type="paragraph" w:customStyle="1" w:styleId="0C9353227A684BD8AE4879BD846BD24F">
    <w:name w:val="0C9353227A684BD8AE4879BD846BD24F"/>
    <w:rsid w:val="001E6CB4"/>
  </w:style>
  <w:style w:type="paragraph" w:customStyle="1" w:styleId="17712FF50E3D4A63B5DA4BADB06C3C23">
    <w:name w:val="17712FF50E3D4A63B5DA4BADB06C3C23"/>
    <w:rsid w:val="001E6CB4"/>
  </w:style>
  <w:style w:type="paragraph" w:customStyle="1" w:styleId="4DD35FDAF15149318DC66DC45F6DE853">
    <w:name w:val="4DD35FDAF15149318DC66DC45F6DE853"/>
    <w:rsid w:val="001E6CB4"/>
  </w:style>
  <w:style w:type="paragraph" w:customStyle="1" w:styleId="B404CC652959403E82538E7B126EBE6D">
    <w:name w:val="B404CC652959403E82538E7B126EBE6D"/>
    <w:rsid w:val="001E6CB4"/>
  </w:style>
  <w:style w:type="paragraph" w:customStyle="1" w:styleId="48E67ACEB201424A880226C4F183EC03">
    <w:name w:val="48E67ACEB201424A880226C4F183EC03"/>
    <w:rsid w:val="001E6CB4"/>
  </w:style>
  <w:style w:type="paragraph" w:customStyle="1" w:styleId="711BAE8DA1C944AAA0D9AFF657859620">
    <w:name w:val="711BAE8DA1C944AAA0D9AFF657859620"/>
    <w:rsid w:val="001E6CB4"/>
  </w:style>
  <w:style w:type="paragraph" w:customStyle="1" w:styleId="884B9CAA0F684FDD83FB7FCB151FF1B7">
    <w:name w:val="884B9CAA0F684FDD83FB7FCB151FF1B7"/>
    <w:rsid w:val="001E6CB4"/>
  </w:style>
  <w:style w:type="paragraph" w:customStyle="1" w:styleId="921E3F710CA549D7BE5E4D90EDFA8CA6">
    <w:name w:val="921E3F710CA549D7BE5E4D90EDFA8CA6"/>
    <w:rsid w:val="001E6CB4"/>
  </w:style>
  <w:style w:type="paragraph" w:customStyle="1" w:styleId="95DC082592AD4BA795DCEEE40A0D11D2">
    <w:name w:val="95DC082592AD4BA795DCEEE40A0D11D2"/>
    <w:rsid w:val="001E6CB4"/>
  </w:style>
  <w:style w:type="paragraph" w:customStyle="1" w:styleId="152C2C8EE6D24F1288238B734ACA0942">
    <w:name w:val="152C2C8EE6D24F1288238B734ACA0942"/>
    <w:rsid w:val="001E6CB4"/>
  </w:style>
  <w:style w:type="paragraph" w:customStyle="1" w:styleId="A9DF857A4DD34AB494DD961BF06F9711">
    <w:name w:val="A9DF857A4DD34AB494DD961BF06F9711"/>
    <w:rsid w:val="001E6CB4"/>
  </w:style>
  <w:style w:type="paragraph" w:customStyle="1" w:styleId="FD737E08457340F792FEDE65C866088A">
    <w:name w:val="FD737E08457340F792FEDE65C866088A"/>
    <w:rsid w:val="001E6CB4"/>
  </w:style>
  <w:style w:type="paragraph" w:customStyle="1" w:styleId="6B87834E41844BAAB656C23AE43A9A5C">
    <w:name w:val="6B87834E41844BAAB656C23AE43A9A5C"/>
    <w:rsid w:val="001E6CB4"/>
  </w:style>
  <w:style w:type="paragraph" w:customStyle="1" w:styleId="1106065E96764754867DFF7BD7087B54">
    <w:name w:val="1106065E96764754867DFF7BD7087B54"/>
    <w:rsid w:val="001E6CB4"/>
  </w:style>
  <w:style w:type="paragraph" w:customStyle="1" w:styleId="D523F7BA0E5046729ADF0C0CFD76FFE6">
    <w:name w:val="D523F7BA0E5046729ADF0C0CFD76FFE6"/>
    <w:rsid w:val="001E6CB4"/>
  </w:style>
  <w:style w:type="paragraph" w:customStyle="1" w:styleId="0E16DD256F134E1199073F5054743AE9">
    <w:name w:val="0E16DD256F134E1199073F5054743AE9"/>
    <w:rsid w:val="001E6CB4"/>
  </w:style>
  <w:style w:type="paragraph" w:customStyle="1" w:styleId="B6DD07C9A9344759A2042096B8B103C8">
    <w:name w:val="B6DD07C9A9344759A2042096B8B103C8"/>
    <w:rsid w:val="001E6CB4"/>
  </w:style>
  <w:style w:type="paragraph" w:customStyle="1" w:styleId="50E373DBB92443449C0C703863F2E427">
    <w:name w:val="50E373DBB92443449C0C703863F2E427"/>
    <w:rsid w:val="001E6CB4"/>
  </w:style>
  <w:style w:type="paragraph" w:customStyle="1" w:styleId="72888F5AF7314C6F98F79615F6B5D926">
    <w:name w:val="72888F5AF7314C6F98F79615F6B5D926"/>
    <w:rsid w:val="001E6CB4"/>
  </w:style>
  <w:style w:type="paragraph" w:customStyle="1" w:styleId="A5C64D032EA341E0A9AD6BE18E1BC7F1">
    <w:name w:val="A5C64D032EA341E0A9AD6BE18E1BC7F1"/>
    <w:rsid w:val="001E6CB4"/>
  </w:style>
  <w:style w:type="paragraph" w:customStyle="1" w:styleId="9C53164C2A4F4280B1B4228EB9BAFCE9">
    <w:name w:val="9C53164C2A4F4280B1B4228EB9BAFCE9"/>
    <w:rsid w:val="001E6CB4"/>
  </w:style>
  <w:style w:type="paragraph" w:customStyle="1" w:styleId="420C688EB8E54BB5967FCE5C7C1B0135">
    <w:name w:val="420C688EB8E54BB5967FCE5C7C1B0135"/>
    <w:rsid w:val="001E6CB4"/>
  </w:style>
  <w:style w:type="paragraph" w:customStyle="1" w:styleId="21195D66E9AC4894AF2A2A72AED2E5DB">
    <w:name w:val="21195D66E9AC4894AF2A2A72AED2E5DB"/>
    <w:rsid w:val="001E6CB4"/>
  </w:style>
  <w:style w:type="paragraph" w:customStyle="1" w:styleId="01F8DD26814E4398A8CB4D275EA8FD7B">
    <w:name w:val="01F8DD26814E4398A8CB4D275EA8FD7B"/>
    <w:rsid w:val="001E6CB4"/>
  </w:style>
  <w:style w:type="paragraph" w:customStyle="1" w:styleId="B337A0BA03C448738A8A720F62F7A808">
    <w:name w:val="B337A0BA03C448738A8A720F62F7A808"/>
    <w:rsid w:val="001E6CB4"/>
  </w:style>
  <w:style w:type="paragraph" w:customStyle="1" w:styleId="A0334D73AC6A42CBB3B812CDB85C44C6">
    <w:name w:val="A0334D73AC6A42CBB3B812CDB85C44C6"/>
    <w:rsid w:val="001E6CB4"/>
  </w:style>
  <w:style w:type="paragraph" w:customStyle="1" w:styleId="F654A02DF5714DBEB030F5A0CA6DBE74">
    <w:name w:val="F654A02DF5714DBEB030F5A0CA6DBE74"/>
    <w:rsid w:val="001E6CB4"/>
  </w:style>
  <w:style w:type="paragraph" w:customStyle="1" w:styleId="7D84664859424B94B6DF581652655747">
    <w:name w:val="7D84664859424B94B6DF581652655747"/>
    <w:rsid w:val="00F269C5"/>
  </w:style>
  <w:style w:type="paragraph" w:customStyle="1" w:styleId="11B6CDC23F14444F9E078EF00C476FE3">
    <w:name w:val="11B6CDC23F14444F9E078EF00C476FE3"/>
    <w:rsid w:val="00F269C5"/>
  </w:style>
  <w:style w:type="paragraph" w:customStyle="1" w:styleId="1D36528F2CDA40DDA8D0DC8B89D59930">
    <w:name w:val="1D36528F2CDA40DDA8D0DC8B89D59930"/>
    <w:rsid w:val="00F269C5"/>
  </w:style>
  <w:style w:type="paragraph" w:customStyle="1" w:styleId="5FAD50758BC24D1B901D48382FF6E92D">
    <w:name w:val="5FAD50758BC24D1B901D48382FF6E92D"/>
    <w:rsid w:val="00F269C5"/>
  </w:style>
  <w:style w:type="paragraph" w:customStyle="1" w:styleId="E14685037872489096ABD44D3442D12F">
    <w:name w:val="E14685037872489096ABD44D3442D12F"/>
    <w:rsid w:val="00F269C5"/>
  </w:style>
  <w:style w:type="paragraph" w:customStyle="1" w:styleId="2F1CB6811EF649F784D5D556CD6774B9">
    <w:name w:val="2F1CB6811EF649F784D5D556CD6774B9"/>
    <w:rsid w:val="00F269C5"/>
  </w:style>
  <w:style w:type="paragraph" w:customStyle="1" w:styleId="36E4B881456B45B39D4775DA25D4375A">
    <w:name w:val="36E4B881456B45B39D4775DA25D4375A"/>
    <w:rsid w:val="00F269C5"/>
  </w:style>
  <w:style w:type="paragraph" w:customStyle="1" w:styleId="4F7DF22B88CB4AB293A959AB62612A9C">
    <w:name w:val="4F7DF22B88CB4AB293A959AB62612A9C"/>
    <w:rsid w:val="00F269C5"/>
  </w:style>
  <w:style w:type="paragraph" w:customStyle="1" w:styleId="70E872F293974524A335AB5626FBB141">
    <w:name w:val="70E872F293974524A335AB5626FBB141"/>
    <w:rsid w:val="00F269C5"/>
  </w:style>
  <w:style w:type="paragraph" w:customStyle="1" w:styleId="AE8F45D9C69F41068306312403DC03FE">
    <w:name w:val="AE8F45D9C69F41068306312403DC03FE"/>
    <w:rsid w:val="00F269C5"/>
  </w:style>
  <w:style w:type="paragraph" w:customStyle="1" w:styleId="9828E611C0E0483BBBC3250E18A5BBA4">
    <w:name w:val="9828E611C0E0483BBBC3250E18A5BBA4"/>
    <w:rsid w:val="00F269C5"/>
  </w:style>
  <w:style w:type="paragraph" w:customStyle="1" w:styleId="B5DBEE1071144FB8905D04A015B5624E">
    <w:name w:val="B5DBEE1071144FB8905D04A015B5624E"/>
    <w:rsid w:val="00F269C5"/>
  </w:style>
  <w:style w:type="paragraph" w:customStyle="1" w:styleId="7A3AAD9C5AA843419C08D8D82255618B">
    <w:name w:val="7A3AAD9C5AA843419C08D8D82255618B"/>
    <w:rsid w:val="00F269C5"/>
  </w:style>
  <w:style w:type="paragraph" w:customStyle="1" w:styleId="C496C6CA0A124F77B08F8E61A58839D8">
    <w:name w:val="C496C6CA0A124F77B08F8E61A58839D8"/>
    <w:rsid w:val="00F269C5"/>
  </w:style>
  <w:style w:type="paragraph" w:customStyle="1" w:styleId="D8D9DA32ED3B4329B04931B963DAC999">
    <w:name w:val="D8D9DA32ED3B4329B04931B963DAC999"/>
    <w:rsid w:val="00F269C5"/>
  </w:style>
  <w:style w:type="paragraph" w:customStyle="1" w:styleId="D40F758DB3F243D18164C9D53ED1EE19">
    <w:name w:val="D40F758DB3F243D18164C9D53ED1EE19"/>
    <w:rsid w:val="00F269C5"/>
  </w:style>
  <w:style w:type="paragraph" w:customStyle="1" w:styleId="DC7A5B67147C461EB883C07112111D97">
    <w:name w:val="DC7A5B67147C461EB883C07112111D97"/>
    <w:rsid w:val="00F269C5"/>
  </w:style>
  <w:style w:type="paragraph" w:customStyle="1" w:styleId="FD99720785D44A70A78F1CEC1407504C">
    <w:name w:val="FD99720785D44A70A78F1CEC1407504C"/>
    <w:rsid w:val="00F269C5"/>
  </w:style>
  <w:style w:type="paragraph" w:customStyle="1" w:styleId="6CE20794513F485081E5D79FDB505A61">
    <w:name w:val="6CE20794513F485081E5D79FDB505A61"/>
    <w:rsid w:val="00F269C5"/>
  </w:style>
  <w:style w:type="paragraph" w:customStyle="1" w:styleId="E39570807E0C411D9ACEE4BBAA9B341F">
    <w:name w:val="E39570807E0C411D9ACEE4BBAA9B341F"/>
    <w:rsid w:val="00F269C5"/>
  </w:style>
  <w:style w:type="paragraph" w:customStyle="1" w:styleId="AD85751384C14C3EABBAECDDC8FEFFDA">
    <w:name w:val="AD85751384C14C3EABBAECDDC8FEFFDA"/>
    <w:rsid w:val="00F269C5"/>
  </w:style>
  <w:style w:type="paragraph" w:customStyle="1" w:styleId="2D46ABB548814240B0E4B651CB7CDD9E">
    <w:name w:val="2D46ABB548814240B0E4B651CB7CDD9E"/>
    <w:rsid w:val="00F269C5"/>
  </w:style>
  <w:style w:type="paragraph" w:customStyle="1" w:styleId="03C0774CA2A24B89B0596D1244D88A07">
    <w:name w:val="03C0774CA2A24B89B0596D1244D88A07"/>
    <w:rsid w:val="00F269C5"/>
  </w:style>
  <w:style w:type="paragraph" w:customStyle="1" w:styleId="8ADEB9EBB2974599AFD3F5E863B68F7F">
    <w:name w:val="8ADEB9EBB2974599AFD3F5E863B68F7F"/>
    <w:rsid w:val="00F269C5"/>
  </w:style>
  <w:style w:type="paragraph" w:customStyle="1" w:styleId="5CBAA22D7C49481EBF64DCEA5E1C8B1F">
    <w:name w:val="5CBAA22D7C49481EBF64DCEA5E1C8B1F"/>
    <w:rsid w:val="00F269C5"/>
  </w:style>
  <w:style w:type="paragraph" w:customStyle="1" w:styleId="8414702D88754DB99972B297133BC339">
    <w:name w:val="8414702D88754DB99972B297133BC339"/>
    <w:rsid w:val="00F269C5"/>
  </w:style>
  <w:style w:type="paragraph" w:customStyle="1" w:styleId="948DA9DF9B6C44699B7CEA3D684C9896">
    <w:name w:val="948DA9DF9B6C44699B7CEA3D684C9896"/>
    <w:rsid w:val="00F269C5"/>
  </w:style>
  <w:style w:type="paragraph" w:customStyle="1" w:styleId="89A512006F154A8697566373CAB62D68">
    <w:name w:val="89A512006F154A8697566373CAB62D68"/>
    <w:rsid w:val="00F269C5"/>
  </w:style>
  <w:style w:type="paragraph" w:customStyle="1" w:styleId="44F431070F024AB8ABBE563BCD94C7E4">
    <w:name w:val="44F431070F024AB8ABBE563BCD94C7E4"/>
    <w:rsid w:val="00F269C5"/>
  </w:style>
  <w:style w:type="paragraph" w:customStyle="1" w:styleId="BDC9DAEC46AA4FC58AF4872B97D24859">
    <w:name w:val="BDC9DAEC46AA4FC58AF4872B97D24859"/>
    <w:rsid w:val="00F269C5"/>
  </w:style>
  <w:style w:type="paragraph" w:customStyle="1" w:styleId="EB63779517F0436B96E1EEC9967B68A9">
    <w:name w:val="EB63779517F0436B96E1EEC9967B68A9"/>
    <w:rsid w:val="00F269C5"/>
  </w:style>
  <w:style w:type="paragraph" w:customStyle="1" w:styleId="5CFFE99E47F548E298CC6A9605FBEA5D">
    <w:name w:val="5CFFE99E47F548E298CC6A9605FBEA5D"/>
    <w:rsid w:val="00F269C5"/>
  </w:style>
  <w:style w:type="paragraph" w:customStyle="1" w:styleId="F53A4A8258F1461BB1722E17313F090C">
    <w:name w:val="F53A4A8258F1461BB1722E17313F090C"/>
    <w:rsid w:val="00F269C5"/>
  </w:style>
  <w:style w:type="paragraph" w:customStyle="1" w:styleId="563B07DFC2AE4B7CB3E3425545E7120F">
    <w:name w:val="563B07DFC2AE4B7CB3E3425545E7120F"/>
    <w:rsid w:val="00F269C5"/>
  </w:style>
  <w:style w:type="paragraph" w:customStyle="1" w:styleId="73DD7B1D5F9847E7A4E29874252D252B">
    <w:name w:val="73DD7B1D5F9847E7A4E29874252D252B"/>
    <w:rsid w:val="00F269C5"/>
  </w:style>
  <w:style w:type="paragraph" w:customStyle="1" w:styleId="AB2C77C7713D4066BE021B2A71C734C1">
    <w:name w:val="AB2C77C7713D4066BE021B2A71C734C1"/>
    <w:rsid w:val="00F269C5"/>
  </w:style>
  <w:style w:type="paragraph" w:customStyle="1" w:styleId="E13592F288334070B409DB68127DF13B">
    <w:name w:val="E13592F288334070B409DB68127DF13B"/>
    <w:rsid w:val="00F269C5"/>
  </w:style>
  <w:style w:type="paragraph" w:customStyle="1" w:styleId="DA87B05677934D15B33A08C2CBE4483A">
    <w:name w:val="DA87B05677934D15B33A08C2CBE4483A"/>
    <w:rsid w:val="00F269C5"/>
  </w:style>
  <w:style w:type="paragraph" w:customStyle="1" w:styleId="66C061D717D346C086E34D4974179C40">
    <w:name w:val="66C061D717D346C086E34D4974179C40"/>
    <w:rsid w:val="00F269C5"/>
  </w:style>
  <w:style w:type="paragraph" w:customStyle="1" w:styleId="22775D0BB6A749BBAFA6F33BD11C3629">
    <w:name w:val="22775D0BB6A749BBAFA6F33BD11C3629"/>
    <w:rsid w:val="00F269C5"/>
  </w:style>
  <w:style w:type="paragraph" w:customStyle="1" w:styleId="FB65DAB51BFA436095C8FA5F6B2B843A">
    <w:name w:val="FB65DAB51BFA436095C8FA5F6B2B843A"/>
    <w:rsid w:val="00F269C5"/>
  </w:style>
  <w:style w:type="paragraph" w:customStyle="1" w:styleId="74F619ABD4F645528A53FC89D49F26D3">
    <w:name w:val="74F619ABD4F645528A53FC89D49F26D3"/>
    <w:rsid w:val="00F269C5"/>
  </w:style>
  <w:style w:type="paragraph" w:customStyle="1" w:styleId="05E4D9919775475DADA436B6C0D00E00">
    <w:name w:val="05E4D9919775475DADA436B6C0D00E00"/>
    <w:rsid w:val="00F269C5"/>
  </w:style>
  <w:style w:type="paragraph" w:customStyle="1" w:styleId="EF8F98767ADB4D7DB92274AE9EF35F85">
    <w:name w:val="EF8F98767ADB4D7DB92274AE9EF35F85"/>
    <w:rsid w:val="00F269C5"/>
  </w:style>
  <w:style w:type="paragraph" w:customStyle="1" w:styleId="E3E1CA6E0B6B4692B0A3F13888F02A4A">
    <w:name w:val="E3E1CA6E0B6B4692B0A3F13888F02A4A"/>
    <w:rsid w:val="00F269C5"/>
  </w:style>
  <w:style w:type="paragraph" w:customStyle="1" w:styleId="72739AA66A2C4D41A885424BBF71B56A">
    <w:name w:val="72739AA66A2C4D41A885424BBF71B56A"/>
    <w:rsid w:val="00F269C5"/>
  </w:style>
  <w:style w:type="paragraph" w:customStyle="1" w:styleId="A0F3B4FBC87A4D98A7DCE6AF9FDC17FD">
    <w:name w:val="A0F3B4FBC87A4D98A7DCE6AF9FDC17FD"/>
    <w:rsid w:val="00F269C5"/>
  </w:style>
  <w:style w:type="paragraph" w:customStyle="1" w:styleId="6CAB6FC137104BF8A462FF95B71C521E">
    <w:name w:val="6CAB6FC137104BF8A462FF95B71C521E"/>
    <w:rsid w:val="00F3457F"/>
  </w:style>
  <w:style w:type="paragraph" w:customStyle="1" w:styleId="4D8404189A754AF383C85EA351304F27">
    <w:name w:val="4D8404189A754AF383C85EA351304F27"/>
    <w:rsid w:val="00F3457F"/>
  </w:style>
  <w:style w:type="paragraph" w:customStyle="1" w:styleId="6D14E8D33CA84D3CB8067E9A9538DB41">
    <w:name w:val="6D14E8D33CA84D3CB8067E9A9538DB41"/>
    <w:rsid w:val="00F3457F"/>
  </w:style>
  <w:style w:type="paragraph" w:customStyle="1" w:styleId="10BBB057A1BA49309B1297EE477BC981">
    <w:name w:val="10BBB057A1BA49309B1297EE477BC981"/>
    <w:rsid w:val="00F3457F"/>
  </w:style>
  <w:style w:type="paragraph" w:customStyle="1" w:styleId="225F8BB69E5546E195D7EA61CB50D129">
    <w:name w:val="225F8BB69E5546E195D7EA61CB50D129"/>
    <w:rsid w:val="00F3457F"/>
  </w:style>
  <w:style w:type="paragraph" w:customStyle="1" w:styleId="86046D446ED04CC6A26E5574616AF602">
    <w:name w:val="86046D446ED04CC6A26E5574616AF602"/>
    <w:rsid w:val="00F3457F"/>
  </w:style>
  <w:style w:type="paragraph" w:customStyle="1" w:styleId="363CD6800CCD4A6482C6FC6DDE8C0AB2">
    <w:name w:val="363CD6800CCD4A6482C6FC6DDE8C0AB2"/>
    <w:rsid w:val="00F3457F"/>
  </w:style>
  <w:style w:type="paragraph" w:customStyle="1" w:styleId="F4BB2AF563134A50B578FF761FDCA59F">
    <w:name w:val="F4BB2AF563134A50B578FF761FDCA59F"/>
    <w:rsid w:val="00F3457F"/>
  </w:style>
  <w:style w:type="paragraph" w:customStyle="1" w:styleId="2A2F04B4B67F4DC3A558D36A2CBD2256">
    <w:name w:val="2A2F04B4B67F4DC3A558D36A2CBD2256"/>
    <w:rsid w:val="00F3457F"/>
  </w:style>
  <w:style w:type="paragraph" w:customStyle="1" w:styleId="99DC8AF32B574638BB6FBA5B800EF865">
    <w:name w:val="99DC8AF32B574638BB6FBA5B800EF865"/>
    <w:rsid w:val="00F3457F"/>
  </w:style>
  <w:style w:type="paragraph" w:customStyle="1" w:styleId="96F734E1257E4474A60FA52E7E7AD92C">
    <w:name w:val="96F734E1257E4474A60FA52E7E7AD92C"/>
    <w:rsid w:val="00F3457F"/>
  </w:style>
  <w:style w:type="paragraph" w:customStyle="1" w:styleId="01893A30A6A14B4FAF5CEAB219E7B44D">
    <w:name w:val="01893A30A6A14B4FAF5CEAB219E7B44D"/>
    <w:rsid w:val="00F3457F"/>
  </w:style>
  <w:style w:type="paragraph" w:customStyle="1" w:styleId="75E323CA6E5D4086B84FE9F5EAB1104F">
    <w:name w:val="75E323CA6E5D4086B84FE9F5EAB1104F"/>
    <w:rsid w:val="00F3457F"/>
  </w:style>
  <w:style w:type="paragraph" w:customStyle="1" w:styleId="6FDBDF5144304BC4ADC8870C84C07F16">
    <w:name w:val="6FDBDF5144304BC4ADC8870C84C07F16"/>
    <w:rsid w:val="00F3457F"/>
  </w:style>
  <w:style w:type="paragraph" w:customStyle="1" w:styleId="F7672E9BFA7A4D619A298A1FD871BC7E">
    <w:name w:val="F7672E9BFA7A4D619A298A1FD871BC7E"/>
    <w:rsid w:val="00F3457F"/>
  </w:style>
  <w:style w:type="paragraph" w:customStyle="1" w:styleId="0ED3A9DD864A42EE87A5382CE0B7D9AE">
    <w:name w:val="0ED3A9DD864A42EE87A5382CE0B7D9AE"/>
    <w:rsid w:val="00F3457F"/>
  </w:style>
  <w:style w:type="paragraph" w:customStyle="1" w:styleId="84508C839CAB49C69C6C6A5D6351A869">
    <w:name w:val="84508C839CAB49C69C6C6A5D6351A869"/>
    <w:rsid w:val="00F3457F"/>
  </w:style>
  <w:style w:type="paragraph" w:customStyle="1" w:styleId="E6F1BA5D98F64A76B6332B03737A92B3">
    <w:name w:val="E6F1BA5D98F64A76B6332B03737A92B3"/>
    <w:rsid w:val="00F3457F"/>
  </w:style>
  <w:style w:type="paragraph" w:customStyle="1" w:styleId="F40945716BA6479D8E9C7FE6DB9B2B98">
    <w:name w:val="F40945716BA6479D8E9C7FE6DB9B2B98"/>
    <w:rsid w:val="00F3457F"/>
  </w:style>
  <w:style w:type="paragraph" w:customStyle="1" w:styleId="FAC841555D5A4895B5C028CDED804D62">
    <w:name w:val="FAC841555D5A4895B5C028CDED804D62"/>
    <w:rsid w:val="00F3457F"/>
  </w:style>
  <w:style w:type="paragraph" w:customStyle="1" w:styleId="4617078C74B34635AAE2F3CC07C513CC">
    <w:name w:val="4617078C74B34635AAE2F3CC07C513CC"/>
    <w:rsid w:val="00F3457F"/>
  </w:style>
  <w:style w:type="paragraph" w:customStyle="1" w:styleId="ABFD9AE3A43A411AAB4F966770E3C1F9">
    <w:name w:val="ABFD9AE3A43A411AAB4F966770E3C1F9"/>
    <w:rsid w:val="00F3457F"/>
  </w:style>
  <w:style w:type="paragraph" w:customStyle="1" w:styleId="8E60F503FF914CC6BA4A19795248F884">
    <w:name w:val="8E60F503FF914CC6BA4A19795248F884"/>
    <w:rsid w:val="00F3457F"/>
  </w:style>
  <w:style w:type="paragraph" w:customStyle="1" w:styleId="3858BF22CC3E458887E2ABBAE7112013">
    <w:name w:val="3858BF22CC3E458887E2ABBAE7112013"/>
    <w:rsid w:val="00F3457F"/>
  </w:style>
  <w:style w:type="paragraph" w:customStyle="1" w:styleId="2507E7E9361A4EB2AF517FEC981A04F3">
    <w:name w:val="2507E7E9361A4EB2AF517FEC981A04F3"/>
    <w:rsid w:val="00F3457F"/>
  </w:style>
  <w:style w:type="paragraph" w:customStyle="1" w:styleId="6E3DC5EDB0D6487CB168FAA532A0F75A">
    <w:name w:val="6E3DC5EDB0D6487CB168FAA532A0F75A"/>
    <w:rsid w:val="00F3457F"/>
  </w:style>
  <w:style w:type="paragraph" w:customStyle="1" w:styleId="0F1949B67543440E94BAE28625F26D33">
    <w:name w:val="0F1949B67543440E94BAE28625F26D33"/>
    <w:rsid w:val="00F3457F"/>
  </w:style>
  <w:style w:type="paragraph" w:customStyle="1" w:styleId="EDED38634E7B4DBBBF1525F3094F142A">
    <w:name w:val="EDED38634E7B4DBBBF1525F3094F142A"/>
    <w:rsid w:val="00F3457F"/>
  </w:style>
  <w:style w:type="paragraph" w:customStyle="1" w:styleId="AD508FCFCE9B4F31B6E5F70CC07A5650">
    <w:name w:val="AD508FCFCE9B4F31B6E5F70CC07A5650"/>
    <w:rsid w:val="00F3457F"/>
  </w:style>
  <w:style w:type="paragraph" w:customStyle="1" w:styleId="A07F7B39655B40F5B8FF65B1E836704C">
    <w:name w:val="A07F7B39655B40F5B8FF65B1E836704C"/>
    <w:rsid w:val="00F3457F"/>
  </w:style>
  <w:style w:type="paragraph" w:customStyle="1" w:styleId="476F56FF70E64855A1E66F8ABF5E5E14">
    <w:name w:val="476F56FF70E64855A1E66F8ABF5E5E14"/>
    <w:rsid w:val="00F3457F"/>
  </w:style>
  <w:style w:type="paragraph" w:customStyle="1" w:styleId="368524A1D73B4A35B1111683847F0F0D">
    <w:name w:val="368524A1D73B4A35B1111683847F0F0D"/>
    <w:rsid w:val="00F3457F"/>
  </w:style>
  <w:style w:type="paragraph" w:customStyle="1" w:styleId="1FFB05DF9AF044209809151A9A6D28C2">
    <w:name w:val="1FFB05DF9AF044209809151A9A6D28C2"/>
    <w:rsid w:val="00F3457F"/>
  </w:style>
  <w:style w:type="paragraph" w:customStyle="1" w:styleId="ADEA148EE6CF4B53BFEE0DA557876ED0">
    <w:name w:val="ADEA148EE6CF4B53BFEE0DA557876ED0"/>
    <w:rsid w:val="00F3457F"/>
  </w:style>
  <w:style w:type="paragraph" w:customStyle="1" w:styleId="DAD886F8B2C44E5BA5185B27132ED8F6">
    <w:name w:val="DAD886F8B2C44E5BA5185B27132ED8F6"/>
    <w:rsid w:val="00F3457F"/>
  </w:style>
  <w:style w:type="paragraph" w:customStyle="1" w:styleId="8AFA66CB729B422E9C03EE3AD2075EA5">
    <w:name w:val="8AFA66CB729B422E9C03EE3AD2075EA5"/>
    <w:rsid w:val="00F3457F"/>
  </w:style>
  <w:style w:type="paragraph" w:customStyle="1" w:styleId="7DB201C1B04A481BA93AD44DF0B44FB8">
    <w:name w:val="7DB201C1B04A481BA93AD44DF0B44FB8"/>
    <w:rsid w:val="00F3457F"/>
  </w:style>
  <w:style w:type="paragraph" w:customStyle="1" w:styleId="26EC3333ADEA42D7AAB25E84F5116E60">
    <w:name w:val="26EC3333ADEA42D7AAB25E84F5116E60"/>
    <w:rsid w:val="00F3457F"/>
  </w:style>
  <w:style w:type="paragraph" w:customStyle="1" w:styleId="DD0F553A59634F11888CB45349F6154D">
    <w:name w:val="DD0F553A59634F11888CB45349F6154D"/>
    <w:rsid w:val="00F3457F"/>
  </w:style>
  <w:style w:type="paragraph" w:customStyle="1" w:styleId="F7C5230AD73448DF855AAF6ED27BD6D5">
    <w:name w:val="F7C5230AD73448DF855AAF6ED27BD6D5"/>
    <w:rsid w:val="00F3457F"/>
  </w:style>
  <w:style w:type="paragraph" w:customStyle="1" w:styleId="0EB2456F285442DBA0523595E831FAA5">
    <w:name w:val="0EB2456F285442DBA0523595E831FAA5"/>
    <w:rsid w:val="00F3457F"/>
  </w:style>
  <w:style w:type="paragraph" w:customStyle="1" w:styleId="BADB05A31D52455497AC1D005372B66C">
    <w:name w:val="BADB05A31D52455497AC1D005372B66C"/>
    <w:rsid w:val="00F3457F"/>
  </w:style>
  <w:style w:type="paragraph" w:customStyle="1" w:styleId="6C733F057A2144EAA390EF444C76BE62">
    <w:name w:val="6C733F057A2144EAA390EF444C76BE62"/>
    <w:rsid w:val="00F3457F"/>
  </w:style>
  <w:style w:type="paragraph" w:customStyle="1" w:styleId="A88281C4CC564C45925024529C1B6627">
    <w:name w:val="A88281C4CC564C45925024529C1B6627"/>
    <w:rsid w:val="00F3457F"/>
  </w:style>
  <w:style w:type="paragraph" w:customStyle="1" w:styleId="7F28E5CE77634374800912F1003DB6EA">
    <w:name w:val="7F28E5CE77634374800912F1003DB6EA"/>
    <w:rsid w:val="00F3457F"/>
  </w:style>
  <w:style w:type="paragraph" w:customStyle="1" w:styleId="792E640A613A4882828C5E4F15908003">
    <w:name w:val="792E640A613A4882828C5E4F15908003"/>
    <w:rsid w:val="00F3457F"/>
  </w:style>
  <w:style w:type="paragraph" w:customStyle="1" w:styleId="39E5786B649E48B2816E3B604EB756CD">
    <w:name w:val="39E5786B649E48B2816E3B604EB756CD"/>
    <w:rsid w:val="00F3457F"/>
  </w:style>
  <w:style w:type="paragraph" w:customStyle="1" w:styleId="C8C2ACA9083E4978AA745F73076B204B">
    <w:name w:val="C8C2ACA9083E4978AA745F73076B204B"/>
    <w:rsid w:val="00F3457F"/>
  </w:style>
  <w:style w:type="paragraph" w:customStyle="1" w:styleId="F62F3038795248B7B1816944FFB0EDB7">
    <w:name w:val="F62F3038795248B7B1816944FFB0EDB7"/>
    <w:rsid w:val="00F3457F"/>
  </w:style>
  <w:style w:type="paragraph" w:customStyle="1" w:styleId="B9BB53D1A5B14323B17205C5A43540ED">
    <w:name w:val="B9BB53D1A5B14323B17205C5A43540ED"/>
    <w:rsid w:val="00F3457F"/>
  </w:style>
  <w:style w:type="paragraph" w:customStyle="1" w:styleId="35B425EB3D6F4C0295CE2D303123192D">
    <w:name w:val="35B425EB3D6F4C0295CE2D303123192D"/>
    <w:rsid w:val="00F3457F"/>
  </w:style>
  <w:style w:type="paragraph" w:customStyle="1" w:styleId="7E21F49644704D7DBC05AB2ACE42E9C3">
    <w:name w:val="7E21F49644704D7DBC05AB2ACE42E9C3"/>
    <w:rsid w:val="00F3457F"/>
  </w:style>
  <w:style w:type="paragraph" w:customStyle="1" w:styleId="4907FEF797C440C1BFDFB5D7C92208DC">
    <w:name w:val="4907FEF797C440C1BFDFB5D7C92208DC"/>
    <w:rsid w:val="00F3457F"/>
  </w:style>
  <w:style w:type="paragraph" w:customStyle="1" w:styleId="6B8A06FE41C24819B3DB3B00550745C4">
    <w:name w:val="6B8A06FE41C24819B3DB3B00550745C4"/>
    <w:rsid w:val="00F3457F"/>
  </w:style>
  <w:style w:type="paragraph" w:customStyle="1" w:styleId="2E6D854A83B54AE9B4D4CB9E1B8AA09D">
    <w:name w:val="2E6D854A83B54AE9B4D4CB9E1B8AA09D"/>
    <w:rsid w:val="00F3457F"/>
  </w:style>
  <w:style w:type="paragraph" w:customStyle="1" w:styleId="885F9D4354914B00B63BE776EEBBDA78">
    <w:name w:val="885F9D4354914B00B63BE776EEBBDA78"/>
    <w:rsid w:val="00F3457F"/>
  </w:style>
  <w:style w:type="paragraph" w:customStyle="1" w:styleId="B91EB3ECE3054477AFDDC1EED1C9D865">
    <w:name w:val="B91EB3ECE3054477AFDDC1EED1C9D865"/>
    <w:rsid w:val="00F3457F"/>
  </w:style>
  <w:style w:type="paragraph" w:customStyle="1" w:styleId="CFA6B749B2E74EB48F266BD0B3EDCFB6">
    <w:name w:val="CFA6B749B2E74EB48F266BD0B3EDCFB6"/>
    <w:rsid w:val="00F3457F"/>
  </w:style>
  <w:style w:type="paragraph" w:customStyle="1" w:styleId="8136BC8F7F56438DAE2E0333F27A3FAB">
    <w:name w:val="8136BC8F7F56438DAE2E0333F27A3FAB"/>
    <w:rsid w:val="00F3457F"/>
  </w:style>
  <w:style w:type="paragraph" w:customStyle="1" w:styleId="711F160AF8234FC1A87E8E2255715C46">
    <w:name w:val="711F160AF8234FC1A87E8E2255715C46"/>
    <w:rsid w:val="00F3457F"/>
  </w:style>
  <w:style w:type="paragraph" w:customStyle="1" w:styleId="E4515C49731A43038DB37088406AC2A2">
    <w:name w:val="E4515C49731A43038DB37088406AC2A2"/>
    <w:rsid w:val="00F3457F"/>
  </w:style>
  <w:style w:type="paragraph" w:customStyle="1" w:styleId="DD0A2DBE3AA34FD4A7AD6740D158E009">
    <w:name w:val="DD0A2DBE3AA34FD4A7AD6740D158E009"/>
    <w:rsid w:val="00F3457F"/>
  </w:style>
  <w:style w:type="paragraph" w:customStyle="1" w:styleId="4A45CAED487D452795EDF4630CD98B9F">
    <w:name w:val="4A45CAED487D452795EDF4630CD98B9F"/>
    <w:rsid w:val="00F3457F"/>
  </w:style>
  <w:style w:type="paragraph" w:customStyle="1" w:styleId="3BCB6DCA9DF54AF5AB47A06D2B77D461">
    <w:name w:val="3BCB6DCA9DF54AF5AB47A06D2B77D461"/>
    <w:rsid w:val="00F3457F"/>
  </w:style>
  <w:style w:type="paragraph" w:customStyle="1" w:styleId="3E6CD504413B4DFA82AC35976FF8FD7C">
    <w:name w:val="3E6CD504413B4DFA82AC35976FF8FD7C"/>
    <w:rsid w:val="00F3457F"/>
  </w:style>
  <w:style w:type="paragraph" w:customStyle="1" w:styleId="4F5AE92ADF634F9D9FC222244142A76A">
    <w:name w:val="4F5AE92ADF634F9D9FC222244142A76A"/>
    <w:rsid w:val="00F3457F"/>
  </w:style>
  <w:style w:type="paragraph" w:customStyle="1" w:styleId="F7224D84ADD64749ADF8DE6E46A884CD">
    <w:name w:val="F7224D84ADD64749ADF8DE6E46A884CD"/>
    <w:rsid w:val="00F3457F"/>
  </w:style>
  <w:style w:type="paragraph" w:customStyle="1" w:styleId="6E86E448596D452EAF4D572A3D3B1075">
    <w:name w:val="6E86E448596D452EAF4D572A3D3B1075"/>
    <w:rsid w:val="00F3457F"/>
  </w:style>
  <w:style w:type="paragraph" w:customStyle="1" w:styleId="1A77A14565394F7F948235800765301F">
    <w:name w:val="1A77A14565394F7F948235800765301F"/>
    <w:rsid w:val="00F3457F"/>
  </w:style>
  <w:style w:type="paragraph" w:customStyle="1" w:styleId="19F38272D7CF480C8960AFBA830185C4">
    <w:name w:val="19F38272D7CF480C8960AFBA830185C4"/>
    <w:rsid w:val="00F3457F"/>
  </w:style>
  <w:style w:type="paragraph" w:customStyle="1" w:styleId="E015903028EF4F3E855EA8DCEBB1B351">
    <w:name w:val="E015903028EF4F3E855EA8DCEBB1B351"/>
    <w:rsid w:val="00F3457F"/>
  </w:style>
  <w:style w:type="paragraph" w:customStyle="1" w:styleId="0220A88E24E94C178ABC85F1CCC6742F">
    <w:name w:val="0220A88E24E94C178ABC85F1CCC6742F"/>
    <w:rsid w:val="00F3457F"/>
  </w:style>
  <w:style w:type="paragraph" w:customStyle="1" w:styleId="603158700BBD488492A9C2B17E90409F">
    <w:name w:val="603158700BBD488492A9C2B17E90409F"/>
    <w:rsid w:val="00F3457F"/>
  </w:style>
  <w:style w:type="paragraph" w:customStyle="1" w:styleId="39F707AFD364475B81F56CEEEC52F866">
    <w:name w:val="39F707AFD364475B81F56CEEEC52F866"/>
    <w:rsid w:val="00F3457F"/>
  </w:style>
  <w:style w:type="paragraph" w:customStyle="1" w:styleId="5983C437BD8F4C2F924A7F9DEDB768DD">
    <w:name w:val="5983C437BD8F4C2F924A7F9DEDB768DD"/>
    <w:rsid w:val="00F3457F"/>
  </w:style>
  <w:style w:type="paragraph" w:customStyle="1" w:styleId="1D2B2EAE30294EEFBF5B3D64F337681F">
    <w:name w:val="1D2B2EAE30294EEFBF5B3D64F337681F"/>
    <w:rsid w:val="00F3457F"/>
  </w:style>
  <w:style w:type="paragraph" w:customStyle="1" w:styleId="5AB938D39F5B40688E9ADF7AEE38380F">
    <w:name w:val="5AB938D39F5B40688E9ADF7AEE38380F"/>
    <w:rsid w:val="00F3457F"/>
  </w:style>
  <w:style w:type="paragraph" w:customStyle="1" w:styleId="8778168700A1483D98390D198B2E840A">
    <w:name w:val="8778168700A1483D98390D198B2E840A"/>
    <w:rsid w:val="00F3457F"/>
  </w:style>
  <w:style w:type="paragraph" w:customStyle="1" w:styleId="6C85593EB7FA4268A82947F748B91185">
    <w:name w:val="6C85593EB7FA4268A82947F748B91185"/>
    <w:rsid w:val="00F3457F"/>
  </w:style>
  <w:style w:type="paragraph" w:customStyle="1" w:styleId="A99836B40D654A4A91E9CFF7E68BAEF1">
    <w:name w:val="A99836B40D654A4A91E9CFF7E68BAEF1"/>
    <w:rsid w:val="00F3457F"/>
  </w:style>
  <w:style w:type="paragraph" w:customStyle="1" w:styleId="4ADB4AD2361342B4B36BFB456BBA8B9C">
    <w:name w:val="4ADB4AD2361342B4B36BFB456BBA8B9C"/>
    <w:rsid w:val="00F3457F"/>
  </w:style>
  <w:style w:type="paragraph" w:customStyle="1" w:styleId="C9F07F0663384B9DA9624542DA8C9B44">
    <w:name w:val="C9F07F0663384B9DA9624542DA8C9B44"/>
    <w:rsid w:val="00F3457F"/>
  </w:style>
  <w:style w:type="paragraph" w:customStyle="1" w:styleId="EBB6AA43EEF84403894714BAC3B34E14">
    <w:name w:val="EBB6AA43EEF84403894714BAC3B34E14"/>
    <w:rsid w:val="00F3457F"/>
  </w:style>
  <w:style w:type="paragraph" w:customStyle="1" w:styleId="1498136DEE0E49E28EE74428FE29572C">
    <w:name w:val="1498136DEE0E49E28EE74428FE29572C"/>
    <w:rsid w:val="00F3457F"/>
  </w:style>
  <w:style w:type="paragraph" w:customStyle="1" w:styleId="DEDDE36CFEFD4329A1502FF9585471C3">
    <w:name w:val="DEDDE36CFEFD4329A1502FF9585471C3"/>
    <w:rsid w:val="00F3457F"/>
  </w:style>
  <w:style w:type="paragraph" w:customStyle="1" w:styleId="2B463A4E9AE9459888043E530D364846">
    <w:name w:val="2B463A4E9AE9459888043E530D364846"/>
    <w:rsid w:val="00F3457F"/>
  </w:style>
  <w:style w:type="paragraph" w:customStyle="1" w:styleId="04E1637482944AB7B7C0A1DFF1532F98">
    <w:name w:val="04E1637482944AB7B7C0A1DFF1532F98"/>
    <w:rsid w:val="00F3457F"/>
  </w:style>
  <w:style w:type="paragraph" w:customStyle="1" w:styleId="5A72D74D61354BF28BDD0FDDE230F78D">
    <w:name w:val="5A72D74D61354BF28BDD0FDDE230F78D"/>
    <w:rsid w:val="00F3457F"/>
  </w:style>
  <w:style w:type="paragraph" w:customStyle="1" w:styleId="E9E4944E9CCB41078ED8917779808CA0">
    <w:name w:val="E9E4944E9CCB41078ED8917779808CA0"/>
    <w:rsid w:val="00F3457F"/>
  </w:style>
  <w:style w:type="paragraph" w:customStyle="1" w:styleId="ADE1005E017446A2A4E0B3179BC538FA">
    <w:name w:val="ADE1005E017446A2A4E0B3179BC538FA"/>
    <w:rsid w:val="00F3457F"/>
  </w:style>
  <w:style w:type="paragraph" w:customStyle="1" w:styleId="B564236261854DC2BE57EDEAEE4736CE">
    <w:name w:val="B564236261854DC2BE57EDEAEE4736CE"/>
    <w:rsid w:val="00F3457F"/>
  </w:style>
  <w:style w:type="paragraph" w:customStyle="1" w:styleId="A3222830D8814C3AABBDF8DEA928EB0B">
    <w:name w:val="A3222830D8814C3AABBDF8DEA928EB0B"/>
    <w:rsid w:val="00F3457F"/>
  </w:style>
  <w:style w:type="paragraph" w:customStyle="1" w:styleId="0C0E64062EEF46FD91D163B2E0F9B36B">
    <w:name w:val="0C0E64062EEF46FD91D163B2E0F9B36B"/>
    <w:rsid w:val="00F3457F"/>
  </w:style>
  <w:style w:type="paragraph" w:customStyle="1" w:styleId="1A6832ACCEA14FCB85C1385D677B2929">
    <w:name w:val="1A6832ACCEA14FCB85C1385D677B2929"/>
    <w:rsid w:val="00F3457F"/>
  </w:style>
  <w:style w:type="paragraph" w:customStyle="1" w:styleId="151CEE74CDC045DB812BD85B82CDE820">
    <w:name w:val="151CEE74CDC045DB812BD85B82CDE820"/>
    <w:rsid w:val="00F3457F"/>
  </w:style>
  <w:style w:type="paragraph" w:customStyle="1" w:styleId="BACE1FEBA443480184DC6E4E951DC30F">
    <w:name w:val="BACE1FEBA443480184DC6E4E951DC30F"/>
    <w:rsid w:val="00F3457F"/>
  </w:style>
  <w:style w:type="paragraph" w:customStyle="1" w:styleId="9DC8AC2A14A041A190DE016B73042C64">
    <w:name w:val="9DC8AC2A14A041A190DE016B73042C64"/>
    <w:rsid w:val="00F3457F"/>
  </w:style>
  <w:style w:type="paragraph" w:customStyle="1" w:styleId="6047C3E94BE34B1AA5BB59ACCEFC4ABF">
    <w:name w:val="6047C3E94BE34B1AA5BB59ACCEFC4ABF"/>
    <w:rsid w:val="00F3457F"/>
  </w:style>
  <w:style w:type="paragraph" w:customStyle="1" w:styleId="D42533E095BD4F309E14ABE1C8FC486A">
    <w:name w:val="D42533E095BD4F309E14ABE1C8FC486A"/>
    <w:rsid w:val="00F3457F"/>
  </w:style>
  <w:style w:type="paragraph" w:customStyle="1" w:styleId="90FD8785959545A89493E9761FC2D245">
    <w:name w:val="90FD8785959545A89493E9761FC2D245"/>
    <w:rsid w:val="00F3457F"/>
  </w:style>
  <w:style w:type="paragraph" w:customStyle="1" w:styleId="26A3107A37D1494FA79171EC4031B4F6">
    <w:name w:val="26A3107A37D1494FA79171EC4031B4F6"/>
    <w:rsid w:val="00F3457F"/>
  </w:style>
  <w:style w:type="paragraph" w:customStyle="1" w:styleId="4AAB2622E3B8483691428A1C051E3996">
    <w:name w:val="4AAB2622E3B8483691428A1C051E3996"/>
    <w:rsid w:val="00F3457F"/>
  </w:style>
  <w:style w:type="paragraph" w:customStyle="1" w:styleId="4C587810A27449749D77A8CAF1DDC092">
    <w:name w:val="4C587810A27449749D77A8CAF1DDC092"/>
    <w:rsid w:val="00F3457F"/>
  </w:style>
  <w:style w:type="paragraph" w:customStyle="1" w:styleId="FB441E9CECA34CDDA5B39B30B4679EAA">
    <w:name w:val="FB441E9CECA34CDDA5B39B30B4679EAA"/>
    <w:rsid w:val="00F3457F"/>
  </w:style>
  <w:style w:type="paragraph" w:customStyle="1" w:styleId="C54060EB4CB14E829F7EB572632FB92F">
    <w:name w:val="C54060EB4CB14E829F7EB572632FB92F"/>
    <w:rsid w:val="00F3457F"/>
  </w:style>
  <w:style w:type="paragraph" w:customStyle="1" w:styleId="EB0E9043EB1C438F880D9F67F3E51FC9">
    <w:name w:val="EB0E9043EB1C438F880D9F67F3E51FC9"/>
    <w:rsid w:val="00F3457F"/>
  </w:style>
  <w:style w:type="paragraph" w:customStyle="1" w:styleId="A58985746617450EBB7D5E9D1127D6C5">
    <w:name w:val="A58985746617450EBB7D5E9D1127D6C5"/>
    <w:rsid w:val="00F3457F"/>
  </w:style>
  <w:style w:type="paragraph" w:customStyle="1" w:styleId="49FF01EF16C64E7AB717CE3F704E0798">
    <w:name w:val="49FF01EF16C64E7AB717CE3F704E0798"/>
    <w:rsid w:val="00F3457F"/>
  </w:style>
  <w:style w:type="paragraph" w:customStyle="1" w:styleId="5A9DB053E14F4DC6922710F4D01A8220">
    <w:name w:val="5A9DB053E14F4DC6922710F4D01A8220"/>
    <w:rsid w:val="00F3457F"/>
  </w:style>
  <w:style w:type="paragraph" w:customStyle="1" w:styleId="B9EFC9D82A214774BE105657E2DEA200">
    <w:name w:val="B9EFC9D82A214774BE105657E2DEA200"/>
    <w:rsid w:val="00F3457F"/>
  </w:style>
  <w:style w:type="paragraph" w:customStyle="1" w:styleId="1F9FB964E6224754B4BFB1F23892C8E3">
    <w:name w:val="1F9FB964E6224754B4BFB1F23892C8E3"/>
    <w:rsid w:val="00F3457F"/>
  </w:style>
  <w:style w:type="paragraph" w:customStyle="1" w:styleId="0E1D3EFE6EED4227B7CBB13FEA3F5A43">
    <w:name w:val="0E1D3EFE6EED4227B7CBB13FEA3F5A43"/>
    <w:rsid w:val="00F3457F"/>
  </w:style>
  <w:style w:type="paragraph" w:customStyle="1" w:styleId="D38E41429307472087AF6F9183785FE9">
    <w:name w:val="D38E41429307472087AF6F9183785FE9"/>
    <w:rsid w:val="00F3457F"/>
  </w:style>
  <w:style w:type="paragraph" w:customStyle="1" w:styleId="3A898C53B74A4D6C830219FCC676F246">
    <w:name w:val="3A898C53B74A4D6C830219FCC676F246"/>
    <w:rsid w:val="00F3457F"/>
  </w:style>
  <w:style w:type="paragraph" w:customStyle="1" w:styleId="F22608231F86459C85F2D87C817EA539">
    <w:name w:val="F22608231F86459C85F2D87C817EA539"/>
    <w:rsid w:val="00F3457F"/>
  </w:style>
  <w:style w:type="paragraph" w:customStyle="1" w:styleId="833C9469B0ED4EA0B2C7E130142AC6DC">
    <w:name w:val="833C9469B0ED4EA0B2C7E130142AC6DC"/>
    <w:rsid w:val="00F3457F"/>
  </w:style>
  <w:style w:type="paragraph" w:customStyle="1" w:styleId="C590314EA106467EB658DC4E621CAA14">
    <w:name w:val="C590314EA106467EB658DC4E621CAA14"/>
    <w:rsid w:val="00F3457F"/>
  </w:style>
  <w:style w:type="paragraph" w:customStyle="1" w:styleId="B6ACD7A10AD941FD97C281217E0A4061">
    <w:name w:val="B6ACD7A10AD941FD97C281217E0A4061"/>
    <w:rsid w:val="00F3457F"/>
  </w:style>
  <w:style w:type="paragraph" w:customStyle="1" w:styleId="EBB6EBC569BD47DE859E13488333D88E">
    <w:name w:val="EBB6EBC569BD47DE859E13488333D88E"/>
    <w:rsid w:val="00F3457F"/>
  </w:style>
  <w:style w:type="paragraph" w:customStyle="1" w:styleId="B17AF4F890BE484E835C7A5ACACB04B5">
    <w:name w:val="B17AF4F890BE484E835C7A5ACACB04B5"/>
    <w:rsid w:val="00F3457F"/>
  </w:style>
  <w:style w:type="paragraph" w:customStyle="1" w:styleId="CB3ED9437CEB4B7997723E2F49BBA16A">
    <w:name w:val="CB3ED9437CEB4B7997723E2F49BBA16A"/>
    <w:rsid w:val="00F3457F"/>
  </w:style>
  <w:style w:type="paragraph" w:customStyle="1" w:styleId="019C9A85759341C0A85806D33DD562DC">
    <w:name w:val="019C9A85759341C0A85806D33DD562DC"/>
    <w:rsid w:val="00F3457F"/>
  </w:style>
  <w:style w:type="paragraph" w:customStyle="1" w:styleId="1364040B0E974DEF8FF12D912A6B1438">
    <w:name w:val="1364040B0E974DEF8FF12D912A6B1438"/>
    <w:rsid w:val="00F3457F"/>
  </w:style>
  <w:style w:type="paragraph" w:customStyle="1" w:styleId="0C52E3BD401F4952B21622449F2269A5">
    <w:name w:val="0C52E3BD401F4952B21622449F2269A5"/>
    <w:rsid w:val="00F3457F"/>
  </w:style>
  <w:style w:type="paragraph" w:customStyle="1" w:styleId="DDA7440370B845DFB6D5B6B12EA0A9DA">
    <w:name w:val="DDA7440370B845DFB6D5B6B12EA0A9DA"/>
    <w:rsid w:val="00F3457F"/>
  </w:style>
  <w:style w:type="paragraph" w:customStyle="1" w:styleId="C1C5312B6754459E8FA2A2E5E4127582">
    <w:name w:val="C1C5312B6754459E8FA2A2E5E4127582"/>
    <w:rsid w:val="00F3457F"/>
  </w:style>
  <w:style w:type="paragraph" w:customStyle="1" w:styleId="000D167086E0445D94DE40581DD9709D">
    <w:name w:val="000D167086E0445D94DE40581DD9709D"/>
    <w:rsid w:val="00F3457F"/>
  </w:style>
  <w:style w:type="paragraph" w:customStyle="1" w:styleId="3EE5F578DC1E4BACA1A840FFECF8AACE">
    <w:name w:val="3EE5F578DC1E4BACA1A840FFECF8AACE"/>
    <w:rsid w:val="00F3457F"/>
  </w:style>
  <w:style w:type="paragraph" w:customStyle="1" w:styleId="F44A43C0293041C5B10BA40BDF449E14">
    <w:name w:val="F44A43C0293041C5B10BA40BDF449E14"/>
    <w:rsid w:val="00F3457F"/>
  </w:style>
  <w:style w:type="paragraph" w:customStyle="1" w:styleId="5D0D6362CE274B77A1B53F1C8D7DD04B">
    <w:name w:val="5D0D6362CE274B77A1B53F1C8D7DD04B"/>
    <w:rsid w:val="00F3457F"/>
  </w:style>
  <w:style w:type="paragraph" w:customStyle="1" w:styleId="EBE48F375E92435F964176E2BFDD4BBD">
    <w:name w:val="EBE48F375E92435F964176E2BFDD4BBD"/>
    <w:rsid w:val="00F3457F"/>
  </w:style>
  <w:style w:type="paragraph" w:customStyle="1" w:styleId="EAD207E370BC403D86345B2ACAB26887">
    <w:name w:val="EAD207E370BC403D86345B2ACAB26887"/>
    <w:rsid w:val="00F3457F"/>
  </w:style>
  <w:style w:type="paragraph" w:customStyle="1" w:styleId="9C83271E37764C40AB6D895D9D1E4083">
    <w:name w:val="9C83271E37764C40AB6D895D9D1E4083"/>
    <w:rsid w:val="00F3457F"/>
  </w:style>
  <w:style w:type="paragraph" w:customStyle="1" w:styleId="EB419A76CD474B7AADF1A70FCFA10A94">
    <w:name w:val="EB419A76CD474B7AADF1A70FCFA10A94"/>
    <w:rsid w:val="00F3457F"/>
  </w:style>
  <w:style w:type="paragraph" w:customStyle="1" w:styleId="4B2A381886654B879887CE4D2C557139">
    <w:name w:val="4B2A381886654B879887CE4D2C557139"/>
    <w:rsid w:val="00F3457F"/>
  </w:style>
  <w:style w:type="paragraph" w:customStyle="1" w:styleId="AC2D32896B6249008C9B099F62DA097C">
    <w:name w:val="AC2D32896B6249008C9B099F62DA097C"/>
    <w:rsid w:val="00F3457F"/>
  </w:style>
  <w:style w:type="paragraph" w:customStyle="1" w:styleId="E191959B8C0142BD99FD511DCB2BAAAC">
    <w:name w:val="E191959B8C0142BD99FD511DCB2BAAAC"/>
    <w:rsid w:val="00F3457F"/>
  </w:style>
  <w:style w:type="paragraph" w:customStyle="1" w:styleId="0A32411CDB274E26A6968506C7F7DF83">
    <w:name w:val="0A32411CDB274E26A6968506C7F7DF83"/>
    <w:rsid w:val="00F3457F"/>
  </w:style>
  <w:style w:type="paragraph" w:customStyle="1" w:styleId="71608E1C2F0E4D2FAE93EAC65EB055AB">
    <w:name w:val="71608E1C2F0E4D2FAE93EAC65EB055AB"/>
    <w:rsid w:val="00F3457F"/>
  </w:style>
  <w:style w:type="paragraph" w:customStyle="1" w:styleId="2F08B9DB89DE492091545A95FEE917E6">
    <w:name w:val="2F08B9DB89DE492091545A95FEE917E6"/>
    <w:rsid w:val="00F3457F"/>
  </w:style>
  <w:style w:type="paragraph" w:customStyle="1" w:styleId="2762FADE402D4C688E9758F09394634B">
    <w:name w:val="2762FADE402D4C688E9758F09394634B"/>
    <w:rsid w:val="00F3457F"/>
  </w:style>
  <w:style w:type="paragraph" w:customStyle="1" w:styleId="A82431C0326C4805A671BC3DFA913358">
    <w:name w:val="A82431C0326C4805A671BC3DFA913358"/>
    <w:rsid w:val="00F3457F"/>
  </w:style>
  <w:style w:type="paragraph" w:customStyle="1" w:styleId="D8FA4D38A6CA41C2AF03618CAEE8D284">
    <w:name w:val="D8FA4D38A6CA41C2AF03618CAEE8D284"/>
    <w:rsid w:val="00F3457F"/>
  </w:style>
  <w:style w:type="paragraph" w:customStyle="1" w:styleId="10297889F58C4B3A8080846A280ACE8C">
    <w:name w:val="10297889F58C4B3A8080846A280ACE8C"/>
    <w:rsid w:val="00F3457F"/>
  </w:style>
  <w:style w:type="paragraph" w:customStyle="1" w:styleId="E26005156E8545939553C34CD8837794">
    <w:name w:val="E26005156E8545939553C34CD8837794"/>
    <w:rsid w:val="00F3457F"/>
  </w:style>
  <w:style w:type="paragraph" w:customStyle="1" w:styleId="A7E3EF5A4D3948899DEDB898782A4822">
    <w:name w:val="A7E3EF5A4D3948899DEDB898782A4822"/>
    <w:rsid w:val="00F3457F"/>
  </w:style>
  <w:style w:type="paragraph" w:customStyle="1" w:styleId="81786021E8CD4BBE95493C133EF2F2DD">
    <w:name w:val="81786021E8CD4BBE95493C133EF2F2DD"/>
    <w:rsid w:val="00F3457F"/>
  </w:style>
  <w:style w:type="paragraph" w:customStyle="1" w:styleId="1CC7D8CA67AC4B58BFCF30A3F0B5318B">
    <w:name w:val="1CC7D8CA67AC4B58BFCF30A3F0B5318B"/>
    <w:rsid w:val="00F3457F"/>
  </w:style>
  <w:style w:type="paragraph" w:customStyle="1" w:styleId="3B3C7D393CA04BDDA03473B8793F6364">
    <w:name w:val="3B3C7D393CA04BDDA03473B8793F6364"/>
    <w:rsid w:val="00F3457F"/>
  </w:style>
  <w:style w:type="paragraph" w:customStyle="1" w:styleId="E91F0BBFA8AE4A96BD6E4BA68F9E69B8">
    <w:name w:val="E91F0BBFA8AE4A96BD6E4BA68F9E69B8"/>
    <w:rsid w:val="00F3457F"/>
  </w:style>
  <w:style w:type="paragraph" w:customStyle="1" w:styleId="D855F6BF290742DDB6675051ADEB05C4">
    <w:name w:val="D855F6BF290742DDB6675051ADEB05C4"/>
    <w:rsid w:val="00F3457F"/>
  </w:style>
  <w:style w:type="paragraph" w:customStyle="1" w:styleId="0ABC60C76E374A90B69A1491A18CC0F7">
    <w:name w:val="0ABC60C76E374A90B69A1491A18CC0F7"/>
    <w:rsid w:val="00F3457F"/>
  </w:style>
  <w:style w:type="paragraph" w:customStyle="1" w:styleId="F8188280AF754A3593160C75A168807F">
    <w:name w:val="F8188280AF754A3593160C75A168807F"/>
    <w:rsid w:val="00F3457F"/>
  </w:style>
  <w:style w:type="paragraph" w:customStyle="1" w:styleId="FA782311CA124196A807ABEC047D10B7">
    <w:name w:val="FA782311CA124196A807ABEC047D10B7"/>
    <w:rsid w:val="00F3457F"/>
  </w:style>
  <w:style w:type="paragraph" w:customStyle="1" w:styleId="AC1F54C0A6E748439D0594B8C91F28EC">
    <w:name w:val="AC1F54C0A6E748439D0594B8C91F28EC"/>
    <w:rsid w:val="00F3457F"/>
  </w:style>
  <w:style w:type="paragraph" w:customStyle="1" w:styleId="A07F1C8268E54E6DAC7651D3ABF583D8">
    <w:name w:val="A07F1C8268E54E6DAC7651D3ABF583D8"/>
    <w:rsid w:val="00F3457F"/>
  </w:style>
  <w:style w:type="paragraph" w:customStyle="1" w:styleId="3AD90E0BB3564BBFB3669381FCEEC354">
    <w:name w:val="3AD90E0BB3564BBFB3669381FCEEC354"/>
    <w:rsid w:val="00F3457F"/>
  </w:style>
  <w:style w:type="paragraph" w:customStyle="1" w:styleId="3B4C35573FCA4056846D07760552114F">
    <w:name w:val="3B4C35573FCA4056846D07760552114F"/>
    <w:rsid w:val="00F3457F"/>
  </w:style>
  <w:style w:type="paragraph" w:customStyle="1" w:styleId="68CE78B4F6D24A44BB1127ACAEFC2737">
    <w:name w:val="68CE78B4F6D24A44BB1127ACAEFC2737"/>
    <w:rsid w:val="00F3457F"/>
  </w:style>
  <w:style w:type="paragraph" w:customStyle="1" w:styleId="27EB3C8B504243F4AF1AA9A49B0DB30D">
    <w:name w:val="27EB3C8B504243F4AF1AA9A49B0DB30D"/>
    <w:rsid w:val="00F3457F"/>
  </w:style>
  <w:style w:type="paragraph" w:customStyle="1" w:styleId="AE2E37B4FDA0439EB89552DFF4116843">
    <w:name w:val="AE2E37B4FDA0439EB89552DFF4116843"/>
    <w:rsid w:val="00F3457F"/>
  </w:style>
  <w:style w:type="paragraph" w:customStyle="1" w:styleId="63803B65104F450884BF7CEAE6E5328D">
    <w:name w:val="63803B65104F450884BF7CEAE6E5328D"/>
    <w:rsid w:val="00F3457F"/>
  </w:style>
  <w:style w:type="paragraph" w:customStyle="1" w:styleId="09283C5DF8C049488F75AC6E057EBCCA">
    <w:name w:val="09283C5DF8C049488F75AC6E057EBCCA"/>
    <w:rsid w:val="00F3457F"/>
  </w:style>
  <w:style w:type="paragraph" w:customStyle="1" w:styleId="7BC921776E364C26881777E6045DC20E">
    <w:name w:val="7BC921776E364C26881777E6045DC20E"/>
    <w:rsid w:val="00F3457F"/>
  </w:style>
  <w:style w:type="paragraph" w:customStyle="1" w:styleId="E8E913217E3F4B61911F69E6E7632BEB">
    <w:name w:val="E8E913217E3F4B61911F69E6E7632BEB"/>
    <w:rsid w:val="00F3457F"/>
  </w:style>
  <w:style w:type="paragraph" w:customStyle="1" w:styleId="FCD408924ECC4E129CF02E14392809DE">
    <w:name w:val="FCD408924ECC4E129CF02E14392809DE"/>
    <w:rsid w:val="00F3457F"/>
  </w:style>
  <w:style w:type="paragraph" w:customStyle="1" w:styleId="65745C43835B4B398883364028BBEC6F">
    <w:name w:val="65745C43835B4B398883364028BBEC6F"/>
    <w:rsid w:val="00F3457F"/>
  </w:style>
  <w:style w:type="paragraph" w:customStyle="1" w:styleId="773C229F91964766AC75C03CB6A5842F">
    <w:name w:val="773C229F91964766AC75C03CB6A5842F"/>
    <w:rsid w:val="00F3457F"/>
  </w:style>
  <w:style w:type="paragraph" w:customStyle="1" w:styleId="862B00A1E23142B9A65D85AB06B5202C">
    <w:name w:val="862B00A1E23142B9A65D85AB06B5202C"/>
    <w:rsid w:val="00F3457F"/>
  </w:style>
  <w:style w:type="paragraph" w:customStyle="1" w:styleId="8083FD99D06D4B5B91C212C6C2DF144B">
    <w:name w:val="8083FD99D06D4B5B91C212C6C2DF144B"/>
    <w:rsid w:val="00F3457F"/>
  </w:style>
  <w:style w:type="paragraph" w:customStyle="1" w:styleId="8DD9CCB8DF404BFEB14DFB7FD9553CD9">
    <w:name w:val="8DD9CCB8DF404BFEB14DFB7FD9553CD9"/>
    <w:rsid w:val="00F3457F"/>
  </w:style>
  <w:style w:type="paragraph" w:customStyle="1" w:styleId="F91B1D8FB2F24014983DC1F0D940266B">
    <w:name w:val="F91B1D8FB2F24014983DC1F0D940266B"/>
    <w:rsid w:val="00F3457F"/>
  </w:style>
  <w:style w:type="paragraph" w:customStyle="1" w:styleId="C451CB40417943F0896A7F74FB5652B3">
    <w:name w:val="C451CB40417943F0896A7F74FB5652B3"/>
    <w:rsid w:val="00F3457F"/>
  </w:style>
  <w:style w:type="paragraph" w:customStyle="1" w:styleId="B57C4F5FEBD648EB9E136826F11B5DDD">
    <w:name w:val="B57C4F5FEBD648EB9E136826F11B5DDD"/>
    <w:rsid w:val="00F3457F"/>
  </w:style>
  <w:style w:type="paragraph" w:customStyle="1" w:styleId="3984F19701BC46E981CB45C26B4C9706">
    <w:name w:val="3984F19701BC46E981CB45C26B4C9706"/>
    <w:rsid w:val="00F3457F"/>
  </w:style>
  <w:style w:type="paragraph" w:customStyle="1" w:styleId="C145249C15FA4328AC0CA9D437578A6D">
    <w:name w:val="C145249C15FA4328AC0CA9D437578A6D"/>
    <w:rsid w:val="00F3457F"/>
  </w:style>
  <w:style w:type="paragraph" w:customStyle="1" w:styleId="F191A512EA0F45038A0EB95F7F6CCEDB">
    <w:name w:val="F191A512EA0F45038A0EB95F7F6CCEDB"/>
    <w:rsid w:val="00F3457F"/>
  </w:style>
  <w:style w:type="paragraph" w:customStyle="1" w:styleId="C680E0E1192C44A89452476AB65FC639">
    <w:name w:val="C680E0E1192C44A89452476AB65FC639"/>
    <w:rsid w:val="00F3457F"/>
  </w:style>
  <w:style w:type="paragraph" w:customStyle="1" w:styleId="47867782FDDE4A5CB01D8961D24684C9">
    <w:name w:val="47867782FDDE4A5CB01D8961D24684C9"/>
    <w:rsid w:val="00F3457F"/>
  </w:style>
  <w:style w:type="paragraph" w:customStyle="1" w:styleId="A473ED404FEA491CAFF227264217C956">
    <w:name w:val="A473ED404FEA491CAFF227264217C956"/>
    <w:rsid w:val="00F3457F"/>
  </w:style>
  <w:style w:type="paragraph" w:customStyle="1" w:styleId="F49C1CC62C8744FC92E54545EB15B90A">
    <w:name w:val="F49C1CC62C8744FC92E54545EB15B90A"/>
    <w:rsid w:val="00F3457F"/>
  </w:style>
  <w:style w:type="paragraph" w:customStyle="1" w:styleId="0D51750D91354D49B57F8116EA86ECFB">
    <w:name w:val="0D51750D91354D49B57F8116EA86ECFB"/>
    <w:rsid w:val="00F3457F"/>
  </w:style>
  <w:style w:type="paragraph" w:customStyle="1" w:styleId="163370C2B20D407EACACF4BBA4E67686">
    <w:name w:val="163370C2B20D407EACACF4BBA4E67686"/>
    <w:rsid w:val="00F3457F"/>
  </w:style>
  <w:style w:type="paragraph" w:customStyle="1" w:styleId="C8047D38480342B0B61FEF342A86DF53">
    <w:name w:val="C8047D38480342B0B61FEF342A86DF53"/>
    <w:rsid w:val="00F3457F"/>
  </w:style>
  <w:style w:type="paragraph" w:customStyle="1" w:styleId="8DA3F2541B5F44D1A5B24502BF27187F">
    <w:name w:val="8DA3F2541B5F44D1A5B24502BF27187F"/>
    <w:rsid w:val="00F3457F"/>
  </w:style>
  <w:style w:type="paragraph" w:customStyle="1" w:styleId="6C5F89AF1C054F7F96EE875B8FE5E6BB">
    <w:name w:val="6C5F89AF1C054F7F96EE875B8FE5E6BB"/>
    <w:rsid w:val="00F3457F"/>
  </w:style>
  <w:style w:type="paragraph" w:customStyle="1" w:styleId="D0C0A700A0634FE7832E2C2FD63A2E69">
    <w:name w:val="D0C0A700A0634FE7832E2C2FD63A2E69"/>
    <w:rsid w:val="00F3457F"/>
  </w:style>
  <w:style w:type="paragraph" w:customStyle="1" w:styleId="8D8B0DB115AC473E87C6A1E2421A00B3">
    <w:name w:val="8D8B0DB115AC473E87C6A1E2421A00B3"/>
    <w:rsid w:val="00F3457F"/>
  </w:style>
  <w:style w:type="paragraph" w:customStyle="1" w:styleId="ED94A53DA89D488290EAE184AE46969E">
    <w:name w:val="ED94A53DA89D488290EAE184AE46969E"/>
    <w:rsid w:val="00F3457F"/>
  </w:style>
  <w:style w:type="paragraph" w:customStyle="1" w:styleId="DAABC2F2674E4B8F9271F65B24A173D0">
    <w:name w:val="DAABC2F2674E4B8F9271F65B24A173D0"/>
    <w:rsid w:val="00F3457F"/>
  </w:style>
  <w:style w:type="paragraph" w:customStyle="1" w:styleId="71298064C5714F248A3E6E54DAB5BC9E">
    <w:name w:val="71298064C5714F248A3E6E54DAB5BC9E"/>
    <w:rsid w:val="00F3457F"/>
  </w:style>
  <w:style w:type="paragraph" w:customStyle="1" w:styleId="51268E76C78741E7AB1197E2108D60BD">
    <w:name w:val="51268E76C78741E7AB1197E2108D60BD"/>
    <w:rsid w:val="00F3457F"/>
  </w:style>
  <w:style w:type="paragraph" w:customStyle="1" w:styleId="8A0F43A18FC043419B181DE192C9C6DE">
    <w:name w:val="8A0F43A18FC043419B181DE192C9C6DE"/>
    <w:rsid w:val="00F3457F"/>
  </w:style>
  <w:style w:type="paragraph" w:customStyle="1" w:styleId="96E8CF4E339345D995C6C1FFCAF9A651">
    <w:name w:val="96E8CF4E339345D995C6C1FFCAF9A651"/>
    <w:rsid w:val="00F3457F"/>
  </w:style>
  <w:style w:type="paragraph" w:customStyle="1" w:styleId="152F7B9A464144B6857F50FE0435F928">
    <w:name w:val="152F7B9A464144B6857F50FE0435F928"/>
    <w:rsid w:val="00F3457F"/>
  </w:style>
  <w:style w:type="paragraph" w:customStyle="1" w:styleId="BFD26F1F57274E768944AF20DB0B080C">
    <w:name w:val="BFD26F1F57274E768944AF20DB0B080C"/>
    <w:rsid w:val="00F3457F"/>
  </w:style>
  <w:style w:type="paragraph" w:customStyle="1" w:styleId="AAAEE0C1412D4CF093244724F04A1E21">
    <w:name w:val="AAAEE0C1412D4CF093244724F04A1E21"/>
    <w:rsid w:val="00F3457F"/>
  </w:style>
  <w:style w:type="paragraph" w:customStyle="1" w:styleId="AD5B1C1B592F4808A028E4F940FA948F">
    <w:name w:val="AD5B1C1B592F4808A028E4F940FA948F"/>
    <w:rsid w:val="00F3457F"/>
  </w:style>
  <w:style w:type="paragraph" w:customStyle="1" w:styleId="D27893634D3C43EE92166977D177CE24">
    <w:name w:val="D27893634D3C43EE92166977D177CE24"/>
    <w:rsid w:val="00F3457F"/>
  </w:style>
  <w:style w:type="paragraph" w:customStyle="1" w:styleId="4AAE14FAE506424FA2EBDB02675EDE0D">
    <w:name w:val="4AAE14FAE506424FA2EBDB02675EDE0D"/>
    <w:rsid w:val="00F3457F"/>
  </w:style>
  <w:style w:type="paragraph" w:customStyle="1" w:styleId="C0027BD12E33401EB8D0C5B516C91E37">
    <w:name w:val="C0027BD12E33401EB8D0C5B516C91E37"/>
    <w:rsid w:val="00F3457F"/>
  </w:style>
  <w:style w:type="paragraph" w:customStyle="1" w:styleId="73FE29D8771A4FB4A60700BD47F59474">
    <w:name w:val="73FE29D8771A4FB4A60700BD47F59474"/>
    <w:rsid w:val="00F3457F"/>
  </w:style>
  <w:style w:type="paragraph" w:customStyle="1" w:styleId="64EFFF18FEEE42B88CC4225959147DB4">
    <w:name w:val="64EFFF18FEEE42B88CC4225959147DB4"/>
    <w:rsid w:val="00F3457F"/>
  </w:style>
  <w:style w:type="paragraph" w:customStyle="1" w:styleId="6310E95286784272B44F3B4BAAEE861D">
    <w:name w:val="6310E95286784272B44F3B4BAAEE861D"/>
    <w:rsid w:val="00F3457F"/>
  </w:style>
  <w:style w:type="paragraph" w:customStyle="1" w:styleId="FFE2DEE147414154AED5C78138EB6627">
    <w:name w:val="FFE2DEE147414154AED5C78138EB6627"/>
    <w:rsid w:val="00F3457F"/>
  </w:style>
  <w:style w:type="paragraph" w:customStyle="1" w:styleId="46914D9E6004447D85643CD6DD9614E2">
    <w:name w:val="46914D9E6004447D85643CD6DD9614E2"/>
    <w:rsid w:val="00F3457F"/>
  </w:style>
  <w:style w:type="paragraph" w:customStyle="1" w:styleId="F7F3DB0E58694297998CCE618D2D33EE">
    <w:name w:val="F7F3DB0E58694297998CCE618D2D33EE"/>
    <w:rsid w:val="00F3457F"/>
  </w:style>
  <w:style w:type="paragraph" w:customStyle="1" w:styleId="B4008071B5204F02B69F769A5895190C">
    <w:name w:val="B4008071B5204F02B69F769A5895190C"/>
    <w:rsid w:val="00F3457F"/>
  </w:style>
  <w:style w:type="paragraph" w:customStyle="1" w:styleId="836A95B4FD5F41CB8559B97CA5A7A50F">
    <w:name w:val="836A95B4FD5F41CB8559B97CA5A7A50F"/>
    <w:rsid w:val="00F3457F"/>
  </w:style>
  <w:style w:type="paragraph" w:customStyle="1" w:styleId="8160007C5522492B897EC4A0BF120AA5">
    <w:name w:val="8160007C5522492B897EC4A0BF120AA5"/>
    <w:rsid w:val="00F3457F"/>
  </w:style>
  <w:style w:type="paragraph" w:customStyle="1" w:styleId="13D083818E07420C9CE432F8BC9EDC6B">
    <w:name w:val="13D083818E07420C9CE432F8BC9EDC6B"/>
    <w:rsid w:val="00F3457F"/>
  </w:style>
  <w:style w:type="paragraph" w:customStyle="1" w:styleId="481831E1757A4FB8B8567CBB4AF45617">
    <w:name w:val="481831E1757A4FB8B8567CBB4AF45617"/>
    <w:rsid w:val="00F3457F"/>
  </w:style>
  <w:style w:type="paragraph" w:customStyle="1" w:styleId="E31EC3E67E584157B42BA64821CE091B">
    <w:name w:val="E31EC3E67E584157B42BA64821CE091B"/>
    <w:rsid w:val="00F3457F"/>
  </w:style>
  <w:style w:type="paragraph" w:customStyle="1" w:styleId="C413C10A6D7D41FA8F7A84F29E0BCB22">
    <w:name w:val="C413C10A6D7D41FA8F7A84F29E0BCB22"/>
    <w:rsid w:val="00F3457F"/>
  </w:style>
  <w:style w:type="paragraph" w:customStyle="1" w:styleId="10B4643D0E03449493607E9BA5DFF39B">
    <w:name w:val="10B4643D0E03449493607E9BA5DFF39B"/>
    <w:rsid w:val="00F3457F"/>
  </w:style>
  <w:style w:type="paragraph" w:customStyle="1" w:styleId="15A428DF49564059A309AD38FA9E6022">
    <w:name w:val="15A428DF49564059A309AD38FA9E6022"/>
    <w:rsid w:val="00F3457F"/>
  </w:style>
  <w:style w:type="paragraph" w:customStyle="1" w:styleId="BDEEF2240A8740A499A65420579BA1A1">
    <w:name w:val="BDEEF2240A8740A499A65420579BA1A1"/>
    <w:rsid w:val="00F3457F"/>
  </w:style>
  <w:style w:type="paragraph" w:customStyle="1" w:styleId="0EBB7160760F48A59030AFD422681157">
    <w:name w:val="0EBB7160760F48A59030AFD422681157"/>
    <w:rsid w:val="00F3457F"/>
  </w:style>
  <w:style w:type="paragraph" w:customStyle="1" w:styleId="C200029070EC417999EEEAF022BDE0E8">
    <w:name w:val="C200029070EC417999EEEAF022BDE0E8"/>
    <w:rsid w:val="00F3457F"/>
  </w:style>
  <w:style w:type="paragraph" w:customStyle="1" w:styleId="63F6ED90D1994D07B2DB3BB8D433301C">
    <w:name w:val="63F6ED90D1994D07B2DB3BB8D433301C"/>
    <w:rsid w:val="00F3457F"/>
  </w:style>
  <w:style w:type="paragraph" w:customStyle="1" w:styleId="33A854808A70421CB09DFD65F18FF016">
    <w:name w:val="33A854808A70421CB09DFD65F18FF016"/>
    <w:rsid w:val="00F3457F"/>
  </w:style>
  <w:style w:type="paragraph" w:customStyle="1" w:styleId="82711D892EFB417EA99F97900D90A944">
    <w:name w:val="82711D892EFB417EA99F97900D90A944"/>
    <w:rsid w:val="00F3457F"/>
  </w:style>
  <w:style w:type="paragraph" w:customStyle="1" w:styleId="1DAC859F610F4577A9D24D48B8E740A4">
    <w:name w:val="1DAC859F610F4577A9D24D48B8E740A4"/>
    <w:rsid w:val="00F3457F"/>
  </w:style>
  <w:style w:type="paragraph" w:customStyle="1" w:styleId="6EC1955B41DA4C518A4ECE59508B4D72">
    <w:name w:val="6EC1955B41DA4C518A4ECE59508B4D72"/>
    <w:rsid w:val="00F3457F"/>
  </w:style>
  <w:style w:type="paragraph" w:customStyle="1" w:styleId="8CF754305E9F4852B015B75C0953C1BD">
    <w:name w:val="8CF754305E9F4852B015B75C0953C1BD"/>
    <w:rsid w:val="00F3457F"/>
  </w:style>
  <w:style w:type="paragraph" w:customStyle="1" w:styleId="5E079307ABE745DF8B61F1808B45402D">
    <w:name w:val="5E079307ABE745DF8B61F1808B45402D"/>
    <w:rsid w:val="00F3457F"/>
  </w:style>
  <w:style w:type="paragraph" w:customStyle="1" w:styleId="4DAFEA995CFB413190D3CE1AC4A47F41">
    <w:name w:val="4DAFEA995CFB413190D3CE1AC4A47F41"/>
    <w:rsid w:val="00F3457F"/>
  </w:style>
  <w:style w:type="paragraph" w:customStyle="1" w:styleId="83B6D692E12149AC9C959837600C02A6">
    <w:name w:val="83B6D692E12149AC9C959837600C02A6"/>
    <w:rsid w:val="00F3457F"/>
  </w:style>
  <w:style w:type="paragraph" w:customStyle="1" w:styleId="1DE8198943804C7DB5A5F1E69874A1F0">
    <w:name w:val="1DE8198943804C7DB5A5F1E69874A1F0"/>
    <w:rsid w:val="00F3457F"/>
  </w:style>
  <w:style w:type="paragraph" w:customStyle="1" w:styleId="82E4DF1564C843A69FE734E9A5682E2E">
    <w:name w:val="82E4DF1564C843A69FE734E9A5682E2E"/>
    <w:rsid w:val="00F3457F"/>
  </w:style>
  <w:style w:type="paragraph" w:customStyle="1" w:styleId="C781E0BE386E4C8DB345DD32965268F0">
    <w:name w:val="C781E0BE386E4C8DB345DD32965268F0"/>
    <w:rsid w:val="00F3457F"/>
  </w:style>
  <w:style w:type="paragraph" w:customStyle="1" w:styleId="3EEDC81A7355496F98C0681A3E237ABF">
    <w:name w:val="3EEDC81A7355496F98C0681A3E237ABF"/>
    <w:rsid w:val="00F3457F"/>
  </w:style>
  <w:style w:type="paragraph" w:customStyle="1" w:styleId="E4FAC3D92B7A4F71805B04F46CCC5929">
    <w:name w:val="E4FAC3D92B7A4F71805B04F46CCC5929"/>
    <w:rsid w:val="00F3457F"/>
  </w:style>
  <w:style w:type="paragraph" w:customStyle="1" w:styleId="BC178F8E57D74586876559388BD1117C">
    <w:name w:val="BC178F8E57D74586876559388BD1117C"/>
    <w:rsid w:val="00F3457F"/>
  </w:style>
  <w:style w:type="paragraph" w:customStyle="1" w:styleId="A0A442E9B3484BE298A93B2980133589">
    <w:name w:val="A0A442E9B3484BE298A93B2980133589"/>
    <w:rsid w:val="00F3457F"/>
  </w:style>
  <w:style w:type="paragraph" w:customStyle="1" w:styleId="5650E4853028414E80A3931103B949F3">
    <w:name w:val="5650E4853028414E80A3931103B949F3"/>
    <w:rsid w:val="00F3457F"/>
  </w:style>
  <w:style w:type="paragraph" w:customStyle="1" w:styleId="66B0FA0B8B6E41399CD533631DB35C07">
    <w:name w:val="66B0FA0B8B6E41399CD533631DB35C07"/>
    <w:rsid w:val="00F3457F"/>
  </w:style>
  <w:style w:type="paragraph" w:customStyle="1" w:styleId="8474DD96B0DB47AEB90B748296C44105">
    <w:name w:val="8474DD96B0DB47AEB90B748296C44105"/>
    <w:rsid w:val="00F3457F"/>
  </w:style>
  <w:style w:type="paragraph" w:customStyle="1" w:styleId="309A0571C55744DAB0A43F1CDC69F375">
    <w:name w:val="309A0571C55744DAB0A43F1CDC69F375"/>
    <w:rsid w:val="00F3457F"/>
  </w:style>
  <w:style w:type="paragraph" w:customStyle="1" w:styleId="D7950EA42EEA47AEBEC8BF21607BA8B7">
    <w:name w:val="D7950EA42EEA47AEBEC8BF21607BA8B7"/>
    <w:rsid w:val="00F3457F"/>
  </w:style>
  <w:style w:type="paragraph" w:customStyle="1" w:styleId="687C0E3EAA9849B3A0113AE2106901A0">
    <w:name w:val="687C0E3EAA9849B3A0113AE2106901A0"/>
    <w:rsid w:val="006E3034"/>
  </w:style>
  <w:style w:type="paragraph" w:customStyle="1" w:styleId="A7243B42ABDF47E890A4F353CE830AAE">
    <w:name w:val="A7243B42ABDF47E890A4F353CE830AAE"/>
    <w:rsid w:val="006E3034"/>
  </w:style>
  <w:style w:type="paragraph" w:customStyle="1" w:styleId="9BDD9CE3564A42ADBB99C58384CCC70A">
    <w:name w:val="9BDD9CE3564A42ADBB99C58384CCC70A"/>
    <w:rsid w:val="006E3034"/>
  </w:style>
  <w:style w:type="paragraph" w:customStyle="1" w:styleId="EFD8AD4BC0704ADE81E7A2FAF8421A7F">
    <w:name w:val="EFD8AD4BC0704ADE81E7A2FAF8421A7F"/>
    <w:rsid w:val="006E3034"/>
  </w:style>
  <w:style w:type="paragraph" w:customStyle="1" w:styleId="EE15547B9F9B49FA904C8C1E3D19AB70">
    <w:name w:val="EE15547B9F9B49FA904C8C1E3D19AB70"/>
    <w:rsid w:val="006E3034"/>
  </w:style>
  <w:style w:type="paragraph" w:customStyle="1" w:styleId="4C2206D391314C25BD5BA2D2AC93229F">
    <w:name w:val="4C2206D391314C25BD5BA2D2AC93229F"/>
    <w:rsid w:val="006E3034"/>
  </w:style>
  <w:style w:type="paragraph" w:customStyle="1" w:styleId="617AD65E111B4E2E80D125E3D1A309B0">
    <w:name w:val="617AD65E111B4E2E80D125E3D1A309B0"/>
    <w:rsid w:val="006E3034"/>
  </w:style>
  <w:style w:type="paragraph" w:customStyle="1" w:styleId="389352FA23B04C0A9D47CBFCDA09BF9A">
    <w:name w:val="389352FA23B04C0A9D47CBFCDA09BF9A"/>
    <w:rsid w:val="006E3034"/>
  </w:style>
  <w:style w:type="paragraph" w:customStyle="1" w:styleId="251E2E0F8F334D799F6940B588C043BA">
    <w:name w:val="251E2E0F8F334D799F6940B588C043BA"/>
    <w:rsid w:val="006E3034"/>
  </w:style>
  <w:style w:type="paragraph" w:customStyle="1" w:styleId="DDF2F720FAC94933A1A1181907CE5014">
    <w:name w:val="DDF2F720FAC94933A1A1181907CE5014"/>
    <w:rsid w:val="006E3034"/>
  </w:style>
  <w:style w:type="paragraph" w:customStyle="1" w:styleId="ED4EC1C7DCF34CD7878A0F7E1E07AD75">
    <w:name w:val="ED4EC1C7DCF34CD7878A0F7E1E07AD75"/>
    <w:rsid w:val="006E3034"/>
  </w:style>
  <w:style w:type="paragraph" w:customStyle="1" w:styleId="92B4C532F9E3478A90490CE9926F11CD">
    <w:name w:val="92B4C532F9E3478A90490CE9926F11CD"/>
    <w:rsid w:val="006E3034"/>
  </w:style>
  <w:style w:type="paragraph" w:customStyle="1" w:styleId="A497C2BB8713453CA8CF0E66DD093FD6">
    <w:name w:val="A497C2BB8713453CA8CF0E66DD093FD6"/>
    <w:rsid w:val="006E3034"/>
  </w:style>
  <w:style w:type="paragraph" w:customStyle="1" w:styleId="B7652D02B65B4B7B906C50904DEF0F4E">
    <w:name w:val="B7652D02B65B4B7B906C50904DEF0F4E"/>
    <w:rsid w:val="00075F9F"/>
  </w:style>
  <w:style w:type="paragraph" w:customStyle="1" w:styleId="06394844A8A34AC5B7BBC214940C483A">
    <w:name w:val="06394844A8A34AC5B7BBC214940C483A"/>
    <w:rsid w:val="00075F9F"/>
  </w:style>
  <w:style w:type="paragraph" w:customStyle="1" w:styleId="5532F44AB2CB442F897B577CD5438D50">
    <w:name w:val="5532F44AB2CB442F897B577CD5438D50"/>
    <w:rsid w:val="00075F9F"/>
  </w:style>
  <w:style w:type="paragraph" w:customStyle="1" w:styleId="2D051AFC10C64385A17D7345E2CAF9E3">
    <w:name w:val="2D051AFC10C64385A17D7345E2CAF9E3"/>
    <w:rsid w:val="00075F9F"/>
  </w:style>
  <w:style w:type="paragraph" w:customStyle="1" w:styleId="06970A64A3CE4979B16DE9A3F86DA37A">
    <w:name w:val="06970A64A3CE4979B16DE9A3F86DA37A"/>
    <w:rsid w:val="00075F9F"/>
  </w:style>
  <w:style w:type="paragraph" w:customStyle="1" w:styleId="4BD929E2CE194A8E8ABE6E3756E7CFCA">
    <w:name w:val="4BD929E2CE194A8E8ABE6E3756E7CFCA"/>
    <w:rsid w:val="00075F9F"/>
  </w:style>
  <w:style w:type="paragraph" w:customStyle="1" w:styleId="452AC8D7CD6543CD8FA9562DF10A844E">
    <w:name w:val="452AC8D7CD6543CD8FA9562DF10A844E"/>
    <w:rsid w:val="00075F9F"/>
  </w:style>
  <w:style w:type="paragraph" w:customStyle="1" w:styleId="DFF11500ACA448DE9763F3CB75C024D7">
    <w:name w:val="DFF11500ACA448DE9763F3CB75C024D7"/>
    <w:rsid w:val="00075F9F"/>
  </w:style>
  <w:style w:type="paragraph" w:customStyle="1" w:styleId="089DB61B3DF74C4999A8094B174524D9">
    <w:name w:val="089DB61B3DF74C4999A8094B174524D9"/>
    <w:rsid w:val="00075F9F"/>
  </w:style>
  <w:style w:type="paragraph" w:customStyle="1" w:styleId="88C0BD0FB58C462B9417B4E0D33A3E48">
    <w:name w:val="88C0BD0FB58C462B9417B4E0D33A3E48"/>
    <w:rsid w:val="00075F9F"/>
  </w:style>
  <w:style w:type="paragraph" w:customStyle="1" w:styleId="074068F67AC04372BB857E23709BEF61">
    <w:name w:val="074068F67AC04372BB857E23709BEF61"/>
    <w:rsid w:val="005B412C"/>
  </w:style>
  <w:style w:type="paragraph" w:customStyle="1" w:styleId="DCB89BBEAB654A95923B398189034004">
    <w:name w:val="DCB89BBEAB654A95923B398189034004"/>
    <w:rsid w:val="005B412C"/>
  </w:style>
  <w:style w:type="paragraph" w:customStyle="1" w:styleId="12A48903A60E4942AD0BE3EBDE37C4A4">
    <w:name w:val="12A48903A60E4942AD0BE3EBDE37C4A4"/>
    <w:rsid w:val="005B412C"/>
  </w:style>
  <w:style w:type="paragraph" w:customStyle="1" w:styleId="D6BA8A45289B4997A84E4DEE71D24069">
    <w:name w:val="D6BA8A45289B4997A84E4DEE71D24069"/>
    <w:rsid w:val="005B412C"/>
  </w:style>
  <w:style w:type="paragraph" w:customStyle="1" w:styleId="56F7C3196387497F8A1E9CEF9731851A">
    <w:name w:val="56F7C3196387497F8A1E9CEF9731851A"/>
    <w:rsid w:val="005B412C"/>
  </w:style>
  <w:style w:type="paragraph" w:customStyle="1" w:styleId="50807298F28C482598B20B9BB27B9563">
    <w:name w:val="50807298F28C482598B20B9BB27B9563"/>
    <w:rsid w:val="005B412C"/>
  </w:style>
  <w:style w:type="paragraph" w:customStyle="1" w:styleId="D093B79D1A7542D19881B59AC49F3594">
    <w:name w:val="D093B79D1A7542D19881B59AC49F3594"/>
    <w:rsid w:val="005B412C"/>
  </w:style>
  <w:style w:type="paragraph" w:customStyle="1" w:styleId="A88383094EBE4CBBB9C740252F1C4250">
    <w:name w:val="A88383094EBE4CBBB9C740252F1C4250"/>
    <w:rsid w:val="005B412C"/>
  </w:style>
  <w:style w:type="paragraph" w:customStyle="1" w:styleId="7A1966C339DD458D878861681D4553C1">
    <w:name w:val="7A1966C339DD458D878861681D4553C1"/>
    <w:rsid w:val="005B412C"/>
  </w:style>
  <w:style w:type="paragraph" w:customStyle="1" w:styleId="3BF88E98E4A749C8B80C94E2143E7F8D">
    <w:name w:val="3BF88E98E4A749C8B80C94E2143E7F8D"/>
    <w:rsid w:val="005B412C"/>
  </w:style>
  <w:style w:type="paragraph" w:customStyle="1" w:styleId="2E800E2A17334F918A5F628FB3AE3790">
    <w:name w:val="2E800E2A17334F918A5F628FB3AE3790"/>
    <w:rsid w:val="005B412C"/>
  </w:style>
  <w:style w:type="paragraph" w:customStyle="1" w:styleId="3FCCBD97413C4301B5CFAEC38580128B">
    <w:name w:val="3FCCBD97413C4301B5CFAEC38580128B"/>
    <w:rsid w:val="005B412C"/>
  </w:style>
  <w:style w:type="paragraph" w:customStyle="1" w:styleId="0AE766F012BB46E9B947027107E8824B">
    <w:name w:val="0AE766F012BB46E9B947027107E8824B"/>
    <w:rsid w:val="005B412C"/>
  </w:style>
  <w:style w:type="paragraph" w:customStyle="1" w:styleId="65B09187A7A747858BA7F648F3297156">
    <w:name w:val="65B09187A7A747858BA7F648F3297156"/>
    <w:rsid w:val="005B412C"/>
  </w:style>
  <w:style w:type="paragraph" w:customStyle="1" w:styleId="3E39E5D120D14581BCAD6FC0E2EF6E04">
    <w:name w:val="3E39E5D120D14581BCAD6FC0E2EF6E04"/>
    <w:rsid w:val="005B412C"/>
  </w:style>
  <w:style w:type="paragraph" w:customStyle="1" w:styleId="ADC34631D48D48B58B5B2DBF6020EA13">
    <w:name w:val="ADC34631D48D48B58B5B2DBF6020EA13"/>
    <w:rsid w:val="005B412C"/>
  </w:style>
  <w:style w:type="paragraph" w:customStyle="1" w:styleId="4BD0FAF162E8434F93F3660476A1E6E7">
    <w:name w:val="4BD0FAF162E8434F93F3660476A1E6E7"/>
    <w:rsid w:val="005B412C"/>
  </w:style>
  <w:style w:type="paragraph" w:customStyle="1" w:styleId="C3E3079B0D99489293A8E3CD3638BBB8">
    <w:name w:val="C3E3079B0D99489293A8E3CD3638BBB8"/>
    <w:rsid w:val="00061422"/>
  </w:style>
  <w:style w:type="paragraph" w:customStyle="1" w:styleId="B02FE86E493A437E8EDF994A535BE4C0">
    <w:name w:val="B02FE86E493A437E8EDF994A535BE4C0"/>
    <w:rsid w:val="00061422"/>
  </w:style>
  <w:style w:type="paragraph" w:customStyle="1" w:styleId="C244D979EC8B447BB85ED0B0CF0EBA87">
    <w:name w:val="C244D979EC8B447BB85ED0B0CF0EBA87"/>
    <w:rsid w:val="0083411C"/>
  </w:style>
  <w:style w:type="paragraph" w:customStyle="1" w:styleId="6A072969BF424CF8BFCFF0FC542318BE">
    <w:name w:val="6A072969BF424CF8BFCFF0FC542318BE"/>
    <w:rsid w:val="0083411C"/>
  </w:style>
  <w:style w:type="paragraph" w:customStyle="1" w:styleId="5650E4853028414E80A3931103B949F31">
    <w:name w:val="5650E4853028414E80A3931103B949F31"/>
    <w:rsid w:val="0083411C"/>
    <w:pPr>
      <w:spacing w:after="0" w:line="240" w:lineRule="auto"/>
    </w:pPr>
    <w:rPr>
      <w:rFonts w:eastAsiaTheme="minorHAnsi" w:cs="Arial"/>
      <w:sz w:val="20"/>
      <w:szCs w:val="20"/>
      <w:lang w:eastAsia="en-US"/>
    </w:rPr>
  </w:style>
  <w:style w:type="paragraph" w:customStyle="1" w:styleId="0A1FF2AD8ABD4C169AC4B581C870FB3E">
    <w:name w:val="0A1FF2AD8ABD4C169AC4B581C870FB3E"/>
    <w:rsid w:val="0083411C"/>
  </w:style>
  <w:style w:type="paragraph" w:customStyle="1" w:styleId="E9099C28AD07499FBF5B73C9B928054C">
    <w:name w:val="E9099C28AD07499FBF5B73C9B928054C"/>
    <w:rsid w:val="0083411C"/>
  </w:style>
  <w:style w:type="paragraph" w:customStyle="1" w:styleId="A4FA754EA3424C21A23F230D8C9D3659">
    <w:name w:val="A4FA754EA3424C21A23F230D8C9D3659"/>
    <w:rsid w:val="0083411C"/>
  </w:style>
  <w:style w:type="paragraph" w:customStyle="1" w:styleId="FCF498255D544FF794DF49B036589E33">
    <w:name w:val="FCF498255D544FF794DF49B036589E33"/>
    <w:rsid w:val="0083411C"/>
  </w:style>
  <w:style w:type="paragraph" w:customStyle="1" w:styleId="9AE10BE5CFA440AB9E4D9C9A6D202701">
    <w:name w:val="9AE10BE5CFA440AB9E4D9C9A6D202701"/>
    <w:rsid w:val="0083411C"/>
  </w:style>
  <w:style w:type="paragraph" w:customStyle="1" w:styleId="4188DADAC43741A99DB3176E0406655E">
    <w:name w:val="4188DADAC43741A99DB3176E0406655E"/>
    <w:rsid w:val="0083411C"/>
  </w:style>
  <w:style w:type="paragraph" w:customStyle="1" w:styleId="2C33F8547C8048ED9BED0AA8A107ACEE">
    <w:name w:val="2C33F8547C8048ED9BED0AA8A107ACEE"/>
    <w:rsid w:val="00C5121E"/>
  </w:style>
  <w:style w:type="paragraph" w:customStyle="1" w:styleId="234A57D760734BD5B3CCED13FDCDBE75">
    <w:name w:val="234A57D760734BD5B3CCED13FDCDBE75"/>
    <w:rsid w:val="00C5121E"/>
  </w:style>
  <w:style w:type="paragraph" w:customStyle="1" w:styleId="007CDDBE7DA742A89638910FFE917B78">
    <w:name w:val="007CDDBE7DA742A89638910FFE917B78"/>
    <w:rsid w:val="00C5121E"/>
  </w:style>
  <w:style w:type="paragraph" w:customStyle="1" w:styleId="D5CE6E214E824A8DAFFD137D393AD8FA">
    <w:name w:val="D5CE6E214E824A8DAFFD137D393AD8FA"/>
    <w:rsid w:val="00C5121E"/>
  </w:style>
  <w:style w:type="paragraph" w:customStyle="1" w:styleId="454FEB9526464DCC93DB5F05FC556A1F">
    <w:name w:val="454FEB9526464DCC93DB5F05FC556A1F"/>
    <w:rsid w:val="00C5121E"/>
  </w:style>
  <w:style w:type="paragraph" w:customStyle="1" w:styleId="0A05CA46F74D4CF2A8E7223FBAC8172B">
    <w:name w:val="0A05CA46F74D4CF2A8E7223FBAC8172B"/>
    <w:rsid w:val="00C5121E"/>
  </w:style>
  <w:style w:type="paragraph" w:customStyle="1" w:styleId="DE317031C6914CDD98F6D2EDE0511EE7">
    <w:name w:val="DE317031C6914CDD98F6D2EDE0511EE7"/>
    <w:rsid w:val="00C5121E"/>
  </w:style>
  <w:style w:type="paragraph" w:customStyle="1" w:styleId="43CE712A15624D39A6FF91C08A4870B7">
    <w:name w:val="43CE712A15624D39A6FF91C08A4870B7"/>
    <w:rsid w:val="00C5121E"/>
  </w:style>
  <w:style w:type="paragraph" w:customStyle="1" w:styleId="D38209CE84DC48EF87ED63D453D8B8DA">
    <w:name w:val="D38209CE84DC48EF87ED63D453D8B8DA"/>
    <w:rsid w:val="00C5121E"/>
  </w:style>
  <w:style w:type="paragraph" w:customStyle="1" w:styleId="B26DFA7B9DB34833B0F1B4EA3AA5730D">
    <w:name w:val="B26DFA7B9DB34833B0F1B4EA3AA5730D"/>
    <w:rsid w:val="00C5121E"/>
  </w:style>
  <w:style w:type="paragraph" w:customStyle="1" w:styleId="1C83118585EF4C72AE3700D903C15A92">
    <w:name w:val="1C83118585EF4C72AE3700D903C15A92"/>
    <w:rsid w:val="00C5121E"/>
  </w:style>
  <w:style w:type="paragraph" w:customStyle="1" w:styleId="C81CE50FADD344438546FC07AA1B9554">
    <w:name w:val="C81CE50FADD344438546FC07AA1B9554"/>
    <w:rsid w:val="00C5121E"/>
  </w:style>
  <w:style w:type="paragraph" w:customStyle="1" w:styleId="3AD43CFEF2E9446E806CDBCF65BAF0F0">
    <w:name w:val="3AD43CFEF2E9446E806CDBCF65BAF0F0"/>
    <w:rsid w:val="00C5121E"/>
  </w:style>
  <w:style w:type="paragraph" w:customStyle="1" w:styleId="DD5ADE67EDBC41C1A539B82CD549890F">
    <w:name w:val="DD5ADE67EDBC41C1A539B82CD549890F"/>
    <w:rsid w:val="00C5121E"/>
  </w:style>
  <w:style w:type="paragraph" w:customStyle="1" w:styleId="485534B836CB49A4903C2C2B4E211B60">
    <w:name w:val="485534B836CB49A4903C2C2B4E211B60"/>
    <w:rsid w:val="00C5121E"/>
  </w:style>
  <w:style w:type="paragraph" w:customStyle="1" w:styleId="D78D4EF0AD0E4D979C16EC29BF50BAE0">
    <w:name w:val="D78D4EF0AD0E4D979C16EC29BF50BAE0"/>
    <w:rsid w:val="00C5121E"/>
  </w:style>
  <w:style w:type="paragraph" w:customStyle="1" w:styleId="5E59258FE85545929F6C2B4B9EDB0AB3">
    <w:name w:val="5E59258FE85545929F6C2B4B9EDB0AB3"/>
    <w:rsid w:val="00C5121E"/>
  </w:style>
  <w:style w:type="paragraph" w:customStyle="1" w:styleId="8F2D42C9EA274F7198269988111C04F1">
    <w:name w:val="8F2D42C9EA274F7198269988111C04F1"/>
    <w:rsid w:val="00C5121E"/>
  </w:style>
  <w:style w:type="paragraph" w:customStyle="1" w:styleId="7ADABFE443B44E1AB83E7E4079E21D50">
    <w:name w:val="7ADABFE443B44E1AB83E7E4079E21D50"/>
    <w:rsid w:val="00C5121E"/>
  </w:style>
  <w:style w:type="paragraph" w:customStyle="1" w:styleId="59D66E336CC04ADBAAB05D97EE01DB21">
    <w:name w:val="59D66E336CC04ADBAAB05D97EE01DB21"/>
    <w:rsid w:val="00C5121E"/>
  </w:style>
  <w:style w:type="paragraph" w:customStyle="1" w:styleId="9AB10BD12C2F4AFD8E715345C9F004AA">
    <w:name w:val="9AB10BD12C2F4AFD8E715345C9F004AA"/>
    <w:rsid w:val="00C5121E"/>
  </w:style>
  <w:style w:type="paragraph" w:customStyle="1" w:styleId="6BDDBC9BE9D34D0CB95891012F10DF04">
    <w:name w:val="6BDDBC9BE9D34D0CB95891012F10DF04"/>
    <w:rsid w:val="00C5121E"/>
  </w:style>
  <w:style w:type="paragraph" w:customStyle="1" w:styleId="2E6AD3FF7783478692DA23F9AAEA32E4">
    <w:name w:val="2E6AD3FF7783478692DA23F9AAEA32E4"/>
    <w:rsid w:val="00C5121E"/>
  </w:style>
  <w:style w:type="paragraph" w:customStyle="1" w:styleId="4655D45F3EE44DC8B4C97B7830C74596">
    <w:name w:val="4655D45F3EE44DC8B4C97B7830C74596"/>
    <w:rsid w:val="00C5121E"/>
  </w:style>
  <w:style w:type="paragraph" w:customStyle="1" w:styleId="153076AC77B544BFA214AC3293AC1CF6">
    <w:name w:val="153076AC77B544BFA214AC3293AC1CF6"/>
    <w:rsid w:val="00C5121E"/>
  </w:style>
  <w:style w:type="paragraph" w:customStyle="1" w:styleId="D154B430D6DA477680701764EA988CCD">
    <w:name w:val="D154B430D6DA477680701764EA988CCD"/>
    <w:rsid w:val="00C5121E"/>
  </w:style>
  <w:style w:type="paragraph" w:customStyle="1" w:styleId="BC5C95C3F2AD4828A4E6835F0C0E7EBE">
    <w:name w:val="BC5C95C3F2AD4828A4E6835F0C0E7EBE"/>
    <w:rsid w:val="00C5121E"/>
  </w:style>
  <w:style w:type="paragraph" w:customStyle="1" w:styleId="857D75BE263E4352A596C01699C1A54B">
    <w:name w:val="857D75BE263E4352A596C01699C1A54B"/>
    <w:rsid w:val="00C5121E"/>
  </w:style>
  <w:style w:type="paragraph" w:customStyle="1" w:styleId="BBFB55BED5F04E5FAA34FC001AB31CFD">
    <w:name w:val="BBFB55BED5F04E5FAA34FC001AB31CFD"/>
    <w:rsid w:val="00C5121E"/>
  </w:style>
  <w:style w:type="paragraph" w:customStyle="1" w:styleId="5E0CD206C7FB4150BDF6DD9E4042D071">
    <w:name w:val="5E0CD206C7FB4150BDF6DD9E4042D071"/>
    <w:rsid w:val="00C5121E"/>
  </w:style>
  <w:style w:type="paragraph" w:customStyle="1" w:styleId="2F66EBEAC8A54228AF79886366E8200E">
    <w:name w:val="2F66EBEAC8A54228AF79886366E8200E"/>
    <w:rsid w:val="00C5121E"/>
  </w:style>
  <w:style w:type="paragraph" w:customStyle="1" w:styleId="9986D51722E646948AC17AFE2339CCC9">
    <w:name w:val="9986D51722E646948AC17AFE2339CCC9"/>
    <w:rsid w:val="00C5121E"/>
  </w:style>
  <w:style w:type="paragraph" w:customStyle="1" w:styleId="A76DE93EFCA8484CA56984CA346AE589">
    <w:name w:val="A76DE93EFCA8484CA56984CA346AE589"/>
    <w:rsid w:val="00C5121E"/>
  </w:style>
  <w:style w:type="paragraph" w:customStyle="1" w:styleId="CA61FEA4213A40B9807A393B2F4DB0B9">
    <w:name w:val="CA61FEA4213A40B9807A393B2F4DB0B9"/>
    <w:rsid w:val="00C5121E"/>
  </w:style>
  <w:style w:type="paragraph" w:customStyle="1" w:styleId="9C24E807AAA94D199C916CE9C43A38E3">
    <w:name w:val="9C24E807AAA94D199C916CE9C43A38E3"/>
    <w:rsid w:val="00593C32"/>
  </w:style>
  <w:style w:type="paragraph" w:customStyle="1" w:styleId="E9ED1E7EB8A5442B832027062F3E2775">
    <w:name w:val="E9ED1E7EB8A5442B832027062F3E2775"/>
    <w:rsid w:val="00593C32"/>
  </w:style>
  <w:style w:type="paragraph" w:customStyle="1" w:styleId="79710E05B47040B4B5CC8F4B68774825">
    <w:name w:val="79710E05B47040B4B5CC8F4B68774825"/>
    <w:rsid w:val="00593C32"/>
  </w:style>
  <w:style w:type="paragraph" w:customStyle="1" w:styleId="29499535E8CE41EB8ED75CD3D404C8AB">
    <w:name w:val="29499535E8CE41EB8ED75CD3D404C8AB"/>
    <w:rsid w:val="00593C32"/>
  </w:style>
  <w:style w:type="paragraph" w:customStyle="1" w:styleId="50BFD039E1E34276B5B120051C8C54D4">
    <w:name w:val="50BFD039E1E34276B5B120051C8C54D4"/>
    <w:rsid w:val="00593C32"/>
  </w:style>
  <w:style w:type="paragraph" w:customStyle="1" w:styleId="2E5EC25FD3EF49B5955E4CBAD74F47B6">
    <w:name w:val="2E5EC25FD3EF49B5955E4CBAD74F47B6"/>
    <w:rsid w:val="00593C32"/>
  </w:style>
  <w:style w:type="paragraph" w:customStyle="1" w:styleId="213BAFE1E9B740119BFDAB0633C524A8">
    <w:name w:val="213BAFE1E9B740119BFDAB0633C524A8"/>
    <w:rsid w:val="00593C32"/>
  </w:style>
  <w:style w:type="paragraph" w:customStyle="1" w:styleId="F4F7FA806B8544FE8024C589C59CD4C7">
    <w:name w:val="F4F7FA806B8544FE8024C589C59CD4C7"/>
    <w:rsid w:val="00593C32"/>
  </w:style>
  <w:style w:type="paragraph" w:customStyle="1" w:styleId="381773689E174ED08D493F25D66519BD">
    <w:name w:val="381773689E174ED08D493F25D66519BD"/>
    <w:rsid w:val="00593C32"/>
  </w:style>
  <w:style w:type="paragraph" w:customStyle="1" w:styleId="2820A38242864534A93EED208DCBD836">
    <w:name w:val="2820A38242864534A93EED208DCBD836"/>
    <w:rsid w:val="002A3C22"/>
  </w:style>
  <w:style w:type="paragraph" w:customStyle="1" w:styleId="8C3FAD54685E4C2AA91405CE2952CD61">
    <w:name w:val="8C3FAD54685E4C2AA91405CE2952CD61"/>
    <w:rsid w:val="002A3C22"/>
  </w:style>
  <w:style w:type="paragraph" w:customStyle="1" w:styleId="F80B5C460BFF417E9E3E8B6522369447">
    <w:name w:val="F80B5C460BFF417E9E3E8B6522369447"/>
    <w:rsid w:val="002A3C22"/>
  </w:style>
  <w:style w:type="paragraph" w:customStyle="1" w:styleId="A98C618368BD4AA99EEC123605E2BA7A">
    <w:name w:val="A98C618368BD4AA99EEC123605E2BA7A"/>
    <w:rsid w:val="002A3C22"/>
  </w:style>
  <w:style w:type="paragraph" w:customStyle="1" w:styleId="6A9DB3CD4EAF46D39891FF5256296A0F">
    <w:name w:val="6A9DB3CD4EAF46D39891FF5256296A0F"/>
    <w:rsid w:val="00457D1E"/>
  </w:style>
  <w:style w:type="paragraph" w:customStyle="1" w:styleId="0307807542E74FD1A09E2BCA37BF7A20">
    <w:name w:val="0307807542E74FD1A09E2BCA37BF7A20"/>
    <w:rsid w:val="00457D1E"/>
  </w:style>
  <w:style w:type="paragraph" w:customStyle="1" w:styleId="E9900BE47BC84E37B8B555BE8EF87789">
    <w:name w:val="E9900BE47BC84E37B8B555BE8EF87789"/>
    <w:rsid w:val="00457D1E"/>
  </w:style>
  <w:style w:type="paragraph" w:customStyle="1" w:styleId="9AE188C385C9457887F214D1BAC124D7">
    <w:name w:val="9AE188C385C9457887F214D1BAC124D7"/>
    <w:rsid w:val="00457D1E"/>
  </w:style>
  <w:style w:type="paragraph" w:customStyle="1" w:styleId="2577E27AA69D42699DCC95D5E26DCCF8">
    <w:name w:val="2577E27AA69D42699DCC95D5E26DCCF8"/>
    <w:rsid w:val="001D357F"/>
  </w:style>
  <w:style w:type="paragraph" w:customStyle="1" w:styleId="887938C36E8348668CE6ED683463A786">
    <w:name w:val="887938C36E8348668CE6ED683463A786"/>
    <w:rsid w:val="001D357F"/>
  </w:style>
  <w:style w:type="paragraph" w:customStyle="1" w:styleId="9E9B1D28FDEA47A3A598362485FB7EA3">
    <w:name w:val="9E9B1D28FDEA47A3A598362485FB7EA3"/>
    <w:rsid w:val="001D357F"/>
  </w:style>
  <w:style w:type="paragraph" w:customStyle="1" w:styleId="935E28CE18D046C6B03EE807C27C174B">
    <w:name w:val="935E28CE18D046C6B03EE807C27C174B"/>
    <w:rsid w:val="001D357F"/>
  </w:style>
  <w:style w:type="paragraph" w:customStyle="1" w:styleId="7054FF36CE304B419656533BDAA75933">
    <w:name w:val="7054FF36CE304B419656533BDAA75933"/>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3BAD694183FC4F8D91B331AFB78345A6">
    <w:name w:val="3BAD694183FC4F8D91B331AFB78345A6"/>
    <w:rsid w:val="001D357F"/>
  </w:style>
  <w:style w:type="paragraph" w:customStyle="1" w:styleId="21C3EAFF75D040B0BEC72BEB3FF37BAA">
    <w:name w:val="21C3EAFF75D040B0BEC72BEB3FF37BAA"/>
    <w:rsid w:val="001D357F"/>
  </w:style>
  <w:style w:type="paragraph" w:customStyle="1" w:styleId="7054FF36CE304B419656533BDAA759331">
    <w:name w:val="7054FF36CE304B419656533BDAA759331"/>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4201EE30D1E54AF68927A1414A2A5842">
    <w:name w:val="4201EE30D1E54AF68927A1414A2A5842"/>
    <w:rsid w:val="001D357F"/>
    <w:pPr>
      <w:spacing w:after="0" w:line="240" w:lineRule="auto"/>
    </w:pPr>
    <w:rPr>
      <w:rFonts w:eastAsiaTheme="minorHAnsi" w:cs="Arial"/>
      <w:sz w:val="20"/>
      <w:szCs w:val="20"/>
      <w:lang w:eastAsia="en-US"/>
    </w:rPr>
  </w:style>
  <w:style w:type="paragraph" w:customStyle="1" w:styleId="7054FF36CE304B419656533BDAA759332">
    <w:name w:val="7054FF36CE304B419656533BDAA759332"/>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4201EE30D1E54AF68927A1414A2A58421">
    <w:name w:val="4201EE30D1E54AF68927A1414A2A58421"/>
    <w:rsid w:val="001D357F"/>
    <w:pPr>
      <w:spacing w:after="0" w:line="240" w:lineRule="auto"/>
    </w:pPr>
    <w:rPr>
      <w:rFonts w:eastAsiaTheme="minorHAnsi" w:cs="Arial"/>
      <w:sz w:val="20"/>
      <w:szCs w:val="20"/>
      <w:lang w:eastAsia="en-US"/>
    </w:rPr>
  </w:style>
  <w:style w:type="paragraph" w:customStyle="1" w:styleId="5AC37271A7234950A8216D59F04D4EA0">
    <w:name w:val="5AC37271A7234950A8216D59F04D4EA0"/>
    <w:rsid w:val="001D357F"/>
  </w:style>
  <w:style w:type="paragraph" w:customStyle="1" w:styleId="523E19479ADD4396AF40A2556BF811D1">
    <w:name w:val="523E19479ADD4396AF40A2556BF811D1"/>
    <w:rsid w:val="001D357F"/>
  </w:style>
  <w:style w:type="paragraph" w:customStyle="1" w:styleId="57572E7B126B423885406A77E60B7645">
    <w:name w:val="57572E7B126B423885406A77E60B7645"/>
    <w:rsid w:val="001D357F"/>
  </w:style>
  <w:style w:type="paragraph" w:customStyle="1" w:styleId="3ABE19CFDB0A4474B3CCB59859F78DE0">
    <w:name w:val="3ABE19CFDB0A4474B3CCB59859F78DE0"/>
    <w:rsid w:val="001D357F"/>
  </w:style>
  <w:style w:type="paragraph" w:customStyle="1" w:styleId="D5D73A4E06A84874A95B47D9DF24BF4A">
    <w:name w:val="D5D73A4E06A84874A95B47D9DF24BF4A"/>
    <w:rsid w:val="001D357F"/>
  </w:style>
  <w:style w:type="paragraph" w:customStyle="1" w:styleId="CAF177A70CC1435995F39A5DA766F59D">
    <w:name w:val="CAF177A70CC1435995F39A5DA766F59D"/>
    <w:rsid w:val="001D357F"/>
  </w:style>
  <w:style w:type="paragraph" w:customStyle="1" w:styleId="6A5B135E59A244DD949CEFE801B897EB">
    <w:name w:val="6A5B135E59A244DD949CEFE801B897EB"/>
    <w:rsid w:val="001D357F"/>
  </w:style>
  <w:style w:type="paragraph" w:customStyle="1" w:styleId="FD3C3A0154084201A334CB997112D06A">
    <w:name w:val="FD3C3A0154084201A334CB997112D06A"/>
    <w:rsid w:val="001D357F"/>
  </w:style>
  <w:style w:type="paragraph" w:customStyle="1" w:styleId="F543687E85FD48489749A7DF9A112CC6">
    <w:name w:val="F543687E85FD48489749A7DF9A112CC6"/>
    <w:rsid w:val="001D357F"/>
  </w:style>
  <w:style w:type="paragraph" w:customStyle="1" w:styleId="1A00BDBA4B22439885557E075A191AAD">
    <w:name w:val="1A00BDBA4B22439885557E075A191AAD"/>
    <w:rsid w:val="001D357F"/>
  </w:style>
  <w:style w:type="paragraph" w:customStyle="1" w:styleId="D7436E88F4FB49C79E45E97FDD6A5B9E">
    <w:name w:val="D7436E88F4FB49C79E45E97FDD6A5B9E"/>
    <w:rsid w:val="001D357F"/>
  </w:style>
  <w:style w:type="paragraph" w:customStyle="1" w:styleId="A9236F72BAC24E33830940E5E6927295">
    <w:name w:val="A9236F72BAC24E33830940E5E6927295"/>
    <w:rsid w:val="001D357F"/>
  </w:style>
  <w:style w:type="paragraph" w:customStyle="1" w:styleId="B9AFF166D3C148EF84DAC50EB7468A35">
    <w:name w:val="B9AFF166D3C148EF84DAC50EB7468A35"/>
    <w:rsid w:val="001D357F"/>
  </w:style>
  <w:style w:type="paragraph" w:customStyle="1" w:styleId="CB7638F678604BE982F1C0B372A4D4E7">
    <w:name w:val="CB7638F678604BE982F1C0B372A4D4E7"/>
    <w:rsid w:val="001D357F"/>
  </w:style>
  <w:style w:type="paragraph" w:customStyle="1" w:styleId="C9447C8C42714969AEDDB58AA5362B75">
    <w:name w:val="C9447C8C42714969AEDDB58AA5362B75"/>
    <w:rsid w:val="001D357F"/>
  </w:style>
  <w:style w:type="paragraph" w:customStyle="1" w:styleId="7054FF36CE304B419656533BDAA759333">
    <w:name w:val="7054FF36CE304B419656533BDAA759333"/>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
    <w:name w:val="792070D29EAE498AA7567B350365B2BE"/>
    <w:rsid w:val="001D357F"/>
    <w:pPr>
      <w:spacing w:after="0" w:line="240" w:lineRule="auto"/>
    </w:pPr>
    <w:rPr>
      <w:rFonts w:eastAsiaTheme="minorHAnsi" w:cs="Arial"/>
      <w:sz w:val="20"/>
      <w:szCs w:val="20"/>
      <w:lang w:eastAsia="en-US"/>
    </w:rPr>
  </w:style>
  <w:style w:type="paragraph" w:customStyle="1" w:styleId="5AC37271A7234950A8216D59F04D4EA01">
    <w:name w:val="5AC37271A7234950A8216D59F04D4EA01"/>
    <w:rsid w:val="001D357F"/>
    <w:pPr>
      <w:spacing w:after="0" w:line="240" w:lineRule="auto"/>
    </w:pPr>
    <w:rPr>
      <w:rFonts w:eastAsiaTheme="minorHAnsi" w:cs="Arial"/>
      <w:sz w:val="20"/>
      <w:szCs w:val="20"/>
      <w:lang w:eastAsia="en-US"/>
    </w:rPr>
  </w:style>
  <w:style w:type="paragraph" w:customStyle="1" w:styleId="523E19479ADD4396AF40A2556BF811D11">
    <w:name w:val="523E19479ADD4396AF40A2556BF811D11"/>
    <w:rsid w:val="001D357F"/>
    <w:pPr>
      <w:spacing w:after="0" w:line="240" w:lineRule="auto"/>
    </w:pPr>
    <w:rPr>
      <w:rFonts w:eastAsiaTheme="minorHAnsi" w:cs="Arial"/>
      <w:sz w:val="20"/>
      <w:szCs w:val="20"/>
      <w:lang w:eastAsia="en-US"/>
    </w:rPr>
  </w:style>
  <w:style w:type="paragraph" w:customStyle="1" w:styleId="57572E7B126B423885406A77E60B76451">
    <w:name w:val="57572E7B126B423885406A77E60B76451"/>
    <w:rsid w:val="001D357F"/>
    <w:pPr>
      <w:spacing w:after="0" w:line="240" w:lineRule="auto"/>
    </w:pPr>
    <w:rPr>
      <w:rFonts w:eastAsiaTheme="minorHAnsi" w:cs="Arial"/>
      <w:sz w:val="20"/>
      <w:szCs w:val="20"/>
      <w:lang w:eastAsia="en-US"/>
    </w:rPr>
  </w:style>
  <w:style w:type="paragraph" w:customStyle="1" w:styleId="069E6B36C22F42CFBC10CBDDAFFBD66A">
    <w:name w:val="069E6B36C22F42CFBC10CBDDAFFBD66A"/>
    <w:rsid w:val="001D357F"/>
    <w:pPr>
      <w:spacing w:after="0" w:line="240" w:lineRule="auto"/>
    </w:pPr>
    <w:rPr>
      <w:rFonts w:eastAsiaTheme="minorHAnsi" w:cs="Arial"/>
      <w:sz w:val="20"/>
      <w:szCs w:val="20"/>
      <w:lang w:eastAsia="en-US"/>
    </w:rPr>
  </w:style>
  <w:style w:type="paragraph" w:customStyle="1" w:styleId="3ABE19CFDB0A4474B3CCB59859F78DE01">
    <w:name w:val="3ABE19CFDB0A4474B3CCB59859F78DE01"/>
    <w:rsid w:val="001D357F"/>
    <w:pPr>
      <w:spacing w:after="0" w:line="240" w:lineRule="auto"/>
    </w:pPr>
    <w:rPr>
      <w:rFonts w:eastAsiaTheme="minorHAnsi" w:cs="Arial"/>
      <w:sz w:val="20"/>
      <w:szCs w:val="20"/>
      <w:lang w:eastAsia="en-US"/>
    </w:rPr>
  </w:style>
  <w:style w:type="paragraph" w:customStyle="1" w:styleId="D5D73A4E06A84874A95B47D9DF24BF4A1">
    <w:name w:val="D5D73A4E06A84874A95B47D9DF24BF4A1"/>
    <w:rsid w:val="001D357F"/>
    <w:pPr>
      <w:spacing w:after="0" w:line="240" w:lineRule="auto"/>
    </w:pPr>
    <w:rPr>
      <w:rFonts w:eastAsiaTheme="minorHAnsi" w:cs="Arial"/>
      <w:sz w:val="20"/>
      <w:szCs w:val="20"/>
      <w:lang w:eastAsia="en-US"/>
    </w:rPr>
  </w:style>
  <w:style w:type="paragraph" w:customStyle="1" w:styleId="CAF177A70CC1435995F39A5DA766F59D1">
    <w:name w:val="CAF177A70CC1435995F39A5DA766F59D1"/>
    <w:rsid w:val="001D357F"/>
    <w:pPr>
      <w:spacing w:after="0" w:line="240" w:lineRule="auto"/>
    </w:pPr>
    <w:rPr>
      <w:rFonts w:eastAsiaTheme="minorHAnsi" w:cs="Arial"/>
      <w:sz w:val="20"/>
      <w:szCs w:val="20"/>
      <w:lang w:eastAsia="en-US"/>
    </w:rPr>
  </w:style>
  <w:style w:type="paragraph" w:customStyle="1" w:styleId="6A5B135E59A244DD949CEFE801B897EB1">
    <w:name w:val="6A5B135E59A244DD949CEFE801B897EB1"/>
    <w:rsid w:val="001D357F"/>
    <w:pPr>
      <w:spacing w:after="0" w:line="240" w:lineRule="auto"/>
    </w:pPr>
    <w:rPr>
      <w:rFonts w:eastAsiaTheme="minorHAnsi" w:cs="Arial"/>
      <w:sz w:val="20"/>
      <w:szCs w:val="20"/>
      <w:lang w:eastAsia="en-US"/>
    </w:rPr>
  </w:style>
  <w:style w:type="paragraph" w:customStyle="1" w:styleId="FD3C3A0154084201A334CB997112D06A1">
    <w:name w:val="FD3C3A0154084201A334CB997112D06A1"/>
    <w:rsid w:val="001D357F"/>
    <w:pPr>
      <w:spacing w:after="0" w:line="240" w:lineRule="auto"/>
    </w:pPr>
    <w:rPr>
      <w:rFonts w:eastAsiaTheme="minorHAnsi" w:cs="Arial"/>
      <w:sz w:val="20"/>
      <w:szCs w:val="20"/>
      <w:lang w:eastAsia="en-US"/>
    </w:rPr>
  </w:style>
  <w:style w:type="paragraph" w:customStyle="1" w:styleId="F543687E85FD48489749A7DF9A112CC61">
    <w:name w:val="F543687E85FD48489749A7DF9A112CC61"/>
    <w:rsid w:val="001D357F"/>
    <w:pPr>
      <w:spacing w:after="0" w:line="240" w:lineRule="auto"/>
    </w:pPr>
    <w:rPr>
      <w:rFonts w:eastAsiaTheme="minorHAnsi" w:cs="Arial"/>
      <w:sz w:val="20"/>
      <w:szCs w:val="20"/>
      <w:lang w:eastAsia="en-US"/>
    </w:rPr>
  </w:style>
  <w:style w:type="paragraph" w:customStyle="1" w:styleId="1A00BDBA4B22439885557E075A191AAD1">
    <w:name w:val="1A00BDBA4B22439885557E075A191AAD1"/>
    <w:rsid w:val="001D357F"/>
    <w:pPr>
      <w:spacing w:after="0" w:line="240" w:lineRule="auto"/>
    </w:pPr>
    <w:rPr>
      <w:rFonts w:eastAsiaTheme="minorHAnsi" w:cs="Arial"/>
      <w:sz w:val="20"/>
      <w:szCs w:val="20"/>
      <w:lang w:eastAsia="en-US"/>
    </w:rPr>
  </w:style>
  <w:style w:type="paragraph" w:customStyle="1" w:styleId="D7436E88F4FB49C79E45E97FDD6A5B9E1">
    <w:name w:val="D7436E88F4FB49C79E45E97FDD6A5B9E1"/>
    <w:rsid w:val="001D357F"/>
    <w:pPr>
      <w:spacing w:after="0" w:line="240" w:lineRule="auto"/>
    </w:pPr>
    <w:rPr>
      <w:rFonts w:eastAsiaTheme="minorHAnsi" w:cs="Arial"/>
      <w:sz w:val="20"/>
      <w:szCs w:val="20"/>
      <w:lang w:eastAsia="en-US"/>
    </w:rPr>
  </w:style>
  <w:style w:type="paragraph" w:customStyle="1" w:styleId="A9236F72BAC24E33830940E5E69272951">
    <w:name w:val="A9236F72BAC24E33830940E5E69272951"/>
    <w:rsid w:val="001D357F"/>
    <w:pPr>
      <w:spacing w:after="0" w:line="240" w:lineRule="auto"/>
    </w:pPr>
    <w:rPr>
      <w:rFonts w:eastAsiaTheme="minorHAnsi" w:cs="Arial"/>
      <w:sz w:val="20"/>
      <w:szCs w:val="20"/>
      <w:lang w:eastAsia="en-US"/>
    </w:rPr>
  </w:style>
  <w:style w:type="paragraph" w:customStyle="1" w:styleId="B9AFF166D3C148EF84DAC50EB7468A351">
    <w:name w:val="B9AFF166D3C148EF84DAC50EB7468A351"/>
    <w:rsid w:val="001D357F"/>
    <w:pPr>
      <w:spacing w:after="0" w:line="240" w:lineRule="auto"/>
    </w:pPr>
    <w:rPr>
      <w:rFonts w:eastAsiaTheme="minorHAnsi" w:cs="Arial"/>
      <w:sz w:val="20"/>
      <w:szCs w:val="20"/>
      <w:lang w:eastAsia="en-US"/>
    </w:rPr>
  </w:style>
  <w:style w:type="paragraph" w:customStyle="1" w:styleId="CB7638F678604BE982F1C0B372A4D4E71">
    <w:name w:val="CB7638F678604BE982F1C0B372A4D4E71"/>
    <w:rsid w:val="001D357F"/>
    <w:pPr>
      <w:spacing w:after="0" w:line="240" w:lineRule="auto"/>
    </w:pPr>
    <w:rPr>
      <w:rFonts w:eastAsiaTheme="minorHAnsi" w:cs="Arial"/>
      <w:sz w:val="20"/>
      <w:szCs w:val="20"/>
      <w:lang w:eastAsia="en-US"/>
    </w:rPr>
  </w:style>
  <w:style w:type="paragraph" w:customStyle="1" w:styleId="C9447C8C42714969AEDDB58AA5362B751">
    <w:name w:val="C9447C8C42714969AEDDB58AA5362B751"/>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4201EE30D1E54AF68927A1414A2A58422">
    <w:name w:val="4201EE30D1E54AF68927A1414A2A58422"/>
    <w:rsid w:val="001D357F"/>
    <w:pPr>
      <w:spacing w:after="0" w:line="240" w:lineRule="auto"/>
    </w:pPr>
    <w:rPr>
      <w:rFonts w:eastAsiaTheme="minorHAnsi" w:cs="Arial"/>
      <w:sz w:val="20"/>
      <w:szCs w:val="20"/>
      <w:lang w:eastAsia="en-US"/>
    </w:rPr>
  </w:style>
  <w:style w:type="paragraph" w:customStyle="1" w:styleId="D93E31C6933446588DC02E97D5BB7230">
    <w:name w:val="D93E31C6933446588DC02E97D5BB7230"/>
    <w:rsid w:val="001D357F"/>
  </w:style>
  <w:style w:type="paragraph" w:customStyle="1" w:styleId="5D2962ECC21B4323A49DD3B6EF218D8C">
    <w:name w:val="5D2962ECC21B4323A49DD3B6EF218D8C"/>
    <w:rsid w:val="001D357F"/>
  </w:style>
  <w:style w:type="paragraph" w:customStyle="1" w:styleId="C18E77B6EF9744E3B280B7B8604741BD">
    <w:name w:val="C18E77B6EF9744E3B280B7B8604741BD"/>
    <w:rsid w:val="001D357F"/>
  </w:style>
  <w:style w:type="paragraph" w:customStyle="1" w:styleId="3D765F66C1DE4EB48A166E3E549D172C">
    <w:name w:val="3D765F66C1DE4EB48A166E3E549D172C"/>
    <w:rsid w:val="001D357F"/>
  </w:style>
  <w:style w:type="paragraph" w:customStyle="1" w:styleId="A64E147ED135466B9C53D2F3BEE84552">
    <w:name w:val="A64E147ED135466B9C53D2F3BEE84552"/>
    <w:rsid w:val="001D357F"/>
  </w:style>
  <w:style w:type="paragraph" w:customStyle="1" w:styleId="6BD3BF8F845C4CE2925E11595ABB44E1">
    <w:name w:val="6BD3BF8F845C4CE2925E11595ABB44E1"/>
    <w:rsid w:val="001D357F"/>
  </w:style>
  <w:style w:type="paragraph" w:customStyle="1" w:styleId="5E240B5774684D9D8BE8ECF79FEC228E">
    <w:name w:val="5E240B5774684D9D8BE8ECF79FEC228E"/>
    <w:rsid w:val="001D357F"/>
  </w:style>
  <w:style w:type="paragraph" w:customStyle="1" w:styleId="B477F587A1A344F4B1B5D8677186AAB1">
    <w:name w:val="B477F587A1A344F4B1B5D8677186AAB1"/>
    <w:rsid w:val="001D357F"/>
  </w:style>
  <w:style w:type="paragraph" w:customStyle="1" w:styleId="C3512F412EA246ACAB839F8F72C00554">
    <w:name w:val="C3512F412EA246ACAB839F8F72C00554"/>
    <w:rsid w:val="001D357F"/>
  </w:style>
  <w:style w:type="paragraph" w:customStyle="1" w:styleId="84E30727AAF54ED093A1D6CD1DC35F60">
    <w:name w:val="84E30727AAF54ED093A1D6CD1DC35F60"/>
    <w:rsid w:val="001D357F"/>
  </w:style>
  <w:style w:type="paragraph" w:customStyle="1" w:styleId="56B4F6D7215A4F4992627C979C2D4B6F">
    <w:name w:val="56B4F6D7215A4F4992627C979C2D4B6F"/>
    <w:rsid w:val="001D357F"/>
  </w:style>
  <w:style w:type="paragraph" w:customStyle="1" w:styleId="DCE1D6666D534E98B4A4E0BE7ABE0857">
    <w:name w:val="DCE1D6666D534E98B4A4E0BE7ABE0857"/>
    <w:rsid w:val="001D357F"/>
  </w:style>
  <w:style w:type="paragraph" w:customStyle="1" w:styleId="7054FF36CE304B419656533BDAA759334">
    <w:name w:val="7054FF36CE304B419656533BDAA759334"/>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1">
    <w:name w:val="792070D29EAE498AA7567B350365B2BE1"/>
    <w:rsid w:val="001D357F"/>
    <w:pPr>
      <w:spacing w:after="0" w:line="240" w:lineRule="auto"/>
    </w:pPr>
    <w:rPr>
      <w:rFonts w:eastAsiaTheme="minorHAnsi" w:cs="Arial"/>
      <w:sz w:val="20"/>
      <w:szCs w:val="20"/>
      <w:lang w:eastAsia="en-US"/>
    </w:rPr>
  </w:style>
  <w:style w:type="paragraph" w:customStyle="1" w:styleId="5AC37271A7234950A8216D59F04D4EA02">
    <w:name w:val="5AC37271A7234950A8216D59F04D4EA02"/>
    <w:rsid w:val="001D357F"/>
    <w:pPr>
      <w:spacing w:after="0" w:line="240" w:lineRule="auto"/>
    </w:pPr>
    <w:rPr>
      <w:rFonts w:eastAsiaTheme="minorHAnsi" w:cs="Arial"/>
      <w:sz w:val="20"/>
      <w:szCs w:val="20"/>
      <w:lang w:eastAsia="en-US"/>
    </w:rPr>
  </w:style>
  <w:style w:type="paragraph" w:customStyle="1" w:styleId="523E19479ADD4396AF40A2556BF811D12">
    <w:name w:val="523E19479ADD4396AF40A2556BF811D12"/>
    <w:rsid w:val="001D357F"/>
    <w:pPr>
      <w:spacing w:after="0" w:line="240" w:lineRule="auto"/>
    </w:pPr>
    <w:rPr>
      <w:rFonts w:eastAsiaTheme="minorHAnsi" w:cs="Arial"/>
      <w:sz w:val="20"/>
      <w:szCs w:val="20"/>
      <w:lang w:eastAsia="en-US"/>
    </w:rPr>
  </w:style>
  <w:style w:type="paragraph" w:customStyle="1" w:styleId="57572E7B126B423885406A77E60B76452">
    <w:name w:val="57572E7B126B423885406A77E60B76452"/>
    <w:rsid w:val="001D357F"/>
    <w:pPr>
      <w:spacing w:after="0" w:line="240" w:lineRule="auto"/>
    </w:pPr>
    <w:rPr>
      <w:rFonts w:eastAsiaTheme="minorHAnsi" w:cs="Arial"/>
      <w:sz w:val="20"/>
      <w:szCs w:val="20"/>
      <w:lang w:eastAsia="en-US"/>
    </w:rPr>
  </w:style>
  <w:style w:type="paragraph" w:customStyle="1" w:styleId="069E6B36C22F42CFBC10CBDDAFFBD66A1">
    <w:name w:val="069E6B36C22F42CFBC10CBDDAFFBD66A1"/>
    <w:rsid w:val="001D357F"/>
    <w:pPr>
      <w:spacing w:after="0" w:line="240" w:lineRule="auto"/>
    </w:pPr>
    <w:rPr>
      <w:rFonts w:eastAsiaTheme="minorHAnsi" w:cs="Arial"/>
      <w:sz w:val="20"/>
      <w:szCs w:val="20"/>
      <w:lang w:eastAsia="en-US"/>
    </w:rPr>
  </w:style>
  <w:style w:type="paragraph" w:customStyle="1" w:styleId="3ABE19CFDB0A4474B3CCB59859F78DE02">
    <w:name w:val="3ABE19CFDB0A4474B3CCB59859F78DE02"/>
    <w:rsid w:val="001D357F"/>
    <w:pPr>
      <w:spacing w:after="0" w:line="240" w:lineRule="auto"/>
    </w:pPr>
    <w:rPr>
      <w:rFonts w:eastAsiaTheme="minorHAnsi" w:cs="Arial"/>
      <w:sz w:val="20"/>
      <w:szCs w:val="20"/>
      <w:lang w:eastAsia="en-US"/>
    </w:rPr>
  </w:style>
  <w:style w:type="paragraph" w:customStyle="1" w:styleId="D5D73A4E06A84874A95B47D9DF24BF4A2">
    <w:name w:val="D5D73A4E06A84874A95B47D9DF24BF4A2"/>
    <w:rsid w:val="001D357F"/>
    <w:pPr>
      <w:spacing w:after="0" w:line="240" w:lineRule="auto"/>
    </w:pPr>
    <w:rPr>
      <w:rFonts w:eastAsiaTheme="minorHAnsi" w:cs="Arial"/>
      <w:sz w:val="20"/>
      <w:szCs w:val="20"/>
      <w:lang w:eastAsia="en-US"/>
    </w:rPr>
  </w:style>
  <w:style w:type="paragraph" w:customStyle="1" w:styleId="CAF177A70CC1435995F39A5DA766F59D2">
    <w:name w:val="CAF177A70CC1435995F39A5DA766F59D2"/>
    <w:rsid w:val="001D357F"/>
    <w:pPr>
      <w:spacing w:after="0" w:line="240" w:lineRule="auto"/>
    </w:pPr>
    <w:rPr>
      <w:rFonts w:eastAsiaTheme="minorHAnsi" w:cs="Arial"/>
      <w:sz w:val="20"/>
      <w:szCs w:val="20"/>
      <w:lang w:eastAsia="en-US"/>
    </w:rPr>
  </w:style>
  <w:style w:type="paragraph" w:customStyle="1" w:styleId="6A5B135E59A244DD949CEFE801B897EB2">
    <w:name w:val="6A5B135E59A244DD949CEFE801B897EB2"/>
    <w:rsid w:val="001D357F"/>
    <w:pPr>
      <w:spacing w:after="0" w:line="240" w:lineRule="auto"/>
    </w:pPr>
    <w:rPr>
      <w:rFonts w:eastAsiaTheme="minorHAnsi" w:cs="Arial"/>
      <w:sz w:val="20"/>
      <w:szCs w:val="20"/>
      <w:lang w:eastAsia="en-US"/>
    </w:rPr>
  </w:style>
  <w:style w:type="paragraph" w:customStyle="1" w:styleId="FD3C3A0154084201A334CB997112D06A2">
    <w:name w:val="FD3C3A0154084201A334CB997112D06A2"/>
    <w:rsid w:val="001D357F"/>
    <w:pPr>
      <w:spacing w:after="0" w:line="240" w:lineRule="auto"/>
    </w:pPr>
    <w:rPr>
      <w:rFonts w:eastAsiaTheme="minorHAnsi" w:cs="Arial"/>
      <w:sz w:val="20"/>
      <w:szCs w:val="20"/>
      <w:lang w:eastAsia="en-US"/>
    </w:rPr>
  </w:style>
  <w:style w:type="paragraph" w:customStyle="1" w:styleId="F543687E85FD48489749A7DF9A112CC62">
    <w:name w:val="F543687E85FD48489749A7DF9A112CC62"/>
    <w:rsid w:val="001D357F"/>
    <w:pPr>
      <w:spacing w:after="0" w:line="240" w:lineRule="auto"/>
    </w:pPr>
    <w:rPr>
      <w:rFonts w:eastAsiaTheme="minorHAnsi" w:cs="Arial"/>
      <w:sz w:val="20"/>
      <w:szCs w:val="20"/>
      <w:lang w:eastAsia="en-US"/>
    </w:rPr>
  </w:style>
  <w:style w:type="paragraph" w:customStyle="1" w:styleId="1A00BDBA4B22439885557E075A191AAD2">
    <w:name w:val="1A00BDBA4B22439885557E075A191AAD2"/>
    <w:rsid w:val="001D357F"/>
    <w:pPr>
      <w:spacing w:after="0" w:line="240" w:lineRule="auto"/>
    </w:pPr>
    <w:rPr>
      <w:rFonts w:eastAsiaTheme="minorHAnsi" w:cs="Arial"/>
      <w:sz w:val="20"/>
      <w:szCs w:val="20"/>
      <w:lang w:eastAsia="en-US"/>
    </w:rPr>
  </w:style>
  <w:style w:type="paragraph" w:customStyle="1" w:styleId="D7436E88F4FB49C79E45E97FDD6A5B9E2">
    <w:name w:val="D7436E88F4FB49C79E45E97FDD6A5B9E2"/>
    <w:rsid w:val="001D357F"/>
    <w:pPr>
      <w:spacing w:after="0" w:line="240" w:lineRule="auto"/>
    </w:pPr>
    <w:rPr>
      <w:rFonts w:eastAsiaTheme="minorHAnsi" w:cs="Arial"/>
      <w:sz w:val="20"/>
      <w:szCs w:val="20"/>
      <w:lang w:eastAsia="en-US"/>
    </w:rPr>
  </w:style>
  <w:style w:type="paragraph" w:customStyle="1" w:styleId="A9236F72BAC24E33830940E5E69272952">
    <w:name w:val="A9236F72BAC24E33830940E5E69272952"/>
    <w:rsid w:val="001D357F"/>
    <w:pPr>
      <w:spacing w:after="0" w:line="240" w:lineRule="auto"/>
    </w:pPr>
    <w:rPr>
      <w:rFonts w:eastAsiaTheme="minorHAnsi" w:cs="Arial"/>
      <w:sz w:val="20"/>
      <w:szCs w:val="20"/>
      <w:lang w:eastAsia="en-US"/>
    </w:rPr>
  </w:style>
  <w:style w:type="paragraph" w:customStyle="1" w:styleId="B9AFF166D3C148EF84DAC50EB7468A352">
    <w:name w:val="B9AFF166D3C148EF84DAC50EB7468A352"/>
    <w:rsid w:val="001D357F"/>
    <w:pPr>
      <w:spacing w:after="0" w:line="240" w:lineRule="auto"/>
    </w:pPr>
    <w:rPr>
      <w:rFonts w:eastAsiaTheme="minorHAnsi" w:cs="Arial"/>
      <w:sz w:val="20"/>
      <w:szCs w:val="20"/>
      <w:lang w:eastAsia="en-US"/>
    </w:rPr>
  </w:style>
  <w:style w:type="paragraph" w:customStyle="1" w:styleId="CB7638F678604BE982F1C0B372A4D4E72">
    <w:name w:val="CB7638F678604BE982F1C0B372A4D4E72"/>
    <w:rsid w:val="001D357F"/>
    <w:pPr>
      <w:spacing w:after="0" w:line="240" w:lineRule="auto"/>
    </w:pPr>
    <w:rPr>
      <w:rFonts w:eastAsiaTheme="minorHAnsi" w:cs="Arial"/>
      <w:sz w:val="20"/>
      <w:szCs w:val="20"/>
      <w:lang w:eastAsia="en-US"/>
    </w:rPr>
  </w:style>
  <w:style w:type="paragraph" w:customStyle="1" w:styleId="C18E77B6EF9744E3B280B7B8604741BD1">
    <w:name w:val="C18E77B6EF9744E3B280B7B8604741BD1"/>
    <w:rsid w:val="001D357F"/>
    <w:pPr>
      <w:spacing w:after="0" w:line="240" w:lineRule="auto"/>
    </w:pPr>
    <w:rPr>
      <w:rFonts w:eastAsiaTheme="minorHAnsi" w:cs="Arial"/>
      <w:sz w:val="20"/>
      <w:szCs w:val="20"/>
      <w:lang w:eastAsia="en-US"/>
    </w:rPr>
  </w:style>
  <w:style w:type="paragraph" w:customStyle="1" w:styleId="C3512F412EA246ACAB839F8F72C005541">
    <w:name w:val="C3512F412EA246ACAB839F8F72C005541"/>
    <w:rsid w:val="001D357F"/>
    <w:pPr>
      <w:spacing w:after="0" w:line="240" w:lineRule="auto"/>
    </w:pPr>
    <w:rPr>
      <w:rFonts w:eastAsiaTheme="minorHAnsi" w:cs="Arial"/>
      <w:sz w:val="20"/>
      <w:szCs w:val="20"/>
      <w:lang w:eastAsia="en-US"/>
    </w:rPr>
  </w:style>
  <w:style w:type="paragraph" w:customStyle="1" w:styleId="84E30727AAF54ED093A1D6CD1DC35F601">
    <w:name w:val="84E30727AAF54ED093A1D6CD1DC35F601"/>
    <w:rsid w:val="001D357F"/>
    <w:pPr>
      <w:spacing w:after="0" w:line="240" w:lineRule="auto"/>
    </w:pPr>
    <w:rPr>
      <w:rFonts w:eastAsiaTheme="minorHAnsi" w:cs="Arial"/>
      <w:sz w:val="20"/>
      <w:szCs w:val="20"/>
      <w:lang w:eastAsia="en-US"/>
    </w:rPr>
  </w:style>
  <w:style w:type="paragraph" w:customStyle="1" w:styleId="56B4F6D7215A4F4992627C979C2D4B6F1">
    <w:name w:val="56B4F6D7215A4F4992627C979C2D4B6F1"/>
    <w:rsid w:val="001D357F"/>
    <w:pPr>
      <w:spacing w:after="0" w:line="240" w:lineRule="auto"/>
    </w:pPr>
    <w:rPr>
      <w:rFonts w:eastAsiaTheme="minorHAnsi" w:cs="Arial"/>
      <w:sz w:val="20"/>
      <w:szCs w:val="20"/>
      <w:lang w:eastAsia="en-US"/>
    </w:rPr>
  </w:style>
  <w:style w:type="paragraph" w:customStyle="1" w:styleId="DCE1D6666D534E98B4A4E0BE7ABE08571">
    <w:name w:val="DCE1D6666D534E98B4A4E0BE7ABE08571"/>
    <w:rsid w:val="001D357F"/>
    <w:pPr>
      <w:spacing w:after="0" w:line="240" w:lineRule="auto"/>
    </w:pPr>
    <w:rPr>
      <w:rFonts w:eastAsiaTheme="minorHAnsi" w:cs="Arial"/>
      <w:sz w:val="20"/>
      <w:szCs w:val="20"/>
      <w:lang w:eastAsia="en-US"/>
    </w:rPr>
  </w:style>
  <w:style w:type="paragraph" w:customStyle="1" w:styleId="3D765F66C1DE4EB48A166E3E549D172C1">
    <w:name w:val="3D765F66C1DE4EB48A166E3E549D172C1"/>
    <w:rsid w:val="001D357F"/>
    <w:pPr>
      <w:spacing w:after="0" w:line="240" w:lineRule="auto"/>
    </w:pPr>
    <w:rPr>
      <w:rFonts w:eastAsiaTheme="minorHAnsi" w:cs="Arial"/>
      <w:sz w:val="20"/>
      <w:szCs w:val="20"/>
      <w:lang w:eastAsia="en-US"/>
    </w:rPr>
  </w:style>
  <w:style w:type="paragraph" w:customStyle="1" w:styleId="62F1AEB77B644165A094C7718A17E113">
    <w:name w:val="62F1AEB77B644165A094C7718A17E113"/>
    <w:rsid w:val="001D357F"/>
  </w:style>
  <w:style w:type="paragraph" w:customStyle="1" w:styleId="5097D9BDDFCD4032BDEC2106D51AB72F">
    <w:name w:val="5097D9BDDFCD4032BDEC2106D51AB72F"/>
    <w:rsid w:val="001D357F"/>
  </w:style>
  <w:style w:type="paragraph" w:customStyle="1" w:styleId="90DE5BDB389E4551BCE2A29A1C019B38">
    <w:name w:val="90DE5BDB389E4551BCE2A29A1C019B38"/>
    <w:rsid w:val="001D357F"/>
  </w:style>
  <w:style w:type="paragraph" w:customStyle="1" w:styleId="9725FB39E3484111B78AAE0085D10730">
    <w:name w:val="9725FB39E3484111B78AAE0085D10730"/>
    <w:rsid w:val="001D357F"/>
  </w:style>
  <w:style w:type="paragraph" w:customStyle="1" w:styleId="78804D0928EE428B8CD6CFBC37CF3073">
    <w:name w:val="78804D0928EE428B8CD6CFBC37CF3073"/>
    <w:rsid w:val="001D357F"/>
  </w:style>
  <w:style w:type="paragraph" w:customStyle="1" w:styleId="33CF6AD59BA046CCAA9D713DDE089429">
    <w:name w:val="33CF6AD59BA046CCAA9D713DDE089429"/>
    <w:rsid w:val="001D357F"/>
  </w:style>
  <w:style w:type="paragraph" w:customStyle="1" w:styleId="32B2645632964712B478C07E08B3F7F1">
    <w:name w:val="32B2645632964712B478C07E08B3F7F1"/>
    <w:rsid w:val="001D357F"/>
  </w:style>
  <w:style w:type="paragraph" w:customStyle="1" w:styleId="D54CCB7EA5BA4224B7D55193A1C1429D">
    <w:name w:val="D54CCB7EA5BA4224B7D55193A1C1429D"/>
    <w:rsid w:val="001D357F"/>
  </w:style>
  <w:style w:type="paragraph" w:customStyle="1" w:styleId="6E1E84A8683E485AB771116D8DAECB1A">
    <w:name w:val="6E1E84A8683E485AB771116D8DAECB1A"/>
    <w:rsid w:val="001D357F"/>
  </w:style>
  <w:style w:type="paragraph" w:customStyle="1" w:styleId="DA2C5FEC106C47A69BF8D4BA30AEE038">
    <w:name w:val="DA2C5FEC106C47A69BF8D4BA30AEE038"/>
    <w:rsid w:val="001D357F"/>
  </w:style>
  <w:style w:type="paragraph" w:customStyle="1" w:styleId="EFB2B7B9173F4B05933F71BA461B80ED">
    <w:name w:val="EFB2B7B9173F4B05933F71BA461B80ED"/>
    <w:rsid w:val="001D357F"/>
  </w:style>
  <w:style w:type="paragraph" w:customStyle="1" w:styleId="6FC832817F15459DA03A1C1890ED836D">
    <w:name w:val="6FC832817F15459DA03A1C1890ED836D"/>
    <w:rsid w:val="001D357F"/>
  </w:style>
  <w:style w:type="paragraph" w:customStyle="1" w:styleId="0A2A866E478E4D60889C218AA3804569">
    <w:name w:val="0A2A866E478E4D60889C218AA3804569"/>
    <w:rsid w:val="001D357F"/>
  </w:style>
  <w:style w:type="paragraph" w:customStyle="1" w:styleId="374A9B96250841BDA562CE8A2A99BA57">
    <w:name w:val="374A9B96250841BDA562CE8A2A99BA57"/>
    <w:rsid w:val="001D357F"/>
  </w:style>
  <w:style w:type="paragraph" w:customStyle="1" w:styleId="696895A5FB844ECBB148FA5D78E8AF54">
    <w:name w:val="696895A5FB844ECBB148FA5D78E8AF54"/>
    <w:rsid w:val="001D357F"/>
  </w:style>
  <w:style w:type="paragraph" w:customStyle="1" w:styleId="D92624853E74455EBE91241A9063F198">
    <w:name w:val="D92624853E74455EBE91241A9063F198"/>
    <w:rsid w:val="001D357F"/>
  </w:style>
  <w:style w:type="paragraph" w:customStyle="1" w:styleId="3DA68800DF1744B780E5F841CDE6777F">
    <w:name w:val="3DA68800DF1744B780E5F841CDE6777F"/>
    <w:rsid w:val="001D357F"/>
  </w:style>
  <w:style w:type="paragraph" w:customStyle="1" w:styleId="4CD8B193A22A4B6783636EDB90A66B4C">
    <w:name w:val="4CD8B193A22A4B6783636EDB90A66B4C"/>
    <w:rsid w:val="001D357F"/>
  </w:style>
  <w:style w:type="paragraph" w:customStyle="1" w:styleId="71BE1E1449AB4AC489F6413D4DC13B20">
    <w:name w:val="71BE1E1449AB4AC489F6413D4DC13B20"/>
    <w:rsid w:val="001D357F"/>
  </w:style>
  <w:style w:type="paragraph" w:customStyle="1" w:styleId="69C04C41A76A4EC1B78D5F29A28F966C">
    <w:name w:val="69C04C41A76A4EC1B78D5F29A28F966C"/>
    <w:rsid w:val="001D357F"/>
  </w:style>
  <w:style w:type="paragraph" w:customStyle="1" w:styleId="D7E1097BAE0F4678ADE3D6B3178A4B41">
    <w:name w:val="D7E1097BAE0F4678ADE3D6B3178A4B41"/>
    <w:rsid w:val="001D357F"/>
  </w:style>
  <w:style w:type="paragraph" w:customStyle="1" w:styleId="09916A6223CA40439A5343BF7DC834E2">
    <w:name w:val="09916A6223CA40439A5343BF7DC834E2"/>
    <w:rsid w:val="001D357F"/>
  </w:style>
  <w:style w:type="paragraph" w:customStyle="1" w:styleId="D12A02A0BB344D0BAC67A9FBB6B7643C">
    <w:name w:val="D12A02A0BB344D0BAC67A9FBB6B7643C"/>
    <w:rsid w:val="001D357F"/>
  </w:style>
  <w:style w:type="paragraph" w:customStyle="1" w:styleId="FE1F4C1E066244518BA13A748BBA69E0">
    <w:name w:val="FE1F4C1E066244518BA13A748BBA69E0"/>
    <w:rsid w:val="001D357F"/>
  </w:style>
  <w:style w:type="paragraph" w:customStyle="1" w:styleId="2DF2F2C6EB174A8A8196F30DBD981D43">
    <w:name w:val="2DF2F2C6EB174A8A8196F30DBD981D43"/>
    <w:rsid w:val="001D357F"/>
  </w:style>
  <w:style w:type="paragraph" w:customStyle="1" w:styleId="8825C25188D741CB8FF1EAB6338D3DC9">
    <w:name w:val="8825C25188D741CB8FF1EAB6338D3DC9"/>
    <w:rsid w:val="001D357F"/>
  </w:style>
  <w:style w:type="paragraph" w:customStyle="1" w:styleId="20AA67F735D94B7091BC2E8EF179D82F">
    <w:name w:val="20AA67F735D94B7091BC2E8EF179D82F"/>
    <w:rsid w:val="001D357F"/>
  </w:style>
  <w:style w:type="paragraph" w:customStyle="1" w:styleId="3AEE5007665044019943B696786D5534">
    <w:name w:val="3AEE5007665044019943B696786D5534"/>
    <w:rsid w:val="001D357F"/>
  </w:style>
  <w:style w:type="paragraph" w:customStyle="1" w:styleId="1C9D3FE921AF4F2B939B519EF7DDF503">
    <w:name w:val="1C9D3FE921AF4F2B939B519EF7DDF503"/>
    <w:rsid w:val="001D357F"/>
  </w:style>
  <w:style w:type="paragraph" w:customStyle="1" w:styleId="D137A8715F104ED4A3BBEAB6BFAA1BA4">
    <w:name w:val="D137A8715F104ED4A3BBEAB6BFAA1BA4"/>
    <w:rsid w:val="001D357F"/>
  </w:style>
  <w:style w:type="paragraph" w:customStyle="1" w:styleId="500D0471FE224A32BD8F040B8F5FF795">
    <w:name w:val="500D0471FE224A32BD8F040B8F5FF795"/>
    <w:rsid w:val="001D357F"/>
  </w:style>
  <w:style w:type="paragraph" w:customStyle="1" w:styleId="9E079D9730F449D29810A564C7113D62">
    <w:name w:val="9E079D9730F449D29810A564C7113D62"/>
    <w:rsid w:val="001D357F"/>
  </w:style>
  <w:style w:type="paragraph" w:customStyle="1" w:styleId="4C68FF4E723040E4A10E6E998083599E">
    <w:name w:val="4C68FF4E723040E4A10E6E998083599E"/>
    <w:rsid w:val="001D357F"/>
  </w:style>
  <w:style w:type="paragraph" w:customStyle="1" w:styleId="4C2BFA5FEBF1422A812BD5B729D6FC58">
    <w:name w:val="4C2BFA5FEBF1422A812BD5B729D6FC58"/>
    <w:rsid w:val="001D357F"/>
  </w:style>
  <w:style w:type="paragraph" w:customStyle="1" w:styleId="22B88595889D4FEEB9C9B0D1A9F1034F">
    <w:name w:val="22B88595889D4FEEB9C9B0D1A9F1034F"/>
    <w:rsid w:val="001D357F"/>
  </w:style>
  <w:style w:type="paragraph" w:customStyle="1" w:styleId="F94E2A2346C1411497BD699F5EB44471">
    <w:name w:val="F94E2A2346C1411497BD699F5EB44471"/>
    <w:rsid w:val="001D357F"/>
  </w:style>
  <w:style w:type="paragraph" w:customStyle="1" w:styleId="C902D46BF1F8489FAC660BA62464B9D2">
    <w:name w:val="C902D46BF1F8489FAC660BA62464B9D2"/>
    <w:rsid w:val="001D357F"/>
  </w:style>
  <w:style w:type="paragraph" w:customStyle="1" w:styleId="14CF3172F6BD47B2974C6ACF67605CEA">
    <w:name w:val="14CF3172F6BD47B2974C6ACF67605CEA"/>
    <w:rsid w:val="001D357F"/>
  </w:style>
  <w:style w:type="paragraph" w:customStyle="1" w:styleId="A3B17EF00EB242FFBD896C7D088A61D7">
    <w:name w:val="A3B17EF00EB242FFBD896C7D088A61D7"/>
    <w:rsid w:val="001D357F"/>
  </w:style>
  <w:style w:type="paragraph" w:customStyle="1" w:styleId="417B4E31DD5541B993120C462B99E4EC">
    <w:name w:val="417B4E31DD5541B993120C462B99E4EC"/>
    <w:rsid w:val="001D357F"/>
  </w:style>
  <w:style w:type="paragraph" w:customStyle="1" w:styleId="3E7B9606CFDB43E6A6CFDF345C65A329">
    <w:name w:val="3E7B9606CFDB43E6A6CFDF345C65A329"/>
    <w:rsid w:val="001D357F"/>
  </w:style>
  <w:style w:type="paragraph" w:customStyle="1" w:styleId="E88E54FA3D2F43BDB33482AF06709986">
    <w:name w:val="E88E54FA3D2F43BDB33482AF06709986"/>
    <w:rsid w:val="001D357F"/>
  </w:style>
  <w:style w:type="paragraph" w:customStyle="1" w:styleId="60A8F4053B55485C8CB6B4E79DA0435B">
    <w:name w:val="60A8F4053B55485C8CB6B4E79DA0435B"/>
    <w:rsid w:val="001D357F"/>
  </w:style>
  <w:style w:type="paragraph" w:customStyle="1" w:styleId="EEDA1F5BE9554F318159BE7F694F5A07">
    <w:name w:val="EEDA1F5BE9554F318159BE7F694F5A07"/>
    <w:rsid w:val="001D357F"/>
  </w:style>
  <w:style w:type="paragraph" w:customStyle="1" w:styleId="630A00A628C94D20B3773A9D2BAC4C8F">
    <w:name w:val="630A00A628C94D20B3773A9D2BAC4C8F"/>
    <w:rsid w:val="001D357F"/>
  </w:style>
  <w:style w:type="paragraph" w:customStyle="1" w:styleId="A7AE91449DED4DC0A7623683B4E1E215">
    <w:name w:val="A7AE91449DED4DC0A7623683B4E1E215"/>
    <w:rsid w:val="001D357F"/>
  </w:style>
  <w:style w:type="paragraph" w:customStyle="1" w:styleId="6E5908E725F4418292A88C24F8A9BC42">
    <w:name w:val="6E5908E725F4418292A88C24F8A9BC42"/>
    <w:rsid w:val="001D357F"/>
  </w:style>
  <w:style w:type="paragraph" w:customStyle="1" w:styleId="DF71D735026C45479C19EB1441E7FEB4">
    <w:name w:val="DF71D735026C45479C19EB1441E7FEB4"/>
    <w:rsid w:val="001D357F"/>
  </w:style>
  <w:style w:type="paragraph" w:customStyle="1" w:styleId="FE64238D269F4053B013C78CF4F67F14">
    <w:name w:val="FE64238D269F4053B013C78CF4F67F14"/>
    <w:rsid w:val="001D357F"/>
  </w:style>
  <w:style w:type="paragraph" w:customStyle="1" w:styleId="EB66F82A540E42B8B134928509976170">
    <w:name w:val="EB66F82A540E42B8B134928509976170"/>
    <w:rsid w:val="001D357F"/>
  </w:style>
  <w:style w:type="paragraph" w:customStyle="1" w:styleId="26413A3F33D4497D8352344353E5BBCA">
    <w:name w:val="26413A3F33D4497D8352344353E5BBCA"/>
    <w:rsid w:val="001D357F"/>
  </w:style>
  <w:style w:type="paragraph" w:customStyle="1" w:styleId="7929D3FC01C34573A55DFA85734CCDA1">
    <w:name w:val="7929D3FC01C34573A55DFA85734CCDA1"/>
    <w:rsid w:val="001D357F"/>
  </w:style>
  <w:style w:type="paragraph" w:customStyle="1" w:styleId="DC2BAF7CE51B411EB7BE2265E483F6E2">
    <w:name w:val="DC2BAF7CE51B411EB7BE2265E483F6E2"/>
    <w:rsid w:val="001D357F"/>
  </w:style>
  <w:style w:type="paragraph" w:customStyle="1" w:styleId="9B84CB8AD7B340DEAB56B96F98E8C53F">
    <w:name w:val="9B84CB8AD7B340DEAB56B96F98E8C53F"/>
    <w:rsid w:val="001D357F"/>
  </w:style>
  <w:style w:type="paragraph" w:customStyle="1" w:styleId="7FC0E93B70A14DC697F927DE91DBB343">
    <w:name w:val="7FC0E93B70A14DC697F927DE91DBB343"/>
    <w:rsid w:val="001D357F"/>
  </w:style>
  <w:style w:type="paragraph" w:customStyle="1" w:styleId="F90175742F6B460090A05EE549BD0AAA">
    <w:name w:val="F90175742F6B460090A05EE549BD0AAA"/>
    <w:rsid w:val="001D357F"/>
  </w:style>
  <w:style w:type="paragraph" w:customStyle="1" w:styleId="3E53B55273A04FCFBBF328475D242AD8">
    <w:name w:val="3E53B55273A04FCFBBF328475D242AD8"/>
    <w:rsid w:val="001D357F"/>
  </w:style>
  <w:style w:type="paragraph" w:customStyle="1" w:styleId="890F02EAA0C545248076BB814D727F3C">
    <w:name w:val="890F02EAA0C545248076BB814D727F3C"/>
    <w:rsid w:val="001D357F"/>
  </w:style>
  <w:style w:type="paragraph" w:customStyle="1" w:styleId="8C9A1850ED0745789FB12E26CF608B93">
    <w:name w:val="8C9A1850ED0745789FB12E26CF608B93"/>
    <w:rsid w:val="001D357F"/>
  </w:style>
  <w:style w:type="paragraph" w:customStyle="1" w:styleId="47C72681D7784B9CA0EF88BC1D30B909">
    <w:name w:val="47C72681D7784B9CA0EF88BC1D30B909"/>
    <w:rsid w:val="001D357F"/>
  </w:style>
  <w:style w:type="paragraph" w:customStyle="1" w:styleId="8398EE88F8AA4499B7F1DB95BEBCB312">
    <w:name w:val="8398EE88F8AA4499B7F1DB95BEBCB312"/>
    <w:rsid w:val="001D357F"/>
  </w:style>
  <w:style w:type="paragraph" w:customStyle="1" w:styleId="A98CD91220624137990F4A1CE7E30A4F">
    <w:name w:val="A98CD91220624137990F4A1CE7E30A4F"/>
    <w:rsid w:val="001D357F"/>
  </w:style>
  <w:style w:type="paragraph" w:customStyle="1" w:styleId="12BEA5B4ABD44043BF3631EE2D290780">
    <w:name w:val="12BEA5B4ABD44043BF3631EE2D290780"/>
    <w:rsid w:val="001D357F"/>
  </w:style>
  <w:style w:type="paragraph" w:customStyle="1" w:styleId="377507D743A746BA813128FAE6F86787">
    <w:name w:val="377507D743A746BA813128FAE6F86787"/>
    <w:rsid w:val="001D357F"/>
  </w:style>
  <w:style w:type="paragraph" w:customStyle="1" w:styleId="57E38ADDDDB74EF8B0C8F28B0A26DC81">
    <w:name w:val="57E38ADDDDB74EF8B0C8F28B0A26DC81"/>
    <w:rsid w:val="001D357F"/>
  </w:style>
  <w:style w:type="paragraph" w:customStyle="1" w:styleId="7054FF36CE304B419656533BDAA759335">
    <w:name w:val="7054FF36CE304B419656533BDAA759335"/>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2">
    <w:name w:val="792070D29EAE498AA7567B350365B2BE2"/>
    <w:rsid w:val="001D357F"/>
    <w:pPr>
      <w:spacing w:after="0" w:line="240" w:lineRule="auto"/>
    </w:pPr>
    <w:rPr>
      <w:rFonts w:eastAsiaTheme="minorHAnsi" w:cs="Arial"/>
      <w:sz w:val="20"/>
      <w:szCs w:val="20"/>
      <w:lang w:eastAsia="en-US"/>
    </w:rPr>
  </w:style>
  <w:style w:type="paragraph" w:customStyle="1" w:styleId="5AC37271A7234950A8216D59F04D4EA03">
    <w:name w:val="5AC37271A7234950A8216D59F04D4EA03"/>
    <w:rsid w:val="001D357F"/>
    <w:pPr>
      <w:spacing w:after="0" w:line="240" w:lineRule="auto"/>
    </w:pPr>
    <w:rPr>
      <w:rFonts w:eastAsiaTheme="minorHAnsi" w:cs="Arial"/>
      <w:sz w:val="20"/>
      <w:szCs w:val="20"/>
      <w:lang w:eastAsia="en-US"/>
    </w:rPr>
  </w:style>
  <w:style w:type="paragraph" w:customStyle="1" w:styleId="B4E73F3AD5374343BC88C57475D092F1">
    <w:name w:val="B4E73F3AD5374343BC88C57475D092F1"/>
    <w:rsid w:val="001D357F"/>
    <w:pPr>
      <w:spacing w:after="0" w:line="240" w:lineRule="auto"/>
    </w:pPr>
    <w:rPr>
      <w:rFonts w:eastAsiaTheme="minorHAnsi" w:cs="Arial"/>
      <w:sz w:val="20"/>
      <w:szCs w:val="20"/>
      <w:lang w:eastAsia="en-US"/>
    </w:rPr>
  </w:style>
  <w:style w:type="paragraph" w:customStyle="1" w:styleId="57572E7B126B423885406A77E60B76453">
    <w:name w:val="57572E7B126B423885406A77E60B76453"/>
    <w:rsid w:val="001D357F"/>
    <w:pPr>
      <w:spacing w:after="0" w:line="240" w:lineRule="auto"/>
    </w:pPr>
    <w:rPr>
      <w:rFonts w:eastAsiaTheme="minorHAnsi" w:cs="Arial"/>
      <w:sz w:val="20"/>
      <w:szCs w:val="20"/>
      <w:lang w:eastAsia="en-US"/>
    </w:rPr>
  </w:style>
  <w:style w:type="paragraph" w:customStyle="1" w:styleId="069E6B36C22F42CFBC10CBDDAFFBD66A2">
    <w:name w:val="069E6B36C22F42CFBC10CBDDAFFBD66A2"/>
    <w:rsid w:val="001D357F"/>
    <w:pPr>
      <w:spacing w:after="0" w:line="240" w:lineRule="auto"/>
    </w:pPr>
    <w:rPr>
      <w:rFonts w:eastAsiaTheme="minorHAnsi" w:cs="Arial"/>
      <w:sz w:val="20"/>
      <w:szCs w:val="20"/>
      <w:lang w:eastAsia="en-US"/>
    </w:rPr>
  </w:style>
  <w:style w:type="paragraph" w:customStyle="1" w:styleId="3ABE19CFDB0A4474B3CCB59859F78DE03">
    <w:name w:val="3ABE19CFDB0A4474B3CCB59859F78DE03"/>
    <w:rsid w:val="001D357F"/>
    <w:pPr>
      <w:spacing w:after="0" w:line="240" w:lineRule="auto"/>
    </w:pPr>
    <w:rPr>
      <w:rFonts w:eastAsiaTheme="minorHAnsi" w:cs="Arial"/>
      <w:sz w:val="20"/>
      <w:szCs w:val="20"/>
      <w:lang w:eastAsia="en-US"/>
    </w:rPr>
  </w:style>
  <w:style w:type="paragraph" w:customStyle="1" w:styleId="D5D73A4E06A84874A95B47D9DF24BF4A3">
    <w:name w:val="D5D73A4E06A84874A95B47D9DF24BF4A3"/>
    <w:rsid w:val="001D357F"/>
    <w:pPr>
      <w:spacing w:after="0" w:line="240" w:lineRule="auto"/>
    </w:pPr>
    <w:rPr>
      <w:rFonts w:eastAsiaTheme="minorHAnsi" w:cs="Arial"/>
      <w:sz w:val="20"/>
      <w:szCs w:val="20"/>
      <w:lang w:eastAsia="en-US"/>
    </w:rPr>
  </w:style>
  <w:style w:type="paragraph" w:customStyle="1" w:styleId="CAF177A70CC1435995F39A5DA766F59D3">
    <w:name w:val="CAF177A70CC1435995F39A5DA766F59D3"/>
    <w:rsid w:val="001D357F"/>
    <w:pPr>
      <w:spacing w:after="0" w:line="240" w:lineRule="auto"/>
    </w:pPr>
    <w:rPr>
      <w:rFonts w:eastAsiaTheme="minorHAnsi" w:cs="Arial"/>
      <w:sz w:val="20"/>
      <w:szCs w:val="20"/>
      <w:lang w:eastAsia="en-US"/>
    </w:rPr>
  </w:style>
  <w:style w:type="paragraph" w:customStyle="1" w:styleId="6A5B135E59A244DD949CEFE801B897EB3">
    <w:name w:val="6A5B135E59A244DD949CEFE801B897EB3"/>
    <w:rsid w:val="001D357F"/>
    <w:pPr>
      <w:spacing w:after="0" w:line="240" w:lineRule="auto"/>
    </w:pPr>
    <w:rPr>
      <w:rFonts w:eastAsiaTheme="minorHAnsi" w:cs="Arial"/>
      <w:sz w:val="20"/>
      <w:szCs w:val="20"/>
      <w:lang w:eastAsia="en-US"/>
    </w:rPr>
  </w:style>
  <w:style w:type="paragraph" w:customStyle="1" w:styleId="FD3C3A0154084201A334CB997112D06A3">
    <w:name w:val="FD3C3A0154084201A334CB997112D06A3"/>
    <w:rsid w:val="001D357F"/>
    <w:pPr>
      <w:spacing w:after="0" w:line="240" w:lineRule="auto"/>
    </w:pPr>
    <w:rPr>
      <w:rFonts w:eastAsiaTheme="minorHAnsi" w:cs="Arial"/>
      <w:sz w:val="20"/>
      <w:szCs w:val="20"/>
      <w:lang w:eastAsia="en-US"/>
    </w:rPr>
  </w:style>
  <w:style w:type="paragraph" w:customStyle="1" w:styleId="F543687E85FD48489749A7DF9A112CC63">
    <w:name w:val="F543687E85FD48489749A7DF9A112CC63"/>
    <w:rsid w:val="001D357F"/>
    <w:pPr>
      <w:spacing w:after="0" w:line="240" w:lineRule="auto"/>
    </w:pPr>
    <w:rPr>
      <w:rFonts w:eastAsiaTheme="minorHAnsi" w:cs="Arial"/>
      <w:sz w:val="20"/>
      <w:szCs w:val="20"/>
      <w:lang w:eastAsia="en-US"/>
    </w:rPr>
  </w:style>
  <w:style w:type="paragraph" w:customStyle="1" w:styleId="1A00BDBA4B22439885557E075A191AAD3">
    <w:name w:val="1A00BDBA4B22439885557E075A191AAD3"/>
    <w:rsid w:val="001D357F"/>
    <w:pPr>
      <w:spacing w:after="0" w:line="240" w:lineRule="auto"/>
    </w:pPr>
    <w:rPr>
      <w:rFonts w:eastAsiaTheme="minorHAnsi" w:cs="Arial"/>
      <w:sz w:val="20"/>
      <w:szCs w:val="20"/>
      <w:lang w:eastAsia="en-US"/>
    </w:rPr>
  </w:style>
  <w:style w:type="paragraph" w:customStyle="1" w:styleId="90DE5BDB389E4551BCE2A29A1C019B381">
    <w:name w:val="90DE5BDB389E4551BCE2A29A1C019B381"/>
    <w:rsid w:val="001D357F"/>
    <w:pPr>
      <w:spacing w:after="0" w:line="240" w:lineRule="auto"/>
    </w:pPr>
    <w:rPr>
      <w:rFonts w:eastAsiaTheme="minorHAnsi" w:cs="Arial"/>
      <w:sz w:val="20"/>
      <w:szCs w:val="20"/>
      <w:lang w:eastAsia="en-US"/>
    </w:rPr>
  </w:style>
  <w:style w:type="paragraph" w:customStyle="1" w:styleId="9725FB39E3484111B78AAE0085D107301">
    <w:name w:val="9725FB39E3484111B78AAE0085D107301"/>
    <w:rsid w:val="001D357F"/>
    <w:pPr>
      <w:spacing w:after="0" w:line="240" w:lineRule="auto"/>
    </w:pPr>
    <w:rPr>
      <w:rFonts w:eastAsiaTheme="minorHAnsi" w:cs="Arial"/>
      <w:sz w:val="20"/>
      <w:szCs w:val="20"/>
      <w:lang w:eastAsia="en-US"/>
    </w:rPr>
  </w:style>
  <w:style w:type="paragraph" w:customStyle="1" w:styleId="78804D0928EE428B8CD6CFBC37CF30731">
    <w:name w:val="78804D0928EE428B8CD6CFBC37CF30731"/>
    <w:rsid w:val="001D357F"/>
    <w:pPr>
      <w:spacing w:after="0" w:line="240" w:lineRule="auto"/>
    </w:pPr>
    <w:rPr>
      <w:rFonts w:eastAsiaTheme="minorHAnsi" w:cs="Arial"/>
      <w:sz w:val="20"/>
      <w:szCs w:val="20"/>
      <w:lang w:eastAsia="en-US"/>
    </w:rPr>
  </w:style>
  <w:style w:type="paragraph" w:customStyle="1" w:styleId="33CF6AD59BA046CCAA9D713DDE0894291">
    <w:name w:val="33CF6AD59BA046CCAA9D713DDE0894291"/>
    <w:rsid w:val="001D357F"/>
    <w:pPr>
      <w:spacing w:after="0" w:line="240" w:lineRule="auto"/>
    </w:pPr>
    <w:rPr>
      <w:rFonts w:eastAsiaTheme="minorHAnsi" w:cs="Arial"/>
      <w:sz w:val="20"/>
      <w:szCs w:val="20"/>
      <w:lang w:eastAsia="en-US"/>
    </w:rPr>
  </w:style>
  <w:style w:type="paragraph" w:customStyle="1" w:styleId="32B2645632964712B478C07E08B3F7F11">
    <w:name w:val="32B2645632964712B478C07E08B3F7F11"/>
    <w:rsid w:val="001D357F"/>
    <w:pPr>
      <w:spacing w:after="0" w:line="240" w:lineRule="auto"/>
    </w:pPr>
    <w:rPr>
      <w:rFonts w:eastAsiaTheme="minorHAnsi" w:cs="Arial"/>
      <w:sz w:val="20"/>
      <w:szCs w:val="20"/>
      <w:lang w:eastAsia="en-US"/>
    </w:rPr>
  </w:style>
  <w:style w:type="paragraph" w:customStyle="1" w:styleId="D54CCB7EA5BA4224B7D55193A1C1429D1">
    <w:name w:val="D54CCB7EA5BA4224B7D55193A1C1429D1"/>
    <w:rsid w:val="001D357F"/>
    <w:pPr>
      <w:spacing w:after="0" w:line="240" w:lineRule="auto"/>
    </w:pPr>
    <w:rPr>
      <w:rFonts w:eastAsiaTheme="minorHAnsi" w:cs="Arial"/>
      <w:sz w:val="20"/>
      <w:szCs w:val="20"/>
      <w:lang w:eastAsia="en-US"/>
    </w:rPr>
  </w:style>
  <w:style w:type="paragraph" w:customStyle="1" w:styleId="6E1E84A8683E485AB771116D8DAECB1A1">
    <w:name w:val="6E1E84A8683E485AB771116D8DAECB1A1"/>
    <w:rsid w:val="001D357F"/>
    <w:pPr>
      <w:spacing w:after="0" w:line="240" w:lineRule="auto"/>
    </w:pPr>
    <w:rPr>
      <w:rFonts w:eastAsiaTheme="minorHAnsi" w:cs="Arial"/>
      <w:sz w:val="20"/>
      <w:szCs w:val="20"/>
      <w:lang w:eastAsia="en-US"/>
    </w:rPr>
  </w:style>
  <w:style w:type="paragraph" w:customStyle="1" w:styleId="DA2C5FEC106C47A69BF8D4BA30AEE0381">
    <w:name w:val="DA2C5FEC106C47A69BF8D4BA30AEE0381"/>
    <w:rsid w:val="001D357F"/>
    <w:pPr>
      <w:spacing w:after="0" w:line="240" w:lineRule="auto"/>
    </w:pPr>
    <w:rPr>
      <w:rFonts w:eastAsiaTheme="minorHAnsi" w:cs="Arial"/>
      <w:sz w:val="20"/>
      <w:szCs w:val="20"/>
      <w:lang w:eastAsia="en-US"/>
    </w:rPr>
  </w:style>
  <w:style w:type="paragraph" w:customStyle="1" w:styleId="EFB2B7B9173F4B05933F71BA461B80ED1">
    <w:name w:val="EFB2B7B9173F4B05933F71BA461B80ED1"/>
    <w:rsid w:val="001D357F"/>
    <w:pPr>
      <w:spacing w:after="0" w:line="240" w:lineRule="auto"/>
    </w:pPr>
    <w:rPr>
      <w:rFonts w:eastAsiaTheme="minorHAnsi" w:cs="Arial"/>
      <w:sz w:val="20"/>
      <w:szCs w:val="20"/>
      <w:lang w:eastAsia="en-US"/>
    </w:rPr>
  </w:style>
  <w:style w:type="paragraph" w:customStyle="1" w:styleId="6FC832817F15459DA03A1C1890ED836D1">
    <w:name w:val="6FC832817F15459DA03A1C1890ED836D1"/>
    <w:rsid w:val="001D357F"/>
    <w:pPr>
      <w:spacing w:after="0" w:line="240" w:lineRule="auto"/>
    </w:pPr>
    <w:rPr>
      <w:rFonts w:eastAsiaTheme="minorHAnsi" w:cs="Arial"/>
      <w:sz w:val="20"/>
      <w:szCs w:val="20"/>
      <w:lang w:eastAsia="en-US"/>
    </w:rPr>
  </w:style>
  <w:style w:type="paragraph" w:customStyle="1" w:styleId="0A2A866E478E4D60889C218AA38045691">
    <w:name w:val="0A2A866E478E4D60889C218AA38045691"/>
    <w:rsid w:val="001D357F"/>
    <w:pPr>
      <w:spacing w:after="0" w:line="240" w:lineRule="auto"/>
    </w:pPr>
    <w:rPr>
      <w:rFonts w:eastAsiaTheme="minorHAnsi" w:cs="Arial"/>
      <w:sz w:val="20"/>
      <w:szCs w:val="20"/>
      <w:lang w:eastAsia="en-US"/>
    </w:rPr>
  </w:style>
  <w:style w:type="paragraph" w:customStyle="1" w:styleId="374A9B96250841BDA562CE8A2A99BA571">
    <w:name w:val="374A9B96250841BDA562CE8A2A99BA571"/>
    <w:rsid w:val="001D357F"/>
    <w:pPr>
      <w:spacing w:after="0" w:line="240" w:lineRule="auto"/>
    </w:pPr>
    <w:rPr>
      <w:rFonts w:eastAsiaTheme="minorHAnsi" w:cs="Arial"/>
      <w:sz w:val="20"/>
      <w:szCs w:val="20"/>
      <w:lang w:eastAsia="en-US"/>
    </w:rPr>
  </w:style>
  <w:style w:type="paragraph" w:customStyle="1" w:styleId="696895A5FB844ECBB148FA5D78E8AF541">
    <w:name w:val="696895A5FB844ECBB148FA5D78E8AF541"/>
    <w:rsid w:val="001D357F"/>
    <w:pPr>
      <w:spacing w:after="0" w:line="240" w:lineRule="auto"/>
    </w:pPr>
    <w:rPr>
      <w:rFonts w:eastAsiaTheme="minorHAnsi" w:cs="Arial"/>
      <w:sz w:val="20"/>
      <w:szCs w:val="20"/>
      <w:lang w:eastAsia="en-US"/>
    </w:rPr>
  </w:style>
  <w:style w:type="paragraph" w:customStyle="1" w:styleId="D92624853E74455EBE91241A9063F1981">
    <w:name w:val="D92624853E74455EBE91241A9063F1981"/>
    <w:rsid w:val="001D357F"/>
    <w:pPr>
      <w:spacing w:after="0" w:line="240" w:lineRule="auto"/>
    </w:pPr>
    <w:rPr>
      <w:rFonts w:eastAsiaTheme="minorHAnsi" w:cs="Arial"/>
      <w:sz w:val="20"/>
      <w:szCs w:val="20"/>
      <w:lang w:eastAsia="en-US"/>
    </w:rPr>
  </w:style>
  <w:style w:type="paragraph" w:customStyle="1" w:styleId="3DA68800DF1744B780E5F841CDE6777F1">
    <w:name w:val="3DA68800DF1744B780E5F841CDE6777F1"/>
    <w:rsid w:val="001D357F"/>
    <w:pPr>
      <w:spacing w:after="0" w:line="240" w:lineRule="auto"/>
    </w:pPr>
    <w:rPr>
      <w:rFonts w:eastAsiaTheme="minorHAnsi" w:cs="Arial"/>
      <w:sz w:val="20"/>
      <w:szCs w:val="20"/>
      <w:lang w:eastAsia="en-US"/>
    </w:rPr>
  </w:style>
  <w:style w:type="paragraph" w:customStyle="1" w:styleId="4CD8B193A22A4B6783636EDB90A66B4C1">
    <w:name w:val="4CD8B193A22A4B6783636EDB90A66B4C1"/>
    <w:rsid w:val="001D357F"/>
    <w:pPr>
      <w:spacing w:after="0" w:line="240" w:lineRule="auto"/>
    </w:pPr>
    <w:rPr>
      <w:rFonts w:eastAsiaTheme="minorHAnsi" w:cs="Arial"/>
      <w:sz w:val="20"/>
      <w:szCs w:val="20"/>
      <w:lang w:eastAsia="en-US"/>
    </w:rPr>
  </w:style>
  <w:style w:type="paragraph" w:customStyle="1" w:styleId="71BE1E1449AB4AC489F6413D4DC13B201">
    <w:name w:val="71BE1E1449AB4AC489F6413D4DC13B201"/>
    <w:rsid w:val="001D357F"/>
    <w:pPr>
      <w:spacing w:after="0" w:line="240" w:lineRule="auto"/>
    </w:pPr>
    <w:rPr>
      <w:rFonts w:eastAsiaTheme="minorHAnsi" w:cs="Arial"/>
      <w:sz w:val="20"/>
      <w:szCs w:val="20"/>
      <w:lang w:eastAsia="en-US"/>
    </w:rPr>
  </w:style>
  <w:style w:type="paragraph" w:customStyle="1" w:styleId="69C04C41A76A4EC1B78D5F29A28F966C1">
    <w:name w:val="69C04C41A76A4EC1B78D5F29A28F966C1"/>
    <w:rsid w:val="001D357F"/>
    <w:pPr>
      <w:spacing w:after="0" w:line="240" w:lineRule="auto"/>
    </w:pPr>
    <w:rPr>
      <w:rFonts w:eastAsiaTheme="minorHAnsi" w:cs="Arial"/>
      <w:sz w:val="20"/>
      <w:szCs w:val="20"/>
      <w:lang w:eastAsia="en-US"/>
    </w:rPr>
  </w:style>
  <w:style w:type="paragraph" w:customStyle="1" w:styleId="D7E1097BAE0F4678ADE3D6B3178A4B411">
    <w:name w:val="D7E1097BAE0F4678ADE3D6B3178A4B411"/>
    <w:rsid w:val="001D357F"/>
    <w:pPr>
      <w:spacing w:after="0" w:line="240" w:lineRule="auto"/>
    </w:pPr>
    <w:rPr>
      <w:rFonts w:eastAsiaTheme="minorHAnsi" w:cs="Arial"/>
      <w:sz w:val="20"/>
      <w:szCs w:val="20"/>
      <w:lang w:eastAsia="en-US"/>
    </w:rPr>
  </w:style>
  <w:style w:type="paragraph" w:customStyle="1" w:styleId="09916A6223CA40439A5343BF7DC834E21">
    <w:name w:val="09916A6223CA40439A5343BF7DC834E21"/>
    <w:rsid w:val="001D357F"/>
    <w:pPr>
      <w:spacing w:after="0" w:line="240" w:lineRule="auto"/>
    </w:pPr>
    <w:rPr>
      <w:rFonts w:eastAsiaTheme="minorHAnsi" w:cs="Arial"/>
      <w:sz w:val="20"/>
      <w:szCs w:val="20"/>
      <w:lang w:eastAsia="en-US"/>
    </w:rPr>
  </w:style>
  <w:style w:type="paragraph" w:customStyle="1" w:styleId="D12A02A0BB344D0BAC67A9FBB6B7643C1">
    <w:name w:val="D12A02A0BB344D0BAC67A9FBB6B7643C1"/>
    <w:rsid w:val="001D357F"/>
    <w:pPr>
      <w:spacing w:after="0" w:line="240" w:lineRule="auto"/>
    </w:pPr>
    <w:rPr>
      <w:rFonts w:eastAsiaTheme="minorHAnsi" w:cs="Arial"/>
      <w:sz w:val="20"/>
      <w:szCs w:val="20"/>
      <w:lang w:eastAsia="en-US"/>
    </w:rPr>
  </w:style>
  <w:style w:type="paragraph" w:customStyle="1" w:styleId="FE1F4C1E066244518BA13A748BBA69E01">
    <w:name w:val="FE1F4C1E066244518BA13A748BBA69E01"/>
    <w:rsid w:val="001D357F"/>
    <w:pPr>
      <w:spacing w:after="0" w:line="240" w:lineRule="auto"/>
    </w:pPr>
    <w:rPr>
      <w:rFonts w:eastAsiaTheme="minorHAnsi" w:cs="Arial"/>
      <w:sz w:val="20"/>
      <w:szCs w:val="20"/>
      <w:lang w:eastAsia="en-US"/>
    </w:rPr>
  </w:style>
  <w:style w:type="paragraph" w:customStyle="1" w:styleId="2DF2F2C6EB174A8A8196F30DBD981D431">
    <w:name w:val="2DF2F2C6EB174A8A8196F30DBD981D431"/>
    <w:rsid w:val="001D357F"/>
    <w:pPr>
      <w:spacing w:after="0" w:line="240" w:lineRule="auto"/>
    </w:pPr>
    <w:rPr>
      <w:rFonts w:eastAsiaTheme="minorHAnsi" w:cs="Arial"/>
      <w:sz w:val="20"/>
      <w:szCs w:val="20"/>
      <w:lang w:eastAsia="en-US"/>
    </w:rPr>
  </w:style>
  <w:style w:type="paragraph" w:customStyle="1" w:styleId="8825C25188D741CB8FF1EAB6338D3DC91">
    <w:name w:val="8825C25188D741CB8FF1EAB6338D3DC91"/>
    <w:rsid w:val="001D357F"/>
    <w:pPr>
      <w:spacing w:after="0" w:line="240" w:lineRule="auto"/>
    </w:pPr>
    <w:rPr>
      <w:rFonts w:eastAsiaTheme="minorHAnsi" w:cs="Arial"/>
      <w:sz w:val="20"/>
      <w:szCs w:val="20"/>
      <w:lang w:eastAsia="en-US"/>
    </w:rPr>
  </w:style>
  <w:style w:type="paragraph" w:customStyle="1" w:styleId="20AA67F735D94B7091BC2E8EF179D82F1">
    <w:name w:val="20AA67F735D94B7091BC2E8EF179D82F1"/>
    <w:rsid w:val="001D357F"/>
    <w:pPr>
      <w:spacing w:after="0" w:line="240" w:lineRule="auto"/>
    </w:pPr>
    <w:rPr>
      <w:rFonts w:eastAsiaTheme="minorHAnsi" w:cs="Arial"/>
      <w:sz w:val="20"/>
      <w:szCs w:val="20"/>
      <w:lang w:eastAsia="en-US"/>
    </w:rPr>
  </w:style>
  <w:style w:type="paragraph" w:customStyle="1" w:styleId="3AEE5007665044019943B696786D55341">
    <w:name w:val="3AEE5007665044019943B696786D55341"/>
    <w:rsid w:val="001D357F"/>
    <w:pPr>
      <w:spacing w:after="0" w:line="240" w:lineRule="auto"/>
    </w:pPr>
    <w:rPr>
      <w:rFonts w:eastAsiaTheme="minorHAnsi" w:cs="Arial"/>
      <w:sz w:val="20"/>
      <w:szCs w:val="20"/>
      <w:lang w:eastAsia="en-US"/>
    </w:rPr>
  </w:style>
  <w:style w:type="paragraph" w:customStyle="1" w:styleId="1C9D3FE921AF4F2B939B519EF7DDF5031">
    <w:name w:val="1C9D3FE921AF4F2B939B519EF7DDF5031"/>
    <w:rsid w:val="001D357F"/>
    <w:pPr>
      <w:spacing w:after="0" w:line="240" w:lineRule="auto"/>
    </w:pPr>
    <w:rPr>
      <w:rFonts w:eastAsiaTheme="minorHAnsi" w:cs="Arial"/>
      <w:sz w:val="20"/>
      <w:szCs w:val="20"/>
      <w:lang w:eastAsia="en-US"/>
    </w:rPr>
  </w:style>
  <w:style w:type="paragraph" w:customStyle="1" w:styleId="D137A8715F104ED4A3BBEAB6BFAA1BA41">
    <w:name w:val="D137A8715F104ED4A3BBEAB6BFAA1BA41"/>
    <w:rsid w:val="001D357F"/>
    <w:pPr>
      <w:spacing w:after="0" w:line="240" w:lineRule="auto"/>
    </w:pPr>
    <w:rPr>
      <w:rFonts w:eastAsiaTheme="minorHAnsi" w:cs="Arial"/>
      <w:sz w:val="20"/>
      <w:szCs w:val="20"/>
      <w:lang w:eastAsia="en-US"/>
    </w:rPr>
  </w:style>
  <w:style w:type="paragraph" w:customStyle="1" w:styleId="500D0471FE224A32BD8F040B8F5FF7951">
    <w:name w:val="500D0471FE224A32BD8F040B8F5FF7951"/>
    <w:rsid w:val="001D357F"/>
    <w:pPr>
      <w:spacing w:after="0" w:line="240" w:lineRule="auto"/>
    </w:pPr>
    <w:rPr>
      <w:rFonts w:eastAsiaTheme="minorHAnsi" w:cs="Arial"/>
      <w:sz w:val="20"/>
      <w:szCs w:val="20"/>
      <w:lang w:eastAsia="en-US"/>
    </w:rPr>
  </w:style>
  <w:style w:type="paragraph" w:customStyle="1" w:styleId="9E079D9730F449D29810A564C7113D621">
    <w:name w:val="9E079D9730F449D29810A564C7113D621"/>
    <w:rsid w:val="001D357F"/>
    <w:pPr>
      <w:spacing w:after="0" w:line="240" w:lineRule="auto"/>
    </w:pPr>
    <w:rPr>
      <w:rFonts w:eastAsiaTheme="minorHAnsi" w:cs="Arial"/>
      <w:sz w:val="20"/>
      <w:szCs w:val="20"/>
      <w:lang w:eastAsia="en-US"/>
    </w:rPr>
  </w:style>
  <w:style w:type="paragraph" w:customStyle="1" w:styleId="4C68FF4E723040E4A10E6E998083599E1">
    <w:name w:val="4C68FF4E723040E4A10E6E998083599E1"/>
    <w:rsid w:val="001D357F"/>
    <w:pPr>
      <w:spacing w:after="0" w:line="240" w:lineRule="auto"/>
    </w:pPr>
    <w:rPr>
      <w:rFonts w:eastAsiaTheme="minorHAnsi" w:cs="Arial"/>
      <w:sz w:val="20"/>
      <w:szCs w:val="20"/>
      <w:lang w:eastAsia="en-US"/>
    </w:rPr>
  </w:style>
  <w:style w:type="paragraph" w:customStyle="1" w:styleId="4C2BFA5FEBF1422A812BD5B729D6FC581">
    <w:name w:val="4C2BFA5FEBF1422A812BD5B729D6FC581"/>
    <w:rsid w:val="001D357F"/>
    <w:pPr>
      <w:spacing w:after="0" w:line="240" w:lineRule="auto"/>
    </w:pPr>
    <w:rPr>
      <w:rFonts w:eastAsiaTheme="minorHAnsi" w:cs="Arial"/>
      <w:sz w:val="20"/>
      <w:szCs w:val="20"/>
      <w:lang w:eastAsia="en-US"/>
    </w:rPr>
  </w:style>
  <w:style w:type="paragraph" w:customStyle="1" w:styleId="22B88595889D4FEEB9C9B0D1A9F1034F1">
    <w:name w:val="22B88595889D4FEEB9C9B0D1A9F1034F1"/>
    <w:rsid w:val="001D357F"/>
    <w:pPr>
      <w:spacing w:after="0" w:line="240" w:lineRule="auto"/>
    </w:pPr>
    <w:rPr>
      <w:rFonts w:eastAsiaTheme="minorHAnsi" w:cs="Arial"/>
      <w:sz w:val="20"/>
      <w:szCs w:val="20"/>
      <w:lang w:eastAsia="en-US"/>
    </w:rPr>
  </w:style>
  <w:style w:type="paragraph" w:customStyle="1" w:styleId="F94E2A2346C1411497BD699F5EB444711">
    <w:name w:val="F94E2A2346C1411497BD699F5EB444711"/>
    <w:rsid w:val="001D357F"/>
    <w:pPr>
      <w:spacing w:after="0" w:line="240" w:lineRule="auto"/>
    </w:pPr>
    <w:rPr>
      <w:rFonts w:eastAsiaTheme="minorHAnsi" w:cs="Arial"/>
      <w:sz w:val="20"/>
      <w:szCs w:val="20"/>
      <w:lang w:eastAsia="en-US"/>
    </w:rPr>
  </w:style>
  <w:style w:type="paragraph" w:customStyle="1" w:styleId="C902D46BF1F8489FAC660BA62464B9D21">
    <w:name w:val="C902D46BF1F8489FAC660BA62464B9D21"/>
    <w:rsid w:val="001D357F"/>
    <w:pPr>
      <w:spacing w:after="0" w:line="240" w:lineRule="auto"/>
    </w:pPr>
    <w:rPr>
      <w:rFonts w:eastAsiaTheme="minorHAnsi" w:cs="Arial"/>
      <w:sz w:val="20"/>
      <w:szCs w:val="20"/>
      <w:lang w:eastAsia="en-US"/>
    </w:rPr>
  </w:style>
  <w:style w:type="paragraph" w:customStyle="1" w:styleId="14CF3172F6BD47B2974C6ACF67605CEA1">
    <w:name w:val="14CF3172F6BD47B2974C6ACF67605CEA1"/>
    <w:rsid w:val="001D357F"/>
    <w:pPr>
      <w:spacing w:after="0" w:line="240" w:lineRule="auto"/>
    </w:pPr>
    <w:rPr>
      <w:rFonts w:eastAsiaTheme="minorHAnsi" w:cs="Arial"/>
      <w:sz w:val="20"/>
      <w:szCs w:val="20"/>
      <w:lang w:eastAsia="en-US"/>
    </w:rPr>
  </w:style>
  <w:style w:type="paragraph" w:customStyle="1" w:styleId="A3B17EF00EB242FFBD896C7D088A61D71">
    <w:name w:val="A3B17EF00EB242FFBD896C7D088A61D71"/>
    <w:rsid w:val="001D357F"/>
    <w:pPr>
      <w:spacing w:after="0" w:line="240" w:lineRule="auto"/>
    </w:pPr>
    <w:rPr>
      <w:rFonts w:eastAsiaTheme="minorHAnsi" w:cs="Arial"/>
      <w:sz w:val="20"/>
      <w:szCs w:val="20"/>
      <w:lang w:eastAsia="en-US"/>
    </w:rPr>
  </w:style>
  <w:style w:type="paragraph" w:customStyle="1" w:styleId="417B4E31DD5541B993120C462B99E4EC1">
    <w:name w:val="417B4E31DD5541B993120C462B99E4EC1"/>
    <w:rsid w:val="001D357F"/>
    <w:pPr>
      <w:spacing w:after="0" w:line="240" w:lineRule="auto"/>
    </w:pPr>
    <w:rPr>
      <w:rFonts w:eastAsiaTheme="minorHAnsi" w:cs="Arial"/>
      <w:sz w:val="20"/>
      <w:szCs w:val="20"/>
      <w:lang w:eastAsia="en-US"/>
    </w:rPr>
  </w:style>
  <w:style w:type="paragraph" w:customStyle="1" w:styleId="3E7B9606CFDB43E6A6CFDF345C65A3291">
    <w:name w:val="3E7B9606CFDB43E6A6CFDF345C65A3291"/>
    <w:rsid w:val="001D357F"/>
    <w:pPr>
      <w:spacing w:after="0" w:line="240" w:lineRule="auto"/>
    </w:pPr>
    <w:rPr>
      <w:rFonts w:eastAsiaTheme="minorHAnsi" w:cs="Arial"/>
      <w:sz w:val="20"/>
      <w:szCs w:val="20"/>
      <w:lang w:eastAsia="en-US"/>
    </w:rPr>
  </w:style>
  <w:style w:type="paragraph" w:customStyle="1" w:styleId="E88E54FA3D2F43BDB33482AF067099861">
    <w:name w:val="E88E54FA3D2F43BDB33482AF067099861"/>
    <w:rsid w:val="001D357F"/>
    <w:pPr>
      <w:spacing w:after="0" w:line="240" w:lineRule="auto"/>
    </w:pPr>
    <w:rPr>
      <w:rFonts w:eastAsiaTheme="minorHAnsi" w:cs="Arial"/>
      <w:sz w:val="20"/>
      <w:szCs w:val="20"/>
      <w:lang w:eastAsia="en-US"/>
    </w:rPr>
  </w:style>
  <w:style w:type="paragraph" w:customStyle="1" w:styleId="60A8F4053B55485C8CB6B4E79DA0435B1">
    <w:name w:val="60A8F4053B55485C8CB6B4E79DA0435B1"/>
    <w:rsid w:val="001D357F"/>
    <w:pPr>
      <w:spacing w:after="0" w:line="240" w:lineRule="auto"/>
    </w:pPr>
    <w:rPr>
      <w:rFonts w:eastAsiaTheme="minorHAnsi" w:cs="Arial"/>
      <w:sz w:val="20"/>
      <w:szCs w:val="20"/>
      <w:lang w:eastAsia="en-US"/>
    </w:rPr>
  </w:style>
  <w:style w:type="paragraph" w:customStyle="1" w:styleId="EEDA1F5BE9554F318159BE7F694F5A071">
    <w:name w:val="EEDA1F5BE9554F318159BE7F694F5A071"/>
    <w:rsid w:val="001D357F"/>
    <w:pPr>
      <w:spacing w:after="0" w:line="240" w:lineRule="auto"/>
    </w:pPr>
    <w:rPr>
      <w:rFonts w:eastAsiaTheme="minorHAnsi" w:cs="Arial"/>
      <w:sz w:val="20"/>
      <w:szCs w:val="20"/>
      <w:lang w:eastAsia="en-US"/>
    </w:rPr>
  </w:style>
  <w:style w:type="paragraph" w:customStyle="1" w:styleId="630A00A628C94D20B3773A9D2BAC4C8F1">
    <w:name w:val="630A00A628C94D20B3773A9D2BAC4C8F1"/>
    <w:rsid w:val="001D357F"/>
    <w:pPr>
      <w:spacing w:after="0" w:line="240" w:lineRule="auto"/>
    </w:pPr>
    <w:rPr>
      <w:rFonts w:eastAsiaTheme="minorHAnsi" w:cs="Arial"/>
      <w:sz w:val="20"/>
      <w:szCs w:val="20"/>
      <w:lang w:eastAsia="en-US"/>
    </w:rPr>
  </w:style>
  <w:style w:type="paragraph" w:customStyle="1" w:styleId="A7AE91449DED4DC0A7623683B4E1E2151">
    <w:name w:val="A7AE91449DED4DC0A7623683B4E1E2151"/>
    <w:rsid w:val="001D357F"/>
    <w:pPr>
      <w:spacing w:after="0" w:line="240" w:lineRule="auto"/>
    </w:pPr>
    <w:rPr>
      <w:rFonts w:eastAsiaTheme="minorHAnsi" w:cs="Arial"/>
      <w:sz w:val="20"/>
      <w:szCs w:val="20"/>
      <w:lang w:eastAsia="en-US"/>
    </w:rPr>
  </w:style>
  <w:style w:type="paragraph" w:customStyle="1" w:styleId="6E5908E725F4418292A88C24F8A9BC421">
    <w:name w:val="6E5908E725F4418292A88C24F8A9BC421"/>
    <w:rsid w:val="001D357F"/>
    <w:pPr>
      <w:spacing w:after="0" w:line="240" w:lineRule="auto"/>
    </w:pPr>
    <w:rPr>
      <w:rFonts w:eastAsiaTheme="minorHAnsi" w:cs="Arial"/>
      <w:sz w:val="20"/>
      <w:szCs w:val="20"/>
      <w:lang w:eastAsia="en-US"/>
    </w:rPr>
  </w:style>
  <w:style w:type="paragraph" w:customStyle="1" w:styleId="DF71D735026C45479C19EB1441E7FEB41">
    <w:name w:val="DF71D735026C45479C19EB1441E7FEB41"/>
    <w:rsid w:val="001D357F"/>
    <w:pPr>
      <w:spacing w:after="0" w:line="240" w:lineRule="auto"/>
    </w:pPr>
    <w:rPr>
      <w:rFonts w:eastAsiaTheme="minorHAnsi" w:cs="Arial"/>
      <w:sz w:val="20"/>
      <w:szCs w:val="20"/>
      <w:lang w:eastAsia="en-US"/>
    </w:rPr>
  </w:style>
  <w:style w:type="paragraph" w:customStyle="1" w:styleId="FE64238D269F4053B013C78CF4F67F141">
    <w:name w:val="FE64238D269F4053B013C78CF4F67F141"/>
    <w:rsid w:val="001D357F"/>
    <w:pPr>
      <w:spacing w:after="0" w:line="240" w:lineRule="auto"/>
    </w:pPr>
    <w:rPr>
      <w:rFonts w:eastAsiaTheme="minorHAnsi" w:cs="Arial"/>
      <w:sz w:val="20"/>
      <w:szCs w:val="20"/>
      <w:lang w:eastAsia="en-US"/>
    </w:rPr>
  </w:style>
  <w:style w:type="paragraph" w:customStyle="1" w:styleId="EB66F82A540E42B8B1349285099761701">
    <w:name w:val="EB66F82A540E42B8B1349285099761701"/>
    <w:rsid w:val="001D357F"/>
    <w:pPr>
      <w:spacing w:after="0" w:line="240" w:lineRule="auto"/>
    </w:pPr>
    <w:rPr>
      <w:rFonts w:eastAsiaTheme="minorHAnsi" w:cs="Arial"/>
      <w:sz w:val="20"/>
      <w:szCs w:val="20"/>
      <w:lang w:eastAsia="en-US"/>
    </w:rPr>
  </w:style>
  <w:style w:type="paragraph" w:customStyle="1" w:styleId="26413A3F33D4497D8352344353E5BBCA1">
    <w:name w:val="26413A3F33D4497D8352344353E5BBCA1"/>
    <w:rsid w:val="001D357F"/>
    <w:pPr>
      <w:spacing w:after="0" w:line="240" w:lineRule="auto"/>
    </w:pPr>
    <w:rPr>
      <w:rFonts w:eastAsiaTheme="minorHAnsi" w:cs="Arial"/>
      <w:sz w:val="20"/>
      <w:szCs w:val="20"/>
      <w:lang w:eastAsia="en-US"/>
    </w:rPr>
  </w:style>
  <w:style w:type="paragraph" w:customStyle="1" w:styleId="7929D3FC01C34573A55DFA85734CCDA11">
    <w:name w:val="7929D3FC01C34573A55DFA85734CCDA11"/>
    <w:rsid w:val="001D357F"/>
    <w:pPr>
      <w:spacing w:after="0" w:line="240" w:lineRule="auto"/>
    </w:pPr>
    <w:rPr>
      <w:rFonts w:eastAsiaTheme="minorHAnsi" w:cs="Arial"/>
      <w:sz w:val="20"/>
      <w:szCs w:val="20"/>
      <w:lang w:eastAsia="en-US"/>
    </w:rPr>
  </w:style>
  <w:style w:type="paragraph" w:customStyle="1" w:styleId="DC2BAF7CE51B411EB7BE2265E483F6E21">
    <w:name w:val="DC2BAF7CE51B411EB7BE2265E483F6E21"/>
    <w:rsid w:val="001D357F"/>
    <w:pPr>
      <w:spacing w:after="0" w:line="240" w:lineRule="auto"/>
    </w:pPr>
    <w:rPr>
      <w:rFonts w:eastAsiaTheme="minorHAnsi" w:cs="Arial"/>
      <w:sz w:val="20"/>
      <w:szCs w:val="20"/>
      <w:lang w:eastAsia="en-US"/>
    </w:rPr>
  </w:style>
  <w:style w:type="paragraph" w:customStyle="1" w:styleId="9B84CB8AD7B340DEAB56B96F98E8C53F1">
    <w:name w:val="9B84CB8AD7B340DEAB56B96F98E8C53F1"/>
    <w:rsid w:val="001D357F"/>
    <w:pPr>
      <w:spacing w:after="0" w:line="240" w:lineRule="auto"/>
    </w:pPr>
    <w:rPr>
      <w:rFonts w:eastAsiaTheme="minorHAnsi" w:cs="Arial"/>
      <w:sz w:val="20"/>
      <w:szCs w:val="20"/>
      <w:lang w:eastAsia="en-US"/>
    </w:rPr>
  </w:style>
  <w:style w:type="paragraph" w:customStyle="1" w:styleId="D7436E88F4FB49C79E45E97FDD6A5B9E3">
    <w:name w:val="D7436E88F4FB49C79E45E97FDD6A5B9E3"/>
    <w:rsid w:val="001D357F"/>
    <w:pPr>
      <w:spacing w:after="0" w:line="240" w:lineRule="auto"/>
    </w:pPr>
    <w:rPr>
      <w:rFonts w:eastAsiaTheme="minorHAnsi" w:cs="Arial"/>
      <w:sz w:val="20"/>
      <w:szCs w:val="20"/>
      <w:lang w:eastAsia="en-US"/>
    </w:rPr>
  </w:style>
  <w:style w:type="paragraph" w:customStyle="1" w:styleId="A9236F72BAC24E33830940E5E69272953">
    <w:name w:val="A9236F72BAC24E33830940E5E69272953"/>
    <w:rsid w:val="001D357F"/>
    <w:pPr>
      <w:spacing w:after="0" w:line="240" w:lineRule="auto"/>
    </w:pPr>
    <w:rPr>
      <w:rFonts w:eastAsiaTheme="minorHAnsi" w:cs="Arial"/>
      <w:sz w:val="20"/>
      <w:szCs w:val="20"/>
      <w:lang w:eastAsia="en-US"/>
    </w:rPr>
  </w:style>
  <w:style w:type="paragraph" w:customStyle="1" w:styleId="B9AFF166D3C148EF84DAC50EB7468A353">
    <w:name w:val="B9AFF166D3C148EF84DAC50EB7468A353"/>
    <w:rsid w:val="001D357F"/>
    <w:pPr>
      <w:spacing w:after="0" w:line="240" w:lineRule="auto"/>
    </w:pPr>
    <w:rPr>
      <w:rFonts w:eastAsiaTheme="minorHAnsi" w:cs="Arial"/>
      <w:sz w:val="20"/>
      <w:szCs w:val="20"/>
      <w:lang w:eastAsia="en-US"/>
    </w:rPr>
  </w:style>
  <w:style w:type="paragraph" w:customStyle="1" w:styleId="CB7638F678604BE982F1C0B372A4D4E73">
    <w:name w:val="CB7638F678604BE982F1C0B372A4D4E73"/>
    <w:rsid w:val="001D357F"/>
    <w:pPr>
      <w:spacing w:after="0" w:line="240" w:lineRule="auto"/>
    </w:pPr>
    <w:rPr>
      <w:rFonts w:eastAsiaTheme="minorHAnsi" w:cs="Arial"/>
      <w:sz w:val="20"/>
      <w:szCs w:val="20"/>
      <w:lang w:eastAsia="en-US"/>
    </w:rPr>
  </w:style>
  <w:style w:type="paragraph" w:customStyle="1" w:styleId="C18E77B6EF9744E3B280B7B8604741BD2">
    <w:name w:val="C18E77B6EF9744E3B280B7B8604741BD2"/>
    <w:rsid w:val="001D357F"/>
    <w:pPr>
      <w:spacing w:after="0" w:line="240" w:lineRule="auto"/>
    </w:pPr>
    <w:rPr>
      <w:rFonts w:eastAsiaTheme="minorHAnsi" w:cs="Arial"/>
      <w:sz w:val="20"/>
      <w:szCs w:val="20"/>
      <w:lang w:eastAsia="en-US"/>
    </w:rPr>
  </w:style>
  <w:style w:type="paragraph" w:customStyle="1" w:styleId="7FC0E93B70A14DC697F927DE91DBB3431">
    <w:name w:val="7FC0E93B70A14DC697F927DE91DBB3431"/>
    <w:rsid w:val="001D357F"/>
    <w:pPr>
      <w:spacing w:after="0" w:line="240" w:lineRule="auto"/>
    </w:pPr>
    <w:rPr>
      <w:rFonts w:eastAsiaTheme="minorHAnsi" w:cs="Arial"/>
      <w:sz w:val="20"/>
      <w:szCs w:val="20"/>
      <w:lang w:eastAsia="en-US"/>
    </w:rPr>
  </w:style>
  <w:style w:type="paragraph" w:customStyle="1" w:styleId="F90175742F6B460090A05EE549BD0AAA1">
    <w:name w:val="F90175742F6B460090A05EE549BD0AAA1"/>
    <w:rsid w:val="001D357F"/>
    <w:pPr>
      <w:spacing w:after="0" w:line="240" w:lineRule="auto"/>
    </w:pPr>
    <w:rPr>
      <w:rFonts w:eastAsiaTheme="minorHAnsi" w:cs="Arial"/>
      <w:sz w:val="20"/>
      <w:szCs w:val="20"/>
      <w:lang w:eastAsia="en-US"/>
    </w:rPr>
  </w:style>
  <w:style w:type="paragraph" w:customStyle="1" w:styleId="3E53B55273A04FCFBBF328475D242AD81">
    <w:name w:val="3E53B55273A04FCFBBF328475D242AD81"/>
    <w:rsid w:val="001D357F"/>
    <w:pPr>
      <w:spacing w:after="0" w:line="240" w:lineRule="auto"/>
    </w:pPr>
    <w:rPr>
      <w:rFonts w:eastAsiaTheme="minorHAnsi" w:cs="Arial"/>
      <w:sz w:val="20"/>
      <w:szCs w:val="20"/>
      <w:lang w:eastAsia="en-US"/>
    </w:rPr>
  </w:style>
  <w:style w:type="paragraph" w:customStyle="1" w:styleId="890F02EAA0C545248076BB814D727F3C1">
    <w:name w:val="890F02EAA0C545248076BB814D727F3C1"/>
    <w:rsid w:val="001D357F"/>
    <w:pPr>
      <w:spacing w:after="0" w:line="240" w:lineRule="auto"/>
    </w:pPr>
    <w:rPr>
      <w:rFonts w:eastAsiaTheme="minorHAnsi" w:cs="Arial"/>
      <w:sz w:val="20"/>
      <w:szCs w:val="20"/>
      <w:lang w:eastAsia="en-US"/>
    </w:rPr>
  </w:style>
  <w:style w:type="paragraph" w:customStyle="1" w:styleId="8C9A1850ED0745789FB12E26CF608B931">
    <w:name w:val="8C9A1850ED0745789FB12E26CF608B931"/>
    <w:rsid w:val="001D357F"/>
    <w:pPr>
      <w:spacing w:after="0" w:line="240" w:lineRule="auto"/>
    </w:pPr>
    <w:rPr>
      <w:rFonts w:eastAsiaTheme="minorHAnsi" w:cs="Arial"/>
      <w:sz w:val="20"/>
      <w:szCs w:val="20"/>
      <w:lang w:eastAsia="en-US"/>
    </w:rPr>
  </w:style>
  <w:style w:type="paragraph" w:customStyle="1" w:styleId="47C72681D7784B9CA0EF88BC1D30B9091">
    <w:name w:val="47C72681D7784B9CA0EF88BC1D30B9091"/>
    <w:rsid w:val="001D357F"/>
    <w:pPr>
      <w:spacing w:after="0" w:line="240" w:lineRule="auto"/>
    </w:pPr>
    <w:rPr>
      <w:rFonts w:eastAsiaTheme="minorHAnsi" w:cs="Arial"/>
      <w:sz w:val="20"/>
      <w:szCs w:val="20"/>
      <w:lang w:eastAsia="en-US"/>
    </w:rPr>
  </w:style>
  <w:style w:type="paragraph" w:customStyle="1" w:styleId="8398EE88F8AA4499B7F1DB95BEBCB3121">
    <w:name w:val="8398EE88F8AA4499B7F1DB95BEBCB3121"/>
    <w:rsid w:val="001D357F"/>
    <w:pPr>
      <w:spacing w:after="0" w:line="240" w:lineRule="auto"/>
    </w:pPr>
    <w:rPr>
      <w:rFonts w:eastAsiaTheme="minorHAnsi" w:cs="Arial"/>
      <w:sz w:val="20"/>
      <w:szCs w:val="20"/>
      <w:lang w:eastAsia="en-US"/>
    </w:rPr>
  </w:style>
  <w:style w:type="paragraph" w:customStyle="1" w:styleId="A98CD91220624137990F4A1CE7E30A4F1">
    <w:name w:val="A98CD91220624137990F4A1CE7E30A4F1"/>
    <w:rsid w:val="001D357F"/>
    <w:pPr>
      <w:spacing w:after="0" w:line="240" w:lineRule="auto"/>
    </w:pPr>
    <w:rPr>
      <w:rFonts w:eastAsiaTheme="minorHAnsi" w:cs="Arial"/>
      <w:sz w:val="20"/>
      <w:szCs w:val="20"/>
      <w:lang w:eastAsia="en-US"/>
    </w:rPr>
  </w:style>
  <w:style w:type="paragraph" w:customStyle="1" w:styleId="C3512F412EA246ACAB839F8F72C005542">
    <w:name w:val="C3512F412EA246ACAB839F8F72C005542"/>
    <w:rsid w:val="001D357F"/>
    <w:pPr>
      <w:spacing w:after="0" w:line="240" w:lineRule="auto"/>
    </w:pPr>
    <w:rPr>
      <w:rFonts w:eastAsiaTheme="minorHAnsi" w:cs="Arial"/>
      <w:sz w:val="20"/>
      <w:szCs w:val="20"/>
      <w:lang w:eastAsia="en-US"/>
    </w:rPr>
  </w:style>
  <w:style w:type="paragraph" w:customStyle="1" w:styleId="84E30727AAF54ED093A1D6CD1DC35F602">
    <w:name w:val="84E30727AAF54ED093A1D6CD1DC35F602"/>
    <w:rsid w:val="001D357F"/>
    <w:pPr>
      <w:spacing w:after="0" w:line="240" w:lineRule="auto"/>
    </w:pPr>
    <w:rPr>
      <w:rFonts w:eastAsiaTheme="minorHAnsi" w:cs="Arial"/>
      <w:sz w:val="20"/>
      <w:szCs w:val="20"/>
      <w:lang w:eastAsia="en-US"/>
    </w:rPr>
  </w:style>
  <w:style w:type="paragraph" w:customStyle="1" w:styleId="56B4F6D7215A4F4992627C979C2D4B6F2">
    <w:name w:val="56B4F6D7215A4F4992627C979C2D4B6F2"/>
    <w:rsid w:val="001D357F"/>
    <w:pPr>
      <w:spacing w:after="0" w:line="240" w:lineRule="auto"/>
    </w:pPr>
    <w:rPr>
      <w:rFonts w:eastAsiaTheme="minorHAnsi" w:cs="Arial"/>
      <w:sz w:val="20"/>
      <w:szCs w:val="20"/>
      <w:lang w:eastAsia="en-US"/>
    </w:rPr>
  </w:style>
  <w:style w:type="paragraph" w:customStyle="1" w:styleId="DCE1D6666D534E98B4A4E0BE7ABE08572">
    <w:name w:val="DCE1D6666D534E98B4A4E0BE7ABE08572"/>
    <w:rsid w:val="001D357F"/>
    <w:pPr>
      <w:spacing w:after="0" w:line="240" w:lineRule="auto"/>
    </w:pPr>
    <w:rPr>
      <w:rFonts w:eastAsiaTheme="minorHAnsi" w:cs="Arial"/>
      <w:sz w:val="20"/>
      <w:szCs w:val="20"/>
      <w:lang w:eastAsia="en-US"/>
    </w:rPr>
  </w:style>
  <w:style w:type="paragraph" w:customStyle="1" w:styleId="EBD27D28504F405D8782D149C6A108EA">
    <w:name w:val="EBD27D28504F405D8782D149C6A108EA"/>
    <w:rsid w:val="001D357F"/>
    <w:pPr>
      <w:spacing w:after="0" w:line="240" w:lineRule="auto"/>
    </w:pPr>
    <w:rPr>
      <w:rFonts w:eastAsiaTheme="minorHAnsi" w:cs="Arial"/>
      <w:sz w:val="20"/>
      <w:szCs w:val="20"/>
      <w:lang w:eastAsia="en-US"/>
    </w:rPr>
  </w:style>
  <w:style w:type="paragraph" w:customStyle="1" w:styleId="62F1AEB77B644165A094C7718A17E1131">
    <w:name w:val="62F1AEB77B644165A094C7718A17E1131"/>
    <w:rsid w:val="001D357F"/>
    <w:pPr>
      <w:spacing w:after="0" w:line="240" w:lineRule="auto"/>
    </w:pPr>
    <w:rPr>
      <w:rFonts w:eastAsiaTheme="minorHAnsi" w:cs="Arial"/>
      <w:sz w:val="20"/>
      <w:szCs w:val="20"/>
      <w:lang w:eastAsia="en-US"/>
    </w:rPr>
  </w:style>
  <w:style w:type="paragraph" w:customStyle="1" w:styleId="377507D743A746BA813128FAE6F867871">
    <w:name w:val="377507D743A746BA813128FAE6F867871"/>
    <w:rsid w:val="001D357F"/>
    <w:pPr>
      <w:spacing w:after="0" w:line="240" w:lineRule="auto"/>
      <w:jc w:val="right"/>
      <w:outlineLvl w:val="2"/>
    </w:pPr>
    <w:rPr>
      <w:rFonts w:eastAsiaTheme="minorHAnsi" w:cs="Arial"/>
      <w:b/>
      <w:sz w:val="20"/>
      <w:szCs w:val="20"/>
      <w:lang w:eastAsia="en-US"/>
    </w:rPr>
  </w:style>
  <w:style w:type="paragraph" w:customStyle="1" w:styleId="57E38ADDDDB74EF8B0C8F28B0A26DC811">
    <w:name w:val="57E38ADDDDB74EF8B0C8F28B0A26DC811"/>
    <w:rsid w:val="001D357F"/>
    <w:pPr>
      <w:spacing w:after="0" w:line="240" w:lineRule="auto"/>
    </w:pPr>
    <w:rPr>
      <w:rFonts w:eastAsiaTheme="minorHAnsi" w:cs="Arial"/>
      <w:sz w:val="20"/>
      <w:szCs w:val="20"/>
      <w:lang w:eastAsia="en-US"/>
    </w:rPr>
  </w:style>
  <w:style w:type="paragraph" w:customStyle="1" w:styleId="5F43E095D711455380B553F616706C11">
    <w:name w:val="5F43E095D711455380B553F616706C11"/>
    <w:rsid w:val="001D357F"/>
  </w:style>
  <w:style w:type="paragraph" w:customStyle="1" w:styleId="7054FF36CE304B419656533BDAA759336">
    <w:name w:val="7054FF36CE304B419656533BDAA759336"/>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3">
    <w:name w:val="792070D29EAE498AA7567B350365B2BE3"/>
    <w:rsid w:val="001D357F"/>
    <w:pPr>
      <w:spacing w:after="0" w:line="240" w:lineRule="auto"/>
    </w:pPr>
    <w:rPr>
      <w:rFonts w:eastAsiaTheme="minorHAnsi" w:cs="Arial"/>
      <w:sz w:val="20"/>
      <w:szCs w:val="20"/>
      <w:lang w:eastAsia="en-US"/>
    </w:rPr>
  </w:style>
  <w:style w:type="paragraph" w:customStyle="1" w:styleId="5AC37271A7234950A8216D59F04D4EA04">
    <w:name w:val="5AC37271A7234950A8216D59F04D4EA04"/>
    <w:rsid w:val="001D357F"/>
    <w:pPr>
      <w:spacing w:after="0" w:line="240" w:lineRule="auto"/>
    </w:pPr>
    <w:rPr>
      <w:rFonts w:eastAsiaTheme="minorHAnsi" w:cs="Arial"/>
      <w:sz w:val="20"/>
      <w:szCs w:val="20"/>
      <w:lang w:eastAsia="en-US"/>
    </w:rPr>
  </w:style>
  <w:style w:type="paragraph" w:customStyle="1" w:styleId="B4E73F3AD5374343BC88C57475D092F11">
    <w:name w:val="B4E73F3AD5374343BC88C57475D092F11"/>
    <w:rsid w:val="001D357F"/>
    <w:pPr>
      <w:spacing w:after="0" w:line="240" w:lineRule="auto"/>
    </w:pPr>
    <w:rPr>
      <w:rFonts w:eastAsiaTheme="minorHAnsi" w:cs="Arial"/>
      <w:sz w:val="20"/>
      <w:szCs w:val="20"/>
      <w:lang w:eastAsia="en-US"/>
    </w:rPr>
  </w:style>
  <w:style w:type="paragraph" w:customStyle="1" w:styleId="2199DED1F1FF4693AB034E5B73FF0D39">
    <w:name w:val="2199DED1F1FF4693AB034E5B73FF0D39"/>
    <w:rsid w:val="001D357F"/>
    <w:pPr>
      <w:spacing w:after="0" w:line="240" w:lineRule="auto"/>
    </w:pPr>
    <w:rPr>
      <w:rFonts w:eastAsiaTheme="minorHAnsi" w:cs="Arial"/>
      <w:sz w:val="20"/>
      <w:szCs w:val="20"/>
      <w:lang w:eastAsia="en-US"/>
    </w:rPr>
  </w:style>
  <w:style w:type="paragraph" w:customStyle="1" w:styleId="069E6B36C22F42CFBC10CBDDAFFBD66A3">
    <w:name w:val="069E6B36C22F42CFBC10CBDDAFFBD66A3"/>
    <w:rsid w:val="001D357F"/>
    <w:pPr>
      <w:spacing w:after="0" w:line="240" w:lineRule="auto"/>
    </w:pPr>
    <w:rPr>
      <w:rFonts w:eastAsiaTheme="minorHAnsi" w:cs="Arial"/>
      <w:sz w:val="20"/>
      <w:szCs w:val="20"/>
      <w:lang w:eastAsia="en-US"/>
    </w:rPr>
  </w:style>
  <w:style w:type="paragraph" w:customStyle="1" w:styleId="3ABE19CFDB0A4474B3CCB59859F78DE04">
    <w:name w:val="3ABE19CFDB0A4474B3CCB59859F78DE04"/>
    <w:rsid w:val="001D357F"/>
    <w:pPr>
      <w:spacing w:after="0" w:line="240" w:lineRule="auto"/>
    </w:pPr>
    <w:rPr>
      <w:rFonts w:eastAsiaTheme="minorHAnsi" w:cs="Arial"/>
      <w:sz w:val="20"/>
      <w:szCs w:val="20"/>
      <w:lang w:eastAsia="en-US"/>
    </w:rPr>
  </w:style>
  <w:style w:type="paragraph" w:customStyle="1" w:styleId="D5D73A4E06A84874A95B47D9DF24BF4A4">
    <w:name w:val="D5D73A4E06A84874A95B47D9DF24BF4A4"/>
    <w:rsid w:val="001D357F"/>
    <w:pPr>
      <w:spacing w:after="0" w:line="240" w:lineRule="auto"/>
    </w:pPr>
    <w:rPr>
      <w:rFonts w:eastAsiaTheme="minorHAnsi" w:cs="Arial"/>
      <w:sz w:val="20"/>
      <w:szCs w:val="20"/>
      <w:lang w:eastAsia="en-US"/>
    </w:rPr>
  </w:style>
  <w:style w:type="paragraph" w:customStyle="1" w:styleId="CAF177A70CC1435995F39A5DA766F59D4">
    <w:name w:val="CAF177A70CC1435995F39A5DA766F59D4"/>
    <w:rsid w:val="001D357F"/>
    <w:pPr>
      <w:spacing w:after="0" w:line="240" w:lineRule="auto"/>
    </w:pPr>
    <w:rPr>
      <w:rFonts w:eastAsiaTheme="minorHAnsi" w:cs="Arial"/>
      <w:sz w:val="20"/>
      <w:szCs w:val="20"/>
      <w:lang w:eastAsia="en-US"/>
    </w:rPr>
  </w:style>
  <w:style w:type="paragraph" w:customStyle="1" w:styleId="6A5B135E59A244DD949CEFE801B897EB4">
    <w:name w:val="6A5B135E59A244DD949CEFE801B897EB4"/>
    <w:rsid w:val="001D357F"/>
    <w:pPr>
      <w:spacing w:after="0" w:line="240" w:lineRule="auto"/>
    </w:pPr>
    <w:rPr>
      <w:rFonts w:eastAsiaTheme="minorHAnsi" w:cs="Arial"/>
      <w:sz w:val="20"/>
      <w:szCs w:val="20"/>
      <w:lang w:eastAsia="en-US"/>
    </w:rPr>
  </w:style>
  <w:style w:type="paragraph" w:customStyle="1" w:styleId="FD3C3A0154084201A334CB997112D06A4">
    <w:name w:val="FD3C3A0154084201A334CB997112D06A4"/>
    <w:rsid w:val="001D357F"/>
    <w:pPr>
      <w:spacing w:after="0" w:line="240" w:lineRule="auto"/>
    </w:pPr>
    <w:rPr>
      <w:rFonts w:eastAsiaTheme="minorHAnsi" w:cs="Arial"/>
      <w:sz w:val="20"/>
      <w:szCs w:val="20"/>
      <w:lang w:eastAsia="en-US"/>
    </w:rPr>
  </w:style>
  <w:style w:type="paragraph" w:customStyle="1" w:styleId="F543687E85FD48489749A7DF9A112CC64">
    <w:name w:val="F543687E85FD48489749A7DF9A112CC64"/>
    <w:rsid w:val="001D357F"/>
    <w:pPr>
      <w:spacing w:after="0" w:line="240" w:lineRule="auto"/>
    </w:pPr>
    <w:rPr>
      <w:rFonts w:eastAsiaTheme="minorHAnsi" w:cs="Arial"/>
      <w:sz w:val="20"/>
      <w:szCs w:val="20"/>
      <w:lang w:eastAsia="en-US"/>
    </w:rPr>
  </w:style>
  <w:style w:type="paragraph" w:customStyle="1" w:styleId="1A00BDBA4B22439885557E075A191AAD4">
    <w:name w:val="1A00BDBA4B22439885557E075A191AAD4"/>
    <w:rsid w:val="001D357F"/>
    <w:pPr>
      <w:spacing w:after="0" w:line="240" w:lineRule="auto"/>
    </w:pPr>
    <w:rPr>
      <w:rFonts w:eastAsiaTheme="minorHAnsi" w:cs="Arial"/>
      <w:sz w:val="20"/>
      <w:szCs w:val="20"/>
      <w:lang w:eastAsia="en-US"/>
    </w:rPr>
  </w:style>
  <w:style w:type="paragraph" w:customStyle="1" w:styleId="90DE5BDB389E4551BCE2A29A1C019B382">
    <w:name w:val="90DE5BDB389E4551BCE2A29A1C019B382"/>
    <w:rsid w:val="001D357F"/>
    <w:pPr>
      <w:spacing w:after="0" w:line="240" w:lineRule="auto"/>
    </w:pPr>
    <w:rPr>
      <w:rFonts w:eastAsiaTheme="minorHAnsi" w:cs="Arial"/>
      <w:sz w:val="20"/>
      <w:szCs w:val="20"/>
      <w:lang w:eastAsia="en-US"/>
    </w:rPr>
  </w:style>
  <w:style w:type="paragraph" w:customStyle="1" w:styleId="9725FB39E3484111B78AAE0085D107302">
    <w:name w:val="9725FB39E3484111B78AAE0085D107302"/>
    <w:rsid w:val="001D357F"/>
    <w:pPr>
      <w:spacing w:after="0" w:line="240" w:lineRule="auto"/>
    </w:pPr>
    <w:rPr>
      <w:rFonts w:eastAsiaTheme="minorHAnsi" w:cs="Arial"/>
      <w:sz w:val="20"/>
      <w:szCs w:val="20"/>
      <w:lang w:eastAsia="en-US"/>
    </w:rPr>
  </w:style>
  <w:style w:type="paragraph" w:customStyle="1" w:styleId="78804D0928EE428B8CD6CFBC37CF30732">
    <w:name w:val="78804D0928EE428B8CD6CFBC37CF30732"/>
    <w:rsid w:val="001D357F"/>
    <w:pPr>
      <w:spacing w:after="0" w:line="240" w:lineRule="auto"/>
    </w:pPr>
    <w:rPr>
      <w:rFonts w:eastAsiaTheme="minorHAnsi" w:cs="Arial"/>
      <w:sz w:val="20"/>
      <w:szCs w:val="20"/>
      <w:lang w:eastAsia="en-US"/>
    </w:rPr>
  </w:style>
  <w:style w:type="paragraph" w:customStyle="1" w:styleId="33CF6AD59BA046CCAA9D713DDE0894292">
    <w:name w:val="33CF6AD59BA046CCAA9D713DDE0894292"/>
    <w:rsid w:val="001D357F"/>
    <w:pPr>
      <w:spacing w:after="0" w:line="240" w:lineRule="auto"/>
    </w:pPr>
    <w:rPr>
      <w:rFonts w:eastAsiaTheme="minorHAnsi" w:cs="Arial"/>
      <w:sz w:val="20"/>
      <w:szCs w:val="20"/>
      <w:lang w:eastAsia="en-US"/>
    </w:rPr>
  </w:style>
  <w:style w:type="paragraph" w:customStyle="1" w:styleId="32B2645632964712B478C07E08B3F7F12">
    <w:name w:val="32B2645632964712B478C07E08B3F7F12"/>
    <w:rsid w:val="001D357F"/>
    <w:pPr>
      <w:spacing w:after="0" w:line="240" w:lineRule="auto"/>
    </w:pPr>
    <w:rPr>
      <w:rFonts w:eastAsiaTheme="minorHAnsi" w:cs="Arial"/>
      <w:sz w:val="20"/>
      <w:szCs w:val="20"/>
      <w:lang w:eastAsia="en-US"/>
    </w:rPr>
  </w:style>
  <w:style w:type="paragraph" w:customStyle="1" w:styleId="D54CCB7EA5BA4224B7D55193A1C1429D2">
    <w:name w:val="D54CCB7EA5BA4224B7D55193A1C1429D2"/>
    <w:rsid w:val="001D357F"/>
    <w:pPr>
      <w:spacing w:after="0" w:line="240" w:lineRule="auto"/>
    </w:pPr>
    <w:rPr>
      <w:rFonts w:eastAsiaTheme="minorHAnsi" w:cs="Arial"/>
      <w:sz w:val="20"/>
      <w:szCs w:val="20"/>
      <w:lang w:eastAsia="en-US"/>
    </w:rPr>
  </w:style>
  <w:style w:type="paragraph" w:customStyle="1" w:styleId="6E1E84A8683E485AB771116D8DAECB1A2">
    <w:name w:val="6E1E84A8683E485AB771116D8DAECB1A2"/>
    <w:rsid w:val="001D357F"/>
    <w:pPr>
      <w:spacing w:after="0" w:line="240" w:lineRule="auto"/>
    </w:pPr>
    <w:rPr>
      <w:rFonts w:eastAsiaTheme="minorHAnsi" w:cs="Arial"/>
      <w:sz w:val="20"/>
      <w:szCs w:val="20"/>
      <w:lang w:eastAsia="en-US"/>
    </w:rPr>
  </w:style>
  <w:style w:type="paragraph" w:customStyle="1" w:styleId="DA2C5FEC106C47A69BF8D4BA30AEE0382">
    <w:name w:val="DA2C5FEC106C47A69BF8D4BA30AEE0382"/>
    <w:rsid w:val="001D357F"/>
    <w:pPr>
      <w:spacing w:after="0" w:line="240" w:lineRule="auto"/>
    </w:pPr>
    <w:rPr>
      <w:rFonts w:eastAsiaTheme="minorHAnsi" w:cs="Arial"/>
      <w:sz w:val="20"/>
      <w:szCs w:val="20"/>
      <w:lang w:eastAsia="en-US"/>
    </w:rPr>
  </w:style>
  <w:style w:type="paragraph" w:customStyle="1" w:styleId="EFB2B7B9173F4B05933F71BA461B80ED2">
    <w:name w:val="EFB2B7B9173F4B05933F71BA461B80ED2"/>
    <w:rsid w:val="001D357F"/>
    <w:pPr>
      <w:spacing w:after="0" w:line="240" w:lineRule="auto"/>
    </w:pPr>
    <w:rPr>
      <w:rFonts w:eastAsiaTheme="minorHAnsi" w:cs="Arial"/>
      <w:sz w:val="20"/>
      <w:szCs w:val="20"/>
      <w:lang w:eastAsia="en-US"/>
    </w:rPr>
  </w:style>
  <w:style w:type="paragraph" w:customStyle="1" w:styleId="6FC832817F15459DA03A1C1890ED836D2">
    <w:name w:val="6FC832817F15459DA03A1C1890ED836D2"/>
    <w:rsid w:val="001D357F"/>
    <w:pPr>
      <w:spacing w:after="0" w:line="240" w:lineRule="auto"/>
    </w:pPr>
    <w:rPr>
      <w:rFonts w:eastAsiaTheme="minorHAnsi" w:cs="Arial"/>
      <w:sz w:val="20"/>
      <w:szCs w:val="20"/>
      <w:lang w:eastAsia="en-US"/>
    </w:rPr>
  </w:style>
  <w:style w:type="paragraph" w:customStyle="1" w:styleId="0A2A866E478E4D60889C218AA38045692">
    <w:name w:val="0A2A866E478E4D60889C218AA38045692"/>
    <w:rsid w:val="001D357F"/>
    <w:pPr>
      <w:spacing w:after="0" w:line="240" w:lineRule="auto"/>
    </w:pPr>
    <w:rPr>
      <w:rFonts w:eastAsiaTheme="minorHAnsi" w:cs="Arial"/>
      <w:sz w:val="20"/>
      <w:szCs w:val="20"/>
      <w:lang w:eastAsia="en-US"/>
    </w:rPr>
  </w:style>
  <w:style w:type="paragraph" w:customStyle="1" w:styleId="374A9B96250841BDA562CE8A2A99BA572">
    <w:name w:val="374A9B96250841BDA562CE8A2A99BA572"/>
    <w:rsid w:val="001D357F"/>
    <w:pPr>
      <w:spacing w:after="0" w:line="240" w:lineRule="auto"/>
    </w:pPr>
    <w:rPr>
      <w:rFonts w:eastAsiaTheme="minorHAnsi" w:cs="Arial"/>
      <w:sz w:val="20"/>
      <w:szCs w:val="20"/>
      <w:lang w:eastAsia="en-US"/>
    </w:rPr>
  </w:style>
  <w:style w:type="paragraph" w:customStyle="1" w:styleId="696895A5FB844ECBB148FA5D78E8AF542">
    <w:name w:val="696895A5FB844ECBB148FA5D78E8AF542"/>
    <w:rsid w:val="001D357F"/>
    <w:pPr>
      <w:spacing w:after="0" w:line="240" w:lineRule="auto"/>
    </w:pPr>
    <w:rPr>
      <w:rFonts w:eastAsiaTheme="minorHAnsi" w:cs="Arial"/>
      <w:sz w:val="20"/>
      <w:szCs w:val="20"/>
      <w:lang w:eastAsia="en-US"/>
    </w:rPr>
  </w:style>
  <w:style w:type="paragraph" w:customStyle="1" w:styleId="D92624853E74455EBE91241A9063F1982">
    <w:name w:val="D92624853E74455EBE91241A9063F1982"/>
    <w:rsid w:val="001D357F"/>
    <w:pPr>
      <w:spacing w:after="0" w:line="240" w:lineRule="auto"/>
    </w:pPr>
    <w:rPr>
      <w:rFonts w:eastAsiaTheme="minorHAnsi" w:cs="Arial"/>
      <w:sz w:val="20"/>
      <w:szCs w:val="20"/>
      <w:lang w:eastAsia="en-US"/>
    </w:rPr>
  </w:style>
  <w:style w:type="paragraph" w:customStyle="1" w:styleId="3DA68800DF1744B780E5F841CDE6777F2">
    <w:name w:val="3DA68800DF1744B780E5F841CDE6777F2"/>
    <w:rsid w:val="001D357F"/>
    <w:pPr>
      <w:spacing w:after="0" w:line="240" w:lineRule="auto"/>
    </w:pPr>
    <w:rPr>
      <w:rFonts w:eastAsiaTheme="minorHAnsi" w:cs="Arial"/>
      <w:sz w:val="20"/>
      <w:szCs w:val="20"/>
      <w:lang w:eastAsia="en-US"/>
    </w:rPr>
  </w:style>
  <w:style w:type="paragraph" w:customStyle="1" w:styleId="4CD8B193A22A4B6783636EDB90A66B4C2">
    <w:name w:val="4CD8B193A22A4B6783636EDB90A66B4C2"/>
    <w:rsid w:val="001D357F"/>
    <w:pPr>
      <w:spacing w:after="0" w:line="240" w:lineRule="auto"/>
    </w:pPr>
    <w:rPr>
      <w:rFonts w:eastAsiaTheme="minorHAnsi" w:cs="Arial"/>
      <w:sz w:val="20"/>
      <w:szCs w:val="20"/>
      <w:lang w:eastAsia="en-US"/>
    </w:rPr>
  </w:style>
  <w:style w:type="paragraph" w:customStyle="1" w:styleId="71BE1E1449AB4AC489F6413D4DC13B202">
    <w:name w:val="71BE1E1449AB4AC489F6413D4DC13B202"/>
    <w:rsid w:val="001D357F"/>
    <w:pPr>
      <w:spacing w:after="0" w:line="240" w:lineRule="auto"/>
    </w:pPr>
    <w:rPr>
      <w:rFonts w:eastAsiaTheme="minorHAnsi" w:cs="Arial"/>
      <w:sz w:val="20"/>
      <w:szCs w:val="20"/>
      <w:lang w:eastAsia="en-US"/>
    </w:rPr>
  </w:style>
  <w:style w:type="paragraph" w:customStyle="1" w:styleId="69C04C41A76A4EC1B78D5F29A28F966C2">
    <w:name w:val="69C04C41A76A4EC1B78D5F29A28F966C2"/>
    <w:rsid w:val="001D357F"/>
    <w:pPr>
      <w:spacing w:after="0" w:line="240" w:lineRule="auto"/>
    </w:pPr>
    <w:rPr>
      <w:rFonts w:eastAsiaTheme="minorHAnsi" w:cs="Arial"/>
      <w:sz w:val="20"/>
      <w:szCs w:val="20"/>
      <w:lang w:eastAsia="en-US"/>
    </w:rPr>
  </w:style>
  <w:style w:type="paragraph" w:customStyle="1" w:styleId="D7E1097BAE0F4678ADE3D6B3178A4B412">
    <w:name w:val="D7E1097BAE0F4678ADE3D6B3178A4B412"/>
    <w:rsid w:val="001D357F"/>
    <w:pPr>
      <w:spacing w:after="0" w:line="240" w:lineRule="auto"/>
    </w:pPr>
    <w:rPr>
      <w:rFonts w:eastAsiaTheme="minorHAnsi" w:cs="Arial"/>
      <w:sz w:val="20"/>
      <w:szCs w:val="20"/>
      <w:lang w:eastAsia="en-US"/>
    </w:rPr>
  </w:style>
  <w:style w:type="paragraph" w:customStyle="1" w:styleId="09916A6223CA40439A5343BF7DC834E22">
    <w:name w:val="09916A6223CA40439A5343BF7DC834E22"/>
    <w:rsid w:val="001D357F"/>
    <w:pPr>
      <w:spacing w:after="0" w:line="240" w:lineRule="auto"/>
    </w:pPr>
    <w:rPr>
      <w:rFonts w:eastAsiaTheme="minorHAnsi" w:cs="Arial"/>
      <w:sz w:val="20"/>
      <w:szCs w:val="20"/>
      <w:lang w:eastAsia="en-US"/>
    </w:rPr>
  </w:style>
  <w:style w:type="paragraph" w:customStyle="1" w:styleId="D12A02A0BB344D0BAC67A9FBB6B7643C2">
    <w:name w:val="D12A02A0BB344D0BAC67A9FBB6B7643C2"/>
    <w:rsid w:val="001D357F"/>
    <w:pPr>
      <w:spacing w:after="0" w:line="240" w:lineRule="auto"/>
    </w:pPr>
    <w:rPr>
      <w:rFonts w:eastAsiaTheme="minorHAnsi" w:cs="Arial"/>
      <w:sz w:val="20"/>
      <w:szCs w:val="20"/>
      <w:lang w:eastAsia="en-US"/>
    </w:rPr>
  </w:style>
  <w:style w:type="paragraph" w:customStyle="1" w:styleId="FE1F4C1E066244518BA13A748BBA69E02">
    <w:name w:val="FE1F4C1E066244518BA13A748BBA69E02"/>
    <w:rsid w:val="001D357F"/>
    <w:pPr>
      <w:spacing w:after="0" w:line="240" w:lineRule="auto"/>
    </w:pPr>
    <w:rPr>
      <w:rFonts w:eastAsiaTheme="minorHAnsi" w:cs="Arial"/>
      <w:sz w:val="20"/>
      <w:szCs w:val="20"/>
      <w:lang w:eastAsia="en-US"/>
    </w:rPr>
  </w:style>
  <w:style w:type="paragraph" w:customStyle="1" w:styleId="2DF2F2C6EB174A8A8196F30DBD981D432">
    <w:name w:val="2DF2F2C6EB174A8A8196F30DBD981D432"/>
    <w:rsid w:val="001D357F"/>
    <w:pPr>
      <w:spacing w:after="0" w:line="240" w:lineRule="auto"/>
    </w:pPr>
    <w:rPr>
      <w:rFonts w:eastAsiaTheme="minorHAnsi" w:cs="Arial"/>
      <w:sz w:val="20"/>
      <w:szCs w:val="20"/>
      <w:lang w:eastAsia="en-US"/>
    </w:rPr>
  </w:style>
  <w:style w:type="paragraph" w:customStyle="1" w:styleId="8825C25188D741CB8FF1EAB6338D3DC92">
    <w:name w:val="8825C25188D741CB8FF1EAB6338D3DC92"/>
    <w:rsid w:val="001D357F"/>
    <w:pPr>
      <w:spacing w:after="0" w:line="240" w:lineRule="auto"/>
    </w:pPr>
    <w:rPr>
      <w:rFonts w:eastAsiaTheme="minorHAnsi" w:cs="Arial"/>
      <w:sz w:val="20"/>
      <w:szCs w:val="20"/>
      <w:lang w:eastAsia="en-US"/>
    </w:rPr>
  </w:style>
  <w:style w:type="paragraph" w:customStyle="1" w:styleId="20AA67F735D94B7091BC2E8EF179D82F2">
    <w:name w:val="20AA67F735D94B7091BC2E8EF179D82F2"/>
    <w:rsid w:val="001D357F"/>
    <w:pPr>
      <w:spacing w:after="0" w:line="240" w:lineRule="auto"/>
    </w:pPr>
    <w:rPr>
      <w:rFonts w:eastAsiaTheme="minorHAnsi" w:cs="Arial"/>
      <w:sz w:val="20"/>
      <w:szCs w:val="20"/>
      <w:lang w:eastAsia="en-US"/>
    </w:rPr>
  </w:style>
  <w:style w:type="paragraph" w:customStyle="1" w:styleId="3AEE5007665044019943B696786D55342">
    <w:name w:val="3AEE5007665044019943B696786D55342"/>
    <w:rsid w:val="001D357F"/>
    <w:pPr>
      <w:spacing w:after="0" w:line="240" w:lineRule="auto"/>
    </w:pPr>
    <w:rPr>
      <w:rFonts w:eastAsiaTheme="minorHAnsi" w:cs="Arial"/>
      <w:sz w:val="20"/>
      <w:szCs w:val="20"/>
      <w:lang w:eastAsia="en-US"/>
    </w:rPr>
  </w:style>
  <w:style w:type="paragraph" w:customStyle="1" w:styleId="1C9D3FE921AF4F2B939B519EF7DDF5032">
    <w:name w:val="1C9D3FE921AF4F2B939B519EF7DDF5032"/>
    <w:rsid w:val="001D357F"/>
    <w:pPr>
      <w:spacing w:after="0" w:line="240" w:lineRule="auto"/>
    </w:pPr>
    <w:rPr>
      <w:rFonts w:eastAsiaTheme="minorHAnsi" w:cs="Arial"/>
      <w:sz w:val="20"/>
      <w:szCs w:val="20"/>
      <w:lang w:eastAsia="en-US"/>
    </w:rPr>
  </w:style>
  <w:style w:type="paragraph" w:customStyle="1" w:styleId="D137A8715F104ED4A3BBEAB6BFAA1BA42">
    <w:name w:val="D137A8715F104ED4A3BBEAB6BFAA1BA42"/>
    <w:rsid w:val="001D357F"/>
    <w:pPr>
      <w:spacing w:after="0" w:line="240" w:lineRule="auto"/>
    </w:pPr>
    <w:rPr>
      <w:rFonts w:eastAsiaTheme="minorHAnsi" w:cs="Arial"/>
      <w:sz w:val="20"/>
      <w:szCs w:val="20"/>
      <w:lang w:eastAsia="en-US"/>
    </w:rPr>
  </w:style>
  <w:style w:type="paragraph" w:customStyle="1" w:styleId="500D0471FE224A32BD8F040B8F5FF7952">
    <w:name w:val="500D0471FE224A32BD8F040B8F5FF7952"/>
    <w:rsid w:val="001D357F"/>
    <w:pPr>
      <w:spacing w:after="0" w:line="240" w:lineRule="auto"/>
    </w:pPr>
    <w:rPr>
      <w:rFonts w:eastAsiaTheme="minorHAnsi" w:cs="Arial"/>
      <w:sz w:val="20"/>
      <w:szCs w:val="20"/>
      <w:lang w:eastAsia="en-US"/>
    </w:rPr>
  </w:style>
  <w:style w:type="paragraph" w:customStyle="1" w:styleId="9E079D9730F449D29810A564C7113D622">
    <w:name w:val="9E079D9730F449D29810A564C7113D622"/>
    <w:rsid w:val="001D357F"/>
    <w:pPr>
      <w:spacing w:after="0" w:line="240" w:lineRule="auto"/>
    </w:pPr>
    <w:rPr>
      <w:rFonts w:eastAsiaTheme="minorHAnsi" w:cs="Arial"/>
      <w:sz w:val="20"/>
      <w:szCs w:val="20"/>
      <w:lang w:eastAsia="en-US"/>
    </w:rPr>
  </w:style>
  <w:style w:type="paragraph" w:customStyle="1" w:styleId="4C68FF4E723040E4A10E6E998083599E2">
    <w:name w:val="4C68FF4E723040E4A10E6E998083599E2"/>
    <w:rsid w:val="001D357F"/>
    <w:pPr>
      <w:spacing w:after="0" w:line="240" w:lineRule="auto"/>
    </w:pPr>
    <w:rPr>
      <w:rFonts w:eastAsiaTheme="minorHAnsi" w:cs="Arial"/>
      <w:sz w:val="20"/>
      <w:szCs w:val="20"/>
      <w:lang w:eastAsia="en-US"/>
    </w:rPr>
  </w:style>
  <w:style w:type="paragraph" w:customStyle="1" w:styleId="4C2BFA5FEBF1422A812BD5B729D6FC582">
    <w:name w:val="4C2BFA5FEBF1422A812BD5B729D6FC582"/>
    <w:rsid w:val="001D357F"/>
    <w:pPr>
      <w:spacing w:after="0" w:line="240" w:lineRule="auto"/>
    </w:pPr>
    <w:rPr>
      <w:rFonts w:eastAsiaTheme="minorHAnsi" w:cs="Arial"/>
      <w:sz w:val="20"/>
      <w:szCs w:val="20"/>
      <w:lang w:eastAsia="en-US"/>
    </w:rPr>
  </w:style>
  <w:style w:type="paragraph" w:customStyle="1" w:styleId="22B88595889D4FEEB9C9B0D1A9F1034F2">
    <w:name w:val="22B88595889D4FEEB9C9B0D1A9F1034F2"/>
    <w:rsid w:val="001D357F"/>
    <w:pPr>
      <w:spacing w:after="0" w:line="240" w:lineRule="auto"/>
    </w:pPr>
    <w:rPr>
      <w:rFonts w:eastAsiaTheme="minorHAnsi" w:cs="Arial"/>
      <w:sz w:val="20"/>
      <w:szCs w:val="20"/>
      <w:lang w:eastAsia="en-US"/>
    </w:rPr>
  </w:style>
  <w:style w:type="paragraph" w:customStyle="1" w:styleId="F94E2A2346C1411497BD699F5EB444712">
    <w:name w:val="F94E2A2346C1411497BD699F5EB444712"/>
    <w:rsid w:val="001D357F"/>
    <w:pPr>
      <w:spacing w:after="0" w:line="240" w:lineRule="auto"/>
    </w:pPr>
    <w:rPr>
      <w:rFonts w:eastAsiaTheme="minorHAnsi" w:cs="Arial"/>
      <w:sz w:val="20"/>
      <w:szCs w:val="20"/>
      <w:lang w:eastAsia="en-US"/>
    </w:rPr>
  </w:style>
  <w:style w:type="paragraph" w:customStyle="1" w:styleId="C902D46BF1F8489FAC660BA62464B9D22">
    <w:name w:val="C902D46BF1F8489FAC660BA62464B9D22"/>
    <w:rsid w:val="001D357F"/>
    <w:pPr>
      <w:spacing w:after="0" w:line="240" w:lineRule="auto"/>
    </w:pPr>
    <w:rPr>
      <w:rFonts w:eastAsiaTheme="minorHAnsi" w:cs="Arial"/>
      <w:sz w:val="20"/>
      <w:szCs w:val="20"/>
      <w:lang w:eastAsia="en-US"/>
    </w:rPr>
  </w:style>
  <w:style w:type="paragraph" w:customStyle="1" w:styleId="14CF3172F6BD47B2974C6ACF67605CEA2">
    <w:name w:val="14CF3172F6BD47B2974C6ACF67605CEA2"/>
    <w:rsid w:val="001D357F"/>
    <w:pPr>
      <w:spacing w:after="0" w:line="240" w:lineRule="auto"/>
    </w:pPr>
    <w:rPr>
      <w:rFonts w:eastAsiaTheme="minorHAnsi" w:cs="Arial"/>
      <w:sz w:val="20"/>
      <w:szCs w:val="20"/>
      <w:lang w:eastAsia="en-US"/>
    </w:rPr>
  </w:style>
  <w:style w:type="paragraph" w:customStyle="1" w:styleId="A3B17EF00EB242FFBD896C7D088A61D72">
    <w:name w:val="A3B17EF00EB242FFBD896C7D088A61D72"/>
    <w:rsid w:val="001D357F"/>
    <w:pPr>
      <w:spacing w:after="0" w:line="240" w:lineRule="auto"/>
    </w:pPr>
    <w:rPr>
      <w:rFonts w:eastAsiaTheme="minorHAnsi" w:cs="Arial"/>
      <w:sz w:val="20"/>
      <w:szCs w:val="20"/>
      <w:lang w:eastAsia="en-US"/>
    </w:rPr>
  </w:style>
  <w:style w:type="paragraph" w:customStyle="1" w:styleId="417B4E31DD5541B993120C462B99E4EC2">
    <w:name w:val="417B4E31DD5541B993120C462B99E4EC2"/>
    <w:rsid w:val="001D357F"/>
    <w:pPr>
      <w:spacing w:after="0" w:line="240" w:lineRule="auto"/>
    </w:pPr>
    <w:rPr>
      <w:rFonts w:eastAsiaTheme="minorHAnsi" w:cs="Arial"/>
      <w:sz w:val="20"/>
      <w:szCs w:val="20"/>
      <w:lang w:eastAsia="en-US"/>
    </w:rPr>
  </w:style>
  <w:style w:type="paragraph" w:customStyle="1" w:styleId="3E7B9606CFDB43E6A6CFDF345C65A3292">
    <w:name w:val="3E7B9606CFDB43E6A6CFDF345C65A3292"/>
    <w:rsid w:val="001D357F"/>
    <w:pPr>
      <w:spacing w:after="0" w:line="240" w:lineRule="auto"/>
    </w:pPr>
    <w:rPr>
      <w:rFonts w:eastAsiaTheme="minorHAnsi" w:cs="Arial"/>
      <w:sz w:val="20"/>
      <w:szCs w:val="20"/>
      <w:lang w:eastAsia="en-US"/>
    </w:rPr>
  </w:style>
  <w:style w:type="paragraph" w:customStyle="1" w:styleId="E88E54FA3D2F43BDB33482AF067099862">
    <w:name w:val="E88E54FA3D2F43BDB33482AF067099862"/>
    <w:rsid w:val="001D357F"/>
    <w:pPr>
      <w:spacing w:after="0" w:line="240" w:lineRule="auto"/>
    </w:pPr>
    <w:rPr>
      <w:rFonts w:eastAsiaTheme="minorHAnsi" w:cs="Arial"/>
      <w:sz w:val="20"/>
      <w:szCs w:val="20"/>
      <w:lang w:eastAsia="en-US"/>
    </w:rPr>
  </w:style>
  <w:style w:type="paragraph" w:customStyle="1" w:styleId="60A8F4053B55485C8CB6B4E79DA0435B2">
    <w:name w:val="60A8F4053B55485C8CB6B4E79DA0435B2"/>
    <w:rsid w:val="001D357F"/>
    <w:pPr>
      <w:spacing w:after="0" w:line="240" w:lineRule="auto"/>
    </w:pPr>
    <w:rPr>
      <w:rFonts w:eastAsiaTheme="minorHAnsi" w:cs="Arial"/>
      <w:sz w:val="20"/>
      <w:szCs w:val="20"/>
      <w:lang w:eastAsia="en-US"/>
    </w:rPr>
  </w:style>
  <w:style w:type="paragraph" w:customStyle="1" w:styleId="EEDA1F5BE9554F318159BE7F694F5A072">
    <w:name w:val="EEDA1F5BE9554F318159BE7F694F5A072"/>
    <w:rsid w:val="001D357F"/>
    <w:pPr>
      <w:spacing w:after="0" w:line="240" w:lineRule="auto"/>
    </w:pPr>
    <w:rPr>
      <w:rFonts w:eastAsiaTheme="minorHAnsi" w:cs="Arial"/>
      <w:sz w:val="20"/>
      <w:szCs w:val="20"/>
      <w:lang w:eastAsia="en-US"/>
    </w:rPr>
  </w:style>
  <w:style w:type="paragraph" w:customStyle="1" w:styleId="630A00A628C94D20B3773A9D2BAC4C8F2">
    <w:name w:val="630A00A628C94D20B3773A9D2BAC4C8F2"/>
    <w:rsid w:val="001D357F"/>
    <w:pPr>
      <w:spacing w:after="0" w:line="240" w:lineRule="auto"/>
    </w:pPr>
    <w:rPr>
      <w:rFonts w:eastAsiaTheme="minorHAnsi" w:cs="Arial"/>
      <w:sz w:val="20"/>
      <w:szCs w:val="20"/>
      <w:lang w:eastAsia="en-US"/>
    </w:rPr>
  </w:style>
  <w:style w:type="paragraph" w:customStyle="1" w:styleId="A7AE91449DED4DC0A7623683B4E1E2152">
    <w:name w:val="A7AE91449DED4DC0A7623683B4E1E2152"/>
    <w:rsid w:val="001D357F"/>
    <w:pPr>
      <w:spacing w:after="0" w:line="240" w:lineRule="auto"/>
    </w:pPr>
    <w:rPr>
      <w:rFonts w:eastAsiaTheme="minorHAnsi" w:cs="Arial"/>
      <w:sz w:val="20"/>
      <w:szCs w:val="20"/>
      <w:lang w:eastAsia="en-US"/>
    </w:rPr>
  </w:style>
  <w:style w:type="paragraph" w:customStyle="1" w:styleId="6E5908E725F4418292A88C24F8A9BC422">
    <w:name w:val="6E5908E725F4418292A88C24F8A9BC422"/>
    <w:rsid w:val="001D357F"/>
    <w:pPr>
      <w:spacing w:after="0" w:line="240" w:lineRule="auto"/>
    </w:pPr>
    <w:rPr>
      <w:rFonts w:eastAsiaTheme="minorHAnsi" w:cs="Arial"/>
      <w:sz w:val="20"/>
      <w:szCs w:val="20"/>
      <w:lang w:eastAsia="en-US"/>
    </w:rPr>
  </w:style>
  <w:style w:type="paragraph" w:customStyle="1" w:styleId="DF71D735026C45479C19EB1441E7FEB42">
    <w:name w:val="DF71D735026C45479C19EB1441E7FEB42"/>
    <w:rsid w:val="001D357F"/>
    <w:pPr>
      <w:spacing w:after="0" w:line="240" w:lineRule="auto"/>
    </w:pPr>
    <w:rPr>
      <w:rFonts w:eastAsiaTheme="minorHAnsi" w:cs="Arial"/>
      <w:sz w:val="20"/>
      <w:szCs w:val="20"/>
      <w:lang w:eastAsia="en-US"/>
    </w:rPr>
  </w:style>
  <w:style w:type="paragraph" w:customStyle="1" w:styleId="FE64238D269F4053B013C78CF4F67F142">
    <w:name w:val="FE64238D269F4053B013C78CF4F67F142"/>
    <w:rsid w:val="001D357F"/>
    <w:pPr>
      <w:spacing w:after="0" w:line="240" w:lineRule="auto"/>
    </w:pPr>
    <w:rPr>
      <w:rFonts w:eastAsiaTheme="minorHAnsi" w:cs="Arial"/>
      <w:sz w:val="20"/>
      <w:szCs w:val="20"/>
      <w:lang w:eastAsia="en-US"/>
    </w:rPr>
  </w:style>
  <w:style w:type="paragraph" w:customStyle="1" w:styleId="EB66F82A540E42B8B1349285099761702">
    <w:name w:val="EB66F82A540E42B8B1349285099761702"/>
    <w:rsid w:val="001D357F"/>
    <w:pPr>
      <w:spacing w:after="0" w:line="240" w:lineRule="auto"/>
    </w:pPr>
    <w:rPr>
      <w:rFonts w:eastAsiaTheme="minorHAnsi" w:cs="Arial"/>
      <w:sz w:val="20"/>
      <w:szCs w:val="20"/>
      <w:lang w:eastAsia="en-US"/>
    </w:rPr>
  </w:style>
  <w:style w:type="paragraph" w:customStyle="1" w:styleId="26413A3F33D4497D8352344353E5BBCA2">
    <w:name w:val="26413A3F33D4497D8352344353E5BBCA2"/>
    <w:rsid w:val="001D357F"/>
    <w:pPr>
      <w:spacing w:after="0" w:line="240" w:lineRule="auto"/>
    </w:pPr>
    <w:rPr>
      <w:rFonts w:eastAsiaTheme="minorHAnsi" w:cs="Arial"/>
      <w:sz w:val="20"/>
      <w:szCs w:val="20"/>
      <w:lang w:eastAsia="en-US"/>
    </w:rPr>
  </w:style>
  <w:style w:type="paragraph" w:customStyle="1" w:styleId="7929D3FC01C34573A55DFA85734CCDA12">
    <w:name w:val="7929D3FC01C34573A55DFA85734CCDA12"/>
    <w:rsid w:val="001D357F"/>
    <w:pPr>
      <w:spacing w:after="0" w:line="240" w:lineRule="auto"/>
    </w:pPr>
    <w:rPr>
      <w:rFonts w:eastAsiaTheme="minorHAnsi" w:cs="Arial"/>
      <w:sz w:val="20"/>
      <w:szCs w:val="20"/>
      <w:lang w:eastAsia="en-US"/>
    </w:rPr>
  </w:style>
  <w:style w:type="paragraph" w:customStyle="1" w:styleId="DC2BAF7CE51B411EB7BE2265E483F6E22">
    <w:name w:val="DC2BAF7CE51B411EB7BE2265E483F6E22"/>
    <w:rsid w:val="001D357F"/>
    <w:pPr>
      <w:spacing w:after="0" w:line="240" w:lineRule="auto"/>
    </w:pPr>
    <w:rPr>
      <w:rFonts w:eastAsiaTheme="minorHAnsi" w:cs="Arial"/>
      <w:sz w:val="20"/>
      <w:szCs w:val="20"/>
      <w:lang w:eastAsia="en-US"/>
    </w:rPr>
  </w:style>
  <w:style w:type="paragraph" w:customStyle="1" w:styleId="9B84CB8AD7B340DEAB56B96F98E8C53F2">
    <w:name w:val="9B84CB8AD7B340DEAB56B96F98E8C53F2"/>
    <w:rsid w:val="001D357F"/>
    <w:pPr>
      <w:spacing w:after="0" w:line="240" w:lineRule="auto"/>
    </w:pPr>
    <w:rPr>
      <w:rFonts w:eastAsiaTheme="minorHAnsi" w:cs="Arial"/>
      <w:sz w:val="20"/>
      <w:szCs w:val="20"/>
      <w:lang w:eastAsia="en-US"/>
    </w:rPr>
  </w:style>
  <w:style w:type="paragraph" w:customStyle="1" w:styleId="D7436E88F4FB49C79E45E97FDD6A5B9E4">
    <w:name w:val="D7436E88F4FB49C79E45E97FDD6A5B9E4"/>
    <w:rsid w:val="001D357F"/>
    <w:pPr>
      <w:spacing w:after="0" w:line="240" w:lineRule="auto"/>
    </w:pPr>
    <w:rPr>
      <w:rFonts w:eastAsiaTheme="minorHAnsi" w:cs="Arial"/>
      <w:sz w:val="20"/>
      <w:szCs w:val="20"/>
      <w:lang w:eastAsia="en-US"/>
    </w:rPr>
  </w:style>
  <w:style w:type="paragraph" w:customStyle="1" w:styleId="A9236F72BAC24E33830940E5E69272954">
    <w:name w:val="A9236F72BAC24E33830940E5E69272954"/>
    <w:rsid w:val="001D357F"/>
    <w:pPr>
      <w:spacing w:after="0" w:line="240" w:lineRule="auto"/>
    </w:pPr>
    <w:rPr>
      <w:rFonts w:eastAsiaTheme="minorHAnsi" w:cs="Arial"/>
      <w:sz w:val="20"/>
      <w:szCs w:val="20"/>
      <w:lang w:eastAsia="en-US"/>
    </w:rPr>
  </w:style>
  <w:style w:type="paragraph" w:customStyle="1" w:styleId="5F43E095D711455380B553F616706C111">
    <w:name w:val="5F43E095D711455380B553F616706C111"/>
    <w:rsid w:val="001D357F"/>
    <w:pPr>
      <w:spacing w:after="0" w:line="240" w:lineRule="auto"/>
    </w:pPr>
    <w:rPr>
      <w:rFonts w:eastAsiaTheme="minorHAnsi" w:cs="Arial"/>
      <w:sz w:val="20"/>
      <w:szCs w:val="20"/>
      <w:lang w:eastAsia="en-US"/>
    </w:rPr>
  </w:style>
  <w:style w:type="paragraph" w:customStyle="1" w:styleId="C18E77B6EF9744E3B280B7B8604741BD3">
    <w:name w:val="C18E77B6EF9744E3B280B7B8604741BD3"/>
    <w:rsid w:val="001D357F"/>
    <w:pPr>
      <w:spacing w:after="0" w:line="240" w:lineRule="auto"/>
    </w:pPr>
    <w:rPr>
      <w:rFonts w:eastAsiaTheme="minorHAnsi" w:cs="Arial"/>
      <w:sz w:val="20"/>
      <w:szCs w:val="20"/>
      <w:lang w:eastAsia="en-US"/>
    </w:rPr>
  </w:style>
  <w:style w:type="paragraph" w:customStyle="1" w:styleId="7FC0E93B70A14DC697F927DE91DBB3432">
    <w:name w:val="7FC0E93B70A14DC697F927DE91DBB3432"/>
    <w:rsid w:val="001D357F"/>
    <w:pPr>
      <w:spacing w:after="0" w:line="240" w:lineRule="auto"/>
    </w:pPr>
    <w:rPr>
      <w:rFonts w:eastAsiaTheme="minorHAnsi" w:cs="Arial"/>
      <w:sz w:val="20"/>
      <w:szCs w:val="20"/>
      <w:lang w:eastAsia="en-US"/>
    </w:rPr>
  </w:style>
  <w:style w:type="paragraph" w:customStyle="1" w:styleId="F90175742F6B460090A05EE549BD0AAA2">
    <w:name w:val="F90175742F6B460090A05EE549BD0AAA2"/>
    <w:rsid w:val="001D357F"/>
    <w:pPr>
      <w:spacing w:after="0" w:line="240" w:lineRule="auto"/>
    </w:pPr>
    <w:rPr>
      <w:rFonts w:eastAsiaTheme="minorHAnsi" w:cs="Arial"/>
      <w:sz w:val="20"/>
      <w:szCs w:val="20"/>
      <w:lang w:eastAsia="en-US"/>
    </w:rPr>
  </w:style>
  <w:style w:type="paragraph" w:customStyle="1" w:styleId="3E53B55273A04FCFBBF328475D242AD82">
    <w:name w:val="3E53B55273A04FCFBBF328475D242AD82"/>
    <w:rsid w:val="001D357F"/>
    <w:pPr>
      <w:spacing w:after="0" w:line="240" w:lineRule="auto"/>
    </w:pPr>
    <w:rPr>
      <w:rFonts w:eastAsiaTheme="minorHAnsi" w:cs="Arial"/>
      <w:sz w:val="20"/>
      <w:szCs w:val="20"/>
      <w:lang w:eastAsia="en-US"/>
    </w:rPr>
  </w:style>
  <w:style w:type="paragraph" w:customStyle="1" w:styleId="890F02EAA0C545248076BB814D727F3C2">
    <w:name w:val="890F02EAA0C545248076BB814D727F3C2"/>
    <w:rsid w:val="001D357F"/>
    <w:pPr>
      <w:spacing w:after="0" w:line="240" w:lineRule="auto"/>
    </w:pPr>
    <w:rPr>
      <w:rFonts w:eastAsiaTheme="minorHAnsi" w:cs="Arial"/>
      <w:sz w:val="20"/>
      <w:szCs w:val="20"/>
      <w:lang w:eastAsia="en-US"/>
    </w:rPr>
  </w:style>
  <w:style w:type="paragraph" w:customStyle="1" w:styleId="8C9A1850ED0745789FB12E26CF608B932">
    <w:name w:val="8C9A1850ED0745789FB12E26CF608B932"/>
    <w:rsid w:val="001D357F"/>
    <w:pPr>
      <w:spacing w:after="0" w:line="240" w:lineRule="auto"/>
    </w:pPr>
    <w:rPr>
      <w:rFonts w:eastAsiaTheme="minorHAnsi" w:cs="Arial"/>
      <w:sz w:val="20"/>
      <w:szCs w:val="20"/>
      <w:lang w:eastAsia="en-US"/>
    </w:rPr>
  </w:style>
  <w:style w:type="paragraph" w:customStyle="1" w:styleId="47C72681D7784B9CA0EF88BC1D30B9092">
    <w:name w:val="47C72681D7784B9CA0EF88BC1D30B9092"/>
    <w:rsid w:val="001D357F"/>
    <w:pPr>
      <w:spacing w:after="0" w:line="240" w:lineRule="auto"/>
    </w:pPr>
    <w:rPr>
      <w:rFonts w:eastAsiaTheme="minorHAnsi" w:cs="Arial"/>
      <w:sz w:val="20"/>
      <w:szCs w:val="20"/>
      <w:lang w:eastAsia="en-US"/>
    </w:rPr>
  </w:style>
  <w:style w:type="paragraph" w:customStyle="1" w:styleId="8398EE88F8AA4499B7F1DB95BEBCB3122">
    <w:name w:val="8398EE88F8AA4499B7F1DB95BEBCB3122"/>
    <w:rsid w:val="001D357F"/>
    <w:pPr>
      <w:spacing w:after="0" w:line="240" w:lineRule="auto"/>
    </w:pPr>
    <w:rPr>
      <w:rFonts w:eastAsiaTheme="minorHAnsi" w:cs="Arial"/>
      <w:sz w:val="20"/>
      <w:szCs w:val="20"/>
      <w:lang w:eastAsia="en-US"/>
    </w:rPr>
  </w:style>
  <w:style w:type="paragraph" w:customStyle="1" w:styleId="A98CD91220624137990F4A1CE7E30A4F2">
    <w:name w:val="A98CD91220624137990F4A1CE7E30A4F2"/>
    <w:rsid w:val="001D357F"/>
    <w:pPr>
      <w:spacing w:after="0" w:line="240" w:lineRule="auto"/>
    </w:pPr>
    <w:rPr>
      <w:rFonts w:eastAsiaTheme="minorHAnsi" w:cs="Arial"/>
      <w:sz w:val="20"/>
      <w:szCs w:val="20"/>
      <w:lang w:eastAsia="en-US"/>
    </w:rPr>
  </w:style>
  <w:style w:type="paragraph" w:customStyle="1" w:styleId="C3512F412EA246ACAB839F8F72C005543">
    <w:name w:val="C3512F412EA246ACAB839F8F72C005543"/>
    <w:rsid w:val="001D357F"/>
    <w:pPr>
      <w:spacing w:after="0" w:line="240" w:lineRule="auto"/>
    </w:pPr>
    <w:rPr>
      <w:rFonts w:eastAsiaTheme="minorHAnsi" w:cs="Arial"/>
      <w:sz w:val="20"/>
      <w:szCs w:val="20"/>
      <w:lang w:eastAsia="en-US"/>
    </w:rPr>
  </w:style>
  <w:style w:type="paragraph" w:customStyle="1" w:styleId="84E30727AAF54ED093A1D6CD1DC35F603">
    <w:name w:val="84E30727AAF54ED093A1D6CD1DC35F603"/>
    <w:rsid w:val="001D357F"/>
    <w:pPr>
      <w:spacing w:after="0" w:line="240" w:lineRule="auto"/>
    </w:pPr>
    <w:rPr>
      <w:rFonts w:eastAsiaTheme="minorHAnsi" w:cs="Arial"/>
      <w:sz w:val="20"/>
      <w:szCs w:val="20"/>
      <w:lang w:eastAsia="en-US"/>
    </w:rPr>
  </w:style>
  <w:style w:type="paragraph" w:customStyle="1" w:styleId="56B4F6D7215A4F4992627C979C2D4B6F3">
    <w:name w:val="56B4F6D7215A4F4992627C979C2D4B6F3"/>
    <w:rsid w:val="001D357F"/>
    <w:pPr>
      <w:spacing w:after="0" w:line="240" w:lineRule="auto"/>
    </w:pPr>
    <w:rPr>
      <w:rFonts w:eastAsiaTheme="minorHAnsi" w:cs="Arial"/>
      <w:sz w:val="20"/>
      <w:szCs w:val="20"/>
      <w:lang w:eastAsia="en-US"/>
    </w:rPr>
  </w:style>
  <w:style w:type="paragraph" w:customStyle="1" w:styleId="DCE1D6666D534E98B4A4E0BE7ABE08573">
    <w:name w:val="DCE1D6666D534E98B4A4E0BE7ABE08573"/>
    <w:rsid w:val="001D357F"/>
    <w:pPr>
      <w:spacing w:after="0" w:line="240" w:lineRule="auto"/>
    </w:pPr>
    <w:rPr>
      <w:rFonts w:eastAsiaTheme="minorHAnsi" w:cs="Arial"/>
      <w:sz w:val="20"/>
      <w:szCs w:val="20"/>
      <w:lang w:eastAsia="en-US"/>
    </w:rPr>
  </w:style>
  <w:style w:type="paragraph" w:customStyle="1" w:styleId="EBD27D28504F405D8782D149C6A108EA1">
    <w:name w:val="EBD27D28504F405D8782D149C6A108EA1"/>
    <w:rsid w:val="001D357F"/>
    <w:pPr>
      <w:spacing w:after="0" w:line="240" w:lineRule="auto"/>
    </w:pPr>
    <w:rPr>
      <w:rFonts w:eastAsiaTheme="minorHAnsi" w:cs="Arial"/>
      <w:sz w:val="20"/>
      <w:szCs w:val="20"/>
      <w:lang w:eastAsia="en-US"/>
    </w:rPr>
  </w:style>
  <w:style w:type="paragraph" w:customStyle="1" w:styleId="62F1AEB77B644165A094C7718A17E1132">
    <w:name w:val="62F1AEB77B644165A094C7718A17E1132"/>
    <w:rsid w:val="001D357F"/>
    <w:pPr>
      <w:spacing w:after="0" w:line="240" w:lineRule="auto"/>
    </w:pPr>
    <w:rPr>
      <w:rFonts w:eastAsiaTheme="minorHAnsi" w:cs="Arial"/>
      <w:sz w:val="20"/>
      <w:szCs w:val="20"/>
      <w:lang w:eastAsia="en-US"/>
    </w:rPr>
  </w:style>
  <w:style w:type="paragraph" w:customStyle="1" w:styleId="26F63DCE61E742C0875939250BC646F9">
    <w:name w:val="26F63DCE61E742C0875939250BC646F9"/>
    <w:rsid w:val="001D357F"/>
  </w:style>
  <w:style w:type="paragraph" w:customStyle="1" w:styleId="5BCF097D9E874A2796F1EE9B833D52F4">
    <w:name w:val="5BCF097D9E874A2796F1EE9B833D52F4"/>
    <w:rsid w:val="001D357F"/>
  </w:style>
  <w:style w:type="paragraph" w:customStyle="1" w:styleId="7054FF36CE304B419656533BDAA759337">
    <w:name w:val="7054FF36CE304B419656533BDAA759337"/>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BE920C2BB167491A9AC602FC0ECB648F">
    <w:name w:val="BE920C2BB167491A9AC602FC0ECB648F"/>
    <w:rsid w:val="001D357F"/>
    <w:pPr>
      <w:spacing w:after="0" w:line="240" w:lineRule="auto"/>
    </w:pPr>
    <w:rPr>
      <w:rFonts w:eastAsiaTheme="minorHAnsi" w:cs="Arial"/>
      <w:sz w:val="20"/>
      <w:szCs w:val="20"/>
      <w:lang w:eastAsia="en-US"/>
    </w:rPr>
  </w:style>
  <w:style w:type="paragraph" w:customStyle="1" w:styleId="792070D29EAE498AA7567B350365B2BE4">
    <w:name w:val="792070D29EAE498AA7567B350365B2BE4"/>
    <w:rsid w:val="001D357F"/>
    <w:pPr>
      <w:spacing w:after="0" w:line="240" w:lineRule="auto"/>
    </w:pPr>
    <w:rPr>
      <w:rFonts w:eastAsiaTheme="minorHAnsi" w:cs="Arial"/>
      <w:sz w:val="20"/>
      <w:szCs w:val="20"/>
      <w:lang w:eastAsia="en-US"/>
    </w:rPr>
  </w:style>
  <w:style w:type="paragraph" w:customStyle="1" w:styleId="5AC37271A7234950A8216D59F04D4EA05">
    <w:name w:val="5AC37271A7234950A8216D59F04D4EA05"/>
    <w:rsid w:val="001D357F"/>
    <w:pPr>
      <w:spacing w:after="0" w:line="240" w:lineRule="auto"/>
    </w:pPr>
    <w:rPr>
      <w:rFonts w:eastAsiaTheme="minorHAnsi" w:cs="Arial"/>
      <w:sz w:val="20"/>
      <w:szCs w:val="20"/>
      <w:lang w:eastAsia="en-US"/>
    </w:rPr>
  </w:style>
  <w:style w:type="paragraph" w:customStyle="1" w:styleId="B4E73F3AD5374343BC88C57475D092F12">
    <w:name w:val="B4E73F3AD5374343BC88C57475D092F12"/>
    <w:rsid w:val="001D357F"/>
    <w:pPr>
      <w:spacing w:after="0" w:line="240" w:lineRule="auto"/>
    </w:pPr>
    <w:rPr>
      <w:rFonts w:eastAsiaTheme="minorHAnsi" w:cs="Arial"/>
      <w:sz w:val="20"/>
      <w:szCs w:val="20"/>
      <w:lang w:eastAsia="en-US"/>
    </w:rPr>
  </w:style>
  <w:style w:type="paragraph" w:customStyle="1" w:styleId="2199DED1F1FF4693AB034E5B73FF0D391">
    <w:name w:val="2199DED1F1FF4693AB034E5B73FF0D391"/>
    <w:rsid w:val="001D357F"/>
    <w:pPr>
      <w:spacing w:after="0" w:line="240" w:lineRule="auto"/>
    </w:pPr>
    <w:rPr>
      <w:rFonts w:eastAsiaTheme="minorHAnsi" w:cs="Arial"/>
      <w:sz w:val="20"/>
      <w:szCs w:val="20"/>
      <w:lang w:eastAsia="en-US"/>
    </w:rPr>
  </w:style>
  <w:style w:type="paragraph" w:customStyle="1" w:styleId="069E6B36C22F42CFBC10CBDDAFFBD66A4">
    <w:name w:val="069E6B36C22F42CFBC10CBDDAFFBD66A4"/>
    <w:rsid w:val="001D357F"/>
    <w:pPr>
      <w:spacing w:after="0" w:line="240" w:lineRule="auto"/>
    </w:pPr>
    <w:rPr>
      <w:rFonts w:eastAsiaTheme="minorHAnsi" w:cs="Arial"/>
      <w:sz w:val="20"/>
      <w:szCs w:val="20"/>
      <w:lang w:eastAsia="en-US"/>
    </w:rPr>
  </w:style>
  <w:style w:type="paragraph" w:customStyle="1" w:styleId="3ABE19CFDB0A4474B3CCB59859F78DE05">
    <w:name w:val="3ABE19CFDB0A4474B3CCB59859F78DE05"/>
    <w:rsid w:val="001D357F"/>
    <w:pPr>
      <w:spacing w:after="0" w:line="240" w:lineRule="auto"/>
    </w:pPr>
    <w:rPr>
      <w:rFonts w:eastAsiaTheme="minorHAnsi" w:cs="Arial"/>
      <w:sz w:val="20"/>
      <w:szCs w:val="20"/>
      <w:lang w:eastAsia="en-US"/>
    </w:rPr>
  </w:style>
  <w:style w:type="paragraph" w:customStyle="1" w:styleId="D5D73A4E06A84874A95B47D9DF24BF4A5">
    <w:name w:val="D5D73A4E06A84874A95B47D9DF24BF4A5"/>
    <w:rsid w:val="001D357F"/>
    <w:pPr>
      <w:spacing w:after="0" w:line="240" w:lineRule="auto"/>
    </w:pPr>
    <w:rPr>
      <w:rFonts w:eastAsiaTheme="minorHAnsi" w:cs="Arial"/>
      <w:sz w:val="20"/>
      <w:szCs w:val="20"/>
      <w:lang w:eastAsia="en-US"/>
    </w:rPr>
  </w:style>
  <w:style w:type="paragraph" w:customStyle="1" w:styleId="CAF177A70CC1435995F39A5DA766F59D5">
    <w:name w:val="CAF177A70CC1435995F39A5DA766F59D5"/>
    <w:rsid w:val="001D357F"/>
    <w:pPr>
      <w:spacing w:after="0" w:line="240" w:lineRule="auto"/>
    </w:pPr>
    <w:rPr>
      <w:rFonts w:eastAsiaTheme="minorHAnsi" w:cs="Arial"/>
      <w:sz w:val="20"/>
      <w:szCs w:val="20"/>
      <w:lang w:eastAsia="en-US"/>
    </w:rPr>
  </w:style>
  <w:style w:type="paragraph" w:customStyle="1" w:styleId="6A5B135E59A244DD949CEFE801B897EB5">
    <w:name w:val="6A5B135E59A244DD949CEFE801B897EB5"/>
    <w:rsid w:val="001D357F"/>
    <w:pPr>
      <w:spacing w:after="0" w:line="240" w:lineRule="auto"/>
    </w:pPr>
    <w:rPr>
      <w:rFonts w:eastAsiaTheme="minorHAnsi" w:cs="Arial"/>
      <w:sz w:val="20"/>
      <w:szCs w:val="20"/>
      <w:lang w:eastAsia="en-US"/>
    </w:rPr>
  </w:style>
  <w:style w:type="paragraph" w:customStyle="1" w:styleId="FD3C3A0154084201A334CB997112D06A5">
    <w:name w:val="FD3C3A0154084201A334CB997112D06A5"/>
    <w:rsid w:val="001D357F"/>
    <w:pPr>
      <w:spacing w:after="0" w:line="240" w:lineRule="auto"/>
    </w:pPr>
    <w:rPr>
      <w:rFonts w:eastAsiaTheme="minorHAnsi" w:cs="Arial"/>
      <w:sz w:val="20"/>
      <w:szCs w:val="20"/>
      <w:lang w:eastAsia="en-US"/>
    </w:rPr>
  </w:style>
  <w:style w:type="paragraph" w:customStyle="1" w:styleId="F543687E85FD48489749A7DF9A112CC65">
    <w:name w:val="F543687E85FD48489749A7DF9A112CC65"/>
    <w:rsid w:val="001D357F"/>
    <w:pPr>
      <w:spacing w:after="0" w:line="240" w:lineRule="auto"/>
    </w:pPr>
    <w:rPr>
      <w:rFonts w:eastAsiaTheme="minorHAnsi" w:cs="Arial"/>
      <w:sz w:val="20"/>
      <w:szCs w:val="20"/>
      <w:lang w:eastAsia="en-US"/>
    </w:rPr>
  </w:style>
  <w:style w:type="paragraph" w:customStyle="1" w:styleId="1A00BDBA4B22439885557E075A191AAD5">
    <w:name w:val="1A00BDBA4B22439885557E075A191AAD5"/>
    <w:rsid w:val="001D357F"/>
    <w:pPr>
      <w:spacing w:after="0" w:line="240" w:lineRule="auto"/>
    </w:pPr>
    <w:rPr>
      <w:rFonts w:eastAsiaTheme="minorHAnsi" w:cs="Arial"/>
      <w:sz w:val="20"/>
      <w:szCs w:val="20"/>
      <w:lang w:eastAsia="en-US"/>
    </w:rPr>
  </w:style>
  <w:style w:type="paragraph" w:customStyle="1" w:styleId="90DE5BDB389E4551BCE2A29A1C019B383">
    <w:name w:val="90DE5BDB389E4551BCE2A29A1C019B383"/>
    <w:rsid w:val="001D357F"/>
    <w:pPr>
      <w:spacing w:after="0" w:line="240" w:lineRule="auto"/>
    </w:pPr>
    <w:rPr>
      <w:rFonts w:eastAsiaTheme="minorHAnsi" w:cs="Arial"/>
      <w:sz w:val="20"/>
      <w:szCs w:val="20"/>
      <w:lang w:eastAsia="en-US"/>
    </w:rPr>
  </w:style>
  <w:style w:type="paragraph" w:customStyle="1" w:styleId="9725FB39E3484111B78AAE0085D107303">
    <w:name w:val="9725FB39E3484111B78AAE0085D107303"/>
    <w:rsid w:val="001D357F"/>
    <w:pPr>
      <w:spacing w:after="0" w:line="240" w:lineRule="auto"/>
    </w:pPr>
    <w:rPr>
      <w:rFonts w:eastAsiaTheme="minorHAnsi" w:cs="Arial"/>
      <w:sz w:val="20"/>
      <w:szCs w:val="20"/>
      <w:lang w:eastAsia="en-US"/>
    </w:rPr>
  </w:style>
  <w:style w:type="paragraph" w:customStyle="1" w:styleId="78804D0928EE428B8CD6CFBC37CF30733">
    <w:name w:val="78804D0928EE428B8CD6CFBC37CF30733"/>
    <w:rsid w:val="001D357F"/>
    <w:pPr>
      <w:spacing w:after="0" w:line="240" w:lineRule="auto"/>
    </w:pPr>
    <w:rPr>
      <w:rFonts w:eastAsiaTheme="minorHAnsi" w:cs="Arial"/>
      <w:sz w:val="20"/>
      <w:szCs w:val="20"/>
      <w:lang w:eastAsia="en-US"/>
    </w:rPr>
  </w:style>
  <w:style w:type="paragraph" w:customStyle="1" w:styleId="33CF6AD59BA046CCAA9D713DDE0894293">
    <w:name w:val="33CF6AD59BA046CCAA9D713DDE0894293"/>
    <w:rsid w:val="001D357F"/>
    <w:pPr>
      <w:spacing w:after="0" w:line="240" w:lineRule="auto"/>
    </w:pPr>
    <w:rPr>
      <w:rFonts w:eastAsiaTheme="minorHAnsi" w:cs="Arial"/>
      <w:sz w:val="20"/>
      <w:szCs w:val="20"/>
      <w:lang w:eastAsia="en-US"/>
    </w:rPr>
  </w:style>
  <w:style w:type="paragraph" w:customStyle="1" w:styleId="32B2645632964712B478C07E08B3F7F13">
    <w:name w:val="32B2645632964712B478C07E08B3F7F13"/>
    <w:rsid w:val="001D357F"/>
    <w:pPr>
      <w:spacing w:after="0" w:line="240" w:lineRule="auto"/>
    </w:pPr>
    <w:rPr>
      <w:rFonts w:eastAsiaTheme="minorHAnsi" w:cs="Arial"/>
      <w:sz w:val="20"/>
      <w:szCs w:val="20"/>
      <w:lang w:eastAsia="en-US"/>
    </w:rPr>
  </w:style>
  <w:style w:type="paragraph" w:customStyle="1" w:styleId="D54CCB7EA5BA4224B7D55193A1C1429D3">
    <w:name w:val="D54CCB7EA5BA4224B7D55193A1C1429D3"/>
    <w:rsid w:val="001D357F"/>
    <w:pPr>
      <w:spacing w:after="0" w:line="240" w:lineRule="auto"/>
    </w:pPr>
    <w:rPr>
      <w:rFonts w:eastAsiaTheme="minorHAnsi" w:cs="Arial"/>
      <w:sz w:val="20"/>
      <w:szCs w:val="20"/>
      <w:lang w:eastAsia="en-US"/>
    </w:rPr>
  </w:style>
  <w:style w:type="paragraph" w:customStyle="1" w:styleId="6E1E84A8683E485AB771116D8DAECB1A3">
    <w:name w:val="6E1E84A8683E485AB771116D8DAECB1A3"/>
    <w:rsid w:val="001D357F"/>
    <w:pPr>
      <w:spacing w:after="0" w:line="240" w:lineRule="auto"/>
    </w:pPr>
    <w:rPr>
      <w:rFonts w:eastAsiaTheme="minorHAnsi" w:cs="Arial"/>
      <w:sz w:val="20"/>
      <w:szCs w:val="20"/>
      <w:lang w:eastAsia="en-US"/>
    </w:rPr>
  </w:style>
  <w:style w:type="paragraph" w:customStyle="1" w:styleId="DA2C5FEC106C47A69BF8D4BA30AEE0383">
    <w:name w:val="DA2C5FEC106C47A69BF8D4BA30AEE0383"/>
    <w:rsid w:val="001D357F"/>
    <w:pPr>
      <w:spacing w:after="0" w:line="240" w:lineRule="auto"/>
    </w:pPr>
    <w:rPr>
      <w:rFonts w:eastAsiaTheme="minorHAnsi" w:cs="Arial"/>
      <w:sz w:val="20"/>
      <w:szCs w:val="20"/>
      <w:lang w:eastAsia="en-US"/>
    </w:rPr>
  </w:style>
  <w:style w:type="paragraph" w:customStyle="1" w:styleId="EFB2B7B9173F4B05933F71BA461B80ED3">
    <w:name w:val="EFB2B7B9173F4B05933F71BA461B80ED3"/>
    <w:rsid w:val="001D357F"/>
    <w:pPr>
      <w:spacing w:after="0" w:line="240" w:lineRule="auto"/>
    </w:pPr>
    <w:rPr>
      <w:rFonts w:eastAsiaTheme="minorHAnsi" w:cs="Arial"/>
      <w:sz w:val="20"/>
      <w:szCs w:val="20"/>
      <w:lang w:eastAsia="en-US"/>
    </w:rPr>
  </w:style>
  <w:style w:type="paragraph" w:customStyle="1" w:styleId="6FC832817F15459DA03A1C1890ED836D3">
    <w:name w:val="6FC832817F15459DA03A1C1890ED836D3"/>
    <w:rsid w:val="001D357F"/>
    <w:pPr>
      <w:spacing w:after="0" w:line="240" w:lineRule="auto"/>
    </w:pPr>
    <w:rPr>
      <w:rFonts w:eastAsiaTheme="minorHAnsi" w:cs="Arial"/>
      <w:sz w:val="20"/>
      <w:szCs w:val="20"/>
      <w:lang w:eastAsia="en-US"/>
    </w:rPr>
  </w:style>
  <w:style w:type="paragraph" w:customStyle="1" w:styleId="0A2A866E478E4D60889C218AA38045693">
    <w:name w:val="0A2A866E478E4D60889C218AA38045693"/>
    <w:rsid w:val="001D357F"/>
    <w:pPr>
      <w:spacing w:after="0" w:line="240" w:lineRule="auto"/>
    </w:pPr>
    <w:rPr>
      <w:rFonts w:eastAsiaTheme="minorHAnsi" w:cs="Arial"/>
      <w:sz w:val="20"/>
      <w:szCs w:val="20"/>
      <w:lang w:eastAsia="en-US"/>
    </w:rPr>
  </w:style>
  <w:style w:type="paragraph" w:customStyle="1" w:styleId="374A9B96250841BDA562CE8A2A99BA573">
    <w:name w:val="374A9B96250841BDA562CE8A2A99BA573"/>
    <w:rsid w:val="001D357F"/>
    <w:pPr>
      <w:spacing w:after="0" w:line="240" w:lineRule="auto"/>
    </w:pPr>
    <w:rPr>
      <w:rFonts w:eastAsiaTheme="minorHAnsi" w:cs="Arial"/>
      <w:sz w:val="20"/>
      <w:szCs w:val="20"/>
      <w:lang w:eastAsia="en-US"/>
    </w:rPr>
  </w:style>
  <w:style w:type="paragraph" w:customStyle="1" w:styleId="696895A5FB844ECBB148FA5D78E8AF543">
    <w:name w:val="696895A5FB844ECBB148FA5D78E8AF543"/>
    <w:rsid w:val="001D357F"/>
    <w:pPr>
      <w:spacing w:after="0" w:line="240" w:lineRule="auto"/>
    </w:pPr>
    <w:rPr>
      <w:rFonts w:eastAsiaTheme="minorHAnsi" w:cs="Arial"/>
      <w:sz w:val="20"/>
      <w:szCs w:val="20"/>
      <w:lang w:eastAsia="en-US"/>
    </w:rPr>
  </w:style>
  <w:style w:type="paragraph" w:customStyle="1" w:styleId="D92624853E74455EBE91241A9063F1983">
    <w:name w:val="D92624853E74455EBE91241A9063F1983"/>
    <w:rsid w:val="001D357F"/>
    <w:pPr>
      <w:spacing w:after="0" w:line="240" w:lineRule="auto"/>
    </w:pPr>
    <w:rPr>
      <w:rFonts w:eastAsiaTheme="minorHAnsi" w:cs="Arial"/>
      <w:sz w:val="20"/>
      <w:szCs w:val="20"/>
      <w:lang w:eastAsia="en-US"/>
    </w:rPr>
  </w:style>
  <w:style w:type="paragraph" w:customStyle="1" w:styleId="3DA68800DF1744B780E5F841CDE6777F3">
    <w:name w:val="3DA68800DF1744B780E5F841CDE6777F3"/>
    <w:rsid w:val="001D357F"/>
    <w:pPr>
      <w:spacing w:after="0" w:line="240" w:lineRule="auto"/>
    </w:pPr>
    <w:rPr>
      <w:rFonts w:eastAsiaTheme="minorHAnsi" w:cs="Arial"/>
      <w:sz w:val="20"/>
      <w:szCs w:val="20"/>
      <w:lang w:eastAsia="en-US"/>
    </w:rPr>
  </w:style>
  <w:style w:type="paragraph" w:customStyle="1" w:styleId="4CD8B193A22A4B6783636EDB90A66B4C3">
    <w:name w:val="4CD8B193A22A4B6783636EDB90A66B4C3"/>
    <w:rsid w:val="001D357F"/>
    <w:pPr>
      <w:spacing w:after="0" w:line="240" w:lineRule="auto"/>
    </w:pPr>
    <w:rPr>
      <w:rFonts w:eastAsiaTheme="minorHAnsi" w:cs="Arial"/>
      <w:sz w:val="20"/>
      <w:szCs w:val="20"/>
      <w:lang w:eastAsia="en-US"/>
    </w:rPr>
  </w:style>
  <w:style w:type="paragraph" w:customStyle="1" w:styleId="71BE1E1449AB4AC489F6413D4DC13B203">
    <w:name w:val="71BE1E1449AB4AC489F6413D4DC13B203"/>
    <w:rsid w:val="001D357F"/>
    <w:pPr>
      <w:spacing w:after="0" w:line="240" w:lineRule="auto"/>
    </w:pPr>
    <w:rPr>
      <w:rFonts w:eastAsiaTheme="minorHAnsi" w:cs="Arial"/>
      <w:sz w:val="20"/>
      <w:szCs w:val="20"/>
      <w:lang w:eastAsia="en-US"/>
    </w:rPr>
  </w:style>
  <w:style w:type="paragraph" w:customStyle="1" w:styleId="69C04C41A76A4EC1B78D5F29A28F966C3">
    <w:name w:val="69C04C41A76A4EC1B78D5F29A28F966C3"/>
    <w:rsid w:val="001D357F"/>
    <w:pPr>
      <w:spacing w:after="0" w:line="240" w:lineRule="auto"/>
    </w:pPr>
    <w:rPr>
      <w:rFonts w:eastAsiaTheme="minorHAnsi" w:cs="Arial"/>
      <w:sz w:val="20"/>
      <w:szCs w:val="20"/>
      <w:lang w:eastAsia="en-US"/>
    </w:rPr>
  </w:style>
  <w:style w:type="paragraph" w:customStyle="1" w:styleId="D7E1097BAE0F4678ADE3D6B3178A4B413">
    <w:name w:val="D7E1097BAE0F4678ADE3D6B3178A4B413"/>
    <w:rsid w:val="001D357F"/>
    <w:pPr>
      <w:spacing w:after="0" w:line="240" w:lineRule="auto"/>
    </w:pPr>
    <w:rPr>
      <w:rFonts w:eastAsiaTheme="minorHAnsi" w:cs="Arial"/>
      <w:sz w:val="20"/>
      <w:szCs w:val="20"/>
      <w:lang w:eastAsia="en-US"/>
    </w:rPr>
  </w:style>
  <w:style w:type="paragraph" w:customStyle="1" w:styleId="09916A6223CA40439A5343BF7DC834E23">
    <w:name w:val="09916A6223CA40439A5343BF7DC834E23"/>
    <w:rsid w:val="001D357F"/>
    <w:pPr>
      <w:spacing w:after="0" w:line="240" w:lineRule="auto"/>
    </w:pPr>
    <w:rPr>
      <w:rFonts w:eastAsiaTheme="minorHAnsi" w:cs="Arial"/>
      <w:sz w:val="20"/>
      <w:szCs w:val="20"/>
      <w:lang w:eastAsia="en-US"/>
    </w:rPr>
  </w:style>
  <w:style w:type="paragraph" w:customStyle="1" w:styleId="D12A02A0BB344D0BAC67A9FBB6B7643C3">
    <w:name w:val="D12A02A0BB344D0BAC67A9FBB6B7643C3"/>
    <w:rsid w:val="001D357F"/>
    <w:pPr>
      <w:spacing w:after="0" w:line="240" w:lineRule="auto"/>
    </w:pPr>
    <w:rPr>
      <w:rFonts w:eastAsiaTheme="minorHAnsi" w:cs="Arial"/>
      <w:sz w:val="20"/>
      <w:szCs w:val="20"/>
      <w:lang w:eastAsia="en-US"/>
    </w:rPr>
  </w:style>
  <w:style w:type="paragraph" w:customStyle="1" w:styleId="FE1F4C1E066244518BA13A748BBA69E03">
    <w:name w:val="FE1F4C1E066244518BA13A748BBA69E03"/>
    <w:rsid w:val="001D357F"/>
    <w:pPr>
      <w:spacing w:after="0" w:line="240" w:lineRule="auto"/>
    </w:pPr>
    <w:rPr>
      <w:rFonts w:eastAsiaTheme="minorHAnsi" w:cs="Arial"/>
      <w:sz w:val="20"/>
      <w:szCs w:val="20"/>
      <w:lang w:eastAsia="en-US"/>
    </w:rPr>
  </w:style>
  <w:style w:type="paragraph" w:customStyle="1" w:styleId="2DF2F2C6EB174A8A8196F30DBD981D433">
    <w:name w:val="2DF2F2C6EB174A8A8196F30DBD981D433"/>
    <w:rsid w:val="001D357F"/>
    <w:pPr>
      <w:spacing w:after="0" w:line="240" w:lineRule="auto"/>
    </w:pPr>
    <w:rPr>
      <w:rFonts w:eastAsiaTheme="minorHAnsi" w:cs="Arial"/>
      <w:sz w:val="20"/>
      <w:szCs w:val="20"/>
      <w:lang w:eastAsia="en-US"/>
    </w:rPr>
  </w:style>
  <w:style w:type="paragraph" w:customStyle="1" w:styleId="8825C25188D741CB8FF1EAB6338D3DC93">
    <w:name w:val="8825C25188D741CB8FF1EAB6338D3DC93"/>
    <w:rsid w:val="001D357F"/>
    <w:pPr>
      <w:spacing w:after="0" w:line="240" w:lineRule="auto"/>
    </w:pPr>
    <w:rPr>
      <w:rFonts w:eastAsiaTheme="minorHAnsi" w:cs="Arial"/>
      <w:sz w:val="20"/>
      <w:szCs w:val="20"/>
      <w:lang w:eastAsia="en-US"/>
    </w:rPr>
  </w:style>
  <w:style w:type="paragraph" w:customStyle="1" w:styleId="20AA67F735D94B7091BC2E8EF179D82F3">
    <w:name w:val="20AA67F735D94B7091BC2E8EF179D82F3"/>
    <w:rsid w:val="001D357F"/>
    <w:pPr>
      <w:spacing w:after="0" w:line="240" w:lineRule="auto"/>
    </w:pPr>
    <w:rPr>
      <w:rFonts w:eastAsiaTheme="minorHAnsi" w:cs="Arial"/>
      <w:sz w:val="20"/>
      <w:szCs w:val="20"/>
      <w:lang w:eastAsia="en-US"/>
    </w:rPr>
  </w:style>
  <w:style w:type="paragraph" w:customStyle="1" w:styleId="3AEE5007665044019943B696786D55343">
    <w:name w:val="3AEE5007665044019943B696786D55343"/>
    <w:rsid w:val="001D357F"/>
    <w:pPr>
      <w:spacing w:after="0" w:line="240" w:lineRule="auto"/>
    </w:pPr>
    <w:rPr>
      <w:rFonts w:eastAsiaTheme="minorHAnsi" w:cs="Arial"/>
      <w:sz w:val="20"/>
      <w:szCs w:val="20"/>
      <w:lang w:eastAsia="en-US"/>
    </w:rPr>
  </w:style>
  <w:style w:type="paragraph" w:customStyle="1" w:styleId="1C9D3FE921AF4F2B939B519EF7DDF5033">
    <w:name w:val="1C9D3FE921AF4F2B939B519EF7DDF5033"/>
    <w:rsid w:val="001D357F"/>
    <w:pPr>
      <w:spacing w:after="0" w:line="240" w:lineRule="auto"/>
    </w:pPr>
    <w:rPr>
      <w:rFonts w:eastAsiaTheme="minorHAnsi" w:cs="Arial"/>
      <w:sz w:val="20"/>
      <w:szCs w:val="20"/>
      <w:lang w:eastAsia="en-US"/>
    </w:rPr>
  </w:style>
  <w:style w:type="paragraph" w:customStyle="1" w:styleId="D137A8715F104ED4A3BBEAB6BFAA1BA43">
    <w:name w:val="D137A8715F104ED4A3BBEAB6BFAA1BA43"/>
    <w:rsid w:val="001D357F"/>
    <w:pPr>
      <w:spacing w:after="0" w:line="240" w:lineRule="auto"/>
    </w:pPr>
    <w:rPr>
      <w:rFonts w:eastAsiaTheme="minorHAnsi" w:cs="Arial"/>
      <w:sz w:val="20"/>
      <w:szCs w:val="20"/>
      <w:lang w:eastAsia="en-US"/>
    </w:rPr>
  </w:style>
  <w:style w:type="paragraph" w:customStyle="1" w:styleId="500D0471FE224A32BD8F040B8F5FF7953">
    <w:name w:val="500D0471FE224A32BD8F040B8F5FF7953"/>
    <w:rsid w:val="001D357F"/>
    <w:pPr>
      <w:spacing w:after="0" w:line="240" w:lineRule="auto"/>
    </w:pPr>
    <w:rPr>
      <w:rFonts w:eastAsiaTheme="minorHAnsi" w:cs="Arial"/>
      <w:sz w:val="20"/>
      <w:szCs w:val="20"/>
      <w:lang w:eastAsia="en-US"/>
    </w:rPr>
  </w:style>
  <w:style w:type="paragraph" w:customStyle="1" w:styleId="9E079D9730F449D29810A564C7113D623">
    <w:name w:val="9E079D9730F449D29810A564C7113D623"/>
    <w:rsid w:val="001D357F"/>
    <w:pPr>
      <w:spacing w:after="0" w:line="240" w:lineRule="auto"/>
    </w:pPr>
    <w:rPr>
      <w:rFonts w:eastAsiaTheme="minorHAnsi" w:cs="Arial"/>
      <w:sz w:val="20"/>
      <w:szCs w:val="20"/>
      <w:lang w:eastAsia="en-US"/>
    </w:rPr>
  </w:style>
  <w:style w:type="paragraph" w:customStyle="1" w:styleId="4C68FF4E723040E4A10E6E998083599E3">
    <w:name w:val="4C68FF4E723040E4A10E6E998083599E3"/>
    <w:rsid w:val="001D357F"/>
    <w:pPr>
      <w:spacing w:after="0" w:line="240" w:lineRule="auto"/>
    </w:pPr>
    <w:rPr>
      <w:rFonts w:eastAsiaTheme="minorHAnsi" w:cs="Arial"/>
      <w:sz w:val="20"/>
      <w:szCs w:val="20"/>
      <w:lang w:eastAsia="en-US"/>
    </w:rPr>
  </w:style>
  <w:style w:type="paragraph" w:customStyle="1" w:styleId="4C2BFA5FEBF1422A812BD5B729D6FC583">
    <w:name w:val="4C2BFA5FEBF1422A812BD5B729D6FC583"/>
    <w:rsid w:val="001D357F"/>
    <w:pPr>
      <w:spacing w:after="0" w:line="240" w:lineRule="auto"/>
    </w:pPr>
    <w:rPr>
      <w:rFonts w:eastAsiaTheme="minorHAnsi" w:cs="Arial"/>
      <w:sz w:val="20"/>
      <w:szCs w:val="20"/>
      <w:lang w:eastAsia="en-US"/>
    </w:rPr>
  </w:style>
  <w:style w:type="paragraph" w:customStyle="1" w:styleId="22B88595889D4FEEB9C9B0D1A9F1034F3">
    <w:name w:val="22B88595889D4FEEB9C9B0D1A9F1034F3"/>
    <w:rsid w:val="001D357F"/>
    <w:pPr>
      <w:spacing w:after="0" w:line="240" w:lineRule="auto"/>
    </w:pPr>
    <w:rPr>
      <w:rFonts w:eastAsiaTheme="minorHAnsi" w:cs="Arial"/>
      <w:sz w:val="20"/>
      <w:szCs w:val="20"/>
      <w:lang w:eastAsia="en-US"/>
    </w:rPr>
  </w:style>
  <w:style w:type="paragraph" w:customStyle="1" w:styleId="F94E2A2346C1411497BD699F5EB444713">
    <w:name w:val="F94E2A2346C1411497BD699F5EB444713"/>
    <w:rsid w:val="001D357F"/>
    <w:pPr>
      <w:spacing w:after="0" w:line="240" w:lineRule="auto"/>
    </w:pPr>
    <w:rPr>
      <w:rFonts w:eastAsiaTheme="minorHAnsi" w:cs="Arial"/>
      <w:sz w:val="20"/>
      <w:szCs w:val="20"/>
      <w:lang w:eastAsia="en-US"/>
    </w:rPr>
  </w:style>
  <w:style w:type="paragraph" w:customStyle="1" w:styleId="C902D46BF1F8489FAC660BA62464B9D23">
    <w:name w:val="C902D46BF1F8489FAC660BA62464B9D23"/>
    <w:rsid w:val="001D357F"/>
    <w:pPr>
      <w:spacing w:after="0" w:line="240" w:lineRule="auto"/>
    </w:pPr>
    <w:rPr>
      <w:rFonts w:eastAsiaTheme="minorHAnsi" w:cs="Arial"/>
      <w:sz w:val="20"/>
      <w:szCs w:val="20"/>
      <w:lang w:eastAsia="en-US"/>
    </w:rPr>
  </w:style>
  <w:style w:type="paragraph" w:customStyle="1" w:styleId="14CF3172F6BD47B2974C6ACF67605CEA3">
    <w:name w:val="14CF3172F6BD47B2974C6ACF67605CEA3"/>
    <w:rsid w:val="001D357F"/>
    <w:pPr>
      <w:spacing w:after="0" w:line="240" w:lineRule="auto"/>
    </w:pPr>
    <w:rPr>
      <w:rFonts w:eastAsiaTheme="minorHAnsi" w:cs="Arial"/>
      <w:sz w:val="20"/>
      <w:szCs w:val="20"/>
      <w:lang w:eastAsia="en-US"/>
    </w:rPr>
  </w:style>
  <w:style w:type="paragraph" w:customStyle="1" w:styleId="A3B17EF00EB242FFBD896C7D088A61D73">
    <w:name w:val="A3B17EF00EB242FFBD896C7D088A61D73"/>
    <w:rsid w:val="001D357F"/>
    <w:pPr>
      <w:spacing w:after="0" w:line="240" w:lineRule="auto"/>
    </w:pPr>
    <w:rPr>
      <w:rFonts w:eastAsiaTheme="minorHAnsi" w:cs="Arial"/>
      <w:sz w:val="20"/>
      <w:szCs w:val="20"/>
      <w:lang w:eastAsia="en-US"/>
    </w:rPr>
  </w:style>
  <w:style w:type="paragraph" w:customStyle="1" w:styleId="417B4E31DD5541B993120C462B99E4EC3">
    <w:name w:val="417B4E31DD5541B993120C462B99E4EC3"/>
    <w:rsid w:val="001D357F"/>
    <w:pPr>
      <w:spacing w:after="0" w:line="240" w:lineRule="auto"/>
    </w:pPr>
    <w:rPr>
      <w:rFonts w:eastAsiaTheme="minorHAnsi" w:cs="Arial"/>
      <w:sz w:val="20"/>
      <w:szCs w:val="20"/>
      <w:lang w:eastAsia="en-US"/>
    </w:rPr>
  </w:style>
  <w:style w:type="paragraph" w:customStyle="1" w:styleId="3E7B9606CFDB43E6A6CFDF345C65A3293">
    <w:name w:val="3E7B9606CFDB43E6A6CFDF345C65A3293"/>
    <w:rsid w:val="001D357F"/>
    <w:pPr>
      <w:spacing w:after="0" w:line="240" w:lineRule="auto"/>
    </w:pPr>
    <w:rPr>
      <w:rFonts w:eastAsiaTheme="minorHAnsi" w:cs="Arial"/>
      <w:sz w:val="20"/>
      <w:szCs w:val="20"/>
      <w:lang w:eastAsia="en-US"/>
    </w:rPr>
  </w:style>
  <w:style w:type="paragraph" w:customStyle="1" w:styleId="E88E54FA3D2F43BDB33482AF067099863">
    <w:name w:val="E88E54FA3D2F43BDB33482AF067099863"/>
    <w:rsid w:val="001D357F"/>
    <w:pPr>
      <w:spacing w:after="0" w:line="240" w:lineRule="auto"/>
    </w:pPr>
    <w:rPr>
      <w:rFonts w:eastAsiaTheme="minorHAnsi" w:cs="Arial"/>
      <w:sz w:val="20"/>
      <w:szCs w:val="20"/>
      <w:lang w:eastAsia="en-US"/>
    </w:rPr>
  </w:style>
  <w:style w:type="paragraph" w:customStyle="1" w:styleId="60A8F4053B55485C8CB6B4E79DA0435B3">
    <w:name w:val="60A8F4053B55485C8CB6B4E79DA0435B3"/>
    <w:rsid w:val="001D357F"/>
    <w:pPr>
      <w:spacing w:after="0" w:line="240" w:lineRule="auto"/>
    </w:pPr>
    <w:rPr>
      <w:rFonts w:eastAsiaTheme="minorHAnsi" w:cs="Arial"/>
      <w:sz w:val="20"/>
      <w:szCs w:val="20"/>
      <w:lang w:eastAsia="en-US"/>
    </w:rPr>
  </w:style>
  <w:style w:type="paragraph" w:customStyle="1" w:styleId="EEDA1F5BE9554F318159BE7F694F5A073">
    <w:name w:val="EEDA1F5BE9554F318159BE7F694F5A073"/>
    <w:rsid w:val="001D357F"/>
    <w:pPr>
      <w:spacing w:after="0" w:line="240" w:lineRule="auto"/>
    </w:pPr>
    <w:rPr>
      <w:rFonts w:eastAsiaTheme="minorHAnsi" w:cs="Arial"/>
      <w:sz w:val="20"/>
      <w:szCs w:val="20"/>
      <w:lang w:eastAsia="en-US"/>
    </w:rPr>
  </w:style>
  <w:style w:type="paragraph" w:customStyle="1" w:styleId="630A00A628C94D20B3773A9D2BAC4C8F3">
    <w:name w:val="630A00A628C94D20B3773A9D2BAC4C8F3"/>
    <w:rsid w:val="001D357F"/>
    <w:pPr>
      <w:spacing w:after="0" w:line="240" w:lineRule="auto"/>
    </w:pPr>
    <w:rPr>
      <w:rFonts w:eastAsiaTheme="minorHAnsi" w:cs="Arial"/>
      <w:sz w:val="20"/>
      <w:szCs w:val="20"/>
      <w:lang w:eastAsia="en-US"/>
    </w:rPr>
  </w:style>
  <w:style w:type="paragraph" w:customStyle="1" w:styleId="A7AE91449DED4DC0A7623683B4E1E2153">
    <w:name w:val="A7AE91449DED4DC0A7623683B4E1E2153"/>
    <w:rsid w:val="001D357F"/>
    <w:pPr>
      <w:spacing w:after="0" w:line="240" w:lineRule="auto"/>
    </w:pPr>
    <w:rPr>
      <w:rFonts w:eastAsiaTheme="minorHAnsi" w:cs="Arial"/>
      <w:sz w:val="20"/>
      <w:szCs w:val="20"/>
      <w:lang w:eastAsia="en-US"/>
    </w:rPr>
  </w:style>
  <w:style w:type="paragraph" w:customStyle="1" w:styleId="6E5908E725F4418292A88C24F8A9BC423">
    <w:name w:val="6E5908E725F4418292A88C24F8A9BC423"/>
    <w:rsid w:val="001D357F"/>
    <w:pPr>
      <w:spacing w:after="0" w:line="240" w:lineRule="auto"/>
    </w:pPr>
    <w:rPr>
      <w:rFonts w:eastAsiaTheme="minorHAnsi" w:cs="Arial"/>
      <w:sz w:val="20"/>
      <w:szCs w:val="20"/>
      <w:lang w:eastAsia="en-US"/>
    </w:rPr>
  </w:style>
  <w:style w:type="paragraph" w:customStyle="1" w:styleId="DF71D735026C45479C19EB1441E7FEB43">
    <w:name w:val="DF71D735026C45479C19EB1441E7FEB43"/>
    <w:rsid w:val="001D357F"/>
    <w:pPr>
      <w:spacing w:after="0" w:line="240" w:lineRule="auto"/>
    </w:pPr>
    <w:rPr>
      <w:rFonts w:eastAsiaTheme="minorHAnsi" w:cs="Arial"/>
      <w:sz w:val="20"/>
      <w:szCs w:val="20"/>
      <w:lang w:eastAsia="en-US"/>
    </w:rPr>
  </w:style>
  <w:style w:type="paragraph" w:customStyle="1" w:styleId="FE64238D269F4053B013C78CF4F67F143">
    <w:name w:val="FE64238D269F4053B013C78CF4F67F143"/>
    <w:rsid w:val="001D357F"/>
    <w:pPr>
      <w:spacing w:after="0" w:line="240" w:lineRule="auto"/>
    </w:pPr>
    <w:rPr>
      <w:rFonts w:eastAsiaTheme="minorHAnsi" w:cs="Arial"/>
      <w:sz w:val="20"/>
      <w:szCs w:val="20"/>
      <w:lang w:eastAsia="en-US"/>
    </w:rPr>
  </w:style>
  <w:style w:type="paragraph" w:customStyle="1" w:styleId="EB66F82A540E42B8B1349285099761703">
    <w:name w:val="EB66F82A540E42B8B1349285099761703"/>
    <w:rsid w:val="001D357F"/>
    <w:pPr>
      <w:spacing w:after="0" w:line="240" w:lineRule="auto"/>
    </w:pPr>
    <w:rPr>
      <w:rFonts w:eastAsiaTheme="minorHAnsi" w:cs="Arial"/>
      <w:sz w:val="20"/>
      <w:szCs w:val="20"/>
      <w:lang w:eastAsia="en-US"/>
    </w:rPr>
  </w:style>
  <w:style w:type="paragraph" w:customStyle="1" w:styleId="26413A3F33D4497D8352344353E5BBCA3">
    <w:name w:val="26413A3F33D4497D8352344353E5BBCA3"/>
    <w:rsid w:val="001D357F"/>
    <w:pPr>
      <w:spacing w:after="0" w:line="240" w:lineRule="auto"/>
    </w:pPr>
    <w:rPr>
      <w:rFonts w:eastAsiaTheme="minorHAnsi" w:cs="Arial"/>
      <w:sz w:val="20"/>
      <w:szCs w:val="20"/>
      <w:lang w:eastAsia="en-US"/>
    </w:rPr>
  </w:style>
  <w:style w:type="paragraph" w:customStyle="1" w:styleId="7929D3FC01C34573A55DFA85734CCDA13">
    <w:name w:val="7929D3FC01C34573A55DFA85734CCDA13"/>
    <w:rsid w:val="001D357F"/>
    <w:pPr>
      <w:spacing w:after="0" w:line="240" w:lineRule="auto"/>
    </w:pPr>
    <w:rPr>
      <w:rFonts w:eastAsiaTheme="minorHAnsi" w:cs="Arial"/>
      <w:sz w:val="20"/>
      <w:szCs w:val="20"/>
      <w:lang w:eastAsia="en-US"/>
    </w:rPr>
  </w:style>
  <w:style w:type="paragraph" w:customStyle="1" w:styleId="DC2BAF7CE51B411EB7BE2265E483F6E23">
    <w:name w:val="DC2BAF7CE51B411EB7BE2265E483F6E23"/>
    <w:rsid w:val="001D357F"/>
    <w:pPr>
      <w:spacing w:after="0" w:line="240" w:lineRule="auto"/>
    </w:pPr>
    <w:rPr>
      <w:rFonts w:eastAsiaTheme="minorHAnsi" w:cs="Arial"/>
      <w:sz w:val="20"/>
      <w:szCs w:val="20"/>
      <w:lang w:eastAsia="en-US"/>
    </w:rPr>
  </w:style>
  <w:style w:type="paragraph" w:customStyle="1" w:styleId="9B84CB8AD7B340DEAB56B96F98E8C53F3">
    <w:name w:val="9B84CB8AD7B340DEAB56B96F98E8C53F3"/>
    <w:rsid w:val="001D357F"/>
    <w:pPr>
      <w:spacing w:after="0" w:line="240" w:lineRule="auto"/>
    </w:pPr>
    <w:rPr>
      <w:rFonts w:eastAsiaTheme="minorHAnsi" w:cs="Arial"/>
      <w:sz w:val="20"/>
      <w:szCs w:val="20"/>
      <w:lang w:eastAsia="en-US"/>
    </w:rPr>
  </w:style>
  <w:style w:type="paragraph" w:customStyle="1" w:styleId="D7436E88F4FB49C79E45E97FDD6A5B9E5">
    <w:name w:val="D7436E88F4FB49C79E45E97FDD6A5B9E5"/>
    <w:rsid w:val="001D357F"/>
    <w:pPr>
      <w:spacing w:after="0" w:line="240" w:lineRule="auto"/>
    </w:pPr>
    <w:rPr>
      <w:rFonts w:eastAsiaTheme="minorHAnsi" w:cs="Arial"/>
      <w:sz w:val="20"/>
      <w:szCs w:val="20"/>
      <w:lang w:eastAsia="en-US"/>
    </w:rPr>
  </w:style>
  <w:style w:type="paragraph" w:customStyle="1" w:styleId="A9236F72BAC24E33830940E5E69272955">
    <w:name w:val="A9236F72BAC24E33830940E5E69272955"/>
    <w:rsid w:val="001D357F"/>
    <w:pPr>
      <w:spacing w:after="0" w:line="240" w:lineRule="auto"/>
    </w:pPr>
    <w:rPr>
      <w:rFonts w:eastAsiaTheme="minorHAnsi" w:cs="Arial"/>
      <w:sz w:val="20"/>
      <w:szCs w:val="20"/>
      <w:lang w:eastAsia="en-US"/>
    </w:rPr>
  </w:style>
  <w:style w:type="paragraph" w:customStyle="1" w:styleId="26F63DCE61E742C0875939250BC646F91">
    <w:name w:val="26F63DCE61E742C0875939250BC646F91"/>
    <w:rsid w:val="001D357F"/>
    <w:pPr>
      <w:spacing w:after="0" w:line="240" w:lineRule="auto"/>
    </w:pPr>
    <w:rPr>
      <w:rFonts w:eastAsiaTheme="minorHAnsi" w:cs="Arial"/>
      <w:sz w:val="20"/>
      <w:szCs w:val="20"/>
      <w:lang w:eastAsia="en-US"/>
    </w:rPr>
  </w:style>
  <w:style w:type="paragraph" w:customStyle="1" w:styleId="5BCF097D9E874A2796F1EE9B833D52F41">
    <w:name w:val="5BCF097D9E874A2796F1EE9B833D52F41"/>
    <w:rsid w:val="001D357F"/>
    <w:pPr>
      <w:spacing w:after="0" w:line="240" w:lineRule="auto"/>
    </w:pPr>
    <w:rPr>
      <w:rFonts w:eastAsiaTheme="minorHAnsi" w:cs="Arial"/>
      <w:sz w:val="20"/>
      <w:szCs w:val="20"/>
      <w:lang w:eastAsia="en-US"/>
    </w:rPr>
  </w:style>
  <w:style w:type="paragraph" w:customStyle="1" w:styleId="C18E77B6EF9744E3B280B7B8604741BD4">
    <w:name w:val="C18E77B6EF9744E3B280B7B8604741BD4"/>
    <w:rsid w:val="001D357F"/>
    <w:pPr>
      <w:spacing w:after="0" w:line="240" w:lineRule="auto"/>
    </w:pPr>
    <w:rPr>
      <w:rFonts w:eastAsiaTheme="minorHAnsi" w:cs="Arial"/>
      <w:sz w:val="20"/>
      <w:szCs w:val="20"/>
      <w:lang w:eastAsia="en-US"/>
    </w:rPr>
  </w:style>
  <w:style w:type="paragraph" w:customStyle="1" w:styleId="7FC0E93B70A14DC697F927DE91DBB3433">
    <w:name w:val="7FC0E93B70A14DC697F927DE91DBB3433"/>
    <w:rsid w:val="001D357F"/>
    <w:pPr>
      <w:spacing w:after="0" w:line="240" w:lineRule="auto"/>
    </w:pPr>
    <w:rPr>
      <w:rFonts w:eastAsiaTheme="minorHAnsi" w:cs="Arial"/>
      <w:sz w:val="20"/>
      <w:szCs w:val="20"/>
      <w:lang w:eastAsia="en-US"/>
    </w:rPr>
  </w:style>
  <w:style w:type="paragraph" w:customStyle="1" w:styleId="F90175742F6B460090A05EE549BD0AAA3">
    <w:name w:val="F90175742F6B460090A05EE549BD0AAA3"/>
    <w:rsid w:val="001D357F"/>
    <w:pPr>
      <w:spacing w:after="0" w:line="240" w:lineRule="auto"/>
    </w:pPr>
    <w:rPr>
      <w:rFonts w:eastAsiaTheme="minorHAnsi" w:cs="Arial"/>
      <w:sz w:val="20"/>
      <w:szCs w:val="20"/>
      <w:lang w:eastAsia="en-US"/>
    </w:rPr>
  </w:style>
  <w:style w:type="paragraph" w:customStyle="1" w:styleId="3E53B55273A04FCFBBF328475D242AD83">
    <w:name w:val="3E53B55273A04FCFBBF328475D242AD83"/>
    <w:rsid w:val="001D357F"/>
    <w:pPr>
      <w:spacing w:after="0" w:line="240" w:lineRule="auto"/>
    </w:pPr>
    <w:rPr>
      <w:rFonts w:eastAsiaTheme="minorHAnsi" w:cs="Arial"/>
      <w:sz w:val="20"/>
      <w:szCs w:val="20"/>
      <w:lang w:eastAsia="en-US"/>
    </w:rPr>
  </w:style>
  <w:style w:type="paragraph" w:customStyle="1" w:styleId="890F02EAA0C545248076BB814D727F3C3">
    <w:name w:val="890F02EAA0C545248076BB814D727F3C3"/>
    <w:rsid w:val="001D357F"/>
    <w:pPr>
      <w:spacing w:after="0" w:line="240" w:lineRule="auto"/>
    </w:pPr>
    <w:rPr>
      <w:rFonts w:eastAsiaTheme="minorHAnsi" w:cs="Arial"/>
      <w:sz w:val="20"/>
      <w:szCs w:val="20"/>
      <w:lang w:eastAsia="en-US"/>
    </w:rPr>
  </w:style>
  <w:style w:type="paragraph" w:customStyle="1" w:styleId="8C9A1850ED0745789FB12E26CF608B933">
    <w:name w:val="8C9A1850ED0745789FB12E26CF608B933"/>
    <w:rsid w:val="001D357F"/>
    <w:pPr>
      <w:spacing w:after="0" w:line="240" w:lineRule="auto"/>
    </w:pPr>
    <w:rPr>
      <w:rFonts w:eastAsiaTheme="minorHAnsi" w:cs="Arial"/>
      <w:sz w:val="20"/>
      <w:szCs w:val="20"/>
      <w:lang w:eastAsia="en-US"/>
    </w:rPr>
  </w:style>
  <w:style w:type="paragraph" w:customStyle="1" w:styleId="47C72681D7784B9CA0EF88BC1D30B9093">
    <w:name w:val="47C72681D7784B9CA0EF88BC1D30B9093"/>
    <w:rsid w:val="001D357F"/>
    <w:pPr>
      <w:spacing w:after="0" w:line="240" w:lineRule="auto"/>
    </w:pPr>
    <w:rPr>
      <w:rFonts w:eastAsiaTheme="minorHAnsi" w:cs="Arial"/>
      <w:sz w:val="20"/>
      <w:szCs w:val="20"/>
      <w:lang w:eastAsia="en-US"/>
    </w:rPr>
  </w:style>
  <w:style w:type="paragraph" w:customStyle="1" w:styleId="8398EE88F8AA4499B7F1DB95BEBCB3123">
    <w:name w:val="8398EE88F8AA4499B7F1DB95BEBCB3123"/>
    <w:rsid w:val="001D357F"/>
    <w:pPr>
      <w:spacing w:after="0" w:line="240" w:lineRule="auto"/>
    </w:pPr>
    <w:rPr>
      <w:rFonts w:eastAsiaTheme="minorHAnsi" w:cs="Arial"/>
      <w:sz w:val="20"/>
      <w:szCs w:val="20"/>
      <w:lang w:eastAsia="en-US"/>
    </w:rPr>
  </w:style>
  <w:style w:type="paragraph" w:customStyle="1" w:styleId="A98CD91220624137990F4A1CE7E30A4F3">
    <w:name w:val="A98CD91220624137990F4A1CE7E30A4F3"/>
    <w:rsid w:val="001D357F"/>
    <w:pPr>
      <w:spacing w:after="0" w:line="240" w:lineRule="auto"/>
    </w:pPr>
    <w:rPr>
      <w:rFonts w:eastAsiaTheme="minorHAnsi" w:cs="Arial"/>
      <w:sz w:val="20"/>
      <w:szCs w:val="20"/>
      <w:lang w:eastAsia="en-US"/>
    </w:rPr>
  </w:style>
  <w:style w:type="paragraph" w:customStyle="1" w:styleId="C3512F412EA246ACAB839F8F72C005544">
    <w:name w:val="C3512F412EA246ACAB839F8F72C005544"/>
    <w:rsid w:val="001D357F"/>
    <w:pPr>
      <w:spacing w:after="0" w:line="240" w:lineRule="auto"/>
    </w:pPr>
    <w:rPr>
      <w:rFonts w:eastAsiaTheme="minorHAnsi" w:cs="Arial"/>
      <w:sz w:val="20"/>
      <w:szCs w:val="20"/>
      <w:lang w:eastAsia="en-US"/>
    </w:rPr>
  </w:style>
  <w:style w:type="paragraph" w:customStyle="1" w:styleId="84E30727AAF54ED093A1D6CD1DC35F604">
    <w:name w:val="84E30727AAF54ED093A1D6CD1DC35F604"/>
    <w:rsid w:val="001D357F"/>
    <w:pPr>
      <w:spacing w:after="0" w:line="240" w:lineRule="auto"/>
    </w:pPr>
    <w:rPr>
      <w:rFonts w:eastAsiaTheme="minorHAnsi" w:cs="Arial"/>
      <w:sz w:val="20"/>
      <w:szCs w:val="20"/>
      <w:lang w:eastAsia="en-US"/>
    </w:rPr>
  </w:style>
  <w:style w:type="paragraph" w:customStyle="1" w:styleId="56B4F6D7215A4F4992627C979C2D4B6F4">
    <w:name w:val="56B4F6D7215A4F4992627C979C2D4B6F4"/>
    <w:rsid w:val="001D357F"/>
    <w:pPr>
      <w:spacing w:after="0" w:line="240" w:lineRule="auto"/>
    </w:pPr>
    <w:rPr>
      <w:rFonts w:eastAsiaTheme="minorHAnsi" w:cs="Arial"/>
      <w:sz w:val="20"/>
      <w:szCs w:val="20"/>
      <w:lang w:eastAsia="en-US"/>
    </w:rPr>
  </w:style>
  <w:style w:type="paragraph" w:customStyle="1" w:styleId="DCE1D6666D534E98B4A4E0BE7ABE08574">
    <w:name w:val="DCE1D6666D534E98B4A4E0BE7ABE08574"/>
    <w:rsid w:val="001D357F"/>
    <w:pPr>
      <w:spacing w:after="0" w:line="240" w:lineRule="auto"/>
    </w:pPr>
    <w:rPr>
      <w:rFonts w:eastAsiaTheme="minorHAnsi" w:cs="Arial"/>
      <w:sz w:val="20"/>
      <w:szCs w:val="20"/>
      <w:lang w:eastAsia="en-US"/>
    </w:rPr>
  </w:style>
  <w:style w:type="paragraph" w:customStyle="1" w:styleId="EBD27D28504F405D8782D149C6A108EA2">
    <w:name w:val="EBD27D28504F405D8782D149C6A108EA2"/>
    <w:rsid w:val="001D357F"/>
    <w:pPr>
      <w:spacing w:after="0" w:line="240" w:lineRule="auto"/>
    </w:pPr>
    <w:rPr>
      <w:rFonts w:eastAsiaTheme="minorHAnsi" w:cs="Arial"/>
      <w:sz w:val="20"/>
      <w:szCs w:val="20"/>
      <w:lang w:eastAsia="en-US"/>
    </w:rPr>
  </w:style>
  <w:style w:type="paragraph" w:customStyle="1" w:styleId="62F1AEB77B644165A094C7718A17E1133">
    <w:name w:val="62F1AEB77B644165A094C7718A17E1133"/>
    <w:rsid w:val="001D357F"/>
    <w:pPr>
      <w:spacing w:after="0" w:line="240" w:lineRule="auto"/>
    </w:pPr>
    <w:rPr>
      <w:rFonts w:eastAsiaTheme="minorHAnsi" w:cs="Arial"/>
      <w:sz w:val="20"/>
      <w:szCs w:val="20"/>
      <w:lang w:eastAsia="en-US"/>
    </w:rPr>
  </w:style>
  <w:style w:type="paragraph" w:customStyle="1" w:styleId="69FD70E6B2A8470C9083A045C903BDDF">
    <w:name w:val="69FD70E6B2A8470C9083A045C903BDDF"/>
    <w:rsid w:val="001D357F"/>
  </w:style>
  <w:style w:type="paragraph" w:customStyle="1" w:styleId="417356F010424FDE83CF801353A25478">
    <w:name w:val="417356F010424FDE83CF801353A25478"/>
    <w:rsid w:val="00F841F3"/>
  </w:style>
  <w:style w:type="paragraph" w:customStyle="1" w:styleId="C250E362FE834DC68E4B6A9FD16F5111">
    <w:name w:val="C250E362FE834DC68E4B6A9FD16F5111"/>
    <w:rsid w:val="00F841F3"/>
  </w:style>
  <w:style w:type="paragraph" w:customStyle="1" w:styleId="A28024F1C61C461C957FDEFDC04D4D9D">
    <w:name w:val="A28024F1C61C461C957FDEFDC04D4D9D"/>
    <w:rsid w:val="00F841F3"/>
  </w:style>
  <w:style w:type="paragraph" w:customStyle="1" w:styleId="0FEB1FD7C8724DAFADC1A1DDE3A65E22">
    <w:name w:val="0FEB1FD7C8724DAFADC1A1DDE3A65E22"/>
    <w:rsid w:val="00F841F3"/>
  </w:style>
  <w:style w:type="paragraph" w:customStyle="1" w:styleId="1AD3735F0920492FA278C92FF66F82EB">
    <w:name w:val="1AD3735F0920492FA278C92FF66F82EB"/>
    <w:rsid w:val="002C00B4"/>
  </w:style>
  <w:style w:type="paragraph" w:customStyle="1" w:styleId="F1A65538B57A4E35BBB59F5E75E97FE9">
    <w:name w:val="F1A65538B57A4E35BBB59F5E75E97FE9"/>
    <w:rsid w:val="002C00B4"/>
  </w:style>
  <w:style w:type="paragraph" w:customStyle="1" w:styleId="FF8E59F51E9F4CF2B29807CEE6D08F14">
    <w:name w:val="FF8E59F51E9F4CF2B29807CEE6D08F14"/>
    <w:rsid w:val="002C00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D82C0593B46674B9C628214F7F78E62" ma:contentTypeVersion="4" ma:contentTypeDescription="Create a new document." ma:contentTypeScope="" ma:versionID="f415e9fb1df376819270c6d4e76143c1">
  <xsd:schema xmlns:xsd="http://www.w3.org/2001/XMLSchema" xmlns:xs="http://www.w3.org/2001/XMLSchema" xmlns:p="http://schemas.microsoft.com/office/2006/metadata/properties" xmlns:ns2="df1f1c5e-6418-41b7-879d-e2d65776a3ce" xmlns:ns3="b72ea069-06f7-4731-b05b-312a769246a7" targetNamespace="http://schemas.microsoft.com/office/2006/metadata/properties" ma:root="true" ma:fieldsID="288f4aa93777eb9a2fb14debfaa2b09c" ns2:_="" ns3:_="">
    <xsd:import namespace="df1f1c5e-6418-41b7-879d-e2d65776a3ce"/>
    <xsd:import namespace="b72ea069-06f7-4731-b05b-312a769246a7"/>
    <xsd:element name="properties">
      <xsd:complexType>
        <xsd:sequence>
          <xsd:element name="documentManagement">
            <xsd:complexType>
              <xsd:all>
                <xsd:element ref="ns2:_dlc_DocId" minOccurs="0"/>
                <xsd:element ref="ns2:_dlc_DocIdUrl" minOccurs="0"/>
                <xsd:element ref="ns2:_dlc_DocIdPersistId" minOccurs="0"/>
                <xsd:element ref="ns3:Document_x0020_Classification" minOccurs="0"/>
                <xsd:element ref="ns3:Sort_x0020_Or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1f1c5e-6418-41b7-879d-e2d65776a3c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72ea069-06f7-4731-b05b-312a769246a7" elementFormDefault="qualified">
    <xsd:import namespace="http://schemas.microsoft.com/office/2006/documentManagement/types"/>
    <xsd:import namespace="http://schemas.microsoft.com/office/infopath/2007/PartnerControls"/>
    <xsd:element name="Document_x0020_Classification" ma:index="11" nillable="true" ma:displayName="Document Classification" ma:format="Dropdown" ma:internalName="Document_x0020_Classification">
      <xsd:simpleType>
        <xsd:restriction base="dms:Choice">
          <xsd:enumeration value="Qualification-Course Planning"/>
          <xsd:enumeration value="Unit-Module Planning"/>
          <xsd:enumeration value="Delivery and Assessment"/>
          <xsd:enumeration value="Review"/>
          <xsd:enumeration value="Board of Studies"/>
          <xsd:enumeration value="TLC - ACE"/>
          <xsd:enumeration value="TLC - Commercial"/>
          <xsd:enumeration value="TLC - PCS"/>
          <xsd:enumeration value="TLC - FP&amp;C"/>
          <xsd:enumeration value="TLC - F&amp;F"/>
          <xsd:enumeration value="TLC - HACCOE"/>
          <xsd:enumeration value="TLC - C&amp;I"/>
          <xsd:enumeration value="GUIDELINES"/>
          <xsd:enumeration value="TEMPLATE"/>
          <xsd:enumeration value="Calendar"/>
          <xsd:enumeration value="Terms of Reference"/>
          <xsd:enumeration value="Example document"/>
        </xsd:restriction>
      </xsd:simpleType>
    </xsd:element>
    <xsd:element name="Sort_x0020_Order" ma:index="12" nillable="true" ma:displayName="No." ma:description="Document Order" ma:internalName="Sort_x0020_Order"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Resour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Document_x0020_Classification xmlns="b72ea069-06f7-4731-b05b-312a769246a7">Unit-Module Planning</Document_x0020_Classification>
    <Sort_x0020_Order xmlns="b72ea069-06f7-4731-b05b-312a769246a7">9</Sort_x0020_Order>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646D4-41C0-4BBC-ABA9-824348CEFA67}">
  <ds:schemaRefs>
    <ds:schemaRef ds:uri="http://schemas.microsoft.com/office/2006/customDocumentInformationPanel"/>
  </ds:schemaRefs>
</ds:datastoreItem>
</file>

<file path=customXml/itemProps2.xml><?xml version="1.0" encoding="utf-8"?>
<ds:datastoreItem xmlns:ds="http://schemas.openxmlformats.org/officeDocument/2006/customXml" ds:itemID="{70FD9EFC-7DA1-415B-8C15-807FE17DEAAC}">
  <ds:schemaRefs>
    <ds:schemaRef ds:uri="http://schemas.microsoft.com/sharepoint/events"/>
  </ds:schemaRefs>
</ds:datastoreItem>
</file>

<file path=customXml/itemProps3.xml><?xml version="1.0" encoding="utf-8"?>
<ds:datastoreItem xmlns:ds="http://schemas.openxmlformats.org/officeDocument/2006/customXml" ds:itemID="{5342AF9C-CF6C-42C9-B797-80973186B6C6}">
  <ds:schemaRefs>
    <ds:schemaRef ds:uri="http://schemas.microsoft.com/sharepoint/v3/contenttype/forms"/>
  </ds:schemaRefs>
</ds:datastoreItem>
</file>

<file path=customXml/itemProps4.xml><?xml version="1.0" encoding="utf-8"?>
<ds:datastoreItem xmlns:ds="http://schemas.openxmlformats.org/officeDocument/2006/customXml" ds:itemID="{F9CED06C-17D2-4C12-A719-4915ECF68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1f1c5e-6418-41b7-879d-e2d65776a3ce"/>
    <ds:schemaRef ds:uri="b72ea069-06f7-4731-b05b-312a76924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AF3E37A-701D-462E-8337-6EC36EA493C0}">
  <ds:schemaRefs>
    <ds:schemaRef ds:uri="http://schemas.microsoft.com/office/2006/metadata/properties"/>
    <ds:schemaRef ds:uri="http://schemas.microsoft.com/office/infopath/2007/PartnerControls"/>
    <ds:schemaRef ds:uri="b72ea069-06f7-4731-b05b-312a769246a7"/>
  </ds:schemaRefs>
</ds:datastoreItem>
</file>

<file path=customXml/itemProps6.xml><?xml version="1.0" encoding="utf-8"?>
<ds:datastoreItem xmlns:ds="http://schemas.openxmlformats.org/officeDocument/2006/customXml" ds:itemID="{19389A03-A709-43DA-939A-1F8C4D9C5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TAS design</Template>
  <TotalTime>382</TotalTime>
  <Pages>9</Pages>
  <Words>2861</Words>
  <Characters>16311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Kangan Institute</Company>
  <LinksUpToDate>false</LinksUpToDate>
  <CharactersWithSpaces>19134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Assessment Item 2 Research</dc:subject>
  <dc:creator>Vikram Behal</dc:creator>
  <cp:keywords>Manage ICT project systems implementation</cp:keywords>
  <dc:description>ICTPMG608</dc:description>
  <cp:lastModifiedBy>Benjamen Calleja</cp:lastModifiedBy>
  <cp:revision>15</cp:revision>
  <cp:lastPrinted>2016-02-22T02:54:00Z</cp:lastPrinted>
  <dcterms:created xsi:type="dcterms:W3CDTF">2019-05-08T04:59:00Z</dcterms:created>
  <dcterms:modified xsi:type="dcterms:W3CDTF">2019-05-14T23:10:00Z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ining Package Code">
    <vt:lpwstr>CUV11</vt:lpwstr>
  </property>
  <property fmtid="{D5CDD505-2E9C-101B-9397-08002B2CF9AE}" pid="3" name="Training Package Title">
    <vt:lpwstr>Visual Arts, Crafts and Design Training package</vt:lpwstr>
  </property>
  <property fmtid="{D5CDD505-2E9C-101B-9397-08002B2CF9AE}" pid="4" name="Training Package Version">
    <vt:lpwstr>V1.0</vt:lpwstr>
  </property>
  <property fmtid="{D5CDD505-2E9C-101B-9397-08002B2CF9AE}" pid="5" name="Qualification Code">
    <vt:lpwstr>CUV50311</vt:lpwstr>
  </property>
  <property fmtid="{D5CDD505-2E9C-101B-9397-08002B2CF9AE}" pid="6" name="Qualification Title">
    <vt:lpwstr>Diploma of Graphic Design</vt:lpwstr>
  </property>
  <property fmtid="{D5CDD505-2E9C-101B-9397-08002B2CF9AE}" pid="7" name="Qualification Version">
    <vt:lpwstr>V 1.0 generated 27/5/2012</vt:lpwstr>
  </property>
  <property fmtid="{D5CDD505-2E9C-101B-9397-08002B2CF9AE}" pid="8" name="Delivery Location">
    <vt:lpwstr>Bendigo (City)</vt:lpwstr>
  </property>
  <property fmtid="{D5CDD505-2E9C-101B-9397-08002B2CF9AE}" pid="9" name="Interstate">
    <vt:lpwstr/>
  </property>
  <property fmtid="{D5CDD505-2E9C-101B-9397-08002B2CF9AE}" pid="10" name="Third Party Provider">
    <vt:lpwstr>No</vt:lpwstr>
  </property>
  <property fmtid="{D5CDD505-2E9C-101B-9397-08002B2CF9AE}" pid="11" name="International Delivery">
    <vt:lpwstr>No</vt:lpwstr>
  </property>
  <property fmtid="{D5CDD505-2E9C-101B-9397-08002B2CF9AE}" pid="12" name="Learner Profile">
    <vt:lpwstr>Exit VCE / School Leavers; Adults / Mature Age</vt:lpwstr>
  </property>
  <property fmtid="{D5CDD505-2E9C-101B-9397-08002B2CF9AE}" pid="13" name="Qualification Owner">
    <vt:lpwstr>Shawn Vlaeminck</vt:lpwstr>
  </property>
  <property fmtid="{D5CDD505-2E9C-101B-9397-08002B2CF9AE}" pid="14" name="Department">
    <vt:lpwstr>Digital Media and Graphic Design</vt:lpwstr>
  </property>
  <property fmtid="{D5CDD505-2E9C-101B-9397-08002B2CF9AE}" pid="15" name="Name">
    <vt:lpwstr>CUV50311 BKI TAS</vt:lpwstr>
  </property>
  <property fmtid="{D5CDD505-2E9C-101B-9397-08002B2CF9AE}" pid="16" name="ContentTypeId">
    <vt:lpwstr>0x0101007D82C0593B46674B9C628214F7F78E62</vt:lpwstr>
  </property>
  <property fmtid="{D5CDD505-2E9C-101B-9397-08002B2CF9AE}" pid="17" name="Order">
    <vt:r8>14100</vt:r8>
  </property>
</Properties>
</file>